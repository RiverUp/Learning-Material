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6A4D35" w14:textId="17E4ED32" w:rsidR="00E75EA5" w:rsidRPr="009C6A63" w:rsidRDefault="00E75EA5">
      <w:pPr>
        <w:topLinePunct w:val="0"/>
        <w:adjustRightInd/>
        <w:snapToGrid/>
        <w:spacing w:before="0" w:after="0" w:line="240" w:lineRule="auto"/>
        <w:ind w:left="0"/>
        <w:rPr>
          <w:rFonts w:ascii="Huawei Sans" w:eastAsia="方正兰亭黑简体" w:hAnsi="Huawei Sans" w:cs="Huawei Sans"/>
        </w:rPr>
      </w:pPr>
    </w:p>
    <w:p w14:paraId="5D450DE1" w14:textId="5308AE08" w:rsidR="00E75EA5" w:rsidRPr="009C6A63" w:rsidRDefault="00E75EA5">
      <w:pPr>
        <w:topLinePunct w:val="0"/>
        <w:adjustRightInd/>
        <w:snapToGrid/>
        <w:spacing w:before="0" w:after="0" w:line="240" w:lineRule="auto"/>
        <w:ind w:left="0"/>
        <w:rPr>
          <w:rFonts w:ascii="Huawei Sans" w:eastAsia="方正兰亭黑简体" w:hAnsi="Huawei Sans" w:cs="Huawei Sans"/>
        </w:rPr>
      </w:pPr>
    </w:p>
    <w:p w14:paraId="0F0948E5" w14:textId="409E85B5" w:rsidR="00E75EA5" w:rsidRPr="009C6A63" w:rsidRDefault="00E75EA5">
      <w:pPr>
        <w:topLinePunct w:val="0"/>
        <w:adjustRightInd/>
        <w:snapToGrid/>
        <w:spacing w:before="0" w:after="0" w:line="240" w:lineRule="auto"/>
        <w:ind w:left="0"/>
        <w:rPr>
          <w:rFonts w:ascii="Huawei Sans" w:eastAsia="方正兰亭黑简体" w:hAnsi="Huawei Sans" w:cs="Huawei Sans"/>
        </w:rPr>
      </w:pPr>
    </w:p>
    <w:p w14:paraId="1C7C3611" w14:textId="77777777" w:rsidR="00E75EA5" w:rsidRPr="009C6A63" w:rsidRDefault="00E75EA5">
      <w:pPr>
        <w:topLinePunct w:val="0"/>
        <w:adjustRightInd/>
        <w:snapToGrid/>
        <w:spacing w:before="0" w:after="0" w:line="240" w:lineRule="auto"/>
        <w:ind w:left="0"/>
        <w:rPr>
          <w:rFonts w:ascii="Huawei Sans" w:eastAsia="方正兰亭黑简体" w:hAnsi="Huawei Sans" w:cs="Huawei Sans"/>
        </w:rPr>
      </w:pPr>
    </w:p>
    <w:p w14:paraId="2B63D2A6" w14:textId="77777777" w:rsidR="0020153C" w:rsidRPr="009C6A63" w:rsidRDefault="0020153C" w:rsidP="0020153C">
      <w:pPr>
        <w:ind w:left="0"/>
        <w:rPr>
          <w:rFonts w:ascii="Huawei Sans" w:eastAsia="方正兰亭黑简体" w:hAnsi="Huawei Sans" w:cs="Huawei Sans"/>
        </w:rPr>
      </w:pPr>
    </w:p>
    <w:p w14:paraId="1E20AA9F" w14:textId="77777777" w:rsidR="0020153C" w:rsidRPr="009C6A63" w:rsidRDefault="0020153C" w:rsidP="0020153C">
      <w:pPr>
        <w:pStyle w:val="Cover2"/>
        <w:rPr>
          <w:rFonts w:ascii="Huawei Sans" w:eastAsia="方正兰亭黑简体" w:hAnsi="Huawei Sans" w:cs="Huawei Sans"/>
          <w:lang w:eastAsia="zh-CN"/>
        </w:rPr>
      </w:pPr>
    </w:p>
    <w:p w14:paraId="02EBD70F" w14:textId="207AAE67" w:rsidR="00E144ED" w:rsidRDefault="008026C2" w:rsidP="0020153C">
      <w:pPr>
        <w:pStyle w:val="Cover2"/>
        <w:rPr>
          <w:rFonts w:ascii="Huawei Sans" w:eastAsia="方正兰亭黑简体" w:hAnsi="Huawei Sans" w:cs="Huawei Sans"/>
          <w:sz w:val="72"/>
          <w:szCs w:val="72"/>
          <w:lang w:eastAsia="zh-CN"/>
        </w:rPr>
      </w:pPr>
      <w:r w:rsidRPr="008026C2">
        <w:rPr>
          <w:rFonts w:ascii="Huawei Sans" w:eastAsia="方正兰亭黑简体" w:hAnsi="Huawei Sans" w:cs="Huawei Sans"/>
          <w:sz w:val="72"/>
          <w:szCs w:val="72"/>
          <w:lang w:eastAsia="zh-CN"/>
        </w:rPr>
        <w:t>鲲鹏云上应用高可用部署</w:t>
      </w:r>
    </w:p>
    <w:p w14:paraId="7DB6A313" w14:textId="72ABA335" w:rsidR="00D871D5" w:rsidRPr="009C6A63" w:rsidRDefault="00D871D5" w:rsidP="0020153C">
      <w:pPr>
        <w:pStyle w:val="Cover2"/>
        <w:rPr>
          <w:rFonts w:ascii="Huawei Sans" w:eastAsia="方正兰亭黑简体" w:hAnsi="Huawei Sans" w:cs="Huawei Sans"/>
          <w:sz w:val="72"/>
          <w:szCs w:val="72"/>
          <w:lang w:eastAsia="zh-CN"/>
        </w:rPr>
      </w:pPr>
      <w:r>
        <w:rPr>
          <w:rFonts w:ascii="Huawei Sans" w:eastAsia="方正兰亭黑简体" w:hAnsi="Huawei Sans" w:cs="Huawei Sans"/>
          <w:sz w:val="72"/>
          <w:szCs w:val="72"/>
          <w:lang w:eastAsia="zh-CN"/>
        </w:rPr>
        <w:t>实验手册</w:t>
      </w:r>
    </w:p>
    <w:p w14:paraId="22520186" w14:textId="34BE4863" w:rsidR="0020153C" w:rsidRPr="009C6A63" w:rsidRDefault="0020153C" w:rsidP="0020153C">
      <w:pPr>
        <w:pStyle w:val="Cover2"/>
        <w:rPr>
          <w:rFonts w:ascii="Huawei Sans" w:eastAsia="方正兰亭黑简体" w:hAnsi="Huawei Sans" w:cs="Huawei Sans"/>
          <w:lang w:eastAsia="zh-CN"/>
        </w:rPr>
      </w:pPr>
    </w:p>
    <w:p w14:paraId="3F112442" w14:textId="77777777" w:rsidR="0020153C" w:rsidRPr="009C6A63" w:rsidRDefault="0020153C" w:rsidP="0020153C">
      <w:pPr>
        <w:pStyle w:val="Cover2"/>
        <w:rPr>
          <w:rFonts w:ascii="Huawei Sans" w:eastAsia="方正兰亭黑简体" w:hAnsi="Huawei Sans" w:cs="Huawei Sans"/>
          <w:lang w:eastAsia="zh-CN"/>
        </w:rPr>
      </w:pPr>
    </w:p>
    <w:p w14:paraId="0FA8C2C2" w14:textId="77777777" w:rsidR="0020153C" w:rsidRPr="009C6A63" w:rsidRDefault="0020153C" w:rsidP="0020153C">
      <w:pPr>
        <w:pStyle w:val="Cover2"/>
        <w:rPr>
          <w:rFonts w:ascii="Huawei Sans" w:eastAsia="方正兰亭黑简体" w:hAnsi="Huawei Sans" w:cs="Huawei Sans"/>
          <w:lang w:eastAsia="zh-CN"/>
        </w:rPr>
      </w:pPr>
    </w:p>
    <w:p w14:paraId="62ED3664" w14:textId="414C8387" w:rsidR="00213E96" w:rsidRPr="009C6A63" w:rsidRDefault="00213E96" w:rsidP="0020153C">
      <w:pPr>
        <w:pStyle w:val="Cover2"/>
        <w:rPr>
          <w:rFonts w:ascii="Huawei Sans" w:eastAsia="方正兰亭黑简体" w:hAnsi="Huawei Sans" w:cs="Huawei Sans"/>
          <w:lang w:eastAsia="zh-CN"/>
        </w:rPr>
      </w:pPr>
    </w:p>
    <w:p w14:paraId="2F5EACC8" w14:textId="5E174D38" w:rsidR="00213E96" w:rsidRPr="009C6A63" w:rsidRDefault="00213E96" w:rsidP="0020153C">
      <w:pPr>
        <w:pStyle w:val="Cover2"/>
        <w:rPr>
          <w:rFonts w:ascii="Huawei Sans" w:eastAsia="方正兰亭黑简体" w:hAnsi="Huawei Sans" w:cs="Huawei Sans"/>
          <w:lang w:eastAsia="zh-CN"/>
        </w:rPr>
      </w:pPr>
    </w:p>
    <w:p w14:paraId="3EFA5202" w14:textId="2428E973" w:rsidR="00213E96" w:rsidRPr="009C6A63" w:rsidRDefault="00213E96" w:rsidP="0020153C">
      <w:pPr>
        <w:pStyle w:val="Cover2"/>
        <w:rPr>
          <w:rFonts w:ascii="Huawei Sans" w:eastAsia="方正兰亭黑简体" w:hAnsi="Huawei Sans" w:cs="Huawei Sans"/>
          <w:lang w:eastAsia="zh-CN"/>
        </w:rPr>
      </w:pPr>
    </w:p>
    <w:p w14:paraId="5090A8A2" w14:textId="1B7B2006" w:rsidR="00213E96" w:rsidRPr="009C6A63" w:rsidRDefault="00213E96" w:rsidP="0020153C">
      <w:pPr>
        <w:pStyle w:val="Cover2"/>
        <w:rPr>
          <w:rFonts w:ascii="Huawei Sans" w:eastAsia="方正兰亭黑简体" w:hAnsi="Huawei Sans" w:cs="Huawei Sans"/>
          <w:lang w:eastAsia="zh-CN"/>
        </w:rPr>
      </w:pPr>
    </w:p>
    <w:p w14:paraId="5D885321" w14:textId="51EA07BB" w:rsidR="00213E96" w:rsidRPr="009C6A63" w:rsidRDefault="00213E96" w:rsidP="0020153C">
      <w:pPr>
        <w:pStyle w:val="Cover2"/>
        <w:rPr>
          <w:rFonts w:ascii="Huawei Sans" w:eastAsia="方正兰亭黑简体" w:hAnsi="Huawei Sans" w:cs="Huawei Sans"/>
          <w:lang w:eastAsia="zh-CN"/>
        </w:rPr>
      </w:pPr>
    </w:p>
    <w:p w14:paraId="1A377C9C" w14:textId="5DB420D2" w:rsidR="00213E96" w:rsidRPr="009C6A63" w:rsidRDefault="00213E96" w:rsidP="0020153C">
      <w:pPr>
        <w:pStyle w:val="Cover2"/>
        <w:rPr>
          <w:rFonts w:ascii="Huawei Sans" w:eastAsia="方正兰亭黑简体" w:hAnsi="Huawei Sans" w:cs="Huawei Sans"/>
          <w:lang w:eastAsia="zh-CN"/>
        </w:rPr>
      </w:pPr>
    </w:p>
    <w:p w14:paraId="7ED191B9" w14:textId="77777777" w:rsidR="00213E96" w:rsidRPr="009C6A63" w:rsidRDefault="00213E96" w:rsidP="00213E96">
      <w:pPr>
        <w:pStyle w:val="Cover2"/>
        <w:rPr>
          <w:rFonts w:ascii="Huawei Sans" w:eastAsia="方正兰亭黑简体" w:hAnsi="Huawei Sans" w:cs="Huawei Sans"/>
          <w:lang w:eastAsia="zh-CN"/>
        </w:rPr>
      </w:pPr>
    </w:p>
    <w:p w14:paraId="48D05E2B" w14:textId="77777777" w:rsidR="00213E96" w:rsidRPr="009C6A63" w:rsidRDefault="00213E96" w:rsidP="00213E96">
      <w:pPr>
        <w:pStyle w:val="Cover2"/>
        <w:rPr>
          <w:rFonts w:ascii="Huawei Sans" w:eastAsia="方正兰亭黑简体" w:hAnsi="Huawei Sans" w:cs="Huawei Sans"/>
          <w:lang w:eastAsia="zh-CN"/>
        </w:rPr>
      </w:pPr>
    </w:p>
    <w:p w14:paraId="7CB96A1D" w14:textId="77777777" w:rsidR="00213E96" w:rsidRPr="009C6A63" w:rsidRDefault="00213E96" w:rsidP="00213E96">
      <w:pPr>
        <w:pStyle w:val="Cover2"/>
        <w:jc w:val="left"/>
        <w:rPr>
          <w:rFonts w:ascii="Huawei Sans" w:eastAsia="方正兰亭黑简体" w:hAnsi="Huawei Sans" w:cs="Huawei Sans"/>
          <w:lang w:eastAsia="zh-CN"/>
        </w:rPr>
      </w:pPr>
    </w:p>
    <w:p w14:paraId="7028DA36" w14:textId="14CA7C1E" w:rsidR="00213E96" w:rsidRPr="009C6A63" w:rsidRDefault="00342110" w:rsidP="00213E96">
      <w:pPr>
        <w:pStyle w:val="cover--"/>
        <w:rPr>
          <w:rFonts w:ascii="Huawei Sans" w:eastAsia="方正兰亭黑简体" w:hAnsi="Huawei Sans" w:cs="Huawei Sans"/>
          <w:noProof/>
        </w:rPr>
      </w:pPr>
      <w:r w:rsidRPr="009C6A63">
        <w:rPr>
          <w:rFonts w:ascii="Huawei Sans" w:eastAsia="方正兰亭黑简体" w:hAnsi="Huawei Sans" w:cs="Huawei Sans"/>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9C6A63" w:rsidRDefault="00213E96" w:rsidP="00213E96">
      <w:pPr>
        <w:rPr>
          <w:rFonts w:ascii="Huawei Sans" w:eastAsia="方正兰亭黑简体" w:hAnsi="Huawei Sans" w:cs="Huawei Sans"/>
        </w:rPr>
      </w:pPr>
      <w:r w:rsidRPr="009C6A63">
        <w:rPr>
          <w:rFonts w:ascii="Huawei Sans" w:eastAsia="方正兰亭黑简体" w:hAnsi="Huawei Sans" w:cs="Huawei Sans"/>
          <w:caps/>
        </w:rPr>
        <w:fldChar w:fldCharType="begin"/>
      </w:r>
      <w:r w:rsidRPr="009C6A63">
        <w:rPr>
          <w:rFonts w:ascii="Huawei Sans" w:eastAsia="方正兰亭黑简体" w:hAnsi="Huawei Sans" w:cs="Huawei Sans"/>
          <w:caps/>
        </w:rPr>
        <w:instrText xml:space="preserve"> DOCPROPERTY  Confidential </w:instrText>
      </w:r>
      <w:r w:rsidRPr="009C6A63">
        <w:rPr>
          <w:rFonts w:ascii="Huawei Sans" w:eastAsia="方正兰亭黑简体" w:hAnsi="Huawei Sans" w:cs="Huawei Sans"/>
          <w:caps/>
        </w:rPr>
        <w:fldChar w:fldCharType="end"/>
      </w:r>
    </w:p>
    <w:p w14:paraId="6F7BEF1B" w14:textId="77777777" w:rsidR="00213E96" w:rsidRPr="009C6A63" w:rsidRDefault="00213E96" w:rsidP="00213E96">
      <w:pPr>
        <w:pStyle w:val="Cover2"/>
        <w:rPr>
          <w:rFonts w:ascii="Huawei Sans" w:eastAsia="方正兰亭黑简体" w:hAnsi="Huawei Sans" w:cs="Huawei Sans"/>
          <w:lang w:eastAsia="zh-CN"/>
        </w:rPr>
      </w:pPr>
      <w:r w:rsidRPr="009C6A63">
        <w:rPr>
          <w:rFonts w:ascii="Huawei Sans" w:eastAsia="方正兰亭黑简体" w:hAnsi="Huawei Sans" w:cs="Huawei Sans"/>
          <w:lang w:eastAsia="zh-CN"/>
        </w:rPr>
        <w:t>华为技术有限公司</w:t>
      </w:r>
    </w:p>
    <w:p w14:paraId="4C0703B4" w14:textId="77777777" w:rsidR="00033B54" w:rsidRPr="009C6A63" w:rsidRDefault="00033B54">
      <w:pPr>
        <w:topLinePunct w:val="0"/>
        <w:adjustRightInd/>
        <w:snapToGrid/>
        <w:spacing w:before="0" w:after="0" w:line="240" w:lineRule="auto"/>
        <w:ind w:left="0"/>
        <w:rPr>
          <w:rFonts w:ascii="Huawei Sans" w:eastAsia="方正兰亭黑简体" w:hAnsi="Huawei Sans" w:cs="Huawei Sans"/>
        </w:rPr>
        <w:sectPr w:rsidR="00033B54" w:rsidRPr="009C6A63" w:rsidSect="00033B54">
          <w:pgSz w:w="11906" w:h="16838" w:code="9"/>
          <w:pgMar w:top="1701" w:right="1134" w:bottom="1701" w:left="1134" w:header="567" w:footer="567" w:gutter="0"/>
          <w:pgNumType w:start="1"/>
          <w:cols w:space="425"/>
          <w:docGrid w:linePitch="312"/>
        </w:sectPr>
      </w:pPr>
      <w:r w:rsidRPr="009C6A63">
        <w:rPr>
          <w:rFonts w:ascii="Huawei Sans" w:eastAsia="方正兰亭黑简体" w:hAnsi="Huawei Sans" w:cs="Huawei Sans"/>
        </w:rPr>
        <w:br w:type="page"/>
      </w: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sz w:val="20"/>
          <w:szCs w:val="20"/>
        </w:rPr>
      </w:sdtEndPr>
      <w:sdtContent>
        <w:p w14:paraId="5B902EF0" w14:textId="13E7DE0C" w:rsidR="0020153C" w:rsidRPr="009C6A63" w:rsidRDefault="00D163DF" w:rsidP="00D163DF">
          <w:pPr>
            <w:pStyle w:val="Contents"/>
            <w:tabs>
              <w:tab w:val="left" w:pos="1150"/>
              <w:tab w:val="right" w:pos="9638"/>
            </w:tabs>
            <w:jc w:val="left"/>
            <w:rPr>
              <w:rFonts w:cs="Huawei Sans"/>
            </w:rPr>
          </w:pPr>
          <w:r w:rsidRPr="009C6A63">
            <w:rPr>
              <w:rFonts w:cs="Huawei Sans"/>
              <w:b w:val="0"/>
              <w:bCs w:val="0"/>
              <w:sz w:val="21"/>
              <w:szCs w:val="21"/>
              <w:lang w:val="zh-CN"/>
            </w:rPr>
            <w:tab/>
          </w:r>
          <w:r w:rsidRPr="009C6A63">
            <w:rPr>
              <w:rFonts w:cs="Huawei Sans"/>
              <w:b w:val="0"/>
              <w:bCs w:val="0"/>
              <w:sz w:val="21"/>
              <w:szCs w:val="21"/>
              <w:lang w:val="zh-CN"/>
            </w:rPr>
            <w:tab/>
          </w:r>
          <w:r w:rsidR="0020153C" w:rsidRPr="009C6A63">
            <w:rPr>
              <w:rFonts w:cs="Huawei Sans"/>
              <w:lang w:val="zh-CN"/>
            </w:rPr>
            <w:t>目录</w:t>
          </w:r>
        </w:p>
        <w:p w14:paraId="41F40E9D" w14:textId="77777777" w:rsidR="00F03400" w:rsidRDefault="001B3964">
          <w:pPr>
            <w:pStyle w:val="12"/>
            <w:tabs>
              <w:tab w:val="right" w:leader="dot" w:pos="9628"/>
            </w:tabs>
            <w:rPr>
              <w:rFonts w:asciiTheme="minorHAnsi" w:eastAsiaTheme="minorEastAsia" w:hAnsiTheme="minorHAnsi" w:cstheme="minorBidi"/>
              <w:b w:val="0"/>
              <w:bCs w:val="0"/>
              <w:noProof/>
              <w:kern w:val="2"/>
              <w:sz w:val="21"/>
              <w:szCs w:val="22"/>
            </w:rPr>
          </w:pPr>
          <w:r w:rsidRPr="009C6A63">
            <w:rPr>
              <w:rFonts w:ascii="Huawei Sans" w:hAnsi="Huawei Sans" w:cs="Huawei Sans"/>
              <w:noProof/>
            </w:rPr>
            <w:fldChar w:fldCharType="begin"/>
          </w:r>
          <w:r w:rsidRPr="009C6A63">
            <w:rPr>
              <w:rFonts w:ascii="Huawei Sans" w:hAnsi="Huawei Sans" w:cs="Huawei Sans"/>
              <w:noProof/>
            </w:rPr>
            <w:instrText xml:space="preserve"> TOC \o "1-3" \h \z \u </w:instrText>
          </w:r>
          <w:r w:rsidRPr="009C6A63">
            <w:rPr>
              <w:rFonts w:ascii="Huawei Sans" w:hAnsi="Huawei Sans" w:cs="Huawei Sans"/>
              <w:noProof/>
            </w:rPr>
            <w:fldChar w:fldCharType="separate"/>
          </w:r>
          <w:bookmarkStart w:id="10" w:name="_GoBack"/>
          <w:bookmarkEnd w:id="10"/>
          <w:r w:rsidR="00F03400" w:rsidRPr="0017112B">
            <w:rPr>
              <w:rStyle w:val="ad"/>
              <w:noProof/>
            </w:rPr>
            <w:fldChar w:fldCharType="begin"/>
          </w:r>
          <w:r w:rsidR="00F03400" w:rsidRPr="0017112B">
            <w:rPr>
              <w:rStyle w:val="ad"/>
              <w:noProof/>
            </w:rPr>
            <w:instrText xml:space="preserve"> </w:instrText>
          </w:r>
          <w:r w:rsidR="00F03400">
            <w:rPr>
              <w:noProof/>
            </w:rPr>
            <w:instrText>HYPERLINK \l "_Toc57618198"</w:instrText>
          </w:r>
          <w:r w:rsidR="00F03400" w:rsidRPr="0017112B">
            <w:rPr>
              <w:rStyle w:val="ad"/>
              <w:noProof/>
            </w:rPr>
            <w:instrText xml:space="preserve"> </w:instrText>
          </w:r>
          <w:r w:rsidR="00F03400" w:rsidRPr="0017112B">
            <w:rPr>
              <w:rStyle w:val="ad"/>
              <w:noProof/>
            </w:rPr>
          </w:r>
          <w:r w:rsidR="00F03400" w:rsidRPr="0017112B">
            <w:rPr>
              <w:rStyle w:val="ad"/>
              <w:noProof/>
            </w:rPr>
            <w:fldChar w:fldCharType="separate"/>
          </w:r>
          <w:r w:rsidR="00F03400" w:rsidRPr="0017112B">
            <w:rPr>
              <w:rStyle w:val="ad"/>
              <w:rFonts w:cs="Huawei Sans"/>
              <w:noProof/>
            </w:rPr>
            <w:t>1</w:t>
          </w:r>
          <w:r w:rsidR="00F03400" w:rsidRPr="0017112B">
            <w:rPr>
              <w:rStyle w:val="ad"/>
              <w:rFonts w:cs="Huawei Sans" w:hint="eastAsia"/>
              <w:noProof/>
            </w:rPr>
            <w:t xml:space="preserve"> </w:t>
          </w:r>
          <w:r w:rsidR="00F03400" w:rsidRPr="0017112B">
            <w:rPr>
              <w:rStyle w:val="ad"/>
              <w:rFonts w:cs="Huawei Sans" w:hint="eastAsia"/>
              <w:noProof/>
            </w:rPr>
            <w:t>实验总体介绍</w:t>
          </w:r>
          <w:r w:rsidR="00F03400">
            <w:rPr>
              <w:noProof/>
              <w:webHidden/>
            </w:rPr>
            <w:tab/>
          </w:r>
          <w:r w:rsidR="00F03400">
            <w:rPr>
              <w:noProof/>
              <w:webHidden/>
            </w:rPr>
            <w:fldChar w:fldCharType="begin"/>
          </w:r>
          <w:r w:rsidR="00F03400">
            <w:rPr>
              <w:noProof/>
              <w:webHidden/>
            </w:rPr>
            <w:instrText xml:space="preserve"> PAGEREF _Toc57618198 \h </w:instrText>
          </w:r>
          <w:r w:rsidR="00F03400">
            <w:rPr>
              <w:noProof/>
              <w:webHidden/>
            </w:rPr>
          </w:r>
          <w:r w:rsidR="00F03400">
            <w:rPr>
              <w:rFonts w:hint="eastAsia"/>
              <w:noProof/>
              <w:webHidden/>
            </w:rPr>
            <w:fldChar w:fldCharType="separate"/>
          </w:r>
          <w:r w:rsidR="00F03400">
            <w:rPr>
              <w:rFonts w:hint="eastAsia"/>
              <w:noProof/>
              <w:webHidden/>
            </w:rPr>
            <w:t>3</w:t>
          </w:r>
          <w:r w:rsidR="00F03400">
            <w:rPr>
              <w:noProof/>
              <w:webHidden/>
            </w:rPr>
            <w:fldChar w:fldCharType="end"/>
          </w:r>
          <w:r w:rsidR="00F03400" w:rsidRPr="0017112B">
            <w:rPr>
              <w:rStyle w:val="ad"/>
              <w:noProof/>
            </w:rPr>
            <w:fldChar w:fldCharType="end"/>
          </w:r>
        </w:p>
        <w:p w14:paraId="4AE1809D"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199" w:history="1">
            <w:r w:rsidRPr="0017112B">
              <w:rPr>
                <w:rStyle w:val="ad"/>
                <w:rFonts w:cs="Huawei Sans"/>
                <w:snapToGrid w:val="0"/>
              </w:rPr>
              <w:t>1.1</w:t>
            </w:r>
            <w:r w:rsidRPr="0017112B">
              <w:rPr>
                <w:rStyle w:val="ad"/>
                <w:rFonts w:hint="eastAsia"/>
              </w:rPr>
              <w:t xml:space="preserve"> </w:t>
            </w:r>
            <w:r w:rsidRPr="0017112B">
              <w:rPr>
                <w:rStyle w:val="ad"/>
                <w:rFonts w:hint="eastAsia"/>
              </w:rPr>
              <w:t>实验总体介绍</w:t>
            </w:r>
            <w:r>
              <w:rPr>
                <w:webHidden/>
              </w:rPr>
              <w:tab/>
            </w:r>
            <w:r>
              <w:rPr>
                <w:webHidden/>
              </w:rPr>
              <w:fldChar w:fldCharType="begin"/>
            </w:r>
            <w:r>
              <w:rPr>
                <w:webHidden/>
              </w:rPr>
              <w:instrText xml:space="preserve"> PAGEREF _Toc57618199 \h </w:instrText>
            </w:r>
            <w:r>
              <w:rPr>
                <w:webHidden/>
              </w:rPr>
            </w:r>
            <w:r>
              <w:rPr>
                <w:rFonts w:hint="eastAsia"/>
                <w:webHidden/>
              </w:rPr>
              <w:fldChar w:fldCharType="separate"/>
            </w:r>
            <w:r>
              <w:rPr>
                <w:rFonts w:hint="eastAsia"/>
                <w:webHidden/>
              </w:rPr>
              <w:t>3</w:t>
            </w:r>
            <w:r>
              <w:rPr>
                <w:webHidden/>
              </w:rPr>
              <w:fldChar w:fldCharType="end"/>
            </w:r>
          </w:hyperlink>
        </w:p>
        <w:p w14:paraId="480FF03C"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0" w:history="1">
            <w:r w:rsidRPr="0017112B">
              <w:rPr>
                <w:rStyle w:val="ad"/>
                <w:rFonts w:cs="Huawei Sans"/>
                <w:bCs/>
                <w:snapToGrid w:val="0"/>
              </w:rPr>
              <w:t>1.1.1</w:t>
            </w:r>
            <w:r w:rsidRPr="0017112B">
              <w:rPr>
                <w:rStyle w:val="ad"/>
                <w:rFonts w:cs="Huawei Sans" w:hint="eastAsia"/>
              </w:rPr>
              <w:t xml:space="preserve"> </w:t>
            </w:r>
            <w:r w:rsidRPr="0017112B">
              <w:rPr>
                <w:rStyle w:val="ad"/>
                <w:rFonts w:cs="Huawei Sans" w:hint="eastAsia"/>
              </w:rPr>
              <w:t>关于本实验</w:t>
            </w:r>
            <w:r>
              <w:rPr>
                <w:webHidden/>
              </w:rPr>
              <w:tab/>
            </w:r>
            <w:r>
              <w:rPr>
                <w:webHidden/>
              </w:rPr>
              <w:fldChar w:fldCharType="begin"/>
            </w:r>
            <w:r>
              <w:rPr>
                <w:webHidden/>
              </w:rPr>
              <w:instrText xml:space="preserve"> PAGEREF _Toc57618200 \h </w:instrText>
            </w:r>
            <w:r>
              <w:rPr>
                <w:webHidden/>
              </w:rPr>
            </w:r>
            <w:r>
              <w:rPr>
                <w:rFonts w:hint="eastAsia"/>
                <w:webHidden/>
              </w:rPr>
              <w:fldChar w:fldCharType="separate"/>
            </w:r>
            <w:r>
              <w:rPr>
                <w:rFonts w:hint="eastAsia"/>
                <w:webHidden/>
              </w:rPr>
              <w:t>3</w:t>
            </w:r>
            <w:r>
              <w:rPr>
                <w:webHidden/>
              </w:rPr>
              <w:fldChar w:fldCharType="end"/>
            </w:r>
          </w:hyperlink>
        </w:p>
        <w:p w14:paraId="26800889"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1" w:history="1">
            <w:r w:rsidRPr="0017112B">
              <w:rPr>
                <w:rStyle w:val="ad"/>
                <w:rFonts w:cs="Huawei Sans"/>
                <w:bCs/>
                <w:snapToGrid w:val="0"/>
              </w:rPr>
              <w:t>1.1.2</w:t>
            </w:r>
            <w:r w:rsidRPr="0017112B">
              <w:rPr>
                <w:rStyle w:val="ad"/>
                <w:rFonts w:cs="Huawei Sans" w:hint="eastAsia"/>
              </w:rPr>
              <w:t xml:space="preserve"> </w:t>
            </w:r>
            <w:r w:rsidRPr="0017112B">
              <w:rPr>
                <w:rStyle w:val="ad"/>
                <w:rFonts w:cs="Huawei Sans" w:hint="eastAsia"/>
              </w:rPr>
              <w:t>实验目的</w:t>
            </w:r>
            <w:r>
              <w:rPr>
                <w:webHidden/>
              </w:rPr>
              <w:tab/>
            </w:r>
            <w:r>
              <w:rPr>
                <w:webHidden/>
              </w:rPr>
              <w:fldChar w:fldCharType="begin"/>
            </w:r>
            <w:r>
              <w:rPr>
                <w:webHidden/>
              </w:rPr>
              <w:instrText xml:space="preserve"> PAGEREF _Toc57618201 \h </w:instrText>
            </w:r>
            <w:r>
              <w:rPr>
                <w:webHidden/>
              </w:rPr>
            </w:r>
            <w:r>
              <w:rPr>
                <w:rFonts w:hint="eastAsia"/>
                <w:webHidden/>
              </w:rPr>
              <w:fldChar w:fldCharType="separate"/>
            </w:r>
            <w:r>
              <w:rPr>
                <w:rFonts w:hint="eastAsia"/>
                <w:webHidden/>
              </w:rPr>
              <w:t>3</w:t>
            </w:r>
            <w:r>
              <w:rPr>
                <w:webHidden/>
              </w:rPr>
              <w:fldChar w:fldCharType="end"/>
            </w:r>
          </w:hyperlink>
        </w:p>
        <w:p w14:paraId="18D44856"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2" w:history="1">
            <w:r w:rsidRPr="0017112B">
              <w:rPr>
                <w:rStyle w:val="ad"/>
                <w:rFonts w:cs="Huawei Sans"/>
                <w:bCs/>
                <w:snapToGrid w:val="0"/>
              </w:rPr>
              <w:t>1.1.3</w:t>
            </w:r>
            <w:r w:rsidRPr="0017112B">
              <w:rPr>
                <w:rStyle w:val="ad"/>
                <w:rFonts w:cs="Huawei Sans" w:hint="eastAsia"/>
              </w:rPr>
              <w:t xml:space="preserve"> </w:t>
            </w:r>
            <w:r w:rsidRPr="0017112B">
              <w:rPr>
                <w:rStyle w:val="ad"/>
                <w:rFonts w:cs="Huawei Sans" w:hint="eastAsia"/>
              </w:rPr>
              <w:t>实验组网介绍</w:t>
            </w:r>
            <w:r>
              <w:rPr>
                <w:webHidden/>
              </w:rPr>
              <w:tab/>
            </w:r>
            <w:r>
              <w:rPr>
                <w:webHidden/>
              </w:rPr>
              <w:fldChar w:fldCharType="begin"/>
            </w:r>
            <w:r>
              <w:rPr>
                <w:webHidden/>
              </w:rPr>
              <w:instrText xml:space="preserve"> PAGEREF _Toc57618202 \h </w:instrText>
            </w:r>
            <w:r>
              <w:rPr>
                <w:webHidden/>
              </w:rPr>
            </w:r>
            <w:r>
              <w:rPr>
                <w:rFonts w:hint="eastAsia"/>
                <w:webHidden/>
              </w:rPr>
              <w:fldChar w:fldCharType="separate"/>
            </w:r>
            <w:r>
              <w:rPr>
                <w:rFonts w:hint="eastAsia"/>
                <w:webHidden/>
              </w:rPr>
              <w:t>3</w:t>
            </w:r>
            <w:r>
              <w:rPr>
                <w:webHidden/>
              </w:rPr>
              <w:fldChar w:fldCharType="end"/>
            </w:r>
          </w:hyperlink>
        </w:p>
        <w:p w14:paraId="22E7D98B"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3" w:history="1">
            <w:r w:rsidRPr="0017112B">
              <w:rPr>
                <w:rStyle w:val="ad"/>
                <w:rFonts w:cs="Huawei Sans"/>
                <w:bCs/>
                <w:snapToGrid w:val="0"/>
              </w:rPr>
              <w:t>1.1.4</w:t>
            </w:r>
            <w:r w:rsidRPr="0017112B">
              <w:rPr>
                <w:rStyle w:val="ad"/>
                <w:rFonts w:cs="Huawei Sans" w:hint="eastAsia"/>
              </w:rPr>
              <w:t xml:space="preserve"> </w:t>
            </w:r>
            <w:r w:rsidRPr="0017112B">
              <w:rPr>
                <w:rStyle w:val="ad"/>
                <w:rFonts w:cs="Huawei Sans" w:hint="eastAsia"/>
              </w:rPr>
              <w:t>实验资源</w:t>
            </w:r>
            <w:r>
              <w:rPr>
                <w:webHidden/>
              </w:rPr>
              <w:tab/>
            </w:r>
            <w:r>
              <w:rPr>
                <w:webHidden/>
              </w:rPr>
              <w:fldChar w:fldCharType="begin"/>
            </w:r>
            <w:r>
              <w:rPr>
                <w:webHidden/>
              </w:rPr>
              <w:instrText xml:space="preserve"> PAGEREF _Toc57618203 \h </w:instrText>
            </w:r>
            <w:r>
              <w:rPr>
                <w:webHidden/>
              </w:rPr>
            </w:r>
            <w:r>
              <w:rPr>
                <w:rFonts w:hint="eastAsia"/>
                <w:webHidden/>
              </w:rPr>
              <w:fldChar w:fldCharType="separate"/>
            </w:r>
            <w:r>
              <w:rPr>
                <w:rFonts w:hint="eastAsia"/>
                <w:webHidden/>
              </w:rPr>
              <w:t>4</w:t>
            </w:r>
            <w:r>
              <w:rPr>
                <w:webHidden/>
              </w:rPr>
              <w:fldChar w:fldCharType="end"/>
            </w:r>
          </w:hyperlink>
        </w:p>
        <w:p w14:paraId="33917C38"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4" w:history="1">
            <w:r w:rsidRPr="0017112B">
              <w:rPr>
                <w:rStyle w:val="ad"/>
                <w:rFonts w:cs="Huawei Sans"/>
                <w:bCs/>
                <w:snapToGrid w:val="0"/>
              </w:rPr>
              <w:t>1.1.5</w:t>
            </w:r>
            <w:r w:rsidRPr="0017112B">
              <w:rPr>
                <w:rStyle w:val="ad"/>
                <w:rFonts w:cs="Huawei Sans" w:hint="eastAsia"/>
              </w:rPr>
              <w:t xml:space="preserve"> </w:t>
            </w:r>
            <w:r w:rsidRPr="0017112B">
              <w:rPr>
                <w:rStyle w:val="ad"/>
                <w:rFonts w:cs="Huawei Sans" w:hint="eastAsia"/>
              </w:rPr>
              <w:t>实验工具</w:t>
            </w:r>
            <w:r>
              <w:rPr>
                <w:webHidden/>
              </w:rPr>
              <w:tab/>
            </w:r>
            <w:r>
              <w:rPr>
                <w:webHidden/>
              </w:rPr>
              <w:fldChar w:fldCharType="begin"/>
            </w:r>
            <w:r>
              <w:rPr>
                <w:webHidden/>
              </w:rPr>
              <w:instrText xml:space="preserve"> PAGEREF _Toc57618204 \h </w:instrText>
            </w:r>
            <w:r>
              <w:rPr>
                <w:webHidden/>
              </w:rPr>
            </w:r>
            <w:r>
              <w:rPr>
                <w:rFonts w:hint="eastAsia"/>
                <w:webHidden/>
              </w:rPr>
              <w:fldChar w:fldCharType="separate"/>
            </w:r>
            <w:r>
              <w:rPr>
                <w:rFonts w:hint="eastAsia"/>
                <w:webHidden/>
              </w:rPr>
              <w:t>5</w:t>
            </w:r>
            <w:r>
              <w:rPr>
                <w:webHidden/>
              </w:rPr>
              <w:fldChar w:fldCharType="end"/>
            </w:r>
          </w:hyperlink>
        </w:p>
        <w:p w14:paraId="6F573833" w14:textId="77777777" w:rsidR="00F03400" w:rsidRDefault="00F03400">
          <w:pPr>
            <w:pStyle w:val="12"/>
            <w:tabs>
              <w:tab w:val="right" w:leader="dot" w:pos="9628"/>
            </w:tabs>
            <w:rPr>
              <w:rFonts w:asciiTheme="minorHAnsi" w:eastAsiaTheme="minorEastAsia" w:hAnsiTheme="minorHAnsi" w:cstheme="minorBidi"/>
              <w:b w:val="0"/>
              <w:bCs w:val="0"/>
              <w:noProof/>
              <w:kern w:val="2"/>
              <w:sz w:val="21"/>
              <w:szCs w:val="22"/>
            </w:rPr>
          </w:pPr>
          <w:hyperlink w:anchor="_Toc57618205" w:history="1">
            <w:r w:rsidRPr="0017112B">
              <w:rPr>
                <w:rStyle w:val="ad"/>
                <w:rFonts w:cs="Huawei Sans"/>
                <w:noProof/>
              </w:rPr>
              <w:t>2</w:t>
            </w:r>
            <w:r w:rsidRPr="0017112B">
              <w:rPr>
                <w:rStyle w:val="ad"/>
                <w:rFonts w:cs="Huawei Sans" w:hint="eastAsia"/>
                <w:noProof/>
              </w:rPr>
              <w:t xml:space="preserve"> </w:t>
            </w:r>
            <w:r w:rsidRPr="0017112B">
              <w:rPr>
                <w:rStyle w:val="ad"/>
                <w:rFonts w:cs="Huawei Sans" w:hint="eastAsia"/>
                <w:noProof/>
              </w:rPr>
              <w:t>鲲鹏平台部署</w:t>
            </w:r>
            <w:r w:rsidRPr="0017112B">
              <w:rPr>
                <w:rStyle w:val="ad"/>
                <w:rFonts w:cs="Huawei Sans"/>
                <w:noProof/>
              </w:rPr>
              <w:t>OA</w:t>
            </w:r>
            <w:r w:rsidRPr="0017112B">
              <w:rPr>
                <w:rStyle w:val="ad"/>
                <w:rFonts w:cs="Huawei Sans" w:hint="eastAsia"/>
                <w:noProof/>
              </w:rPr>
              <w:t>系统</w:t>
            </w:r>
            <w:r>
              <w:rPr>
                <w:noProof/>
                <w:webHidden/>
              </w:rPr>
              <w:tab/>
            </w:r>
            <w:r>
              <w:rPr>
                <w:noProof/>
                <w:webHidden/>
              </w:rPr>
              <w:fldChar w:fldCharType="begin"/>
            </w:r>
            <w:r>
              <w:rPr>
                <w:noProof/>
                <w:webHidden/>
              </w:rPr>
              <w:instrText xml:space="preserve"> PAGEREF _Toc57618205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0013DDCA"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06" w:history="1">
            <w:r w:rsidRPr="0017112B">
              <w:rPr>
                <w:rStyle w:val="ad"/>
                <w:rFonts w:cs="Huawei Sans"/>
                <w:snapToGrid w:val="0"/>
              </w:rPr>
              <w:t>2.1</w:t>
            </w:r>
            <w:r w:rsidRPr="0017112B">
              <w:rPr>
                <w:rStyle w:val="ad"/>
                <w:rFonts w:hint="eastAsia"/>
              </w:rPr>
              <w:t xml:space="preserve"> </w:t>
            </w:r>
            <w:r w:rsidRPr="0017112B">
              <w:rPr>
                <w:rStyle w:val="ad"/>
                <w:rFonts w:hint="eastAsia"/>
              </w:rPr>
              <w:t>实验介绍</w:t>
            </w:r>
            <w:r>
              <w:rPr>
                <w:webHidden/>
              </w:rPr>
              <w:tab/>
            </w:r>
            <w:r>
              <w:rPr>
                <w:webHidden/>
              </w:rPr>
              <w:fldChar w:fldCharType="begin"/>
            </w:r>
            <w:r>
              <w:rPr>
                <w:webHidden/>
              </w:rPr>
              <w:instrText xml:space="preserve"> PAGEREF _Toc57618206 \h </w:instrText>
            </w:r>
            <w:r>
              <w:rPr>
                <w:webHidden/>
              </w:rPr>
            </w:r>
            <w:r>
              <w:rPr>
                <w:rFonts w:hint="eastAsia"/>
                <w:webHidden/>
              </w:rPr>
              <w:fldChar w:fldCharType="separate"/>
            </w:r>
            <w:r>
              <w:rPr>
                <w:rFonts w:hint="eastAsia"/>
                <w:webHidden/>
              </w:rPr>
              <w:t>6</w:t>
            </w:r>
            <w:r>
              <w:rPr>
                <w:webHidden/>
              </w:rPr>
              <w:fldChar w:fldCharType="end"/>
            </w:r>
          </w:hyperlink>
        </w:p>
        <w:p w14:paraId="1530392B"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7" w:history="1">
            <w:r w:rsidRPr="0017112B">
              <w:rPr>
                <w:rStyle w:val="ad"/>
                <w:rFonts w:cs="Huawei Sans"/>
                <w:bCs/>
                <w:snapToGrid w:val="0"/>
              </w:rPr>
              <w:t>2.1.1</w:t>
            </w:r>
            <w:r w:rsidRPr="0017112B">
              <w:rPr>
                <w:rStyle w:val="ad"/>
                <w:rFonts w:cs="Huawei Sans" w:hint="eastAsia"/>
              </w:rPr>
              <w:t xml:space="preserve"> </w:t>
            </w:r>
            <w:r w:rsidRPr="0017112B">
              <w:rPr>
                <w:rStyle w:val="ad"/>
                <w:rFonts w:cs="Huawei Sans" w:hint="eastAsia"/>
              </w:rPr>
              <w:t>关于本实验</w:t>
            </w:r>
            <w:r>
              <w:rPr>
                <w:webHidden/>
              </w:rPr>
              <w:tab/>
            </w:r>
            <w:r>
              <w:rPr>
                <w:webHidden/>
              </w:rPr>
              <w:fldChar w:fldCharType="begin"/>
            </w:r>
            <w:r>
              <w:rPr>
                <w:webHidden/>
              </w:rPr>
              <w:instrText xml:space="preserve"> PAGEREF _Toc57618207 \h </w:instrText>
            </w:r>
            <w:r>
              <w:rPr>
                <w:webHidden/>
              </w:rPr>
            </w:r>
            <w:r>
              <w:rPr>
                <w:rFonts w:hint="eastAsia"/>
                <w:webHidden/>
              </w:rPr>
              <w:fldChar w:fldCharType="separate"/>
            </w:r>
            <w:r>
              <w:rPr>
                <w:rFonts w:hint="eastAsia"/>
                <w:webHidden/>
              </w:rPr>
              <w:t>6</w:t>
            </w:r>
            <w:r>
              <w:rPr>
                <w:webHidden/>
              </w:rPr>
              <w:fldChar w:fldCharType="end"/>
            </w:r>
          </w:hyperlink>
        </w:p>
        <w:p w14:paraId="760DF598"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08" w:history="1">
            <w:r w:rsidRPr="0017112B">
              <w:rPr>
                <w:rStyle w:val="ad"/>
                <w:rFonts w:cs="Huawei Sans"/>
                <w:bCs/>
                <w:snapToGrid w:val="0"/>
              </w:rPr>
              <w:t>2.1.2</w:t>
            </w:r>
            <w:r w:rsidRPr="0017112B">
              <w:rPr>
                <w:rStyle w:val="ad"/>
                <w:rFonts w:cs="Huawei Sans" w:hint="eastAsia"/>
              </w:rPr>
              <w:t xml:space="preserve"> </w:t>
            </w:r>
            <w:r w:rsidRPr="0017112B">
              <w:rPr>
                <w:rStyle w:val="ad"/>
                <w:rFonts w:cs="Huawei Sans" w:hint="eastAsia"/>
              </w:rPr>
              <w:t>实验目的</w:t>
            </w:r>
            <w:r>
              <w:rPr>
                <w:webHidden/>
              </w:rPr>
              <w:tab/>
            </w:r>
            <w:r>
              <w:rPr>
                <w:webHidden/>
              </w:rPr>
              <w:fldChar w:fldCharType="begin"/>
            </w:r>
            <w:r>
              <w:rPr>
                <w:webHidden/>
              </w:rPr>
              <w:instrText xml:space="preserve"> PAGEREF _Toc57618208 \h </w:instrText>
            </w:r>
            <w:r>
              <w:rPr>
                <w:webHidden/>
              </w:rPr>
            </w:r>
            <w:r>
              <w:rPr>
                <w:rFonts w:hint="eastAsia"/>
                <w:webHidden/>
              </w:rPr>
              <w:fldChar w:fldCharType="separate"/>
            </w:r>
            <w:r>
              <w:rPr>
                <w:rFonts w:hint="eastAsia"/>
                <w:webHidden/>
              </w:rPr>
              <w:t>6</w:t>
            </w:r>
            <w:r>
              <w:rPr>
                <w:webHidden/>
              </w:rPr>
              <w:fldChar w:fldCharType="end"/>
            </w:r>
          </w:hyperlink>
        </w:p>
        <w:p w14:paraId="1093C0F3"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09" w:history="1">
            <w:r w:rsidRPr="0017112B">
              <w:rPr>
                <w:rStyle w:val="ad"/>
                <w:rFonts w:cs="Huawei Sans"/>
                <w:snapToGrid w:val="0"/>
              </w:rPr>
              <w:t>2.2</w:t>
            </w:r>
            <w:r w:rsidRPr="0017112B">
              <w:rPr>
                <w:rStyle w:val="ad"/>
                <w:rFonts w:hint="eastAsia"/>
              </w:rPr>
              <w:t xml:space="preserve"> </w:t>
            </w:r>
            <w:r w:rsidRPr="0017112B">
              <w:rPr>
                <w:rStyle w:val="ad"/>
                <w:rFonts w:hint="eastAsia"/>
              </w:rPr>
              <w:t>应用介绍</w:t>
            </w:r>
            <w:r>
              <w:rPr>
                <w:webHidden/>
              </w:rPr>
              <w:tab/>
            </w:r>
            <w:r>
              <w:rPr>
                <w:webHidden/>
              </w:rPr>
              <w:fldChar w:fldCharType="begin"/>
            </w:r>
            <w:r>
              <w:rPr>
                <w:webHidden/>
              </w:rPr>
              <w:instrText xml:space="preserve"> PAGEREF _Toc57618209 \h </w:instrText>
            </w:r>
            <w:r>
              <w:rPr>
                <w:webHidden/>
              </w:rPr>
            </w:r>
            <w:r>
              <w:rPr>
                <w:rFonts w:hint="eastAsia"/>
                <w:webHidden/>
              </w:rPr>
              <w:fldChar w:fldCharType="separate"/>
            </w:r>
            <w:r>
              <w:rPr>
                <w:rFonts w:hint="eastAsia"/>
                <w:webHidden/>
              </w:rPr>
              <w:t>6</w:t>
            </w:r>
            <w:r>
              <w:rPr>
                <w:webHidden/>
              </w:rPr>
              <w:fldChar w:fldCharType="end"/>
            </w:r>
          </w:hyperlink>
        </w:p>
        <w:p w14:paraId="0F5DEDF1"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10" w:history="1">
            <w:r w:rsidRPr="0017112B">
              <w:rPr>
                <w:rStyle w:val="ad"/>
                <w:rFonts w:cs="Huawei Sans"/>
                <w:snapToGrid w:val="0"/>
              </w:rPr>
              <w:t>2.3</w:t>
            </w:r>
            <w:r w:rsidRPr="0017112B">
              <w:rPr>
                <w:rStyle w:val="ad"/>
                <w:rFonts w:hint="eastAsia"/>
              </w:rPr>
              <w:t xml:space="preserve"> </w:t>
            </w:r>
            <w:r w:rsidRPr="0017112B">
              <w:rPr>
                <w:rStyle w:val="ad"/>
                <w:rFonts w:hint="eastAsia"/>
              </w:rPr>
              <w:t>数据库部署</w:t>
            </w:r>
            <w:r>
              <w:rPr>
                <w:webHidden/>
              </w:rPr>
              <w:tab/>
            </w:r>
            <w:r>
              <w:rPr>
                <w:webHidden/>
              </w:rPr>
              <w:fldChar w:fldCharType="begin"/>
            </w:r>
            <w:r>
              <w:rPr>
                <w:webHidden/>
              </w:rPr>
              <w:instrText xml:space="preserve"> PAGEREF _Toc57618210 \h </w:instrText>
            </w:r>
            <w:r>
              <w:rPr>
                <w:webHidden/>
              </w:rPr>
            </w:r>
            <w:r>
              <w:rPr>
                <w:rFonts w:hint="eastAsia"/>
                <w:webHidden/>
              </w:rPr>
              <w:fldChar w:fldCharType="separate"/>
            </w:r>
            <w:r>
              <w:rPr>
                <w:rFonts w:hint="eastAsia"/>
                <w:webHidden/>
              </w:rPr>
              <w:t>7</w:t>
            </w:r>
            <w:r>
              <w:rPr>
                <w:webHidden/>
              </w:rPr>
              <w:fldChar w:fldCharType="end"/>
            </w:r>
          </w:hyperlink>
        </w:p>
        <w:p w14:paraId="217DEADA"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1" w:history="1">
            <w:r w:rsidRPr="0017112B">
              <w:rPr>
                <w:rStyle w:val="ad"/>
                <w:rFonts w:cs="Huawei Sans"/>
                <w:bCs/>
                <w:snapToGrid w:val="0"/>
              </w:rPr>
              <w:t>2.3.1</w:t>
            </w:r>
            <w:r w:rsidRPr="0017112B">
              <w:rPr>
                <w:rStyle w:val="ad"/>
                <w:rFonts w:cs="Huawei Sans" w:hint="eastAsia"/>
              </w:rPr>
              <w:t xml:space="preserve"> </w:t>
            </w:r>
            <w:r w:rsidRPr="0017112B">
              <w:rPr>
                <w:rStyle w:val="ad"/>
                <w:rFonts w:cs="Huawei Sans" w:hint="eastAsia"/>
              </w:rPr>
              <w:t>购买华为云</w:t>
            </w:r>
            <w:r w:rsidRPr="0017112B">
              <w:rPr>
                <w:rStyle w:val="ad"/>
                <w:rFonts w:cs="Huawei Sans"/>
              </w:rPr>
              <w:t>ECS</w:t>
            </w:r>
            <w:r w:rsidRPr="0017112B">
              <w:rPr>
                <w:rStyle w:val="ad"/>
                <w:rFonts w:cs="Huawei Sans" w:hint="eastAsia"/>
              </w:rPr>
              <w:t>云服务器</w:t>
            </w:r>
            <w:r>
              <w:rPr>
                <w:webHidden/>
              </w:rPr>
              <w:tab/>
            </w:r>
            <w:r>
              <w:rPr>
                <w:webHidden/>
              </w:rPr>
              <w:fldChar w:fldCharType="begin"/>
            </w:r>
            <w:r>
              <w:rPr>
                <w:webHidden/>
              </w:rPr>
              <w:instrText xml:space="preserve"> PAGEREF _Toc57618211 \h </w:instrText>
            </w:r>
            <w:r>
              <w:rPr>
                <w:webHidden/>
              </w:rPr>
            </w:r>
            <w:r>
              <w:rPr>
                <w:rFonts w:hint="eastAsia"/>
                <w:webHidden/>
              </w:rPr>
              <w:fldChar w:fldCharType="separate"/>
            </w:r>
            <w:r>
              <w:rPr>
                <w:rFonts w:hint="eastAsia"/>
                <w:webHidden/>
              </w:rPr>
              <w:t>7</w:t>
            </w:r>
            <w:r>
              <w:rPr>
                <w:webHidden/>
              </w:rPr>
              <w:fldChar w:fldCharType="end"/>
            </w:r>
          </w:hyperlink>
        </w:p>
        <w:p w14:paraId="76A77ECA"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2" w:history="1">
            <w:r w:rsidRPr="0017112B">
              <w:rPr>
                <w:rStyle w:val="ad"/>
                <w:rFonts w:cs="Huawei Sans"/>
                <w:bCs/>
                <w:snapToGrid w:val="0"/>
              </w:rPr>
              <w:t>2.3.2</w:t>
            </w:r>
            <w:r w:rsidRPr="0017112B">
              <w:rPr>
                <w:rStyle w:val="ad"/>
                <w:rFonts w:hint="eastAsia"/>
              </w:rPr>
              <w:t xml:space="preserve"> </w:t>
            </w:r>
            <w:r w:rsidRPr="0017112B">
              <w:rPr>
                <w:rStyle w:val="ad"/>
                <w:rFonts w:hint="eastAsia"/>
              </w:rPr>
              <w:t>安装</w:t>
            </w:r>
            <w:r w:rsidRPr="0017112B">
              <w:rPr>
                <w:rStyle w:val="ad"/>
              </w:rPr>
              <w:t>CMake</w:t>
            </w:r>
            <w:r>
              <w:rPr>
                <w:webHidden/>
              </w:rPr>
              <w:tab/>
            </w:r>
            <w:r>
              <w:rPr>
                <w:webHidden/>
              </w:rPr>
              <w:fldChar w:fldCharType="begin"/>
            </w:r>
            <w:r>
              <w:rPr>
                <w:webHidden/>
              </w:rPr>
              <w:instrText xml:space="preserve"> PAGEREF _Toc57618212 \h </w:instrText>
            </w:r>
            <w:r>
              <w:rPr>
                <w:webHidden/>
              </w:rPr>
            </w:r>
            <w:r>
              <w:rPr>
                <w:rFonts w:hint="eastAsia"/>
                <w:webHidden/>
              </w:rPr>
              <w:fldChar w:fldCharType="separate"/>
            </w:r>
            <w:r>
              <w:rPr>
                <w:rFonts w:hint="eastAsia"/>
                <w:webHidden/>
              </w:rPr>
              <w:t>12</w:t>
            </w:r>
            <w:r>
              <w:rPr>
                <w:webHidden/>
              </w:rPr>
              <w:fldChar w:fldCharType="end"/>
            </w:r>
          </w:hyperlink>
        </w:p>
        <w:p w14:paraId="12B8042C"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3" w:history="1">
            <w:r w:rsidRPr="0017112B">
              <w:rPr>
                <w:rStyle w:val="ad"/>
                <w:rFonts w:cs="Huawei Sans"/>
                <w:bCs/>
                <w:snapToGrid w:val="0"/>
              </w:rPr>
              <w:t>2.3.3</w:t>
            </w:r>
            <w:r w:rsidRPr="0017112B">
              <w:rPr>
                <w:rStyle w:val="ad"/>
                <w:rFonts w:hint="eastAsia"/>
              </w:rPr>
              <w:t xml:space="preserve"> </w:t>
            </w:r>
            <w:r w:rsidRPr="0017112B">
              <w:rPr>
                <w:rStyle w:val="ad"/>
                <w:rFonts w:hint="eastAsia"/>
              </w:rPr>
              <w:t>检查</w:t>
            </w:r>
            <w:r w:rsidRPr="0017112B">
              <w:rPr>
                <w:rStyle w:val="ad"/>
              </w:rPr>
              <w:t>GCC</w:t>
            </w:r>
            <w:r w:rsidRPr="0017112B">
              <w:rPr>
                <w:rStyle w:val="ad"/>
                <w:rFonts w:hint="eastAsia"/>
              </w:rPr>
              <w:t>编译器版本</w:t>
            </w:r>
            <w:r>
              <w:rPr>
                <w:webHidden/>
              </w:rPr>
              <w:tab/>
            </w:r>
            <w:r>
              <w:rPr>
                <w:webHidden/>
              </w:rPr>
              <w:fldChar w:fldCharType="begin"/>
            </w:r>
            <w:r>
              <w:rPr>
                <w:webHidden/>
              </w:rPr>
              <w:instrText xml:space="preserve"> PAGEREF _Toc57618213 \h </w:instrText>
            </w:r>
            <w:r>
              <w:rPr>
                <w:webHidden/>
              </w:rPr>
            </w:r>
            <w:r>
              <w:rPr>
                <w:rFonts w:hint="eastAsia"/>
                <w:webHidden/>
              </w:rPr>
              <w:fldChar w:fldCharType="separate"/>
            </w:r>
            <w:r>
              <w:rPr>
                <w:rFonts w:hint="eastAsia"/>
                <w:webHidden/>
              </w:rPr>
              <w:t>15</w:t>
            </w:r>
            <w:r>
              <w:rPr>
                <w:webHidden/>
              </w:rPr>
              <w:fldChar w:fldCharType="end"/>
            </w:r>
          </w:hyperlink>
        </w:p>
        <w:p w14:paraId="3884B7F8"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4" w:history="1">
            <w:r w:rsidRPr="0017112B">
              <w:rPr>
                <w:rStyle w:val="ad"/>
                <w:rFonts w:cs="Huawei Sans"/>
                <w:bCs/>
                <w:snapToGrid w:val="0"/>
              </w:rPr>
              <w:t>2.3.4</w:t>
            </w:r>
            <w:r w:rsidRPr="0017112B">
              <w:rPr>
                <w:rStyle w:val="ad"/>
                <w:rFonts w:hint="eastAsia"/>
              </w:rPr>
              <w:t xml:space="preserve"> </w:t>
            </w:r>
            <w:r w:rsidRPr="0017112B">
              <w:rPr>
                <w:rStyle w:val="ad"/>
                <w:rFonts w:hint="eastAsia"/>
              </w:rPr>
              <w:t>编译安装</w:t>
            </w:r>
            <w:r w:rsidRPr="0017112B">
              <w:rPr>
                <w:rStyle w:val="ad"/>
              </w:rPr>
              <w:t>MySQL</w:t>
            </w:r>
            <w:r>
              <w:rPr>
                <w:webHidden/>
              </w:rPr>
              <w:tab/>
            </w:r>
            <w:r>
              <w:rPr>
                <w:webHidden/>
              </w:rPr>
              <w:fldChar w:fldCharType="begin"/>
            </w:r>
            <w:r>
              <w:rPr>
                <w:webHidden/>
              </w:rPr>
              <w:instrText xml:space="preserve"> PAGEREF _Toc57618214 \h </w:instrText>
            </w:r>
            <w:r>
              <w:rPr>
                <w:webHidden/>
              </w:rPr>
            </w:r>
            <w:r>
              <w:rPr>
                <w:rFonts w:hint="eastAsia"/>
                <w:webHidden/>
              </w:rPr>
              <w:fldChar w:fldCharType="separate"/>
            </w:r>
            <w:r>
              <w:rPr>
                <w:rFonts w:hint="eastAsia"/>
                <w:webHidden/>
              </w:rPr>
              <w:t>15</w:t>
            </w:r>
            <w:r>
              <w:rPr>
                <w:webHidden/>
              </w:rPr>
              <w:fldChar w:fldCharType="end"/>
            </w:r>
          </w:hyperlink>
        </w:p>
        <w:p w14:paraId="56927078"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5" w:history="1">
            <w:r w:rsidRPr="0017112B">
              <w:rPr>
                <w:rStyle w:val="ad"/>
                <w:rFonts w:cs="Huawei Sans"/>
                <w:bCs/>
                <w:snapToGrid w:val="0"/>
              </w:rPr>
              <w:t>2.3.5</w:t>
            </w:r>
            <w:r w:rsidRPr="0017112B">
              <w:rPr>
                <w:rStyle w:val="ad"/>
                <w:rFonts w:hint="eastAsia"/>
              </w:rPr>
              <w:t xml:space="preserve"> </w:t>
            </w:r>
            <w:r w:rsidRPr="0017112B">
              <w:rPr>
                <w:rStyle w:val="ad"/>
                <w:rFonts w:hint="eastAsia"/>
              </w:rPr>
              <w:t>配置</w:t>
            </w:r>
            <w:r w:rsidRPr="0017112B">
              <w:rPr>
                <w:rStyle w:val="ad"/>
              </w:rPr>
              <w:t>MySQL</w:t>
            </w:r>
            <w:r>
              <w:rPr>
                <w:webHidden/>
              </w:rPr>
              <w:tab/>
            </w:r>
            <w:r>
              <w:rPr>
                <w:webHidden/>
              </w:rPr>
              <w:fldChar w:fldCharType="begin"/>
            </w:r>
            <w:r>
              <w:rPr>
                <w:webHidden/>
              </w:rPr>
              <w:instrText xml:space="preserve"> PAGEREF _Toc57618215 \h </w:instrText>
            </w:r>
            <w:r>
              <w:rPr>
                <w:webHidden/>
              </w:rPr>
            </w:r>
            <w:r>
              <w:rPr>
                <w:rFonts w:hint="eastAsia"/>
                <w:webHidden/>
              </w:rPr>
              <w:fldChar w:fldCharType="separate"/>
            </w:r>
            <w:r>
              <w:rPr>
                <w:rFonts w:hint="eastAsia"/>
                <w:webHidden/>
              </w:rPr>
              <w:t>16</w:t>
            </w:r>
            <w:r>
              <w:rPr>
                <w:webHidden/>
              </w:rPr>
              <w:fldChar w:fldCharType="end"/>
            </w:r>
          </w:hyperlink>
        </w:p>
        <w:p w14:paraId="4AF1A175"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6" w:history="1">
            <w:r w:rsidRPr="0017112B">
              <w:rPr>
                <w:rStyle w:val="ad"/>
                <w:rFonts w:cs="Huawei Sans"/>
                <w:bCs/>
                <w:snapToGrid w:val="0"/>
              </w:rPr>
              <w:t>2.3.6</w:t>
            </w:r>
            <w:r w:rsidRPr="0017112B">
              <w:rPr>
                <w:rStyle w:val="ad"/>
                <w:rFonts w:hint="eastAsia"/>
              </w:rPr>
              <w:t xml:space="preserve"> </w:t>
            </w:r>
            <w:r w:rsidRPr="0017112B">
              <w:rPr>
                <w:rStyle w:val="ad"/>
                <w:rFonts w:hint="eastAsia"/>
              </w:rPr>
              <w:t>运行</w:t>
            </w:r>
            <w:r w:rsidRPr="0017112B">
              <w:rPr>
                <w:rStyle w:val="ad"/>
              </w:rPr>
              <w:t>MySQL</w:t>
            </w:r>
            <w:r>
              <w:rPr>
                <w:webHidden/>
              </w:rPr>
              <w:tab/>
            </w:r>
            <w:r>
              <w:rPr>
                <w:webHidden/>
              </w:rPr>
              <w:fldChar w:fldCharType="begin"/>
            </w:r>
            <w:r>
              <w:rPr>
                <w:webHidden/>
              </w:rPr>
              <w:instrText xml:space="preserve"> PAGEREF _Toc57618216 \h </w:instrText>
            </w:r>
            <w:r>
              <w:rPr>
                <w:webHidden/>
              </w:rPr>
            </w:r>
            <w:r>
              <w:rPr>
                <w:rFonts w:hint="eastAsia"/>
                <w:webHidden/>
              </w:rPr>
              <w:fldChar w:fldCharType="separate"/>
            </w:r>
            <w:r>
              <w:rPr>
                <w:rFonts w:hint="eastAsia"/>
                <w:webHidden/>
              </w:rPr>
              <w:t>17</w:t>
            </w:r>
            <w:r>
              <w:rPr>
                <w:webHidden/>
              </w:rPr>
              <w:fldChar w:fldCharType="end"/>
            </w:r>
          </w:hyperlink>
        </w:p>
        <w:p w14:paraId="32CBD4A1"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7" w:history="1">
            <w:r w:rsidRPr="0017112B">
              <w:rPr>
                <w:rStyle w:val="ad"/>
                <w:rFonts w:cs="Huawei Sans"/>
                <w:bCs/>
                <w:snapToGrid w:val="0"/>
              </w:rPr>
              <w:t>2.3.7</w:t>
            </w:r>
            <w:r w:rsidRPr="0017112B">
              <w:rPr>
                <w:rStyle w:val="ad"/>
                <w:rFonts w:hint="eastAsia"/>
              </w:rPr>
              <w:t xml:space="preserve"> </w:t>
            </w:r>
            <w:r w:rsidRPr="0017112B">
              <w:rPr>
                <w:rStyle w:val="ad"/>
                <w:rFonts w:hint="eastAsia"/>
              </w:rPr>
              <w:t>导入数据</w:t>
            </w:r>
            <w:r>
              <w:rPr>
                <w:webHidden/>
              </w:rPr>
              <w:tab/>
            </w:r>
            <w:r>
              <w:rPr>
                <w:webHidden/>
              </w:rPr>
              <w:fldChar w:fldCharType="begin"/>
            </w:r>
            <w:r>
              <w:rPr>
                <w:webHidden/>
              </w:rPr>
              <w:instrText xml:space="preserve"> PAGEREF _Toc57618217 \h </w:instrText>
            </w:r>
            <w:r>
              <w:rPr>
                <w:webHidden/>
              </w:rPr>
            </w:r>
            <w:r>
              <w:rPr>
                <w:rFonts w:hint="eastAsia"/>
                <w:webHidden/>
              </w:rPr>
              <w:fldChar w:fldCharType="separate"/>
            </w:r>
            <w:r>
              <w:rPr>
                <w:rFonts w:hint="eastAsia"/>
                <w:webHidden/>
              </w:rPr>
              <w:t>17</w:t>
            </w:r>
            <w:r>
              <w:rPr>
                <w:webHidden/>
              </w:rPr>
              <w:fldChar w:fldCharType="end"/>
            </w:r>
          </w:hyperlink>
        </w:p>
        <w:p w14:paraId="50A8F722"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18" w:history="1">
            <w:r w:rsidRPr="0017112B">
              <w:rPr>
                <w:rStyle w:val="ad"/>
                <w:rFonts w:cs="Huawei Sans"/>
                <w:snapToGrid w:val="0"/>
              </w:rPr>
              <w:t>2.4</w:t>
            </w:r>
            <w:r w:rsidRPr="0017112B">
              <w:rPr>
                <w:rStyle w:val="ad"/>
                <w:rFonts w:hint="eastAsia"/>
              </w:rPr>
              <w:t xml:space="preserve"> </w:t>
            </w:r>
            <w:r w:rsidRPr="0017112B">
              <w:rPr>
                <w:rStyle w:val="ad"/>
                <w:rFonts w:hint="eastAsia"/>
              </w:rPr>
              <w:t>应用部署</w:t>
            </w:r>
            <w:r>
              <w:rPr>
                <w:webHidden/>
              </w:rPr>
              <w:tab/>
            </w:r>
            <w:r>
              <w:rPr>
                <w:webHidden/>
              </w:rPr>
              <w:fldChar w:fldCharType="begin"/>
            </w:r>
            <w:r>
              <w:rPr>
                <w:webHidden/>
              </w:rPr>
              <w:instrText xml:space="preserve"> PAGEREF _Toc57618218 \h </w:instrText>
            </w:r>
            <w:r>
              <w:rPr>
                <w:webHidden/>
              </w:rPr>
            </w:r>
            <w:r>
              <w:rPr>
                <w:rFonts w:hint="eastAsia"/>
                <w:webHidden/>
              </w:rPr>
              <w:fldChar w:fldCharType="separate"/>
            </w:r>
            <w:r>
              <w:rPr>
                <w:rFonts w:hint="eastAsia"/>
                <w:webHidden/>
              </w:rPr>
              <w:t>18</w:t>
            </w:r>
            <w:r>
              <w:rPr>
                <w:webHidden/>
              </w:rPr>
              <w:fldChar w:fldCharType="end"/>
            </w:r>
          </w:hyperlink>
        </w:p>
        <w:p w14:paraId="7D1DBA99"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19" w:history="1">
            <w:r w:rsidRPr="0017112B">
              <w:rPr>
                <w:rStyle w:val="ad"/>
                <w:rFonts w:cs="Huawei Sans"/>
                <w:bCs/>
                <w:snapToGrid w:val="0"/>
              </w:rPr>
              <w:t>2.4.1</w:t>
            </w:r>
            <w:r w:rsidRPr="0017112B">
              <w:rPr>
                <w:rStyle w:val="ad"/>
                <w:rFonts w:cs="Huawei Sans" w:hint="eastAsia"/>
              </w:rPr>
              <w:t xml:space="preserve"> </w:t>
            </w:r>
            <w:r w:rsidRPr="0017112B">
              <w:rPr>
                <w:rStyle w:val="ad"/>
                <w:rFonts w:cs="Huawei Sans" w:hint="eastAsia"/>
              </w:rPr>
              <w:t>购买华为云</w:t>
            </w:r>
            <w:r w:rsidRPr="0017112B">
              <w:rPr>
                <w:rStyle w:val="ad"/>
                <w:rFonts w:cs="Huawei Sans"/>
              </w:rPr>
              <w:t>ECS</w:t>
            </w:r>
            <w:r w:rsidRPr="0017112B">
              <w:rPr>
                <w:rStyle w:val="ad"/>
                <w:rFonts w:cs="Huawei Sans" w:hint="eastAsia"/>
              </w:rPr>
              <w:t>云服务器</w:t>
            </w:r>
            <w:r>
              <w:rPr>
                <w:webHidden/>
              </w:rPr>
              <w:tab/>
            </w:r>
            <w:r>
              <w:rPr>
                <w:webHidden/>
              </w:rPr>
              <w:fldChar w:fldCharType="begin"/>
            </w:r>
            <w:r>
              <w:rPr>
                <w:webHidden/>
              </w:rPr>
              <w:instrText xml:space="preserve"> PAGEREF _Toc57618219 \h </w:instrText>
            </w:r>
            <w:r>
              <w:rPr>
                <w:webHidden/>
              </w:rPr>
            </w:r>
            <w:r>
              <w:rPr>
                <w:rFonts w:hint="eastAsia"/>
                <w:webHidden/>
              </w:rPr>
              <w:fldChar w:fldCharType="separate"/>
            </w:r>
            <w:r>
              <w:rPr>
                <w:rFonts w:hint="eastAsia"/>
                <w:webHidden/>
              </w:rPr>
              <w:t>18</w:t>
            </w:r>
            <w:r>
              <w:rPr>
                <w:webHidden/>
              </w:rPr>
              <w:fldChar w:fldCharType="end"/>
            </w:r>
          </w:hyperlink>
        </w:p>
        <w:p w14:paraId="788C8B52"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0" w:history="1">
            <w:r w:rsidRPr="0017112B">
              <w:rPr>
                <w:rStyle w:val="ad"/>
                <w:rFonts w:cs="Huawei Sans"/>
                <w:bCs/>
                <w:snapToGrid w:val="0"/>
              </w:rPr>
              <w:t>2.4.2</w:t>
            </w:r>
            <w:r w:rsidRPr="0017112B">
              <w:rPr>
                <w:rStyle w:val="ad"/>
                <w:rFonts w:cs="Huawei Sans" w:hint="eastAsia"/>
              </w:rPr>
              <w:t xml:space="preserve"> </w:t>
            </w:r>
            <w:r w:rsidRPr="0017112B">
              <w:rPr>
                <w:rStyle w:val="ad"/>
                <w:rFonts w:cs="Huawei Sans" w:hint="eastAsia"/>
              </w:rPr>
              <w:t>安装</w:t>
            </w:r>
            <w:r w:rsidRPr="0017112B">
              <w:rPr>
                <w:rStyle w:val="ad"/>
                <w:rFonts w:cs="Huawei Sans"/>
              </w:rPr>
              <w:t>JDK</w:t>
            </w:r>
            <w:r>
              <w:rPr>
                <w:webHidden/>
              </w:rPr>
              <w:tab/>
            </w:r>
            <w:r>
              <w:rPr>
                <w:webHidden/>
              </w:rPr>
              <w:fldChar w:fldCharType="begin"/>
            </w:r>
            <w:r>
              <w:rPr>
                <w:webHidden/>
              </w:rPr>
              <w:instrText xml:space="preserve"> PAGEREF _Toc57618220 \h </w:instrText>
            </w:r>
            <w:r>
              <w:rPr>
                <w:webHidden/>
              </w:rPr>
            </w:r>
            <w:r>
              <w:rPr>
                <w:rFonts w:hint="eastAsia"/>
                <w:webHidden/>
              </w:rPr>
              <w:fldChar w:fldCharType="separate"/>
            </w:r>
            <w:r>
              <w:rPr>
                <w:rFonts w:hint="eastAsia"/>
                <w:webHidden/>
              </w:rPr>
              <w:t>22</w:t>
            </w:r>
            <w:r>
              <w:rPr>
                <w:webHidden/>
              </w:rPr>
              <w:fldChar w:fldCharType="end"/>
            </w:r>
          </w:hyperlink>
        </w:p>
        <w:p w14:paraId="42C9BFDA"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1" w:history="1">
            <w:r w:rsidRPr="0017112B">
              <w:rPr>
                <w:rStyle w:val="ad"/>
                <w:rFonts w:cs="Huawei Sans"/>
                <w:bCs/>
                <w:snapToGrid w:val="0"/>
              </w:rPr>
              <w:t>2.4.3</w:t>
            </w:r>
            <w:r w:rsidRPr="0017112B">
              <w:rPr>
                <w:rStyle w:val="ad"/>
                <w:rFonts w:cs="Huawei Sans" w:hint="eastAsia"/>
              </w:rPr>
              <w:t xml:space="preserve"> </w:t>
            </w:r>
            <w:r w:rsidRPr="0017112B">
              <w:rPr>
                <w:rStyle w:val="ad"/>
                <w:rFonts w:cs="Huawei Sans" w:hint="eastAsia"/>
              </w:rPr>
              <w:t>安装</w:t>
            </w:r>
            <w:r w:rsidRPr="0017112B">
              <w:rPr>
                <w:rStyle w:val="ad"/>
                <w:rFonts w:cs="Huawei Sans"/>
              </w:rPr>
              <w:t>Maven</w:t>
            </w:r>
            <w:r>
              <w:rPr>
                <w:webHidden/>
              </w:rPr>
              <w:tab/>
            </w:r>
            <w:r>
              <w:rPr>
                <w:webHidden/>
              </w:rPr>
              <w:fldChar w:fldCharType="begin"/>
            </w:r>
            <w:r>
              <w:rPr>
                <w:webHidden/>
              </w:rPr>
              <w:instrText xml:space="preserve"> PAGEREF _Toc57618221 \h </w:instrText>
            </w:r>
            <w:r>
              <w:rPr>
                <w:webHidden/>
              </w:rPr>
            </w:r>
            <w:r>
              <w:rPr>
                <w:rFonts w:hint="eastAsia"/>
                <w:webHidden/>
              </w:rPr>
              <w:fldChar w:fldCharType="separate"/>
            </w:r>
            <w:r>
              <w:rPr>
                <w:rFonts w:hint="eastAsia"/>
                <w:webHidden/>
              </w:rPr>
              <w:t>24</w:t>
            </w:r>
            <w:r>
              <w:rPr>
                <w:webHidden/>
              </w:rPr>
              <w:fldChar w:fldCharType="end"/>
            </w:r>
          </w:hyperlink>
        </w:p>
        <w:p w14:paraId="50D1D9CC"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2" w:history="1">
            <w:r w:rsidRPr="0017112B">
              <w:rPr>
                <w:rStyle w:val="ad"/>
                <w:rFonts w:cs="Huawei Sans"/>
                <w:bCs/>
                <w:snapToGrid w:val="0"/>
              </w:rPr>
              <w:t>2.4.4</w:t>
            </w:r>
            <w:r w:rsidRPr="0017112B">
              <w:rPr>
                <w:rStyle w:val="ad"/>
                <w:rFonts w:cs="Huawei Sans"/>
              </w:rPr>
              <w:t xml:space="preserve"> Maven</w:t>
            </w:r>
            <w:r w:rsidRPr="0017112B">
              <w:rPr>
                <w:rStyle w:val="ad"/>
                <w:rFonts w:cs="Huawei Sans" w:hint="eastAsia"/>
              </w:rPr>
              <w:t>换源</w:t>
            </w:r>
            <w:r>
              <w:rPr>
                <w:webHidden/>
              </w:rPr>
              <w:tab/>
            </w:r>
            <w:r>
              <w:rPr>
                <w:webHidden/>
              </w:rPr>
              <w:fldChar w:fldCharType="begin"/>
            </w:r>
            <w:r>
              <w:rPr>
                <w:webHidden/>
              </w:rPr>
              <w:instrText xml:space="preserve"> PAGEREF _Toc57618222 \h </w:instrText>
            </w:r>
            <w:r>
              <w:rPr>
                <w:webHidden/>
              </w:rPr>
            </w:r>
            <w:r>
              <w:rPr>
                <w:rFonts w:hint="eastAsia"/>
                <w:webHidden/>
              </w:rPr>
              <w:fldChar w:fldCharType="separate"/>
            </w:r>
            <w:r>
              <w:rPr>
                <w:rFonts w:hint="eastAsia"/>
                <w:webHidden/>
              </w:rPr>
              <w:t>25</w:t>
            </w:r>
            <w:r>
              <w:rPr>
                <w:webHidden/>
              </w:rPr>
              <w:fldChar w:fldCharType="end"/>
            </w:r>
          </w:hyperlink>
        </w:p>
        <w:p w14:paraId="1D9D4B84"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3" w:history="1">
            <w:r w:rsidRPr="0017112B">
              <w:rPr>
                <w:rStyle w:val="ad"/>
                <w:rFonts w:cs="Huawei Sans"/>
                <w:bCs/>
                <w:snapToGrid w:val="0"/>
              </w:rPr>
              <w:t>2.4.5</w:t>
            </w:r>
            <w:r w:rsidRPr="0017112B">
              <w:rPr>
                <w:rStyle w:val="ad"/>
                <w:rFonts w:cs="Huawei Sans" w:hint="eastAsia"/>
              </w:rPr>
              <w:t xml:space="preserve"> </w:t>
            </w:r>
            <w:r w:rsidRPr="0017112B">
              <w:rPr>
                <w:rStyle w:val="ad"/>
                <w:rFonts w:cs="Huawei Sans" w:hint="eastAsia"/>
              </w:rPr>
              <w:t>克隆项目</w:t>
            </w:r>
            <w:r>
              <w:rPr>
                <w:webHidden/>
              </w:rPr>
              <w:tab/>
            </w:r>
            <w:r>
              <w:rPr>
                <w:webHidden/>
              </w:rPr>
              <w:fldChar w:fldCharType="begin"/>
            </w:r>
            <w:r>
              <w:rPr>
                <w:webHidden/>
              </w:rPr>
              <w:instrText xml:space="preserve"> PAGEREF _Toc57618223 \h </w:instrText>
            </w:r>
            <w:r>
              <w:rPr>
                <w:webHidden/>
              </w:rPr>
            </w:r>
            <w:r>
              <w:rPr>
                <w:rFonts w:hint="eastAsia"/>
                <w:webHidden/>
              </w:rPr>
              <w:fldChar w:fldCharType="separate"/>
            </w:r>
            <w:r>
              <w:rPr>
                <w:rFonts w:hint="eastAsia"/>
                <w:webHidden/>
              </w:rPr>
              <w:t>25</w:t>
            </w:r>
            <w:r>
              <w:rPr>
                <w:webHidden/>
              </w:rPr>
              <w:fldChar w:fldCharType="end"/>
            </w:r>
          </w:hyperlink>
        </w:p>
        <w:p w14:paraId="3666C9B7"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4" w:history="1">
            <w:r w:rsidRPr="0017112B">
              <w:rPr>
                <w:rStyle w:val="ad"/>
                <w:rFonts w:cs="Huawei Sans"/>
                <w:bCs/>
                <w:snapToGrid w:val="0"/>
              </w:rPr>
              <w:t>2.4.6</w:t>
            </w:r>
            <w:r w:rsidRPr="0017112B">
              <w:rPr>
                <w:rStyle w:val="ad"/>
                <w:rFonts w:cs="Huawei Sans" w:hint="eastAsia"/>
              </w:rPr>
              <w:t xml:space="preserve"> </w:t>
            </w:r>
            <w:r w:rsidRPr="0017112B">
              <w:rPr>
                <w:rStyle w:val="ad"/>
                <w:rFonts w:cs="Huawei Sans" w:hint="eastAsia"/>
              </w:rPr>
              <w:t>配置</w:t>
            </w:r>
            <w:r w:rsidRPr="0017112B">
              <w:rPr>
                <w:rStyle w:val="ad"/>
                <w:rFonts w:cs="Huawei Sans"/>
              </w:rPr>
              <w:t>MySQL</w:t>
            </w:r>
            <w:r w:rsidRPr="0017112B">
              <w:rPr>
                <w:rStyle w:val="ad"/>
                <w:rFonts w:cs="Huawei Sans" w:hint="eastAsia"/>
              </w:rPr>
              <w:t>连接</w:t>
            </w:r>
            <w:r>
              <w:rPr>
                <w:webHidden/>
              </w:rPr>
              <w:tab/>
            </w:r>
            <w:r>
              <w:rPr>
                <w:webHidden/>
              </w:rPr>
              <w:fldChar w:fldCharType="begin"/>
            </w:r>
            <w:r>
              <w:rPr>
                <w:webHidden/>
              </w:rPr>
              <w:instrText xml:space="preserve"> PAGEREF _Toc57618224 \h </w:instrText>
            </w:r>
            <w:r>
              <w:rPr>
                <w:webHidden/>
              </w:rPr>
            </w:r>
            <w:r>
              <w:rPr>
                <w:rFonts w:hint="eastAsia"/>
                <w:webHidden/>
              </w:rPr>
              <w:fldChar w:fldCharType="separate"/>
            </w:r>
            <w:r>
              <w:rPr>
                <w:rFonts w:hint="eastAsia"/>
                <w:webHidden/>
              </w:rPr>
              <w:t>25</w:t>
            </w:r>
            <w:r>
              <w:rPr>
                <w:webHidden/>
              </w:rPr>
              <w:fldChar w:fldCharType="end"/>
            </w:r>
          </w:hyperlink>
        </w:p>
        <w:p w14:paraId="20554541" w14:textId="77777777" w:rsidR="00F03400" w:rsidRDefault="00F03400">
          <w:pPr>
            <w:pStyle w:val="12"/>
            <w:tabs>
              <w:tab w:val="right" w:leader="dot" w:pos="9628"/>
            </w:tabs>
            <w:rPr>
              <w:rFonts w:asciiTheme="minorHAnsi" w:eastAsiaTheme="minorEastAsia" w:hAnsiTheme="minorHAnsi" w:cstheme="minorBidi"/>
              <w:b w:val="0"/>
              <w:bCs w:val="0"/>
              <w:noProof/>
              <w:kern w:val="2"/>
              <w:sz w:val="21"/>
              <w:szCs w:val="22"/>
            </w:rPr>
          </w:pPr>
          <w:hyperlink w:anchor="_Toc57618225" w:history="1">
            <w:r w:rsidRPr="0017112B">
              <w:rPr>
                <w:rStyle w:val="ad"/>
                <w:rFonts w:cs="Huawei Sans"/>
                <w:noProof/>
              </w:rPr>
              <w:t>3</w:t>
            </w:r>
            <w:r w:rsidRPr="0017112B">
              <w:rPr>
                <w:rStyle w:val="ad"/>
                <w:rFonts w:cs="Huawei Sans" w:hint="eastAsia"/>
                <w:noProof/>
              </w:rPr>
              <w:t xml:space="preserve"> </w:t>
            </w:r>
            <w:r w:rsidRPr="0017112B">
              <w:rPr>
                <w:rStyle w:val="ad"/>
                <w:rFonts w:cs="Huawei Sans" w:hint="eastAsia"/>
                <w:noProof/>
              </w:rPr>
              <w:t>鲲鹏平台数据库迁移与部署</w:t>
            </w:r>
            <w:r>
              <w:rPr>
                <w:noProof/>
                <w:webHidden/>
              </w:rPr>
              <w:tab/>
            </w:r>
            <w:r>
              <w:rPr>
                <w:noProof/>
                <w:webHidden/>
              </w:rPr>
              <w:fldChar w:fldCharType="begin"/>
            </w:r>
            <w:r>
              <w:rPr>
                <w:noProof/>
                <w:webHidden/>
              </w:rPr>
              <w:instrText xml:space="preserve"> PAGEREF _Toc57618225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024E84F1"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26" w:history="1">
            <w:r w:rsidRPr="0017112B">
              <w:rPr>
                <w:rStyle w:val="ad"/>
                <w:rFonts w:cs="Huawei Sans"/>
                <w:snapToGrid w:val="0"/>
              </w:rPr>
              <w:t>3.1</w:t>
            </w:r>
            <w:r w:rsidRPr="0017112B">
              <w:rPr>
                <w:rStyle w:val="ad"/>
                <w:rFonts w:hint="eastAsia"/>
              </w:rPr>
              <w:t xml:space="preserve"> </w:t>
            </w:r>
            <w:r w:rsidRPr="0017112B">
              <w:rPr>
                <w:rStyle w:val="ad"/>
                <w:rFonts w:hint="eastAsia"/>
              </w:rPr>
              <w:t>实验介绍</w:t>
            </w:r>
            <w:r>
              <w:rPr>
                <w:webHidden/>
              </w:rPr>
              <w:tab/>
            </w:r>
            <w:r>
              <w:rPr>
                <w:webHidden/>
              </w:rPr>
              <w:fldChar w:fldCharType="begin"/>
            </w:r>
            <w:r>
              <w:rPr>
                <w:webHidden/>
              </w:rPr>
              <w:instrText xml:space="preserve"> PAGEREF _Toc57618226 \h </w:instrText>
            </w:r>
            <w:r>
              <w:rPr>
                <w:webHidden/>
              </w:rPr>
            </w:r>
            <w:r>
              <w:rPr>
                <w:rFonts w:hint="eastAsia"/>
                <w:webHidden/>
              </w:rPr>
              <w:fldChar w:fldCharType="separate"/>
            </w:r>
            <w:r>
              <w:rPr>
                <w:rFonts w:hint="eastAsia"/>
                <w:webHidden/>
              </w:rPr>
              <w:t>28</w:t>
            </w:r>
            <w:r>
              <w:rPr>
                <w:webHidden/>
              </w:rPr>
              <w:fldChar w:fldCharType="end"/>
            </w:r>
          </w:hyperlink>
        </w:p>
        <w:p w14:paraId="194EB91E"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7" w:history="1">
            <w:r w:rsidRPr="0017112B">
              <w:rPr>
                <w:rStyle w:val="ad"/>
                <w:rFonts w:cs="Huawei Sans"/>
                <w:bCs/>
                <w:snapToGrid w:val="0"/>
              </w:rPr>
              <w:t>3.1.1</w:t>
            </w:r>
            <w:r w:rsidRPr="0017112B">
              <w:rPr>
                <w:rStyle w:val="ad"/>
                <w:rFonts w:cs="Huawei Sans" w:hint="eastAsia"/>
              </w:rPr>
              <w:t xml:space="preserve"> </w:t>
            </w:r>
            <w:r w:rsidRPr="0017112B">
              <w:rPr>
                <w:rStyle w:val="ad"/>
                <w:rFonts w:cs="Huawei Sans" w:hint="eastAsia"/>
              </w:rPr>
              <w:t>关于本实验</w:t>
            </w:r>
            <w:r>
              <w:rPr>
                <w:webHidden/>
              </w:rPr>
              <w:tab/>
            </w:r>
            <w:r>
              <w:rPr>
                <w:webHidden/>
              </w:rPr>
              <w:fldChar w:fldCharType="begin"/>
            </w:r>
            <w:r>
              <w:rPr>
                <w:webHidden/>
              </w:rPr>
              <w:instrText xml:space="preserve"> PAGEREF _Toc57618227 \h </w:instrText>
            </w:r>
            <w:r>
              <w:rPr>
                <w:webHidden/>
              </w:rPr>
            </w:r>
            <w:r>
              <w:rPr>
                <w:rFonts w:hint="eastAsia"/>
                <w:webHidden/>
              </w:rPr>
              <w:fldChar w:fldCharType="separate"/>
            </w:r>
            <w:r>
              <w:rPr>
                <w:rFonts w:hint="eastAsia"/>
                <w:webHidden/>
              </w:rPr>
              <w:t>28</w:t>
            </w:r>
            <w:r>
              <w:rPr>
                <w:webHidden/>
              </w:rPr>
              <w:fldChar w:fldCharType="end"/>
            </w:r>
          </w:hyperlink>
        </w:p>
        <w:p w14:paraId="7C2063C7"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28" w:history="1">
            <w:r w:rsidRPr="0017112B">
              <w:rPr>
                <w:rStyle w:val="ad"/>
                <w:rFonts w:cs="Huawei Sans"/>
                <w:bCs/>
                <w:snapToGrid w:val="0"/>
              </w:rPr>
              <w:t>3.1.2</w:t>
            </w:r>
            <w:r w:rsidRPr="0017112B">
              <w:rPr>
                <w:rStyle w:val="ad"/>
                <w:rFonts w:cs="Huawei Sans" w:hint="eastAsia"/>
              </w:rPr>
              <w:t xml:space="preserve"> </w:t>
            </w:r>
            <w:r w:rsidRPr="0017112B">
              <w:rPr>
                <w:rStyle w:val="ad"/>
                <w:rFonts w:cs="Huawei Sans" w:hint="eastAsia"/>
              </w:rPr>
              <w:t>实验目的</w:t>
            </w:r>
            <w:r>
              <w:rPr>
                <w:webHidden/>
              </w:rPr>
              <w:tab/>
            </w:r>
            <w:r>
              <w:rPr>
                <w:webHidden/>
              </w:rPr>
              <w:fldChar w:fldCharType="begin"/>
            </w:r>
            <w:r>
              <w:rPr>
                <w:webHidden/>
              </w:rPr>
              <w:instrText xml:space="preserve"> PAGEREF _Toc57618228 \h </w:instrText>
            </w:r>
            <w:r>
              <w:rPr>
                <w:webHidden/>
              </w:rPr>
            </w:r>
            <w:r>
              <w:rPr>
                <w:rFonts w:hint="eastAsia"/>
                <w:webHidden/>
              </w:rPr>
              <w:fldChar w:fldCharType="separate"/>
            </w:r>
            <w:r>
              <w:rPr>
                <w:rFonts w:hint="eastAsia"/>
                <w:webHidden/>
              </w:rPr>
              <w:t>28</w:t>
            </w:r>
            <w:r>
              <w:rPr>
                <w:webHidden/>
              </w:rPr>
              <w:fldChar w:fldCharType="end"/>
            </w:r>
          </w:hyperlink>
        </w:p>
        <w:p w14:paraId="01A0BCC3"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29" w:history="1">
            <w:r w:rsidRPr="0017112B">
              <w:rPr>
                <w:rStyle w:val="ad"/>
                <w:rFonts w:cs="Huawei Sans"/>
                <w:snapToGrid w:val="0"/>
              </w:rPr>
              <w:t>3.2</w:t>
            </w:r>
            <w:r w:rsidRPr="0017112B">
              <w:rPr>
                <w:rStyle w:val="ad"/>
                <w:rFonts w:hint="eastAsia"/>
              </w:rPr>
              <w:t xml:space="preserve"> </w:t>
            </w:r>
            <w:r w:rsidRPr="0017112B">
              <w:rPr>
                <w:rStyle w:val="ad"/>
                <w:rFonts w:hint="eastAsia"/>
              </w:rPr>
              <w:t>部署</w:t>
            </w:r>
            <w:r w:rsidRPr="0017112B">
              <w:rPr>
                <w:rStyle w:val="ad"/>
                <w:rFonts w:cs="Huawei Sans" w:hint="eastAsia"/>
              </w:rPr>
              <w:t>云数据库</w:t>
            </w:r>
            <w:r w:rsidRPr="0017112B">
              <w:rPr>
                <w:rStyle w:val="ad"/>
                <w:rFonts w:cs="Huawei Sans"/>
              </w:rPr>
              <w:t>GaussDB</w:t>
            </w:r>
            <w:r>
              <w:rPr>
                <w:webHidden/>
              </w:rPr>
              <w:tab/>
            </w:r>
            <w:r>
              <w:rPr>
                <w:webHidden/>
              </w:rPr>
              <w:fldChar w:fldCharType="begin"/>
            </w:r>
            <w:r>
              <w:rPr>
                <w:webHidden/>
              </w:rPr>
              <w:instrText xml:space="preserve"> PAGEREF _Toc57618229 \h </w:instrText>
            </w:r>
            <w:r>
              <w:rPr>
                <w:webHidden/>
              </w:rPr>
            </w:r>
            <w:r>
              <w:rPr>
                <w:rFonts w:hint="eastAsia"/>
                <w:webHidden/>
              </w:rPr>
              <w:fldChar w:fldCharType="separate"/>
            </w:r>
            <w:r>
              <w:rPr>
                <w:rFonts w:hint="eastAsia"/>
                <w:webHidden/>
              </w:rPr>
              <w:t>28</w:t>
            </w:r>
            <w:r>
              <w:rPr>
                <w:webHidden/>
              </w:rPr>
              <w:fldChar w:fldCharType="end"/>
            </w:r>
          </w:hyperlink>
        </w:p>
        <w:p w14:paraId="0E7634DF"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0" w:history="1">
            <w:r w:rsidRPr="0017112B">
              <w:rPr>
                <w:rStyle w:val="ad"/>
                <w:rFonts w:cs="Huawei Sans"/>
                <w:bCs/>
                <w:snapToGrid w:val="0"/>
              </w:rPr>
              <w:t>3.2.1</w:t>
            </w:r>
            <w:r w:rsidRPr="0017112B">
              <w:rPr>
                <w:rStyle w:val="ad"/>
                <w:rFonts w:cs="Huawei Sans" w:hint="eastAsia"/>
              </w:rPr>
              <w:t xml:space="preserve"> </w:t>
            </w:r>
            <w:r w:rsidRPr="0017112B">
              <w:rPr>
                <w:rStyle w:val="ad"/>
                <w:rFonts w:cs="Huawei Sans" w:hint="eastAsia"/>
              </w:rPr>
              <w:t>购买云数据库</w:t>
            </w:r>
            <w:r w:rsidRPr="0017112B">
              <w:rPr>
                <w:rStyle w:val="ad"/>
                <w:rFonts w:cs="Huawei Sans"/>
              </w:rPr>
              <w:t>GaussDB</w:t>
            </w:r>
            <w:r>
              <w:rPr>
                <w:webHidden/>
              </w:rPr>
              <w:tab/>
            </w:r>
            <w:r>
              <w:rPr>
                <w:webHidden/>
              </w:rPr>
              <w:fldChar w:fldCharType="begin"/>
            </w:r>
            <w:r>
              <w:rPr>
                <w:webHidden/>
              </w:rPr>
              <w:instrText xml:space="preserve"> PAGEREF _Toc57618230 \h </w:instrText>
            </w:r>
            <w:r>
              <w:rPr>
                <w:webHidden/>
              </w:rPr>
            </w:r>
            <w:r>
              <w:rPr>
                <w:rFonts w:hint="eastAsia"/>
                <w:webHidden/>
              </w:rPr>
              <w:fldChar w:fldCharType="separate"/>
            </w:r>
            <w:r>
              <w:rPr>
                <w:rFonts w:hint="eastAsia"/>
                <w:webHidden/>
              </w:rPr>
              <w:t>28</w:t>
            </w:r>
            <w:r>
              <w:rPr>
                <w:webHidden/>
              </w:rPr>
              <w:fldChar w:fldCharType="end"/>
            </w:r>
          </w:hyperlink>
        </w:p>
        <w:p w14:paraId="67D7130C"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31" w:history="1">
            <w:r w:rsidRPr="0017112B">
              <w:rPr>
                <w:rStyle w:val="ad"/>
                <w:rFonts w:cs="Huawei Sans"/>
                <w:snapToGrid w:val="0"/>
              </w:rPr>
              <w:t>3.3</w:t>
            </w:r>
            <w:r w:rsidRPr="0017112B">
              <w:rPr>
                <w:rStyle w:val="ad"/>
                <w:rFonts w:hint="eastAsia"/>
              </w:rPr>
              <w:t xml:space="preserve"> </w:t>
            </w:r>
            <w:r w:rsidRPr="0017112B">
              <w:rPr>
                <w:rStyle w:val="ad"/>
                <w:rFonts w:hint="eastAsia"/>
              </w:rPr>
              <w:t>数据迁移</w:t>
            </w:r>
            <w:r>
              <w:rPr>
                <w:webHidden/>
              </w:rPr>
              <w:tab/>
            </w:r>
            <w:r>
              <w:rPr>
                <w:webHidden/>
              </w:rPr>
              <w:fldChar w:fldCharType="begin"/>
            </w:r>
            <w:r>
              <w:rPr>
                <w:webHidden/>
              </w:rPr>
              <w:instrText xml:space="preserve"> PAGEREF _Toc57618231 \h </w:instrText>
            </w:r>
            <w:r>
              <w:rPr>
                <w:webHidden/>
              </w:rPr>
            </w:r>
            <w:r>
              <w:rPr>
                <w:rFonts w:hint="eastAsia"/>
                <w:webHidden/>
              </w:rPr>
              <w:fldChar w:fldCharType="separate"/>
            </w:r>
            <w:r>
              <w:rPr>
                <w:rFonts w:hint="eastAsia"/>
                <w:webHidden/>
              </w:rPr>
              <w:t>30</w:t>
            </w:r>
            <w:r>
              <w:rPr>
                <w:webHidden/>
              </w:rPr>
              <w:fldChar w:fldCharType="end"/>
            </w:r>
          </w:hyperlink>
        </w:p>
        <w:p w14:paraId="41029601"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2" w:history="1">
            <w:r w:rsidRPr="0017112B">
              <w:rPr>
                <w:rStyle w:val="ad"/>
                <w:rFonts w:cs="Huawei Sans"/>
                <w:bCs/>
                <w:snapToGrid w:val="0"/>
                <w:lang w:eastAsia="en-US"/>
              </w:rPr>
              <w:t>3.3.1</w:t>
            </w:r>
            <w:r w:rsidRPr="0017112B">
              <w:rPr>
                <w:rStyle w:val="ad"/>
                <w:rFonts w:cs="Huawei Sans" w:hint="eastAsia"/>
                <w:lang w:eastAsia="en-US"/>
              </w:rPr>
              <w:t xml:space="preserve"> </w:t>
            </w:r>
            <w:r w:rsidRPr="0017112B">
              <w:rPr>
                <w:rStyle w:val="ad"/>
                <w:rFonts w:cs="Huawei Sans" w:hint="eastAsia"/>
                <w:lang w:eastAsia="en-US"/>
              </w:rPr>
              <w:t>导出</w:t>
            </w:r>
            <w:r w:rsidRPr="0017112B">
              <w:rPr>
                <w:rStyle w:val="ad"/>
                <w:rFonts w:cs="Huawei Sans"/>
                <w:lang w:eastAsia="en-US"/>
              </w:rPr>
              <w:t>ecs</w:t>
            </w:r>
            <w:r w:rsidRPr="0017112B">
              <w:rPr>
                <w:rStyle w:val="ad"/>
                <w:rFonts w:cs="Huawei Sans"/>
              </w:rPr>
              <w:t>-</w:t>
            </w:r>
            <w:r w:rsidRPr="0017112B">
              <w:rPr>
                <w:rStyle w:val="ad"/>
                <w:rFonts w:cs="Huawei Sans"/>
                <w:lang w:eastAsia="en-US"/>
              </w:rPr>
              <w:t>mysql</w:t>
            </w:r>
            <w:r w:rsidRPr="0017112B">
              <w:rPr>
                <w:rStyle w:val="ad"/>
                <w:rFonts w:cs="Huawei Sans" w:hint="eastAsia"/>
                <w:lang w:eastAsia="en-US"/>
              </w:rPr>
              <w:t>数据</w:t>
            </w:r>
            <w:r>
              <w:rPr>
                <w:webHidden/>
              </w:rPr>
              <w:tab/>
            </w:r>
            <w:r>
              <w:rPr>
                <w:webHidden/>
              </w:rPr>
              <w:fldChar w:fldCharType="begin"/>
            </w:r>
            <w:r>
              <w:rPr>
                <w:webHidden/>
              </w:rPr>
              <w:instrText xml:space="preserve"> PAGEREF _Toc57618232 \h </w:instrText>
            </w:r>
            <w:r>
              <w:rPr>
                <w:webHidden/>
              </w:rPr>
            </w:r>
            <w:r>
              <w:rPr>
                <w:rFonts w:hint="eastAsia"/>
                <w:webHidden/>
              </w:rPr>
              <w:fldChar w:fldCharType="separate"/>
            </w:r>
            <w:r>
              <w:rPr>
                <w:rFonts w:hint="eastAsia"/>
                <w:webHidden/>
              </w:rPr>
              <w:t>30</w:t>
            </w:r>
            <w:r>
              <w:rPr>
                <w:webHidden/>
              </w:rPr>
              <w:fldChar w:fldCharType="end"/>
            </w:r>
          </w:hyperlink>
        </w:p>
        <w:p w14:paraId="1B41700B"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3" w:history="1">
            <w:r w:rsidRPr="0017112B">
              <w:rPr>
                <w:rStyle w:val="ad"/>
                <w:rFonts w:cs="Huawei Sans"/>
                <w:bCs/>
                <w:snapToGrid w:val="0"/>
                <w:lang w:eastAsia="en-US"/>
              </w:rPr>
              <w:t>3.3.2</w:t>
            </w:r>
            <w:r w:rsidRPr="0017112B">
              <w:rPr>
                <w:rStyle w:val="ad"/>
                <w:rFonts w:cs="Huawei Sans" w:hint="eastAsia"/>
              </w:rPr>
              <w:t xml:space="preserve"> </w:t>
            </w:r>
            <w:r w:rsidRPr="0017112B">
              <w:rPr>
                <w:rStyle w:val="ad"/>
                <w:rFonts w:cs="Huawei Sans" w:hint="eastAsia"/>
              </w:rPr>
              <w:t>导入数据到</w:t>
            </w:r>
            <w:r w:rsidRPr="0017112B">
              <w:rPr>
                <w:rStyle w:val="ad"/>
                <w:rFonts w:cs="Huawei Sans"/>
              </w:rPr>
              <w:t>gauss-oa</w:t>
            </w:r>
            <w:r>
              <w:rPr>
                <w:webHidden/>
              </w:rPr>
              <w:tab/>
            </w:r>
            <w:r>
              <w:rPr>
                <w:webHidden/>
              </w:rPr>
              <w:fldChar w:fldCharType="begin"/>
            </w:r>
            <w:r>
              <w:rPr>
                <w:webHidden/>
              </w:rPr>
              <w:instrText xml:space="preserve"> PAGEREF _Toc57618233 \h </w:instrText>
            </w:r>
            <w:r>
              <w:rPr>
                <w:webHidden/>
              </w:rPr>
            </w:r>
            <w:r>
              <w:rPr>
                <w:rFonts w:hint="eastAsia"/>
                <w:webHidden/>
              </w:rPr>
              <w:fldChar w:fldCharType="separate"/>
            </w:r>
            <w:r>
              <w:rPr>
                <w:rFonts w:hint="eastAsia"/>
                <w:webHidden/>
              </w:rPr>
              <w:t>31</w:t>
            </w:r>
            <w:r>
              <w:rPr>
                <w:webHidden/>
              </w:rPr>
              <w:fldChar w:fldCharType="end"/>
            </w:r>
          </w:hyperlink>
        </w:p>
        <w:p w14:paraId="38741B01"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4" w:history="1">
            <w:r w:rsidRPr="0017112B">
              <w:rPr>
                <w:rStyle w:val="ad"/>
                <w:rFonts w:cs="Huawei Sans"/>
                <w:bCs/>
                <w:snapToGrid w:val="0"/>
                <w:lang w:eastAsia="en-US"/>
              </w:rPr>
              <w:t>3.3.3</w:t>
            </w:r>
            <w:r w:rsidRPr="0017112B">
              <w:rPr>
                <w:rStyle w:val="ad"/>
                <w:rFonts w:cs="Huawei Sans" w:hint="eastAsia"/>
              </w:rPr>
              <w:t xml:space="preserve"> </w:t>
            </w:r>
            <w:r w:rsidRPr="0017112B">
              <w:rPr>
                <w:rStyle w:val="ad"/>
                <w:rFonts w:cs="Huawei Sans" w:hint="eastAsia"/>
              </w:rPr>
              <w:t>修改配置文件</w:t>
            </w:r>
            <w:r>
              <w:rPr>
                <w:webHidden/>
              </w:rPr>
              <w:tab/>
            </w:r>
            <w:r>
              <w:rPr>
                <w:webHidden/>
              </w:rPr>
              <w:fldChar w:fldCharType="begin"/>
            </w:r>
            <w:r>
              <w:rPr>
                <w:webHidden/>
              </w:rPr>
              <w:instrText xml:space="preserve"> PAGEREF _Toc57618234 \h </w:instrText>
            </w:r>
            <w:r>
              <w:rPr>
                <w:webHidden/>
              </w:rPr>
            </w:r>
            <w:r>
              <w:rPr>
                <w:rFonts w:hint="eastAsia"/>
                <w:webHidden/>
              </w:rPr>
              <w:fldChar w:fldCharType="separate"/>
            </w:r>
            <w:r>
              <w:rPr>
                <w:rFonts w:hint="eastAsia"/>
                <w:webHidden/>
              </w:rPr>
              <w:t>32</w:t>
            </w:r>
            <w:r>
              <w:rPr>
                <w:webHidden/>
              </w:rPr>
              <w:fldChar w:fldCharType="end"/>
            </w:r>
          </w:hyperlink>
        </w:p>
        <w:p w14:paraId="593CDA5E"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5" w:history="1">
            <w:r w:rsidRPr="0017112B">
              <w:rPr>
                <w:rStyle w:val="ad"/>
                <w:rFonts w:cs="Huawei Sans"/>
                <w:bCs/>
                <w:snapToGrid w:val="0"/>
                <w:lang w:eastAsia="en-US"/>
              </w:rPr>
              <w:t>3.3.4</w:t>
            </w:r>
            <w:r w:rsidRPr="0017112B">
              <w:rPr>
                <w:rStyle w:val="ad"/>
                <w:rFonts w:cs="Huawei Sans" w:hint="eastAsia"/>
                <w:lang w:eastAsia="en-US"/>
              </w:rPr>
              <w:t xml:space="preserve"> </w:t>
            </w:r>
            <w:r w:rsidRPr="0017112B">
              <w:rPr>
                <w:rStyle w:val="ad"/>
                <w:rFonts w:cs="Huawei Sans" w:hint="eastAsia"/>
                <w:lang w:eastAsia="en-US"/>
              </w:rPr>
              <w:t>编译安装系统</w:t>
            </w:r>
            <w:r>
              <w:rPr>
                <w:webHidden/>
              </w:rPr>
              <w:tab/>
            </w:r>
            <w:r>
              <w:rPr>
                <w:webHidden/>
              </w:rPr>
              <w:fldChar w:fldCharType="begin"/>
            </w:r>
            <w:r>
              <w:rPr>
                <w:webHidden/>
              </w:rPr>
              <w:instrText xml:space="preserve"> PAGEREF _Toc57618235 \h </w:instrText>
            </w:r>
            <w:r>
              <w:rPr>
                <w:webHidden/>
              </w:rPr>
            </w:r>
            <w:r>
              <w:rPr>
                <w:rFonts w:hint="eastAsia"/>
                <w:webHidden/>
              </w:rPr>
              <w:fldChar w:fldCharType="separate"/>
            </w:r>
            <w:r>
              <w:rPr>
                <w:rFonts w:hint="eastAsia"/>
                <w:webHidden/>
              </w:rPr>
              <w:t>32</w:t>
            </w:r>
            <w:r>
              <w:rPr>
                <w:webHidden/>
              </w:rPr>
              <w:fldChar w:fldCharType="end"/>
            </w:r>
          </w:hyperlink>
        </w:p>
        <w:p w14:paraId="0E921C4C" w14:textId="77777777" w:rsidR="00F03400" w:rsidRDefault="00F03400">
          <w:pPr>
            <w:pStyle w:val="12"/>
            <w:tabs>
              <w:tab w:val="right" w:leader="dot" w:pos="9628"/>
            </w:tabs>
            <w:rPr>
              <w:rFonts w:asciiTheme="minorHAnsi" w:eastAsiaTheme="minorEastAsia" w:hAnsiTheme="minorHAnsi" w:cstheme="minorBidi"/>
              <w:b w:val="0"/>
              <w:bCs w:val="0"/>
              <w:noProof/>
              <w:kern w:val="2"/>
              <w:sz w:val="21"/>
              <w:szCs w:val="22"/>
            </w:rPr>
          </w:pPr>
          <w:hyperlink w:anchor="_Toc57618236" w:history="1">
            <w:r w:rsidRPr="0017112B">
              <w:rPr>
                <w:rStyle w:val="ad"/>
                <w:rFonts w:cs="Huawei Sans"/>
                <w:noProof/>
              </w:rPr>
              <w:t>4</w:t>
            </w:r>
            <w:r w:rsidRPr="0017112B">
              <w:rPr>
                <w:rStyle w:val="ad"/>
                <w:rFonts w:hint="eastAsia"/>
                <w:noProof/>
              </w:rPr>
              <w:t xml:space="preserve"> </w:t>
            </w:r>
            <w:r w:rsidRPr="0017112B">
              <w:rPr>
                <w:rStyle w:val="ad"/>
                <w:rFonts w:hint="eastAsia"/>
                <w:noProof/>
              </w:rPr>
              <w:t>鲲鹏平台应用高可用部署</w:t>
            </w:r>
            <w:r>
              <w:rPr>
                <w:noProof/>
                <w:webHidden/>
              </w:rPr>
              <w:tab/>
            </w:r>
            <w:r>
              <w:rPr>
                <w:noProof/>
                <w:webHidden/>
              </w:rPr>
              <w:fldChar w:fldCharType="begin"/>
            </w:r>
            <w:r>
              <w:rPr>
                <w:noProof/>
                <w:webHidden/>
              </w:rPr>
              <w:instrText xml:space="preserve"> PAGEREF _Toc57618236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1654426A"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37" w:history="1">
            <w:r w:rsidRPr="0017112B">
              <w:rPr>
                <w:rStyle w:val="ad"/>
                <w:rFonts w:cs="Huawei Sans"/>
                <w:snapToGrid w:val="0"/>
              </w:rPr>
              <w:t>4.1</w:t>
            </w:r>
            <w:r w:rsidRPr="0017112B">
              <w:rPr>
                <w:rStyle w:val="ad"/>
                <w:rFonts w:hint="eastAsia"/>
              </w:rPr>
              <w:t xml:space="preserve"> </w:t>
            </w:r>
            <w:r w:rsidRPr="0017112B">
              <w:rPr>
                <w:rStyle w:val="ad"/>
                <w:rFonts w:hint="eastAsia"/>
              </w:rPr>
              <w:t>实验介绍</w:t>
            </w:r>
            <w:r>
              <w:rPr>
                <w:webHidden/>
              </w:rPr>
              <w:tab/>
            </w:r>
            <w:r>
              <w:rPr>
                <w:webHidden/>
              </w:rPr>
              <w:fldChar w:fldCharType="begin"/>
            </w:r>
            <w:r>
              <w:rPr>
                <w:webHidden/>
              </w:rPr>
              <w:instrText xml:space="preserve"> PAGEREF _Toc57618237 \h </w:instrText>
            </w:r>
            <w:r>
              <w:rPr>
                <w:webHidden/>
              </w:rPr>
            </w:r>
            <w:r>
              <w:rPr>
                <w:rFonts w:hint="eastAsia"/>
                <w:webHidden/>
              </w:rPr>
              <w:fldChar w:fldCharType="separate"/>
            </w:r>
            <w:r>
              <w:rPr>
                <w:rFonts w:hint="eastAsia"/>
                <w:webHidden/>
              </w:rPr>
              <w:t>34</w:t>
            </w:r>
            <w:r>
              <w:rPr>
                <w:webHidden/>
              </w:rPr>
              <w:fldChar w:fldCharType="end"/>
            </w:r>
          </w:hyperlink>
        </w:p>
        <w:p w14:paraId="398495D4"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8" w:history="1">
            <w:r w:rsidRPr="0017112B">
              <w:rPr>
                <w:rStyle w:val="ad"/>
                <w:rFonts w:cs="Huawei Sans"/>
                <w:bCs/>
                <w:snapToGrid w:val="0"/>
              </w:rPr>
              <w:t>4.1.1</w:t>
            </w:r>
            <w:r w:rsidRPr="0017112B">
              <w:rPr>
                <w:rStyle w:val="ad"/>
                <w:rFonts w:cs="Huawei Sans" w:hint="eastAsia"/>
              </w:rPr>
              <w:t xml:space="preserve"> </w:t>
            </w:r>
            <w:r w:rsidRPr="0017112B">
              <w:rPr>
                <w:rStyle w:val="ad"/>
                <w:rFonts w:cs="Huawei Sans" w:hint="eastAsia"/>
              </w:rPr>
              <w:t>关于本实验</w:t>
            </w:r>
            <w:r>
              <w:rPr>
                <w:webHidden/>
              </w:rPr>
              <w:tab/>
            </w:r>
            <w:r>
              <w:rPr>
                <w:webHidden/>
              </w:rPr>
              <w:fldChar w:fldCharType="begin"/>
            </w:r>
            <w:r>
              <w:rPr>
                <w:webHidden/>
              </w:rPr>
              <w:instrText xml:space="preserve"> PAGEREF _Toc57618238 \h </w:instrText>
            </w:r>
            <w:r>
              <w:rPr>
                <w:webHidden/>
              </w:rPr>
            </w:r>
            <w:r>
              <w:rPr>
                <w:rFonts w:hint="eastAsia"/>
                <w:webHidden/>
              </w:rPr>
              <w:fldChar w:fldCharType="separate"/>
            </w:r>
            <w:r>
              <w:rPr>
                <w:rFonts w:hint="eastAsia"/>
                <w:webHidden/>
              </w:rPr>
              <w:t>34</w:t>
            </w:r>
            <w:r>
              <w:rPr>
                <w:webHidden/>
              </w:rPr>
              <w:fldChar w:fldCharType="end"/>
            </w:r>
          </w:hyperlink>
        </w:p>
        <w:p w14:paraId="2E74BE22"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39" w:history="1">
            <w:r w:rsidRPr="0017112B">
              <w:rPr>
                <w:rStyle w:val="ad"/>
                <w:rFonts w:cs="Huawei Sans"/>
                <w:bCs/>
                <w:snapToGrid w:val="0"/>
              </w:rPr>
              <w:t>4.1.2</w:t>
            </w:r>
            <w:r w:rsidRPr="0017112B">
              <w:rPr>
                <w:rStyle w:val="ad"/>
                <w:rFonts w:cs="Huawei Sans" w:hint="eastAsia"/>
              </w:rPr>
              <w:t xml:space="preserve"> </w:t>
            </w:r>
            <w:r w:rsidRPr="0017112B">
              <w:rPr>
                <w:rStyle w:val="ad"/>
                <w:rFonts w:cs="Huawei Sans" w:hint="eastAsia"/>
              </w:rPr>
              <w:t>实验目的</w:t>
            </w:r>
            <w:r>
              <w:rPr>
                <w:webHidden/>
              </w:rPr>
              <w:tab/>
            </w:r>
            <w:r>
              <w:rPr>
                <w:webHidden/>
              </w:rPr>
              <w:fldChar w:fldCharType="begin"/>
            </w:r>
            <w:r>
              <w:rPr>
                <w:webHidden/>
              </w:rPr>
              <w:instrText xml:space="preserve"> PAGEREF _Toc57618239 \h </w:instrText>
            </w:r>
            <w:r>
              <w:rPr>
                <w:webHidden/>
              </w:rPr>
            </w:r>
            <w:r>
              <w:rPr>
                <w:rFonts w:hint="eastAsia"/>
                <w:webHidden/>
              </w:rPr>
              <w:fldChar w:fldCharType="separate"/>
            </w:r>
            <w:r>
              <w:rPr>
                <w:rFonts w:hint="eastAsia"/>
                <w:webHidden/>
              </w:rPr>
              <w:t>34</w:t>
            </w:r>
            <w:r>
              <w:rPr>
                <w:webHidden/>
              </w:rPr>
              <w:fldChar w:fldCharType="end"/>
            </w:r>
          </w:hyperlink>
        </w:p>
        <w:p w14:paraId="4FAEE934"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40" w:history="1">
            <w:r w:rsidRPr="0017112B">
              <w:rPr>
                <w:rStyle w:val="ad"/>
                <w:rFonts w:cs="Huawei Sans"/>
                <w:snapToGrid w:val="0"/>
              </w:rPr>
              <w:t>4.2</w:t>
            </w:r>
            <w:r w:rsidRPr="0017112B">
              <w:rPr>
                <w:rStyle w:val="ad"/>
                <w:rFonts w:hint="eastAsia"/>
              </w:rPr>
              <w:t xml:space="preserve"> </w:t>
            </w:r>
            <w:r w:rsidRPr="0017112B">
              <w:rPr>
                <w:rStyle w:val="ad"/>
                <w:rFonts w:hint="eastAsia"/>
              </w:rPr>
              <w:t>配置应用开机启动</w:t>
            </w:r>
            <w:r>
              <w:rPr>
                <w:webHidden/>
              </w:rPr>
              <w:tab/>
            </w:r>
            <w:r>
              <w:rPr>
                <w:webHidden/>
              </w:rPr>
              <w:fldChar w:fldCharType="begin"/>
            </w:r>
            <w:r>
              <w:rPr>
                <w:webHidden/>
              </w:rPr>
              <w:instrText xml:space="preserve"> PAGEREF _Toc57618240 \h </w:instrText>
            </w:r>
            <w:r>
              <w:rPr>
                <w:webHidden/>
              </w:rPr>
            </w:r>
            <w:r>
              <w:rPr>
                <w:rFonts w:hint="eastAsia"/>
                <w:webHidden/>
              </w:rPr>
              <w:fldChar w:fldCharType="separate"/>
            </w:r>
            <w:r>
              <w:rPr>
                <w:rFonts w:hint="eastAsia"/>
                <w:webHidden/>
              </w:rPr>
              <w:t>34</w:t>
            </w:r>
            <w:r>
              <w:rPr>
                <w:webHidden/>
              </w:rPr>
              <w:fldChar w:fldCharType="end"/>
            </w:r>
          </w:hyperlink>
        </w:p>
        <w:p w14:paraId="04355B57"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1" w:history="1">
            <w:r w:rsidRPr="0017112B">
              <w:rPr>
                <w:rStyle w:val="ad"/>
                <w:rFonts w:cs="Huawei Sans"/>
                <w:bCs/>
                <w:snapToGrid w:val="0"/>
              </w:rPr>
              <w:t>4.2.1</w:t>
            </w:r>
            <w:r w:rsidRPr="0017112B">
              <w:rPr>
                <w:rStyle w:val="ad"/>
                <w:rFonts w:cs="Huawei Sans" w:hint="eastAsia"/>
              </w:rPr>
              <w:t xml:space="preserve"> </w:t>
            </w:r>
            <w:r w:rsidRPr="0017112B">
              <w:rPr>
                <w:rStyle w:val="ad"/>
                <w:rFonts w:cs="Huawei Sans" w:hint="eastAsia"/>
              </w:rPr>
              <w:t>获取启动脚本</w:t>
            </w:r>
            <w:r>
              <w:rPr>
                <w:webHidden/>
              </w:rPr>
              <w:tab/>
            </w:r>
            <w:r>
              <w:rPr>
                <w:webHidden/>
              </w:rPr>
              <w:fldChar w:fldCharType="begin"/>
            </w:r>
            <w:r>
              <w:rPr>
                <w:webHidden/>
              </w:rPr>
              <w:instrText xml:space="preserve"> PAGEREF _Toc57618241 \h </w:instrText>
            </w:r>
            <w:r>
              <w:rPr>
                <w:webHidden/>
              </w:rPr>
            </w:r>
            <w:r>
              <w:rPr>
                <w:rFonts w:hint="eastAsia"/>
                <w:webHidden/>
              </w:rPr>
              <w:fldChar w:fldCharType="separate"/>
            </w:r>
            <w:r>
              <w:rPr>
                <w:rFonts w:hint="eastAsia"/>
                <w:webHidden/>
              </w:rPr>
              <w:t>34</w:t>
            </w:r>
            <w:r>
              <w:rPr>
                <w:webHidden/>
              </w:rPr>
              <w:fldChar w:fldCharType="end"/>
            </w:r>
          </w:hyperlink>
        </w:p>
        <w:p w14:paraId="0DFDDE38"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2" w:history="1">
            <w:r w:rsidRPr="0017112B">
              <w:rPr>
                <w:rStyle w:val="ad"/>
                <w:rFonts w:cs="Huawei Sans"/>
                <w:bCs/>
                <w:snapToGrid w:val="0"/>
              </w:rPr>
              <w:t>4.2.2</w:t>
            </w:r>
            <w:r w:rsidRPr="0017112B">
              <w:rPr>
                <w:rStyle w:val="ad"/>
                <w:rFonts w:cs="Huawei Sans" w:hint="eastAsia"/>
              </w:rPr>
              <w:t xml:space="preserve"> </w:t>
            </w:r>
            <w:r w:rsidRPr="0017112B">
              <w:rPr>
                <w:rStyle w:val="ad"/>
                <w:rFonts w:cs="Huawei Sans" w:hint="eastAsia"/>
              </w:rPr>
              <w:t>自定义开机启动命令</w:t>
            </w:r>
            <w:r>
              <w:rPr>
                <w:webHidden/>
              </w:rPr>
              <w:tab/>
            </w:r>
            <w:r>
              <w:rPr>
                <w:webHidden/>
              </w:rPr>
              <w:fldChar w:fldCharType="begin"/>
            </w:r>
            <w:r>
              <w:rPr>
                <w:webHidden/>
              </w:rPr>
              <w:instrText xml:space="preserve"> PAGEREF _Toc57618242 \h </w:instrText>
            </w:r>
            <w:r>
              <w:rPr>
                <w:webHidden/>
              </w:rPr>
            </w:r>
            <w:r>
              <w:rPr>
                <w:rFonts w:hint="eastAsia"/>
                <w:webHidden/>
              </w:rPr>
              <w:fldChar w:fldCharType="separate"/>
            </w:r>
            <w:r>
              <w:rPr>
                <w:rFonts w:hint="eastAsia"/>
                <w:webHidden/>
              </w:rPr>
              <w:t>35</w:t>
            </w:r>
            <w:r>
              <w:rPr>
                <w:webHidden/>
              </w:rPr>
              <w:fldChar w:fldCharType="end"/>
            </w:r>
          </w:hyperlink>
        </w:p>
        <w:p w14:paraId="5F42B401"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3" w:history="1">
            <w:r w:rsidRPr="0017112B">
              <w:rPr>
                <w:rStyle w:val="ad"/>
                <w:rFonts w:cs="Huawei Sans"/>
                <w:bCs/>
                <w:snapToGrid w:val="0"/>
              </w:rPr>
              <w:t>4.2.3</w:t>
            </w:r>
            <w:r w:rsidRPr="0017112B">
              <w:rPr>
                <w:rStyle w:val="ad"/>
                <w:rFonts w:cs="Huawei Sans" w:hint="eastAsia"/>
              </w:rPr>
              <w:t xml:space="preserve"> </w:t>
            </w:r>
            <w:r w:rsidRPr="0017112B">
              <w:rPr>
                <w:rStyle w:val="ad"/>
                <w:rFonts w:cs="Huawei Sans" w:hint="eastAsia"/>
              </w:rPr>
              <w:t>验证开机启动</w:t>
            </w:r>
            <w:r>
              <w:rPr>
                <w:webHidden/>
              </w:rPr>
              <w:tab/>
            </w:r>
            <w:r>
              <w:rPr>
                <w:webHidden/>
              </w:rPr>
              <w:fldChar w:fldCharType="begin"/>
            </w:r>
            <w:r>
              <w:rPr>
                <w:webHidden/>
              </w:rPr>
              <w:instrText xml:space="preserve"> PAGEREF _Toc57618243 \h </w:instrText>
            </w:r>
            <w:r>
              <w:rPr>
                <w:webHidden/>
              </w:rPr>
            </w:r>
            <w:r>
              <w:rPr>
                <w:rFonts w:hint="eastAsia"/>
                <w:webHidden/>
              </w:rPr>
              <w:fldChar w:fldCharType="separate"/>
            </w:r>
            <w:r>
              <w:rPr>
                <w:rFonts w:hint="eastAsia"/>
                <w:webHidden/>
              </w:rPr>
              <w:t>35</w:t>
            </w:r>
            <w:r>
              <w:rPr>
                <w:webHidden/>
              </w:rPr>
              <w:fldChar w:fldCharType="end"/>
            </w:r>
          </w:hyperlink>
        </w:p>
        <w:p w14:paraId="1D0063E8"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44" w:history="1">
            <w:r w:rsidRPr="0017112B">
              <w:rPr>
                <w:rStyle w:val="ad"/>
                <w:rFonts w:cs="Huawei Sans"/>
                <w:snapToGrid w:val="0"/>
              </w:rPr>
              <w:t>4.3</w:t>
            </w:r>
            <w:r w:rsidRPr="0017112B">
              <w:rPr>
                <w:rStyle w:val="ad"/>
                <w:rFonts w:hint="eastAsia"/>
              </w:rPr>
              <w:t xml:space="preserve"> </w:t>
            </w:r>
            <w:r w:rsidRPr="0017112B">
              <w:rPr>
                <w:rStyle w:val="ad"/>
                <w:rFonts w:hint="eastAsia"/>
              </w:rPr>
              <w:t>配置弹性负载均衡</w:t>
            </w:r>
            <w:r>
              <w:rPr>
                <w:webHidden/>
              </w:rPr>
              <w:tab/>
            </w:r>
            <w:r>
              <w:rPr>
                <w:webHidden/>
              </w:rPr>
              <w:fldChar w:fldCharType="begin"/>
            </w:r>
            <w:r>
              <w:rPr>
                <w:webHidden/>
              </w:rPr>
              <w:instrText xml:space="preserve"> PAGEREF _Toc57618244 \h </w:instrText>
            </w:r>
            <w:r>
              <w:rPr>
                <w:webHidden/>
              </w:rPr>
            </w:r>
            <w:r>
              <w:rPr>
                <w:rFonts w:hint="eastAsia"/>
                <w:webHidden/>
              </w:rPr>
              <w:fldChar w:fldCharType="separate"/>
            </w:r>
            <w:r>
              <w:rPr>
                <w:rFonts w:hint="eastAsia"/>
                <w:webHidden/>
              </w:rPr>
              <w:t>36</w:t>
            </w:r>
            <w:r>
              <w:rPr>
                <w:webHidden/>
              </w:rPr>
              <w:fldChar w:fldCharType="end"/>
            </w:r>
          </w:hyperlink>
        </w:p>
        <w:p w14:paraId="33057115"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5" w:history="1">
            <w:r w:rsidRPr="0017112B">
              <w:rPr>
                <w:rStyle w:val="ad"/>
                <w:rFonts w:cs="Huawei Sans"/>
                <w:bCs/>
                <w:snapToGrid w:val="0"/>
              </w:rPr>
              <w:t>4.3.1</w:t>
            </w:r>
            <w:r w:rsidRPr="0017112B">
              <w:rPr>
                <w:rStyle w:val="ad"/>
                <w:rFonts w:cs="Huawei Sans" w:hint="eastAsia"/>
              </w:rPr>
              <w:t xml:space="preserve"> </w:t>
            </w:r>
            <w:r w:rsidRPr="0017112B">
              <w:rPr>
                <w:rStyle w:val="ad"/>
                <w:rFonts w:cs="Huawei Sans" w:hint="eastAsia"/>
              </w:rPr>
              <w:t>购买华为云</w:t>
            </w:r>
            <w:r w:rsidRPr="0017112B">
              <w:rPr>
                <w:rStyle w:val="ad"/>
                <w:rFonts w:cs="Huawei Sans"/>
              </w:rPr>
              <w:t>ELB</w:t>
            </w:r>
            <w:r w:rsidRPr="0017112B">
              <w:rPr>
                <w:rStyle w:val="ad"/>
                <w:rFonts w:cs="Huawei Sans" w:hint="eastAsia"/>
              </w:rPr>
              <w:t>弹性负载均衡</w:t>
            </w:r>
            <w:r>
              <w:rPr>
                <w:webHidden/>
              </w:rPr>
              <w:tab/>
            </w:r>
            <w:r>
              <w:rPr>
                <w:webHidden/>
              </w:rPr>
              <w:fldChar w:fldCharType="begin"/>
            </w:r>
            <w:r>
              <w:rPr>
                <w:webHidden/>
              </w:rPr>
              <w:instrText xml:space="preserve"> PAGEREF _Toc57618245 \h </w:instrText>
            </w:r>
            <w:r>
              <w:rPr>
                <w:webHidden/>
              </w:rPr>
            </w:r>
            <w:r>
              <w:rPr>
                <w:rFonts w:hint="eastAsia"/>
                <w:webHidden/>
              </w:rPr>
              <w:fldChar w:fldCharType="separate"/>
            </w:r>
            <w:r>
              <w:rPr>
                <w:rFonts w:hint="eastAsia"/>
                <w:webHidden/>
              </w:rPr>
              <w:t>36</w:t>
            </w:r>
            <w:r>
              <w:rPr>
                <w:webHidden/>
              </w:rPr>
              <w:fldChar w:fldCharType="end"/>
            </w:r>
          </w:hyperlink>
        </w:p>
        <w:p w14:paraId="72CFF623"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6" w:history="1">
            <w:r w:rsidRPr="0017112B">
              <w:rPr>
                <w:rStyle w:val="ad"/>
                <w:rFonts w:cs="Huawei Sans"/>
                <w:bCs/>
                <w:snapToGrid w:val="0"/>
              </w:rPr>
              <w:t>4.3.2</w:t>
            </w:r>
            <w:r w:rsidRPr="0017112B">
              <w:rPr>
                <w:rStyle w:val="ad"/>
                <w:rFonts w:cs="Huawei Sans" w:hint="eastAsia"/>
              </w:rPr>
              <w:t xml:space="preserve"> </w:t>
            </w:r>
            <w:r w:rsidRPr="0017112B">
              <w:rPr>
                <w:rStyle w:val="ad"/>
                <w:rFonts w:cs="Huawei Sans" w:hint="eastAsia"/>
              </w:rPr>
              <w:t>配置监听器</w:t>
            </w:r>
            <w:r>
              <w:rPr>
                <w:webHidden/>
              </w:rPr>
              <w:tab/>
            </w:r>
            <w:r>
              <w:rPr>
                <w:webHidden/>
              </w:rPr>
              <w:fldChar w:fldCharType="begin"/>
            </w:r>
            <w:r>
              <w:rPr>
                <w:webHidden/>
              </w:rPr>
              <w:instrText xml:space="preserve"> PAGEREF _Toc57618246 \h </w:instrText>
            </w:r>
            <w:r>
              <w:rPr>
                <w:webHidden/>
              </w:rPr>
            </w:r>
            <w:r>
              <w:rPr>
                <w:rFonts w:hint="eastAsia"/>
                <w:webHidden/>
              </w:rPr>
              <w:fldChar w:fldCharType="separate"/>
            </w:r>
            <w:r>
              <w:rPr>
                <w:rFonts w:hint="eastAsia"/>
                <w:webHidden/>
              </w:rPr>
              <w:t>37</w:t>
            </w:r>
            <w:r>
              <w:rPr>
                <w:webHidden/>
              </w:rPr>
              <w:fldChar w:fldCharType="end"/>
            </w:r>
          </w:hyperlink>
        </w:p>
        <w:p w14:paraId="2F228FCE"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7" w:history="1">
            <w:r w:rsidRPr="0017112B">
              <w:rPr>
                <w:rStyle w:val="ad"/>
                <w:rFonts w:cs="Huawei Sans"/>
                <w:bCs/>
                <w:snapToGrid w:val="0"/>
              </w:rPr>
              <w:t>4.3.3</w:t>
            </w:r>
            <w:r w:rsidRPr="0017112B">
              <w:rPr>
                <w:rStyle w:val="ad"/>
                <w:rFonts w:cs="Huawei Sans" w:hint="eastAsia"/>
              </w:rPr>
              <w:t xml:space="preserve"> </w:t>
            </w:r>
            <w:r w:rsidRPr="0017112B">
              <w:rPr>
                <w:rStyle w:val="ad"/>
                <w:rFonts w:cs="Huawei Sans" w:hint="eastAsia"/>
              </w:rPr>
              <w:t>创建鲲鹏云服务器镜像</w:t>
            </w:r>
            <w:r>
              <w:rPr>
                <w:webHidden/>
              </w:rPr>
              <w:tab/>
            </w:r>
            <w:r>
              <w:rPr>
                <w:webHidden/>
              </w:rPr>
              <w:fldChar w:fldCharType="begin"/>
            </w:r>
            <w:r>
              <w:rPr>
                <w:webHidden/>
              </w:rPr>
              <w:instrText xml:space="preserve"> PAGEREF _Toc57618247 \h </w:instrText>
            </w:r>
            <w:r>
              <w:rPr>
                <w:webHidden/>
              </w:rPr>
            </w:r>
            <w:r>
              <w:rPr>
                <w:rFonts w:hint="eastAsia"/>
                <w:webHidden/>
              </w:rPr>
              <w:fldChar w:fldCharType="separate"/>
            </w:r>
            <w:r>
              <w:rPr>
                <w:rFonts w:hint="eastAsia"/>
                <w:webHidden/>
              </w:rPr>
              <w:t>41</w:t>
            </w:r>
            <w:r>
              <w:rPr>
                <w:webHidden/>
              </w:rPr>
              <w:fldChar w:fldCharType="end"/>
            </w:r>
          </w:hyperlink>
        </w:p>
        <w:p w14:paraId="5BF3ABAC"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48" w:history="1">
            <w:r w:rsidRPr="0017112B">
              <w:rPr>
                <w:rStyle w:val="ad"/>
                <w:rFonts w:cs="Huawei Sans"/>
                <w:snapToGrid w:val="0"/>
              </w:rPr>
              <w:t>4.4</w:t>
            </w:r>
            <w:r w:rsidRPr="0017112B">
              <w:rPr>
                <w:rStyle w:val="ad"/>
                <w:rFonts w:hint="eastAsia"/>
              </w:rPr>
              <w:t xml:space="preserve"> </w:t>
            </w:r>
            <w:r w:rsidRPr="0017112B">
              <w:rPr>
                <w:rStyle w:val="ad"/>
                <w:rFonts w:hint="eastAsia"/>
              </w:rPr>
              <w:t>配置弹性伸缩</w:t>
            </w:r>
            <w:r>
              <w:rPr>
                <w:webHidden/>
              </w:rPr>
              <w:tab/>
            </w:r>
            <w:r>
              <w:rPr>
                <w:webHidden/>
              </w:rPr>
              <w:fldChar w:fldCharType="begin"/>
            </w:r>
            <w:r>
              <w:rPr>
                <w:webHidden/>
              </w:rPr>
              <w:instrText xml:space="preserve"> PAGEREF _Toc57618248 \h </w:instrText>
            </w:r>
            <w:r>
              <w:rPr>
                <w:webHidden/>
              </w:rPr>
            </w:r>
            <w:r>
              <w:rPr>
                <w:rFonts w:hint="eastAsia"/>
                <w:webHidden/>
              </w:rPr>
              <w:fldChar w:fldCharType="separate"/>
            </w:r>
            <w:r>
              <w:rPr>
                <w:rFonts w:hint="eastAsia"/>
                <w:webHidden/>
              </w:rPr>
              <w:t>43</w:t>
            </w:r>
            <w:r>
              <w:rPr>
                <w:webHidden/>
              </w:rPr>
              <w:fldChar w:fldCharType="end"/>
            </w:r>
          </w:hyperlink>
        </w:p>
        <w:p w14:paraId="2E0DDD85"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49" w:history="1">
            <w:r w:rsidRPr="0017112B">
              <w:rPr>
                <w:rStyle w:val="ad"/>
                <w:rFonts w:cs="Huawei Sans"/>
                <w:bCs/>
                <w:snapToGrid w:val="0"/>
              </w:rPr>
              <w:t>4.4.1</w:t>
            </w:r>
            <w:r w:rsidRPr="0017112B">
              <w:rPr>
                <w:rStyle w:val="ad"/>
                <w:rFonts w:cs="Huawei Sans" w:hint="eastAsia"/>
              </w:rPr>
              <w:t xml:space="preserve"> </w:t>
            </w:r>
            <w:r w:rsidRPr="0017112B">
              <w:rPr>
                <w:rStyle w:val="ad"/>
                <w:rFonts w:cs="Huawei Sans" w:hint="eastAsia"/>
              </w:rPr>
              <w:t>购买华为云</w:t>
            </w:r>
            <w:r w:rsidRPr="0017112B">
              <w:rPr>
                <w:rStyle w:val="ad"/>
                <w:rFonts w:cs="Huawei Sans"/>
              </w:rPr>
              <w:t>AS</w:t>
            </w:r>
            <w:r w:rsidRPr="0017112B">
              <w:rPr>
                <w:rStyle w:val="ad"/>
                <w:rFonts w:cs="Huawei Sans" w:hint="eastAsia"/>
              </w:rPr>
              <w:t>弹性伸缩服务</w:t>
            </w:r>
            <w:r>
              <w:rPr>
                <w:webHidden/>
              </w:rPr>
              <w:tab/>
            </w:r>
            <w:r>
              <w:rPr>
                <w:webHidden/>
              </w:rPr>
              <w:fldChar w:fldCharType="begin"/>
            </w:r>
            <w:r>
              <w:rPr>
                <w:webHidden/>
              </w:rPr>
              <w:instrText xml:space="preserve"> PAGEREF _Toc57618249 \h </w:instrText>
            </w:r>
            <w:r>
              <w:rPr>
                <w:webHidden/>
              </w:rPr>
            </w:r>
            <w:r>
              <w:rPr>
                <w:rFonts w:hint="eastAsia"/>
                <w:webHidden/>
              </w:rPr>
              <w:fldChar w:fldCharType="separate"/>
            </w:r>
            <w:r>
              <w:rPr>
                <w:rFonts w:hint="eastAsia"/>
                <w:webHidden/>
              </w:rPr>
              <w:t>43</w:t>
            </w:r>
            <w:r>
              <w:rPr>
                <w:webHidden/>
              </w:rPr>
              <w:fldChar w:fldCharType="end"/>
            </w:r>
          </w:hyperlink>
        </w:p>
        <w:p w14:paraId="64F810B4"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50" w:history="1">
            <w:r w:rsidRPr="0017112B">
              <w:rPr>
                <w:rStyle w:val="ad"/>
                <w:rFonts w:cs="Huawei Sans"/>
                <w:bCs/>
                <w:snapToGrid w:val="0"/>
              </w:rPr>
              <w:t>4.4.2</w:t>
            </w:r>
            <w:r w:rsidRPr="0017112B">
              <w:rPr>
                <w:rStyle w:val="ad"/>
                <w:rFonts w:cs="Huawei Sans" w:hint="eastAsia"/>
              </w:rPr>
              <w:t xml:space="preserve"> </w:t>
            </w:r>
            <w:r w:rsidRPr="0017112B">
              <w:rPr>
                <w:rStyle w:val="ad"/>
                <w:rFonts w:cs="Huawei Sans" w:hint="eastAsia"/>
              </w:rPr>
              <w:t>创建伸缩配置</w:t>
            </w:r>
            <w:r>
              <w:rPr>
                <w:webHidden/>
              </w:rPr>
              <w:tab/>
            </w:r>
            <w:r>
              <w:rPr>
                <w:webHidden/>
              </w:rPr>
              <w:fldChar w:fldCharType="begin"/>
            </w:r>
            <w:r>
              <w:rPr>
                <w:webHidden/>
              </w:rPr>
              <w:instrText xml:space="preserve"> PAGEREF _Toc57618250 \h </w:instrText>
            </w:r>
            <w:r>
              <w:rPr>
                <w:webHidden/>
              </w:rPr>
            </w:r>
            <w:r>
              <w:rPr>
                <w:rFonts w:hint="eastAsia"/>
                <w:webHidden/>
              </w:rPr>
              <w:fldChar w:fldCharType="separate"/>
            </w:r>
            <w:r>
              <w:rPr>
                <w:rFonts w:hint="eastAsia"/>
                <w:webHidden/>
              </w:rPr>
              <w:t>44</w:t>
            </w:r>
            <w:r>
              <w:rPr>
                <w:webHidden/>
              </w:rPr>
              <w:fldChar w:fldCharType="end"/>
            </w:r>
          </w:hyperlink>
        </w:p>
        <w:p w14:paraId="1BA5BDFB" w14:textId="77777777" w:rsidR="00F03400" w:rsidRDefault="00F03400">
          <w:pPr>
            <w:pStyle w:val="31"/>
            <w:tabs>
              <w:tab w:val="right" w:leader="dot" w:pos="9628"/>
            </w:tabs>
            <w:rPr>
              <w:rFonts w:asciiTheme="minorHAnsi" w:eastAsiaTheme="minorEastAsia" w:hAnsiTheme="minorHAnsi" w:cstheme="minorBidi"/>
              <w:kern w:val="2"/>
              <w:sz w:val="21"/>
              <w:szCs w:val="22"/>
            </w:rPr>
          </w:pPr>
          <w:hyperlink w:anchor="_Toc57618251" w:history="1">
            <w:r w:rsidRPr="0017112B">
              <w:rPr>
                <w:rStyle w:val="ad"/>
                <w:rFonts w:cs="Huawei Sans"/>
                <w:bCs/>
                <w:snapToGrid w:val="0"/>
              </w:rPr>
              <w:t>4.4.3</w:t>
            </w:r>
            <w:r w:rsidRPr="0017112B">
              <w:rPr>
                <w:rStyle w:val="ad"/>
                <w:rFonts w:cs="Huawei Sans" w:hint="eastAsia"/>
              </w:rPr>
              <w:t xml:space="preserve"> </w:t>
            </w:r>
            <w:r w:rsidRPr="0017112B">
              <w:rPr>
                <w:rStyle w:val="ad"/>
                <w:rFonts w:cs="Huawei Sans" w:hint="eastAsia"/>
              </w:rPr>
              <w:t>添加弹性策略</w:t>
            </w:r>
            <w:r>
              <w:rPr>
                <w:webHidden/>
              </w:rPr>
              <w:tab/>
            </w:r>
            <w:r>
              <w:rPr>
                <w:webHidden/>
              </w:rPr>
              <w:fldChar w:fldCharType="begin"/>
            </w:r>
            <w:r>
              <w:rPr>
                <w:webHidden/>
              </w:rPr>
              <w:instrText xml:space="preserve"> PAGEREF _Toc57618251 \h </w:instrText>
            </w:r>
            <w:r>
              <w:rPr>
                <w:webHidden/>
              </w:rPr>
            </w:r>
            <w:r>
              <w:rPr>
                <w:rFonts w:hint="eastAsia"/>
                <w:webHidden/>
              </w:rPr>
              <w:fldChar w:fldCharType="separate"/>
            </w:r>
            <w:r>
              <w:rPr>
                <w:rFonts w:hint="eastAsia"/>
                <w:webHidden/>
              </w:rPr>
              <w:t>47</w:t>
            </w:r>
            <w:r>
              <w:rPr>
                <w:webHidden/>
              </w:rPr>
              <w:fldChar w:fldCharType="end"/>
            </w:r>
          </w:hyperlink>
        </w:p>
        <w:p w14:paraId="407611F0" w14:textId="77777777" w:rsidR="00F03400" w:rsidRDefault="00F03400">
          <w:pPr>
            <w:pStyle w:val="12"/>
            <w:tabs>
              <w:tab w:val="right" w:leader="dot" w:pos="9628"/>
            </w:tabs>
            <w:rPr>
              <w:rFonts w:asciiTheme="minorHAnsi" w:eastAsiaTheme="minorEastAsia" w:hAnsiTheme="minorHAnsi" w:cstheme="minorBidi"/>
              <w:b w:val="0"/>
              <w:bCs w:val="0"/>
              <w:noProof/>
              <w:kern w:val="2"/>
              <w:sz w:val="21"/>
              <w:szCs w:val="22"/>
            </w:rPr>
          </w:pPr>
          <w:hyperlink w:anchor="_Toc57618252" w:history="1">
            <w:r w:rsidRPr="0017112B">
              <w:rPr>
                <w:rStyle w:val="ad"/>
                <w:rFonts w:cs="Huawei Sans"/>
                <w:noProof/>
              </w:rPr>
              <w:t>5</w:t>
            </w:r>
            <w:r w:rsidRPr="0017112B">
              <w:rPr>
                <w:rStyle w:val="ad"/>
                <w:rFonts w:hint="eastAsia"/>
                <w:noProof/>
              </w:rPr>
              <w:t xml:space="preserve"> </w:t>
            </w:r>
            <w:r w:rsidRPr="0017112B">
              <w:rPr>
                <w:rStyle w:val="ad"/>
                <w:rFonts w:hint="eastAsia"/>
                <w:noProof/>
              </w:rPr>
              <w:t>释放实验资源</w:t>
            </w:r>
            <w:r>
              <w:rPr>
                <w:noProof/>
                <w:webHidden/>
              </w:rPr>
              <w:tab/>
            </w:r>
            <w:r>
              <w:rPr>
                <w:noProof/>
                <w:webHidden/>
              </w:rPr>
              <w:fldChar w:fldCharType="begin"/>
            </w:r>
            <w:r>
              <w:rPr>
                <w:noProof/>
                <w:webHidden/>
              </w:rPr>
              <w:instrText xml:space="preserve"> PAGEREF _Toc57618252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0C9AF02B"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3" w:history="1">
            <w:r w:rsidRPr="0017112B">
              <w:rPr>
                <w:rStyle w:val="ad"/>
                <w:rFonts w:cs="Huawei Sans"/>
                <w:snapToGrid w:val="0"/>
              </w:rPr>
              <w:t>5.1</w:t>
            </w:r>
            <w:r w:rsidRPr="0017112B">
              <w:rPr>
                <w:rStyle w:val="ad"/>
                <w:rFonts w:hint="eastAsia"/>
              </w:rPr>
              <w:t xml:space="preserve"> </w:t>
            </w:r>
            <w:r w:rsidRPr="0017112B">
              <w:rPr>
                <w:rStyle w:val="ad"/>
                <w:rFonts w:hint="eastAsia"/>
              </w:rPr>
              <w:t>删除</w:t>
            </w:r>
            <w:r w:rsidRPr="0017112B">
              <w:rPr>
                <w:rStyle w:val="ad"/>
                <w:rFonts w:cs="Huawei Sans" w:hint="eastAsia"/>
              </w:rPr>
              <w:t>云数据库</w:t>
            </w:r>
            <w:r w:rsidRPr="0017112B">
              <w:rPr>
                <w:rStyle w:val="ad"/>
                <w:rFonts w:cs="Huawei Sans"/>
              </w:rPr>
              <w:t>GaussDB</w:t>
            </w:r>
            <w:r>
              <w:rPr>
                <w:webHidden/>
              </w:rPr>
              <w:tab/>
            </w:r>
            <w:r>
              <w:rPr>
                <w:webHidden/>
              </w:rPr>
              <w:fldChar w:fldCharType="begin"/>
            </w:r>
            <w:r>
              <w:rPr>
                <w:webHidden/>
              </w:rPr>
              <w:instrText xml:space="preserve"> PAGEREF _Toc57618253 \h </w:instrText>
            </w:r>
            <w:r>
              <w:rPr>
                <w:webHidden/>
              </w:rPr>
            </w:r>
            <w:r>
              <w:rPr>
                <w:rFonts w:hint="eastAsia"/>
                <w:webHidden/>
              </w:rPr>
              <w:fldChar w:fldCharType="separate"/>
            </w:r>
            <w:r>
              <w:rPr>
                <w:rFonts w:hint="eastAsia"/>
                <w:webHidden/>
              </w:rPr>
              <w:t>51</w:t>
            </w:r>
            <w:r>
              <w:rPr>
                <w:webHidden/>
              </w:rPr>
              <w:fldChar w:fldCharType="end"/>
            </w:r>
          </w:hyperlink>
        </w:p>
        <w:p w14:paraId="2EFC5C24"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4" w:history="1">
            <w:r w:rsidRPr="0017112B">
              <w:rPr>
                <w:rStyle w:val="ad"/>
                <w:rFonts w:cs="Huawei Sans"/>
                <w:snapToGrid w:val="0"/>
              </w:rPr>
              <w:t>5.2</w:t>
            </w:r>
            <w:r w:rsidRPr="0017112B">
              <w:rPr>
                <w:rStyle w:val="ad"/>
                <w:rFonts w:hint="eastAsia"/>
              </w:rPr>
              <w:t xml:space="preserve"> </w:t>
            </w:r>
            <w:r w:rsidRPr="0017112B">
              <w:rPr>
                <w:rStyle w:val="ad"/>
                <w:rFonts w:hint="eastAsia"/>
              </w:rPr>
              <w:t>删除</w:t>
            </w:r>
            <w:r w:rsidRPr="0017112B">
              <w:rPr>
                <w:rStyle w:val="ad"/>
              </w:rPr>
              <w:t>AS</w:t>
            </w:r>
            <w:r w:rsidRPr="0017112B">
              <w:rPr>
                <w:rStyle w:val="ad"/>
                <w:rFonts w:hint="eastAsia"/>
              </w:rPr>
              <w:t>弹性伸缩</w:t>
            </w:r>
            <w:r>
              <w:rPr>
                <w:webHidden/>
              </w:rPr>
              <w:tab/>
            </w:r>
            <w:r>
              <w:rPr>
                <w:webHidden/>
              </w:rPr>
              <w:fldChar w:fldCharType="begin"/>
            </w:r>
            <w:r>
              <w:rPr>
                <w:webHidden/>
              </w:rPr>
              <w:instrText xml:space="preserve"> PAGEREF _Toc57618254 \h </w:instrText>
            </w:r>
            <w:r>
              <w:rPr>
                <w:webHidden/>
              </w:rPr>
            </w:r>
            <w:r>
              <w:rPr>
                <w:rFonts w:hint="eastAsia"/>
                <w:webHidden/>
              </w:rPr>
              <w:fldChar w:fldCharType="separate"/>
            </w:r>
            <w:r>
              <w:rPr>
                <w:rFonts w:hint="eastAsia"/>
                <w:webHidden/>
              </w:rPr>
              <w:t>51</w:t>
            </w:r>
            <w:r>
              <w:rPr>
                <w:webHidden/>
              </w:rPr>
              <w:fldChar w:fldCharType="end"/>
            </w:r>
          </w:hyperlink>
        </w:p>
        <w:p w14:paraId="2267A599"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5" w:history="1">
            <w:r w:rsidRPr="0017112B">
              <w:rPr>
                <w:rStyle w:val="ad"/>
                <w:rFonts w:cs="Huawei Sans"/>
                <w:snapToGrid w:val="0"/>
              </w:rPr>
              <w:t>5.3</w:t>
            </w:r>
            <w:r w:rsidRPr="0017112B">
              <w:rPr>
                <w:rStyle w:val="ad"/>
                <w:rFonts w:ascii="Open Sans" w:hAnsi="Open Sans" w:cs="Open Sans" w:hint="eastAsia"/>
              </w:rPr>
              <w:t xml:space="preserve"> </w:t>
            </w:r>
            <w:r w:rsidRPr="0017112B">
              <w:rPr>
                <w:rStyle w:val="ad"/>
                <w:rFonts w:ascii="Open Sans" w:hAnsi="Open Sans" w:cs="Open Sans" w:hint="eastAsia"/>
              </w:rPr>
              <w:t>删除</w:t>
            </w:r>
            <w:r w:rsidRPr="0017112B">
              <w:rPr>
                <w:rStyle w:val="ad"/>
                <w:rFonts w:ascii="Open Sans" w:hAnsi="Open Sans" w:cs="Open Sans"/>
              </w:rPr>
              <w:t>ELB</w:t>
            </w:r>
            <w:r w:rsidRPr="0017112B">
              <w:rPr>
                <w:rStyle w:val="ad"/>
                <w:rFonts w:ascii="Open Sans" w:hAnsi="Open Sans" w:cs="Open Sans" w:hint="eastAsia"/>
              </w:rPr>
              <w:t>弹性负载均衡</w:t>
            </w:r>
            <w:r>
              <w:rPr>
                <w:webHidden/>
              </w:rPr>
              <w:tab/>
            </w:r>
            <w:r>
              <w:rPr>
                <w:webHidden/>
              </w:rPr>
              <w:fldChar w:fldCharType="begin"/>
            </w:r>
            <w:r>
              <w:rPr>
                <w:webHidden/>
              </w:rPr>
              <w:instrText xml:space="preserve"> PAGEREF _Toc57618255 \h </w:instrText>
            </w:r>
            <w:r>
              <w:rPr>
                <w:webHidden/>
              </w:rPr>
            </w:r>
            <w:r>
              <w:rPr>
                <w:rFonts w:hint="eastAsia"/>
                <w:webHidden/>
              </w:rPr>
              <w:fldChar w:fldCharType="separate"/>
            </w:r>
            <w:r>
              <w:rPr>
                <w:rFonts w:hint="eastAsia"/>
                <w:webHidden/>
              </w:rPr>
              <w:t>51</w:t>
            </w:r>
            <w:r>
              <w:rPr>
                <w:webHidden/>
              </w:rPr>
              <w:fldChar w:fldCharType="end"/>
            </w:r>
          </w:hyperlink>
        </w:p>
        <w:p w14:paraId="7D48B439"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6" w:history="1">
            <w:r w:rsidRPr="0017112B">
              <w:rPr>
                <w:rStyle w:val="ad"/>
                <w:rFonts w:cs="Huawei Sans"/>
                <w:snapToGrid w:val="0"/>
              </w:rPr>
              <w:t>5.4</w:t>
            </w:r>
            <w:r w:rsidRPr="0017112B">
              <w:rPr>
                <w:rStyle w:val="ad"/>
                <w:rFonts w:ascii="Open Sans" w:hAnsi="Open Sans" w:cs="Open Sans" w:hint="eastAsia"/>
              </w:rPr>
              <w:t xml:space="preserve"> </w:t>
            </w:r>
            <w:r w:rsidRPr="0017112B">
              <w:rPr>
                <w:rStyle w:val="ad"/>
                <w:rFonts w:ascii="Open Sans" w:hAnsi="Open Sans" w:cs="Open Sans" w:hint="eastAsia"/>
              </w:rPr>
              <w:t>删除</w:t>
            </w:r>
            <w:r w:rsidRPr="0017112B">
              <w:rPr>
                <w:rStyle w:val="ad"/>
                <w:rFonts w:ascii="Open Sans" w:hAnsi="Open Sans" w:cs="Open Sans"/>
              </w:rPr>
              <w:t>ECS</w:t>
            </w:r>
            <w:r w:rsidRPr="0017112B">
              <w:rPr>
                <w:rStyle w:val="ad"/>
                <w:rFonts w:ascii="Open Sans" w:hAnsi="Open Sans" w:cs="Open Sans" w:hint="eastAsia"/>
              </w:rPr>
              <w:t>弹性云服务器</w:t>
            </w:r>
            <w:r>
              <w:rPr>
                <w:webHidden/>
              </w:rPr>
              <w:tab/>
            </w:r>
            <w:r>
              <w:rPr>
                <w:webHidden/>
              </w:rPr>
              <w:fldChar w:fldCharType="begin"/>
            </w:r>
            <w:r>
              <w:rPr>
                <w:webHidden/>
              </w:rPr>
              <w:instrText xml:space="preserve"> PAGEREF _Toc57618256 \h </w:instrText>
            </w:r>
            <w:r>
              <w:rPr>
                <w:webHidden/>
              </w:rPr>
            </w:r>
            <w:r>
              <w:rPr>
                <w:rFonts w:hint="eastAsia"/>
                <w:webHidden/>
              </w:rPr>
              <w:fldChar w:fldCharType="separate"/>
            </w:r>
            <w:r>
              <w:rPr>
                <w:rFonts w:hint="eastAsia"/>
                <w:webHidden/>
              </w:rPr>
              <w:t>51</w:t>
            </w:r>
            <w:r>
              <w:rPr>
                <w:webHidden/>
              </w:rPr>
              <w:fldChar w:fldCharType="end"/>
            </w:r>
          </w:hyperlink>
        </w:p>
        <w:p w14:paraId="6936E025"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7" w:history="1">
            <w:r w:rsidRPr="0017112B">
              <w:rPr>
                <w:rStyle w:val="ad"/>
                <w:rFonts w:cs="Huawei Sans"/>
                <w:snapToGrid w:val="0"/>
              </w:rPr>
              <w:t>5.5</w:t>
            </w:r>
            <w:r w:rsidRPr="0017112B">
              <w:rPr>
                <w:rStyle w:val="ad"/>
                <w:rFonts w:hint="eastAsia"/>
              </w:rPr>
              <w:t xml:space="preserve"> </w:t>
            </w:r>
            <w:r w:rsidRPr="0017112B">
              <w:rPr>
                <w:rStyle w:val="ad"/>
                <w:rFonts w:hint="eastAsia"/>
              </w:rPr>
              <w:t>删除</w:t>
            </w:r>
            <w:r w:rsidRPr="0017112B">
              <w:rPr>
                <w:rStyle w:val="ad"/>
              </w:rPr>
              <w:t>IMS</w:t>
            </w:r>
            <w:r w:rsidRPr="0017112B">
              <w:rPr>
                <w:rStyle w:val="ad"/>
                <w:rFonts w:hint="eastAsia"/>
              </w:rPr>
              <w:t>镜像</w:t>
            </w:r>
            <w:r>
              <w:rPr>
                <w:webHidden/>
              </w:rPr>
              <w:tab/>
            </w:r>
            <w:r>
              <w:rPr>
                <w:webHidden/>
              </w:rPr>
              <w:fldChar w:fldCharType="begin"/>
            </w:r>
            <w:r>
              <w:rPr>
                <w:webHidden/>
              </w:rPr>
              <w:instrText xml:space="preserve"> PAGEREF _Toc57618257 \h </w:instrText>
            </w:r>
            <w:r>
              <w:rPr>
                <w:webHidden/>
              </w:rPr>
            </w:r>
            <w:r>
              <w:rPr>
                <w:rFonts w:hint="eastAsia"/>
                <w:webHidden/>
              </w:rPr>
              <w:fldChar w:fldCharType="separate"/>
            </w:r>
            <w:r>
              <w:rPr>
                <w:rFonts w:hint="eastAsia"/>
                <w:webHidden/>
              </w:rPr>
              <w:t>52</w:t>
            </w:r>
            <w:r>
              <w:rPr>
                <w:webHidden/>
              </w:rPr>
              <w:fldChar w:fldCharType="end"/>
            </w:r>
          </w:hyperlink>
        </w:p>
        <w:p w14:paraId="7941EBF1" w14:textId="77777777" w:rsidR="00F03400" w:rsidRDefault="00F03400">
          <w:pPr>
            <w:pStyle w:val="20"/>
            <w:tabs>
              <w:tab w:val="right" w:leader="dot" w:pos="9628"/>
            </w:tabs>
            <w:rPr>
              <w:rFonts w:asciiTheme="minorHAnsi" w:eastAsiaTheme="minorEastAsia" w:hAnsiTheme="minorHAnsi" w:cstheme="minorBidi"/>
              <w:kern w:val="2"/>
              <w:sz w:val="21"/>
              <w:szCs w:val="22"/>
            </w:rPr>
          </w:pPr>
          <w:hyperlink w:anchor="_Toc57618258" w:history="1">
            <w:r w:rsidRPr="0017112B">
              <w:rPr>
                <w:rStyle w:val="ad"/>
                <w:rFonts w:cs="Huawei Sans"/>
                <w:snapToGrid w:val="0"/>
              </w:rPr>
              <w:t>5.6</w:t>
            </w:r>
            <w:r w:rsidRPr="0017112B">
              <w:rPr>
                <w:rStyle w:val="ad"/>
                <w:rFonts w:hint="eastAsia"/>
              </w:rPr>
              <w:t xml:space="preserve"> </w:t>
            </w:r>
            <w:r w:rsidRPr="0017112B">
              <w:rPr>
                <w:rStyle w:val="ad"/>
                <w:rFonts w:hint="eastAsia"/>
              </w:rPr>
              <w:t>资源检查</w:t>
            </w:r>
            <w:r>
              <w:rPr>
                <w:webHidden/>
              </w:rPr>
              <w:tab/>
            </w:r>
            <w:r>
              <w:rPr>
                <w:webHidden/>
              </w:rPr>
              <w:fldChar w:fldCharType="begin"/>
            </w:r>
            <w:r>
              <w:rPr>
                <w:webHidden/>
              </w:rPr>
              <w:instrText xml:space="preserve"> PAGEREF _Toc57618258 \h </w:instrText>
            </w:r>
            <w:r>
              <w:rPr>
                <w:webHidden/>
              </w:rPr>
            </w:r>
            <w:r>
              <w:rPr>
                <w:rFonts w:hint="eastAsia"/>
                <w:webHidden/>
              </w:rPr>
              <w:fldChar w:fldCharType="separate"/>
            </w:r>
            <w:r>
              <w:rPr>
                <w:rFonts w:hint="eastAsia"/>
                <w:webHidden/>
              </w:rPr>
              <w:t>52</w:t>
            </w:r>
            <w:r>
              <w:rPr>
                <w:webHidden/>
              </w:rPr>
              <w:fldChar w:fldCharType="end"/>
            </w:r>
          </w:hyperlink>
        </w:p>
        <w:p w14:paraId="1A1B1C95" w14:textId="68C8FC11" w:rsidR="00B81DEF" w:rsidRPr="009C6A63" w:rsidRDefault="001B3964" w:rsidP="0020153C">
          <w:pPr>
            <w:rPr>
              <w:rFonts w:ascii="Huawei Sans" w:eastAsia="方正兰亭黑简体" w:hAnsi="Huawei Sans" w:cs="Huawei Sans"/>
              <w:lang w:val="zh-CN"/>
            </w:rPr>
          </w:pPr>
          <w:r w:rsidRPr="009C6A63">
            <w:rPr>
              <w:rFonts w:ascii="Huawei Sans" w:eastAsia="方正兰亭黑简体" w:hAnsi="Huawei Sans" w:cs="Huawei Sans"/>
              <w:noProof/>
            </w:rPr>
            <w:fldChar w:fldCharType="end"/>
          </w:r>
        </w:p>
      </w:sdtContent>
    </w:sdt>
    <w:p w14:paraId="0B048C6B" w14:textId="6455368F" w:rsidR="00002614" w:rsidRPr="009C6A63" w:rsidRDefault="00002614">
      <w:pPr>
        <w:topLinePunct w:val="0"/>
        <w:adjustRightInd/>
        <w:snapToGrid/>
        <w:spacing w:before="0" w:after="0" w:line="240" w:lineRule="auto"/>
        <w:ind w:left="0"/>
        <w:rPr>
          <w:rFonts w:ascii="Huawei Sans" w:eastAsia="方正兰亭黑简体" w:hAnsi="Huawei Sans" w:cs="Huawei Sans"/>
          <w:lang w:val="zh-CN"/>
        </w:rPr>
      </w:pPr>
      <w:r w:rsidRPr="009C6A63">
        <w:rPr>
          <w:rFonts w:ascii="Huawei Sans" w:eastAsia="方正兰亭黑简体" w:hAnsi="Huawei Sans" w:cs="Huawei Sans"/>
          <w:lang w:val="zh-CN"/>
        </w:rPr>
        <w:br w:type="page"/>
      </w:r>
    </w:p>
    <w:p w14:paraId="2DEDFAD2" w14:textId="0C9518FC" w:rsidR="00896E8D" w:rsidRPr="009C6A63" w:rsidRDefault="008C32FB" w:rsidP="00382C74">
      <w:pPr>
        <w:pStyle w:val="1"/>
        <w:rPr>
          <w:rFonts w:cs="Huawei Sans"/>
        </w:rPr>
      </w:pPr>
      <w:bookmarkStart w:id="11" w:name="_Toc466755566"/>
      <w:bookmarkStart w:id="12" w:name="_Toc466755571"/>
      <w:bookmarkStart w:id="13" w:name="_Toc57618198"/>
      <w:bookmarkEnd w:id="9"/>
      <w:bookmarkEnd w:id="8"/>
      <w:bookmarkEnd w:id="7"/>
      <w:bookmarkEnd w:id="6"/>
      <w:bookmarkEnd w:id="5"/>
      <w:bookmarkEnd w:id="4"/>
      <w:bookmarkEnd w:id="3"/>
      <w:bookmarkEnd w:id="2"/>
      <w:bookmarkEnd w:id="1"/>
      <w:bookmarkEnd w:id="0"/>
      <w:r w:rsidRPr="009C6A63">
        <w:rPr>
          <w:rFonts w:cs="Huawei Sans"/>
        </w:rPr>
        <w:lastRenderedPageBreak/>
        <w:t>实验总体</w:t>
      </w:r>
      <w:r w:rsidR="00896E8D" w:rsidRPr="009C6A63">
        <w:rPr>
          <w:rFonts w:cs="Huawei Sans"/>
        </w:rPr>
        <w:t>介绍</w:t>
      </w:r>
      <w:bookmarkEnd w:id="11"/>
      <w:bookmarkEnd w:id="13"/>
    </w:p>
    <w:p w14:paraId="1DBC270D" w14:textId="635F8C41" w:rsidR="00896E8D" w:rsidRPr="009C6A63" w:rsidRDefault="00896E8D" w:rsidP="008A741A">
      <w:pPr>
        <w:pStyle w:val="2"/>
      </w:pPr>
      <w:bookmarkStart w:id="14" w:name="_Toc437504217"/>
      <w:bookmarkStart w:id="15" w:name="_Toc466755567"/>
      <w:bookmarkStart w:id="16" w:name="_Toc57618199"/>
      <w:r w:rsidRPr="009C6A63">
        <w:t>实验</w:t>
      </w:r>
      <w:r w:rsidR="008C497C" w:rsidRPr="009C6A63">
        <w:t>总体</w:t>
      </w:r>
      <w:r w:rsidRPr="009C6A63">
        <w:t>介绍</w:t>
      </w:r>
      <w:bookmarkEnd w:id="14"/>
      <w:bookmarkEnd w:id="15"/>
      <w:bookmarkEnd w:id="16"/>
    </w:p>
    <w:p w14:paraId="5632F29E" w14:textId="383F6AAA" w:rsidR="00896E8D" w:rsidRPr="009C6A63" w:rsidRDefault="00896E8D" w:rsidP="00382C74">
      <w:pPr>
        <w:pStyle w:val="3"/>
        <w:rPr>
          <w:rFonts w:cs="Huawei Sans"/>
          <w:bCs/>
          <w:i/>
          <w:iCs/>
          <w:color w:val="0000FF"/>
          <w:kern w:val="2"/>
          <w:sz w:val="21"/>
        </w:rPr>
      </w:pPr>
      <w:bookmarkStart w:id="17" w:name="_Toc437504218"/>
      <w:bookmarkStart w:id="18" w:name="_Toc466755568"/>
      <w:bookmarkStart w:id="19" w:name="_Toc57618200"/>
      <w:r w:rsidRPr="009C6A63">
        <w:rPr>
          <w:rFonts w:cs="Huawei Sans"/>
        </w:rPr>
        <w:t>关于本实验</w:t>
      </w:r>
      <w:bookmarkEnd w:id="17"/>
      <w:bookmarkEnd w:id="18"/>
      <w:bookmarkEnd w:id="19"/>
    </w:p>
    <w:p w14:paraId="0D984C39" w14:textId="444A39A0" w:rsidR="00B16E10" w:rsidRPr="009C6A63" w:rsidRDefault="004C0AAF" w:rsidP="00EF40AB">
      <w:pPr>
        <w:pStyle w:val="1e"/>
      </w:pPr>
      <w:r>
        <w:t>本</w:t>
      </w:r>
      <w:r w:rsidR="00C61AFA" w:rsidRPr="009C6A63">
        <w:t>实验</w:t>
      </w:r>
      <w:r w:rsidR="00B16E10" w:rsidRPr="009C6A63">
        <w:t>将介绍如何</w:t>
      </w:r>
      <w:r w:rsidR="00DC0D12">
        <w:rPr>
          <w:rFonts w:hint="eastAsia"/>
        </w:rPr>
        <w:t>在</w:t>
      </w:r>
      <w:r w:rsidR="00CD3410">
        <w:rPr>
          <w:rFonts w:hint="eastAsia"/>
        </w:rPr>
        <w:t>鲲鹏</w:t>
      </w:r>
      <w:r w:rsidR="00DC0D12">
        <w:t>平台上部署</w:t>
      </w:r>
      <w:r w:rsidR="00DD1FC2">
        <w:t>企业自动化办公</w:t>
      </w:r>
      <w:r w:rsidR="00DD1FC2">
        <w:rPr>
          <w:rFonts w:hint="eastAsia"/>
        </w:rPr>
        <w:t>（</w:t>
      </w:r>
      <w:r w:rsidR="001B58F3" w:rsidRPr="001B58F3">
        <w:t>Office Automation</w:t>
      </w:r>
      <w:r w:rsidR="001B58F3" w:rsidRPr="001B58F3">
        <w:t>，简称</w:t>
      </w:r>
      <w:r w:rsidR="001B58F3" w:rsidRPr="001B58F3">
        <w:t>OA</w:t>
      </w:r>
      <w:r w:rsidR="00DD1FC2">
        <w:rPr>
          <w:rFonts w:hint="eastAsia"/>
        </w:rPr>
        <w:t>）</w:t>
      </w:r>
      <w:r w:rsidR="00DC0D12">
        <w:t>系统</w:t>
      </w:r>
      <w:r w:rsidR="00DC0D12">
        <w:rPr>
          <w:rFonts w:hint="eastAsia"/>
        </w:rPr>
        <w:t>，</w:t>
      </w:r>
      <w:r w:rsidR="00FC6076">
        <w:t>如何将</w:t>
      </w:r>
      <w:r w:rsidR="0098279D">
        <w:t>本地自建的</w:t>
      </w:r>
      <w:r w:rsidR="00413B16">
        <w:rPr>
          <w:rFonts w:hint="eastAsia"/>
        </w:rPr>
        <w:t>MySQL</w:t>
      </w:r>
      <w:r w:rsidR="005F17EC">
        <w:t>数据库</w:t>
      </w:r>
      <w:r w:rsidR="00B16E10" w:rsidRPr="009C6A63">
        <w:t>迁移到</w:t>
      </w:r>
      <w:r w:rsidR="00493051">
        <w:rPr>
          <w:rFonts w:hint="eastAsia"/>
        </w:rPr>
        <w:t>云数据库</w:t>
      </w:r>
      <w:r w:rsidR="00E6722D">
        <w:t>GaussDB</w:t>
      </w:r>
      <w:r w:rsidR="00B21028" w:rsidRPr="009C6A63">
        <w:t>，以及如何在鲲鹏平台上部署应用</w:t>
      </w:r>
      <w:r w:rsidR="000F7F74">
        <w:t>的高可靠</w:t>
      </w:r>
      <w:r w:rsidR="00B16E10" w:rsidRPr="009C6A63">
        <w:t>。</w:t>
      </w:r>
    </w:p>
    <w:p w14:paraId="502E4B2D" w14:textId="0D3608FA" w:rsidR="00FD0200" w:rsidRPr="009C6A63" w:rsidRDefault="00403F93" w:rsidP="00FD0200">
      <w:pPr>
        <w:pStyle w:val="3"/>
        <w:rPr>
          <w:rFonts w:cs="Huawei Sans"/>
        </w:rPr>
      </w:pPr>
      <w:bookmarkStart w:id="20" w:name="_Toc57618201"/>
      <w:r w:rsidRPr="009C6A63">
        <w:rPr>
          <w:rFonts w:cs="Huawei Sans"/>
        </w:rPr>
        <w:t>实验</w:t>
      </w:r>
      <w:r w:rsidR="004E1EB7" w:rsidRPr="009C6A63">
        <w:rPr>
          <w:rFonts w:cs="Huawei Sans"/>
        </w:rPr>
        <w:t>目的</w:t>
      </w:r>
      <w:bookmarkEnd w:id="20"/>
    </w:p>
    <w:p w14:paraId="6AC8F358" w14:textId="751A0475" w:rsidR="00E87290" w:rsidRPr="009C6A63" w:rsidRDefault="00E87290" w:rsidP="00C177A6">
      <w:pPr>
        <w:pStyle w:val="4a"/>
        <w:rPr>
          <w:rFonts w:cs="Huawei Sans"/>
        </w:rPr>
      </w:pPr>
      <w:r w:rsidRPr="009C6A63">
        <w:rPr>
          <w:rFonts w:cs="Huawei Sans"/>
        </w:rPr>
        <w:t>掌握华为云鲲鹏云服务的操作方法</w:t>
      </w:r>
      <w:r w:rsidR="006B593D" w:rsidRPr="009C6A63">
        <w:rPr>
          <w:rFonts w:cs="Huawei Sans"/>
        </w:rPr>
        <w:t>；</w:t>
      </w:r>
    </w:p>
    <w:p w14:paraId="517170D4" w14:textId="20D248AF" w:rsidR="007660EA" w:rsidRPr="009C6A63" w:rsidRDefault="00644D85" w:rsidP="00C177A6">
      <w:pPr>
        <w:pStyle w:val="4a"/>
        <w:rPr>
          <w:rFonts w:cs="Huawei Sans"/>
        </w:rPr>
      </w:pPr>
      <w:r>
        <w:rPr>
          <w:rFonts w:cs="Huawei Sans"/>
        </w:rPr>
        <w:t>掌握</w:t>
      </w:r>
      <w:r w:rsidR="005D56C1">
        <w:rPr>
          <w:rFonts w:cs="Huawei Sans"/>
        </w:rPr>
        <w:t>自建</w:t>
      </w:r>
      <w:r w:rsidR="007660EA">
        <w:rPr>
          <w:rFonts w:cs="Huawei Sans"/>
        </w:rPr>
        <w:t>数据</w:t>
      </w:r>
      <w:r w:rsidR="00A7385A">
        <w:rPr>
          <w:rFonts w:cs="Huawei Sans"/>
        </w:rPr>
        <w:t>库</w:t>
      </w:r>
      <w:r w:rsidR="007660EA">
        <w:rPr>
          <w:rFonts w:cs="Huawei Sans"/>
        </w:rPr>
        <w:t>迁移到</w:t>
      </w:r>
      <w:r w:rsidR="00594E3A">
        <w:rPr>
          <w:rFonts w:cs="Huawei Sans"/>
        </w:rPr>
        <w:t>云数据库</w:t>
      </w:r>
      <w:r w:rsidR="003061BC">
        <w:rPr>
          <w:rFonts w:cs="Huawei Sans"/>
        </w:rPr>
        <w:t>GaussDB</w:t>
      </w:r>
      <w:r w:rsidR="007660EA">
        <w:rPr>
          <w:rFonts w:cs="Huawei Sans"/>
        </w:rPr>
        <w:t>的</w:t>
      </w:r>
      <w:r w:rsidR="007660EA" w:rsidRPr="009C6A63">
        <w:rPr>
          <w:rFonts w:cs="Huawei Sans"/>
        </w:rPr>
        <w:t>原理、流程和操作方法；</w:t>
      </w:r>
    </w:p>
    <w:p w14:paraId="05D97802" w14:textId="31D21A43" w:rsidR="00EF76F8" w:rsidRPr="009C6A63" w:rsidRDefault="007A4C1C" w:rsidP="00C177A6">
      <w:pPr>
        <w:pStyle w:val="4a"/>
        <w:rPr>
          <w:rFonts w:cs="Huawei Sans"/>
        </w:rPr>
      </w:pPr>
      <w:r w:rsidRPr="009C6A63">
        <w:rPr>
          <w:rFonts w:cs="Huawei Sans"/>
        </w:rPr>
        <w:t>完成</w:t>
      </w:r>
      <w:r w:rsidR="00EF76F8" w:rsidRPr="009C6A63">
        <w:rPr>
          <w:rFonts w:cs="Huawei Sans"/>
        </w:rPr>
        <w:t>鲲鹏</w:t>
      </w:r>
      <w:r w:rsidRPr="009C6A63">
        <w:rPr>
          <w:rFonts w:cs="Huawei Sans"/>
        </w:rPr>
        <w:t>云</w:t>
      </w:r>
      <w:r w:rsidR="00EF76F8" w:rsidRPr="009C6A63">
        <w:rPr>
          <w:rFonts w:cs="Huawei Sans"/>
        </w:rPr>
        <w:t>平台</w:t>
      </w:r>
      <w:r w:rsidR="007660EA">
        <w:rPr>
          <w:rFonts w:cs="Huawei Sans"/>
        </w:rPr>
        <w:t>应用的高可靠</w:t>
      </w:r>
      <w:r w:rsidR="00185892">
        <w:rPr>
          <w:rFonts w:cs="Huawei Sans"/>
        </w:rPr>
        <w:t>部署</w:t>
      </w:r>
      <w:r w:rsidR="006B593D" w:rsidRPr="009C6A63">
        <w:rPr>
          <w:rFonts w:cs="Huawei Sans"/>
        </w:rPr>
        <w:t>。</w:t>
      </w:r>
    </w:p>
    <w:p w14:paraId="2B1A2EAA" w14:textId="4EA06D75" w:rsidR="00896E8D" w:rsidRPr="009C6A63" w:rsidRDefault="00896E8D" w:rsidP="00382C74">
      <w:pPr>
        <w:pStyle w:val="3"/>
        <w:rPr>
          <w:rFonts w:cs="Huawei Sans"/>
        </w:rPr>
      </w:pPr>
      <w:bookmarkStart w:id="21" w:name="_Toc466755570"/>
      <w:bookmarkStart w:id="22" w:name="_Toc57618202"/>
      <w:r w:rsidRPr="009C6A63">
        <w:rPr>
          <w:rFonts w:cs="Huawei Sans"/>
        </w:rPr>
        <w:t>实验</w:t>
      </w:r>
      <w:r w:rsidR="004E1EB7" w:rsidRPr="009C6A63">
        <w:rPr>
          <w:rFonts w:cs="Huawei Sans"/>
        </w:rPr>
        <w:t>组网</w:t>
      </w:r>
      <w:r w:rsidRPr="009C6A63">
        <w:rPr>
          <w:rFonts w:cs="Huawei Sans"/>
        </w:rPr>
        <w:t>介绍</w:t>
      </w:r>
      <w:bookmarkEnd w:id="21"/>
      <w:bookmarkEnd w:id="22"/>
    </w:p>
    <w:p w14:paraId="631DA88B" w14:textId="1195E606" w:rsidR="00C500B3" w:rsidRPr="009C6A63" w:rsidRDefault="00D47AAE" w:rsidP="00313974">
      <w:pPr>
        <w:pStyle w:val="9"/>
        <w:rPr>
          <w:rFonts w:ascii="Huawei Sans" w:hAnsi="Huawei Sans" w:cs="Huawei Sans"/>
        </w:rPr>
      </w:pPr>
      <w:r w:rsidRPr="009C6A63">
        <w:rPr>
          <w:rFonts w:ascii="Huawei Sans" w:hAnsi="Huawei Sans" w:cs="Huawei Sans"/>
        </w:rPr>
        <w:t>实验一</w:t>
      </w:r>
      <w:r w:rsidR="00CD3410">
        <w:rPr>
          <w:rFonts w:ascii="Huawei Sans" w:hAnsi="Huawei Sans" w:cs="Huawei Sans" w:hint="eastAsia"/>
        </w:rPr>
        <w:t xml:space="preserve"> </w:t>
      </w:r>
      <w:r w:rsidR="00CD3410">
        <w:rPr>
          <w:rFonts w:ascii="Huawei Sans" w:hAnsi="Huawei Sans" w:cs="Huawei Sans"/>
        </w:rPr>
        <w:t>鲲鹏</w:t>
      </w:r>
      <w:r w:rsidR="00A61FDF">
        <w:rPr>
          <w:rFonts w:ascii="Huawei Sans" w:hAnsi="Huawei Sans" w:cs="Huawei Sans"/>
        </w:rPr>
        <w:t>平台部署</w:t>
      </w:r>
      <w:r w:rsidR="00C54E75" w:rsidRPr="009C6A63">
        <w:rPr>
          <w:rFonts w:ascii="Huawei Sans" w:hAnsi="Huawei Sans" w:cs="Huawei Sans"/>
        </w:rPr>
        <w:t>OA</w:t>
      </w:r>
      <w:r w:rsidR="00C54E75" w:rsidRPr="009C6A63">
        <w:rPr>
          <w:rFonts w:ascii="Huawei Sans" w:hAnsi="Huawei Sans" w:cs="Huawei Sans"/>
        </w:rPr>
        <w:t>系统</w:t>
      </w:r>
      <w:r w:rsidR="00C500B3" w:rsidRPr="009C6A63">
        <w:rPr>
          <w:rFonts w:ascii="Huawei Sans" w:hAnsi="Huawei Sans" w:cs="Huawei Sans"/>
        </w:rPr>
        <w:t>架构图</w:t>
      </w:r>
    </w:p>
    <w:p w14:paraId="6AB8CFA3" w14:textId="5F4944E0" w:rsidR="00AA7FEB" w:rsidRPr="00AA7FEB" w:rsidRDefault="00E3324A" w:rsidP="00EF40AB">
      <w:pPr>
        <w:pStyle w:val="1e"/>
      </w:pPr>
      <w:r>
        <w:rPr>
          <w:noProof/>
        </w:rPr>
        <w:drawing>
          <wp:inline distT="0" distB="0" distL="0" distR="0" wp14:anchorId="18E43745" wp14:editId="00E81D1E">
            <wp:extent cx="4320000" cy="1995501"/>
            <wp:effectExtent l="0" t="0" r="444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995501"/>
                    </a:xfrm>
                    <a:prstGeom prst="rect">
                      <a:avLst/>
                    </a:prstGeom>
                  </pic:spPr>
                </pic:pic>
              </a:graphicData>
            </a:graphic>
          </wp:inline>
        </w:drawing>
      </w:r>
    </w:p>
    <w:p w14:paraId="3BA8C87B" w14:textId="17913904" w:rsidR="005D477E" w:rsidRPr="009C6A63" w:rsidRDefault="00D47AAE" w:rsidP="00313974">
      <w:pPr>
        <w:pStyle w:val="9"/>
        <w:rPr>
          <w:rFonts w:ascii="Huawei Sans" w:hAnsi="Huawei Sans" w:cs="Huawei Sans"/>
        </w:rPr>
      </w:pPr>
      <w:r w:rsidRPr="009C6A63">
        <w:rPr>
          <w:rFonts w:ascii="Huawei Sans" w:hAnsi="Huawei Sans" w:cs="Huawei Sans"/>
        </w:rPr>
        <w:lastRenderedPageBreak/>
        <w:t>实验二</w:t>
      </w:r>
      <w:r w:rsidR="002713DF" w:rsidRPr="009C6A63">
        <w:rPr>
          <w:rFonts w:ascii="Huawei Sans" w:hAnsi="Huawei Sans" w:cs="Huawei Sans"/>
        </w:rPr>
        <w:t>鲲鹏应用迁移</w:t>
      </w:r>
      <w:r w:rsidRPr="009C6A63">
        <w:rPr>
          <w:rFonts w:ascii="Huawei Sans" w:hAnsi="Huawei Sans" w:cs="Huawei Sans"/>
        </w:rPr>
        <w:t>系统架构图</w:t>
      </w:r>
    </w:p>
    <w:p w14:paraId="0272D9A9" w14:textId="0C4FB8B3" w:rsidR="00E94BB1" w:rsidRPr="009C6A63" w:rsidRDefault="00FB739F" w:rsidP="00EF40AB">
      <w:pPr>
        <w:pStyle w:val="1e"/>
      </w:pPr>
      <w:r>
        <w:rPr>
          <w:noProof/>
        </w:rPr>
        <w:drawing>
          <wp:inline distT="0" distB="0" distL="0" distR="0" wp14:anchorId="696D5F66" wp14:editId="4BE0599E">
            <wp:extent cx="5040000" cy="341421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3414210"/>
                    </a:xfrm>
                    <a:prstGeom prst="rect">
                      <a:avLst/>
                    </a:prstGeom>
                  </pic:spPr>
                </pic:pic>
              </a:graphicData>
            </a:graphic>
          </wp:inline>
        </w:drawing>
      </w:r>
    </w:p>
    <w:p w14:paraId="7FF6E651" w14:textId="77777777" w:rsidR="00313974" w:rsidRPr="009C6A63" w:rsidRDefault="00313974" w:rsidP="00EF40AB">
      <w:pPr>
        <w:pStyle w:val="1e"/>
      </w:pPr>
    </w:p>
    <w:p w14:paraId="54EC514C" w14:textId="00A4F4EA" w:rsidR="005D477E" w:rsidRPr="009C6A63" w:rsidRDefault="00D47AAE" w:rsidP="00313974">
      <w:pPr>
        <w:pStyle w:val="9"/>
        <w:rPr>
          <w:rFonts w:ascii="Huawei Sans" w:hAnsi="Huawei Sans" w:cs="Huawei Sans"/>
        </w:rPr>
      </w:pPr>
      <w:r w:rsidRPr="009C6A63">
        <w:rPr>
          <w:rFonts w:ascii="Huawei Sans" w:hAnsi="Huawei Sans" w:cs="Huawei Sans"/>
        </w:rPr>
        <w:t>实验三</w:t>
      </w:r>
      <w:r w:rsidR="002C081C" w:rsidRPr="009C6A63">
        <w:rPr>
          <w:rFonts w:ascii="Huawei Sans" w:hAnsi="Huawei Sans" w:cs="Huawei Sans"/>
        </w:rPr>
        <w:t>鲲鹏数据库迁移</w:t>
      </w:r>
      <w:r w:rsidRPr="009C6A63">
        <w:rPr>
          <w:rFonts w:ascii="Huawei Sans" w:hAnsi="Huawei Sans" w:cs="Huawei Sans"/>
        </w:rPr>
        <w:t>系统架构图</w:t>
      </w:r>
    </w:p>
    <w:p w14:paraId="7C7C4DA7" w14:textId="34FEE92C" w:rsidR="00E94BB1" w:rsidRPr="009C6A63" w:rsidRDefault="004D579E" w:rsidP="00EF40AB">
      <w:pPr>
        <w:pStyle w:val="1e"/>
      </w:pPr>
      <w:r>
        <w:rPr>
          <w:noProof/>
        </w:rPr>
        <w:drawing>
          <wp:inline distT="0" distB="0" distL="0" distR="0" wp14:anchorId="32441EB1" wp14:editId="0B0D1596">
            <wp:extent cx="5454000" cy="33540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3354001"/>
                    </a:xfrm>
                    <a:prstGeom prst="rect">
                      <a:avLst/>
                    </a:prstGeom>
                  </pic:spPr>
                </pic:pic>
              </a:graphicData>
            </a:graphic>
          </wp:inline>
        </w:drawing>
      </w:r>
    </w:p>
    <w:p w14:paraId="4464F739" w14:textId="77777777" w:rsidR="000C2278" w:rsidRPr="009C6A63" w:rsidRDefault="000C2278" w:rsidP="000C2278">
      <w:pPr>
        <w:pStyle w:val="3"/>
        <w:rPr>
          <w:rFonts w:cs="Huawei Sans"/>
        </w:rPr>
      </w:pPr>
      <w:bookmarkStart w:id="23" w:name="_Toc57618203"/>
      <w:r w:rsidRPr="009C6A63">
        <w:rPr>
          <w:rFonts w:cs="Huawei Sans"/>
        </w:rPr>
        <w:t>实验资源</w:t>
      </w:r>
      <w:bookmarkEnd w:id="23"/>
    </w:p>
    <w:p w14:paraId="706D0E03" w14:textId="77777777" w:rsidR="000C2278" w:rsidRPr="009C6A63" w:rsidRDefault="000C2278" w:rsidP="00EF40AB">
      <w:pPr>
        <w:pStyle w:val="1e"/>
      </w:pPr>
      <w:r w:rsidRPr="009C6A63">
        <w:t>设备名称、型号与版本的对应关系如下：</w:t>
      </w:r>
    </w:p>
    <w:p w14:paraId="22BF6DCC" w14:textId="77777777" w:rsidR="000C2278" w:rsidRPr="009C6A63" w:rsidRDefault="000C2278" w:rsidP="000C2278">
      <w:pPr>
        <w:pStyle w:val="50"/>
        <w:rPr>
          <w:rFonts w:cs="Huawei Sans"/>
        </w:rPr>
      </w:pPr>
      <w:r w:rsidRPr="009C6A63">
        <w:rPr>
          <w:rFonts w:cs="Huawei Sans"/>
        </w:rPr>
        <w:lastRenderedPageBreak/>
        <w:t>实验设备详细信息</w:t>
      </w:r>
    </w:p>
    <w:tbl>
      <w:tblPr>
        <w:tblStyle w:val="V30"/>
        <w:tblW w:w="9200" w:type="dxa"/>
        <w:tblInd w:w="411" w:type="dxa"/>
        <w:tblBorders>
          <w:bottom w:val="single" w:sz="18" w:space="0" w:color="auto"/>
        </w:tblBorders>
        <w:tblLayout w:type="fixed"/>
        <w:tblLook w:val="01E0" w:firstRow="1" w:lastRow="1" w:firstColumn="1" w:lastColumn="1" w:noHBand="0" w:noVBand="0"/>
      </w:tblPr>
      <w:tblGrid>
        <w:gridCol w:w="2551"/>
        <w:gridCol w:w="3686"/>
        <w:gridCol w:w="2963"/>
      </w:tblGrid>
      <w:tr w:rsidR="000C2278" w:rsidRPr="009C6A63" w14:paraId="653BD181" w14:textId="77777777" w:rsidTr="009A3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24E3E362" w14:textId="77777777" w:rsidR="000C2278" w:rsidRPr="009C6A63" w:rsidRDefault="000C2278" w:rsidP="004E1551">
            <w:pPr>
              <w:pStyle w:val="5a"/>
            </w:pPr>
            <w:r w:rsidRPr="009C6A63">
              <w:t>设备名称</w:t>
            </w:r>
          </w:p>
        </w:tc>
        <w:tc>
          <w:tcPr>
            <w:tcW w:w="3686" w:type="dxa"/>
          </w:tcPr>
          <w:p w14:paraId="5596E9E3" w14:textId="77777777" w:rsidR="000C2278" w:rsidRPr="009C6A63" w:rsidRDefault="000C2278" w:rsidP="004E1551">
            <w:pPr>
              <w:pStyle w:val="5a"/>
              <w:cnfStyle w:val="100000000000" w:firstRow="1" w:lastRow="0" w:firstColumn="0" w:lastColumn="0" w:oddVBand="0" w:evenVBand="0" w:oddHBand="0" w:evenHBand="0" w:firstRowFirstColumn="0" w:firstRowLastColumn="0" w:lastRowFirstColumn="0" w:lastRowLastColumn="0"/>
            </w:pPr>
            <w:r w:rsidRPr="009C6A63">
              <w:t>设备型号</w:t>
            </w:r>
          </w:p>
        </w:tc>
        <w:tc>
          <w:tcPr>
            <w:tcW w:w="2963" w:type="dxa"/>
          </w:tcPr>
          <w:p w14:paraId="199787A7" w14:textId="77777777" w:rsidR="000C2278" w:rsidRPr="009C6A63" w:rsidRDefault="000C2278" w:rsidP="004E1551">
            <w:pPr>
              <w:pStyle w:val="5a"/>
              <w:cnfStyle w:val="100000000000" w:firstRow="1" w:lastRow="0" w:firstColumn="0" w:lastColumn="0" w:oddVBand="0" w:evenVBand="0" w:oddHBand="0" w:evenHBand="0" w:firstRowFirstColumn="0" w:firstRowLastColumn="0" w:lastRowFirstColumn="0" w:lastRowLastColumn="0"/>
            </w:pPr>
            <w:r w:rsidRPr="009C6A63">
              <w:t>软件版本</w:t>
            </w:r>
          </w:p>
        </w:tc>
      </w:tr>
      <w:tr w:rsidR="000C2278" w:rsidRPr="009C6A63" w14:paraId="6359A406" w14:textId="77777777" w:rsidTr="009A3FC1">
        <w:tc>
          <w:tcPr>
            <w:cnfStyle w:val="001000000000" w:firstRow="0" w:lastRow="0" w:firstColumn="1" w:lastColumn="0" w:oddVBand="0" w:evenVBand="0" w:oddHBand="0" w:evenHBand="0" w:firstRowFirstColumn="0" w:firstRowLastColumn="0" w:lastRowFirstColumn="0" w:lastRowLastColumn="0"/>
            <w:tcW w:w="2551" w:type="dxa"/>
          </w:tcPr>
          <w:p w14:paraId="5B703258" w14:textId="1B465187" w:rsidR="000C2278" w:rsidRPr="009C6A63" w:rsidRDefault="00CD3410" w:rsidP="004E1551">
            <w:pPr>
              <w:pStyle w:val="5a"/>
            </w:pPr>
            <w:r>
              <w:t>鲲鹏</w:t>
            </w:r>
            <w:r w:rsidR="000C2278" w:rsidRPr="009C6A63">
              <w:t>平台</w:t>
            </w:r>
            <w:r>
              <w:t>MySQL</w:t>
            </w:r>
            <w:r w:rsidR="000C2278" w:rsidRPr="009C6A63">
              <w:t>服务器</w:t>
            </w:r>
          </w:p>
          <w:p w14:paraId="7A4838C0" w14:textId="7C9E0B54" w:rsidR="000C2278" w:rsidRPr="002A4C31" w:rsidRDefault="00D37490" w:rsidP="004E1551">
            <w:pPr>
              <w:pStyle w:val="5a"/>
              <w:rPr>
                <w:lang w:val="en-US"/>
              </w:rPr>
            </w:pPr>
            <w:r>
              <w:t>ecs</w:t>
            </w:r>
            <w:r w:rsidR="000C2278" w:rsidRPr="009C6A63">
              <w:t>-</w:t>
            </w:r>
            <w:r w:rsidR="00CD3410">
              <w:rPr>
                <w:lang w:val="en-US"/>
              </w:rPr>
              <w:t>mysql</w:t>
            </w:r>
          </w:p>
        </w:tc>
        <w:tc>
          <w:tcPr>
            <w:tcW w:w="3686" w:type="dxa"/>
          </w:tcPr>
          <w:p w14:paraId="3FB61556" w14:textId="599BBF42" w:rsidR="000C2278" w:rsidRPr="009C6A63" w:rsidRDefault="00CD3410" w:rsidP="00CD3410">
            <w:pPr>
              <w:pStyle w:val="5a"/>
              <w:cnfStyle w:val="000000000000" w:firstRow="0" w:lastRow="0" w:firstColumn="0" w:lastColumn="0" w:oddVBand="0" w:evenVBand="0" w:oddHBand="0" w:evenHBand="0" w:firstRowFirstColumn="0" w:firstRowLastColumn="0" w:lastRowFirstColumn="0" w:lastRowLastColumn="0"/>
            </w:pPr>
            <w:r>
              <w:t>鲲鹏</w:t>
            </w:r>
            <w:r w:rsidR="000C2278" w:rsidRPr="009C6A63">
              <w:t>计算，通用计算增强型，</w:t>
            </w:r>
            <w:r>
              <w:t>k</w:t>
            </w:r>
            <w:r w:rsidR="000C2278" w:rsidRPr="009C6A63">
              <w:t>c</w:t>
            </w:r>
            <w:r>
              <w:t>1</w:t>
            </w:r>
            <w:r w:rsidR="000C2278" w:rsidRPr="009C6A63">
              <w:t>.large.2 | 2vCPUs | 4GB</w:t>
            </w:r>
          </w:p>
        </w:tc>
        <w:tc>
          <w:tcPr>
            <w:tcW w:w="2963" w:type="dxa"/>
          </w:tcPr>
          <w:p w14:paraId="475D5A2F" w14:textId="7922EC53" w:rsidR="000C2278" w:rsidRPr="009C6A63" w:rsidRDefault="00C31B9D" w:rsidP="004E1551">
            <w:pPr>
              <w:pStyle w:val="5a"/>
              <w:cnfStyle w:val="000000000000" w:firstRow="0" w:lastRow="0" w:firstColumn="0" w:lastColumn="0" w:oddVBand="0" w:evenVBand="0" w:oddHBand="0" w:evenHBand="0" w:firstRowFirstColumn="0" w:firstRowLastColumn="0" w:lastRowFirstColumn="0" w:lastRowLastColumn="0"/>
            </w:pPr>
            <w:r>
              <w:t>openEuler 20.03</w:t>
            </w:r>
            <w:r w:rsidRPr="009C6A63">
              <w:t xml:space="preserve"> 64bit</w:t>
            </w:r>
          </w:p>
        </w:tc>
      </w:tr>
      <w:tr w:rsidR="000C2278" w:rsidRPr="009C6A63" w14:paraId="1ECD7C61" w14:textId="77777777" w:rsidTr="009A3FC1">
        <w:tc>
          <w:tcPr>
            <w:cnfStyle w:val="001000000000" w:firstRow="0" w:lastRow="0" w:firstColumn="1" w:lastColumn="0" w:oddVBand="0" w:evenVBand="0" w:oddHBand="0" w:evenHBand="0" w:firstRowFirstColumn="0" w:firstRowLastColumn="0" w:lastRowFirstColumn="0" w:lastRowLastColumn="0"/>
            <w:tcW w:w="2551" w:type="dxa"/>
          </w:tcPr>
          <w:p w14:paraId="00F66A0D" w14:textId="77777777" w:rsidR="000C2278" w:rsidRPr="009C6A63" w:rsidRDefault="000C2278" w:rsidP="004E1551">
            <w:pPr>
              <w:pStyle w:val="5a"/>
            </w:pPr>
            <w:r w:rsidRPr="009C6A63">
              <w:t>鲲鹏平台</w:t>
            </w:r>
            <w:r w:rsidRPr="009C6A63">
              <w:t>OA</w:t>
            </w:r>
            <w:r w:rsidRPr="009C6A63">
              <w:t>系统服务器</w:t>
            </w:r>
          </w:p>
          <w:p w14:paraId="084F2F78" w14:textId="4C91ED42" w:rsidR="000C2278" w:rsidRPr="009C6A63" w:rsidRDefault="00D37490" w:rsidP="00CD3410">
            <w:pPr>
              <w:pStyle w:val="5a"/>
            </w:pPr>
            <w:r>
              <w:t>ecs</w:t>
            </w:r>
            <w:r w:rsidR="000C2278" w:rsidRPr="009C6A63">
              <w:t>-</w:t>
            </w:r>
            <w:r>
              <w:t>oa</w:t>
            </w:r>
            <w:r w:rsidR="00CD3410" w:rsidRPr="009C6A63">
              <w:t xml:space="preserve"> </w:t>
            </w:r>
          </w:p>
        </w:tc>
        <w:tc>
          <w:tcPr>
            <w:tcW w:w="3686" w:type="dxa"/>
          </w:tcPr>
          <w:p w14:paraId="60DCD1A7" w14:textId="47654160" w:rsidR="000C2278" w:rsidRPr="009C6A63" w:rsidRDefault="000C2278" w:rsidP="00CD3410">
            <w:pPr>
              <w:pStyle w:val="5a"/>
              <w:cnfStyle w:val="000000000000" w:firstRow="0" w:lastRow="0" w:firstColumn="0" w:lastColumn="0" w:oddVBand="0" w:evenVBand="0" w:oddHBand="0" w:evenHBand="0" w:firstRowFirstColumn="0" w:firstRowLastColumn="0" w:lastRowFirstColumn="0" w:lastRowLastColumn="0"/>
            </w:pPr>
            <w:r w:rsidRPr="009C6A63">
              <w:t>鲲</w:t>
            </w:r>
            <w:r w:rsidR="00CD3410">
              <w:t>鹏计算，</w:t>
            </w:r>
            <w:r w:rsidRPr="009C6A63">
              <w:t>通用计算增强型，</w:t>
            </w:r>
            <w:r w:rsidRPr="009C6A63">
              <w:t>kc1.</w:t>
            </w:r>
            <w:r w:rsidR="00CD3410">
              <w:t>2x</w:t>
            </w:r>
            <w:r w:rsidRPr="009C6A63">
              <w:t xml:space="preserve">large.2 | </w:t>
            </w:r>
            <w:r w:rsidR="00CD3410">
              <w:t>8</w:t>
            </w:r>
            <w:r w:rsidRPr="009C6A63">
              <w:t xml:space="preserve">vCPUs | </w:t>
            </w:r>
            <w:r w:rsidR="00CD3410">
              <w:t>16</w:t>
            </w:r>
            <w:r w:rsidRPr="009C6A63">
              <w:t>GB</w:t>
            </w:r>
          </w:p>
        </w:tc>
        <w:tc>
          <w:tcPr>
            <w:tcW w:w="2963" w:type="dxa"/>
          </w:tcPr>
          <w:p w14:paraId="1263EED1" w14:textId="332C4A65" w:rsidR="000C2278" w:rsidRPr="009C6A63" w:rsidRDefault="00C31B9D" w:rsidP="004E1551">
            <w:pPr>
              <w:pStyle w:val="5a"/>
              <w:cnfStyle w:val="000000000000" w:firstRow="0" w:lastRow="0" w:firstColumn="0" w:lastColumn="0" w:oddVBand="0" w:evenVBand="0" w:oddHBand="0" w:evenHBand="0" w:firstRowFirstColumn="0" w:firstRowLastColumn="0" w:lastRowFirstColumn="0" w:lastRowLastColumn="0"/>
            </w:pPr>
            <w:r>
              <w:t>openEuler 20.03</w:t>
            </w:r>
            <w:r w:rsidRPr="009C6A63">
              <w:t xml:space="preserve"> 64bit</w:t>
            </w:r>
            <w:r w:rsidR="000C2278" w:rsidRPr="009C6A63">
              <w:t xml:space="preserve"> with ARM</w:t>
            </w:r>
          </w:p>
        </w:tc>
      </w:tr>
      <w:tr w:rsidR="000C2278" w:rsidRPr="009C6A63" w14:paraId="7C6A3D24" w14:textId="77777777" w:rsidTr="009A3FC1">
        <w:tc>
          <w:tcPr>
            <w:cnfStyle w:val="001000000000" w:firstRow="0" w:lastRow="0" w:firstColumn="1" w:lastColumn="0" w:oddVBand="0" w:evenVBand="0" w:oddHBand="0" w:evenHBand="0" w:firstRowFirstColumn="0" w:firstRowLastColumn="0" w:lastRowFirstColumn="0" w:lastRowLastColumn="0"/>
            <w:tcW w:w="2551" w:type="dxa"/>
          </w:tcPr>
          <w:p w14:paraId="4C294E68" w14:textId="3DE7C631" w:rsidR="000C2278" w:rsidRPr="009C6A63" w:rsidRDefault="008D2F13" w:rsidP="004E1551">
            <w:pPr>
              <w:pStyle w:val="5a"/>
            </w:pPr>
            <w:r w:rsidRPr="008D2F13">
              <w:rPr>
                <w:rFonts w:hint="eastAsia"/>
              </w:rPr>
              <w:t>云数据库</w:t>
            </w:r>
            <w:r w:rsidRPr="008D2F13">
              <w:t xml:space="preserve"> GaussDB(for MySQL)</w:t>
            </w:r>
          </w:p>
          <w:p w14:paraId="67B1DC52" w14:textId="1594E5FA" w:rsidR="000C2278" w:rsidRPr="009C6A63" w:rsidRDefault="00D37490" w:rsidP="00D37490">
            <w:pPr>
              <w:pStyle w:val="5a"/>
            </w:pPr>
            <w:r>
              <w:t>gauss</w:t>
            </w:r>
            <w:r>
              <w:rPr>
                <w:rFonts w:hint="eastAsia"/>
              </w:rPr>
              <w:t>-</w:t>
            </w:r>
            <w:r>
              <w:t>oa</w:t>
            </w:r>
            <w:r w:rsidRPr="009C6A63">
              <w:t xml:space="preserve"> </w:t>
            </w:r>
          </w:p>
        </w:tc>
        <w:tc>
          <w:tcPr>
            <w:tcW w:w="3686" w:type="dxa"/>
          </w:tcPr>
          <w:p w14:paraId="2D5E2F40" w14:textId="400F1E0F" w:rsidR="000C2278" w:rsidRPr="009C6A63" w:rsidRDefault="008D2F13" w:rsidP="008D2F13">
            <w:pPr>
              <w:pStyle w:val="5a"/>
              <w:cnfStyle w:val="000000000000" w:firstRow="0" w:lastRow="0" w:firstColumn="0" w:lastColumn="0" w:oddVBand="0" w:evenVBand="0" w:oddHBand="0" w:evenHBand="0" w:firstRowFirstColumn="0" w:firstRowLastColumn="0" w:lastRowFirstColumn="0" w:lastRowLastColumn="0"/>
            </w:pPr>
            <w:r w:rsidRPr="008D2F13">
              <w:t>GaussDB(for MySQL)</w:t>
            </w:r>
            <w:r w:rsidR="000C2278" w:rsidRPr="009C6A63">
              <w:t>，通用增强型，</w:t>
            </w:r>
            <w:r>
              <w:t>16</w:t>
            </w:r>
            <w:r w:rsidR="00B07A7B">
              <w:t>vCPUs | 64</w:t>
            </w:r>
            <w:r w:rsidR="000C2278" w:rsidRPr="009C6A63">
              <w:t xml:space="preserve"> GB</w:t>
            </w:r>
          </w:p>
        </w:tc>
        <w:tc>
          <w:tcPr>
            <w:tcW w:w="2963" w:type="dxa"/>
          </w:tcPr>
          <w:p w14:paraId="11476E96" w14:textId="66CA18B6" w:rsidR="000C2278" w:rsidRPr="009C6A63" w:rsidRDefault="00B07A7B" w:rsidP="004E1551">
            <w:pPr>
              <w:pStyle w:val="5a"/>
              <w:cnfStyle w:val="000000000000" w:firstRow="0" w:lastRow="0" w:firstColumn="0" w:lastColumn="0" w:oddVBand="0" w:evenVBand="0" w:oddHBand="0" w:evenHBand="0" w:firstRowFirstColumn="0" w:firstRowLastColumn="0" w:lastRowFirstColumn="0" w:lastRowLastColumn="0"/>
            </w:pPr>
            <w:r>
              <w:rPr>
                <w:rFonts w:hint="eastAsia"/>
              </w:rPr>
              <w:t>兼容</w:t>
            </w:r>
            <w:r w:rsidR="000C2278" w:rsidRPr="009C6A63">
              <w:t>M</w:t>
            </w:r>
            <w:r>
              <w:t>ySQL 8.0</w:t>
            </w:r>
          </w:p>
        </w:tc>
      </w:tr>
    </w:tbl>
    <w:p w14:paraId="336B7855" w14:textId="2C6BD1D0" w:rsidR="00401567" w:rsidRPr="009C6A63" w:rsidRDefault="00401567" w:rsidP="00401567">
      <w:pPr>
        <w:pStyle w:val="3"/>
        <w:rPr>
          <w:rFonts w:cs="Huawei Sans"/>
        </w:rPr>
      </w:pPr>
      <w:bookmarkStart w:id="24" w:name="_Toc57618204"/>
      <w:r w:rsidRPr="009C6A63">
        <w:rPr>
          <w:rFonts w:cs="Huawei Sans"/>
        </w:rPr>
        <w:t>实验工具</w:t>
      </w:r>
      <w:bookmarkEnd w:id="24"/>
    </w:p>
    <w:p w14:paraId="3A3E6EE4" w14:textId="77777777" w:rsidR="00CD78C4" w:rsidRPr="009C6A63" w:rsidRDefault="00CD78C4" w:rsidP="00CD78C4">
      <w:pPr>
        <w:pStyle w:val="50"/>
        <w:rPr>
          <w:rFonts w:cs="Huawei Sans"/>
        </w:rPr>
      </w:pPr>
      <w:r w:rsidRPr="009C6A63">
        <w:rPr>
          <w:rFonts w:cs="Huawei Sans"/>
        </w:rPr>
        <w:t>实验工具详细信息</w:t>
      </w:r>
    </w:p>
    <w:tbl>
      <w:tblPr>
        <w:tblStyle w:val="V30"/>
        <w:tblW w:w="8772" w:type="dxa"/>
        <w:jc w:val="center"/>
        <w:tblInd w:w="0" w:type="dxa"/>
        <w:tblLayout w:type="fixed"/>
        <w:tblLook w:val="04A0" w:firstRow="1" w:lastRow="0" w:firstColumn="1" w:lastColumn="0" w:noHBand="0" w:noVBand="1"/>
      </w:tblPr>
      <w:tblGrid>
        <w:gridCol w:w="1970"/>
        <w:gridCol w:w="4111"/>
        <w:gridCol w:w="2691"/>
      </w:tblGrid>
      <w:tr w:rsidR="00401567" w:rsidRPr="009C6A63" w14:paraId="36E9398C" w14:textId="77777777" w:rsidTr="009A3FC1">
        <w:trPr>
          <w:cnfStyle w:val="100000000000" w:firstRow="1" w:lastRow="0" w:firstColumn="0" w:lastColumn="0" w:oddVBand="0" w:evenVBand="0" w:oddHBand="0"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970" w:type="dxa"/>
          </w:tcPr>
          <w:p w14:paraId="3CF43636" w14:textId="7EDA541D" w:rsidR="00401567" w:rsidRPr="009C6A63" w:rsidRDefault="00B16540" w:rsidP="004E1551">
            <w:pPr>
              <w:pStyle w:val="5a"/>
              <w:rPr>
                <w:i/>
              </w:rPr>
            </w:pPr>
            <w:r w:rsidRPr="009C6A63">
              <w:t>名称</w:t>
            </w:r>
          </w:p>
        </w:tc>
        <w:tc>
          <w:tcPr>
            <w:tcW w:w="4111" w:type="dxa"/>
          </w:tcPr>
          <w:p w14:paraId="7FD08D94" w14:textId="41BF906A" w:rsidR="00401567" w:rsidRPr="009C6A63" w:rsidRDefault="00401567" w:rsidP="004E1551">
            <w:pPr>
              <w:pStyle w:val="5a"/>
              <w:cnfStyle w:val="100000000000" w:firstRow="1" w:lastRow="0" w:firstColumn="0" w:lastColumn="0" w:oddVBand="0" w:evenVBand="0" w:oddHBand="0" w:evenHBand="0" w:firstRowFirstColumn="0" w:firstRowLastColumn="0" w:lastRowFirstColumn="0" w:lastRowLastColumn="0"/>
              <w:rPr>
                <w:i/>
              </w:rPr>
            </w:pPr>
            <w:r w:rsidRPr="009C6A63">
              <w:t>下载链接</w:t>
            </w:r>
          </w:p>
        </w:tc>
        <w:tc>
          <w:tcPr>
            <w:tcW w:w="2691" w:type="dxa"/>
          </w:tcPr>
          <w:p w14:paraId="7ED47068" w14:textId="77777777" w:rsidR="00401567" w:rsidRPr="009C6A63" w:rsidRDefault="00401567" w:rsidP="004E1551">
            <w:pPr>
              <w:pStyle w:val="5a"/>
              <w:cnfStyle w:val="100000000000" w:firstRow="1" w:lastRow="0" w:firstColumn="0" w:lastColumn="0" w:oddVBand="0" w:evenVBand="0" w:oddHBand="0" w:evenHBand="0" w:firstRowFirstColumn="0" w:firstRowLastColumn="0" w:lastRowFirstColumn="0" w:lastRowLastColumn="0"/>
              <w:rPr>
                <w:i/>
              </w:rPr>
            </w:pPr>
            <w:r w:rsidRPr="009C6A63">
              <w:t>用途</w:t>
            </w:r>
          </w:p>
        </w:tc>
      </w:tr>
      <w:tr w:rsidR="00401567" w:rsidRPr="009C6A63" w14:paraId="646F7E61"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2C517BC3" w14:textId="68E0E272" w:rsidR="00401567" w:rsidRPr="002A4C31" w:rsidRDefault="002A4C31" w:rsidP="004E1551">
            <w:pPr>
              <w:pStyle w:val="5a"/>
              <w:rPr>
                <w:i/>
              </w:rPr>
            </w:pPr>
            <w:r>
              <w:t>P</w:t>
            </w:r>
            <w:r w:rsidR="00401567" w:rsidRPr="009C6A63">
              <w:t>u</w:t>
            </w:r>
            <w:r>
              <w:t>TTY</w:t>
            </w:r>
          </w:p>
        </w:tc>
        <w:tc>
          <w:tcPr>
            <w:tcW w:w="4111" w:type="dxa"/>
          </w:tcPr>
          <w:p w14:paraId="209DD5BF" w14:textId="77777777" w:rsidR="008F1FE6" w:rsidRDefault="00D37490" w:rsidP="004E1551">
            <w:pPr>
              <w:pStyle w:val="5a"/>
              <w:cnfStyle w:val="000000000000" w:firstRow="0" w:lastRow="0" w:firstColumn="0" w:lastColumn="0" w:oddVBand="0" w:evenVBand="0" w:oddHBand="0" w:evenHBand="0" w:firstRowFirstColumn="0" w:firstRowLastColumn="0" w:lastRowFirstColumn="0" w:lastRowLastColumn="0"/>
              <w:rPr>
                <w:rStyle w:val="ad"/>
                <w:color w:val="auto"/>
                <w:szCs w:val="24"/>
                <w:lang w:val="en-US"/>
              </w:rPr>
            </w:pPr>
            <w:r>
              <w:rPr>
                <w:rStyle w:val="ad"/>
                <w:color w:val="auto"/>
                <w:szCs w:val="24"/>
                <w:lang w:val="en-US"/>
              </w:rPr>
              <w:t>win32</w:t>
            </w:r>
            <w:r>
              <w:rPr>
                <w:rStyle w:val="ad"/>
                <w:rFonts w:hint="eastAsia"/>
                <w:color w:val="auto"/>
                <w:szCs w:val="24"/>
                <w:lang w:val="en-US"/>
              </w:rPr>
              <w:t>位：</w:t>
            </w:r>
          </w:p>
          <w:p w14:paraId="37C48AC1" w14:textId="621DCAB7" w:rsidR="00401567" w:rsidRPr="008F1FE6" w:rsidRDefault="00106698" w:rsidP="004E1551">
            <w:pPr>
              <w:pStyle w:val="5a"/>
              <w:cnfStyle w:val="000000000000" w:firstRow="0" w:lastRow="0" w:firstColumn="0" w:lastColumn="0" w:oddVBand="0" w:evenVBand="0" w:oddHBand="0" w:evenHBand="0" w:firstRowFirstColumn="0" w:firstRowLastColumn="0" w:lastRowFirstColumn="0" w:lastRowLastColumn="0"/>
              <w:rPr>
                <w:rStyle w:val="ad"/>
                <w:color w:val="auto"/>
                <w:szCs w:val="24"/>
                <w:lang w:val="en-US"/>
              </w:rPr>
            </w:pPr>
            <w:hyperlink r:id="rId16" w:history="1">
              <w:r w:rsidR="00D37490" w:rsidRPr="008F1FE6">
                <w:rPr>
                  <w:rStyle w:val="ad"/>
                  <w:szCs w:val="24"/>
                  <w:lang w:val="en-US"/>
                </w:rPr>
                <w:t>https://the.earth.li/~sgtatham/putty/latest/w32/putty-0.74-installer.msi</w:t>
              </w:r>
            </w:hyperlink>
          </w:p>
          <w:p w14:paraId="23AB53E2" w14:textId="6B758B06" w:rsidR="00D37490" w:rsidRPr="00BA1DC5" w:rsidRDefault="00D37490" w:rsidP="004E1551">
            <w:pPr>
              <w:pStyle w:val="5a"/>
              <w:cnfStyle w:val="000000000000" w:firstRow="0" w:lastRow="0" w:firstColumn="0" w:lastColumn="0" w:oddVBand="0" w:evenVBand="0" w:oddHBand="0" w:evenHBand="0" w:firstRowFirstColumn="0" w:firstRowLastColumn="0" w:lastRowFirstColumn="0" w:lastRowLastColumn="0"/>
              <w:rPr>
                <w:rStyle w:val="ad"/>
                <w:szCs w:val="24"/>
                <w:lang w:val="en-US"/>
              </w:rPr>
            </w:pPr>
            <w:r w:rsidRPr="00BA1DC5">
              <w:rPr>
                <w:rStyle w:val="ad"/>
                <w:szCs w:val="24"/>
                <w:lang w:val="en-US"/>
              </w:rPr>
              <w:t>win64</w:t>
            </w:r>
            <w:r>
              <w:rPr>
                <w:rStyle w:val="ad"/>
                <w:szCs w:val="24"/>
              </w:rPr>
              <w:t>位</w:t>
            </w:r>
            <w:r w:rsidRPr="00BA1DC5">
              <w:rPr>
                <w:rStyle w:val="ad"/>
                <w:rFonts w:hint="eastAsia"/>
                <w:szCs w:val="24"/>
                <w:lang w:val="en-US"/>
              </w:rPr>
              <w:t>：</w:t>
            </w:r>
          </w:p>
          <w:p w14:paraId="176349E3" w14:textId="45C42365" w:rsidR="00D37490" w:rsidRPr="00BA1DC5" w:rsidRDefault="00106698" w:rsidP="004E1551">
            <w:pPr>
              <w:pStyle w:val="5a"/>
              <w:cnfStyle w:val="000000000000" w:firstRow="0" w:lastRow="0" w:firstColumn="0" w:lastColumn="0" w:oddVBand="0" w:evenVBand="0" w:oddHBand="0" w:evenHBand="0" w:firstRowFirstColumn="0" w:firstRowLastColumn="0" w:lastRowFirstColumn="0" w:lastRowLastColumn="0"/>
              <w:rPr>
                <w:i/>
                <w:lang w:val="en-US"/>
              </w:rPr>
            </w:pPr>
            <w:hyperlink r:id="rId17" w:history="1">
              <w:r w:rsidR="00D37490" w:rsidRPr="00BA1DC5">
                <w:rPr>
                  <w:rStyle w:val="ad"/>
                  <w:i/>
                  <w:lang w:val="en-US"/>
                </w:rPr>
                <w:t>https://the.earth.li/~sgtatham/putty/latest/w64/putty-64bit-0.74-installer.msi</w:t>
              </w:r>
            </w:hyperlink>
          </w:p>
          <w:p w14:paraId="33BE4963" w14:textId="77777777" w:rsidR="008F1FE6" w:rsidRPr="00BA1DC5" w:rsidRDefault="00D37490" w:rsidP="008F1FE6">
            <w:pPr>
              <w:pStyle w:val="5a"/>
              <w:cnfStyle w:val="000000000000" w:firstRow="0" w:lastRow="0" w:firstColumn="0" w:lastColumn="0" w:oddVBand="0" w:evenVBand="0" w:oddHBand="0" w:evenHBand="0" w:firstRowFirstColumn="0" w:firstRowLastColumn="0" w:lastRowFirstColumn="0" w:lastRowLastColumn="0"/>
              <w:rPr>
                <w:i/>
                <w:lang w:val="en-US"/>
              </w:rPr>
            </w:pPr>
            <w:r w:rsidRPr="00BA1DC5">
              <w:rPr>
                <w:i/>
                <w:lang w:val="en-US"/>
              </w:rPr>
              <w:t>unix:</w:t>
            </w:r>
          </w:p>
          <w:p w14:paraId="4D05C1C1" w14:textId="2612218D" w:rsidR="00D37490" w:rsidRPr="00BA1DC5" w:rsidRDefault="00D37490" w:rsidP="008F1FE6">
            <w:pPr>
              <w:pStyle w:val="5a"/>
              <w:cnfStyle w:val="000000000000" w:firstRow="0" w:lastRow="0" w:firstColumn="0" w:lastColumn="0" w:oddVBand="0" w:evenVBand="0" w:oddHBand="0" w:evenHBand="0" w:firstRowFirstColumn="0" w:firstRowLastColumn="0" w:lastRowFirstColumn="0" w:lastRowLastColumn="0"/>
              <w:rPr>
                <w:i/>
                <w:lang w:val="en-US"/>
              </w:rPr>
            </w:pPr>
            <w:r w:rsidRPr="00BA1DC5">
              <w:rPr>
                <w:i/>
                <w:lang w:val="en-US"/>
              </w:rPr>
              <w:t>https://the.earth.li/~sgtatham/putty/latest/putty-0.74.tar.gz</w:t>
            </w:r>
          </w:p>
        </w:tc>
        <w:tc>
          <w:tcPr>
            <w:tcW w:w="2691" w:type="dxa"/>
          </w:tcPr>
          <w:p w14:paraId="70E6E1C0" w14:textId="77777777" w:rsidR="00401567" w:rsidRPr="009C6A63" w:rsidRDefault="00401567" w:rsidP="004E1551">
            <w:pPr>
              <w:pStyle w:val="5a"/>
              <w:cnfStyle w:val="000000000000" w:firstRow="0" w:lastRow="0" w:firstColumn="0" w:lastColumn="0" w:oddVBand="0" w:evenVBand="0" w:oddHBand="0" w:evenHBand="0" w:firstRowFirstColumn="0" w:firstRowLastColumn="0" w:lastRowFirstColumn="0" w:lastRowLastColumn="0"/>
              <w:rPr>
                <w:i/>
              </w:rPr>
            </w:pPr>
            <w:r w:rsidRPr="009C6A63">
              <w:t>远程登录工具</w:t>
            </w:r>
          </w:p>
        </w:tc>
      </w:tr>
      <w:tr w:rsidR="00401567" w:rsidRPr="009C6A63" w14:paraId="27D3B2CD"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2450445A" w14:textId="21A78D66" w:rsidR="00401567" w:rsidRPr="002A4C31" w:rsidRDefault="002A4C31" w:rsidP="004E1551">
            <w:pPr>
              <w:pStyle w:val="5a"/>
              <w:rPr>
                <w:i/>
              </w:rPr>
            </w:pPr>
            <w:r>
              <w:t>W</w:t>
            </w:r>
            <w:r w:rsidR="00401567" w:rsidRPr="009C6A63">
              <w:t>in</w:t>
            </w:r>
            <w:r>
              <w:t>SCP</w:t>
            </w:r>
          </w:p>
        </w:tc>
        <w:tc>
          <w:tcPr>
            <w:tcW w:w="4111" w:type="dxa"/>
          </w:tcPr>
          <w:p w14:paraId="365B06DD" w14:textId="005B5BAF" w:rsidR="00401567" w:rsidRPr="009C6A63" w:rsidRDefault="00106698" w:rsidP="004E1551">
            <w:pPr>
              <w:pStyle w:val="5a"/>
              <w:cnfStyle w:val="000000000000" w:firstRow="0" w:lastRow="0" w:firstColumn="0" w:lastColumn="0" w:oddVBand="0" w:evenVBand="0" w:oddHBand="0" w:evenHBand="0" w:firstRowFirstColumn="0" w:firstRowLastColumn="0" w:lastRowFirstColumn="0" w:lastRowLastColumn="0"/>
              <w:rPr>
                <w:i/>
              </w:rPr>
            </w:pPr>
            <w:hyperlink r:id="rId18" w:history="1">
              <w:r w:rsidR="00F2531E">
                <w:rPr>
                  <w:rStyle w:val="ad"/>
                </w:rPr>
                <w:t>https://winscp.net/eng/download.php</w:t>
              </w:r>
            </w:hyperlink>
          </w:p>
        </w:tc>
        <w:tc>
          <w:tcPr>
            <w:tcW w:w="2691" w:type="dxa"/>
          </w:tcPr>
          <w:p w14:paraId="5D2321C7" w14:textId="77777777" w:rsidR="00401567" w:rsidRPr="009C6A63" w:rsidRDefault="00401567" w:rsidP="004E1551">
            <w:pPr>
              <w:pStyle w:val="5a"/>
              <w:cnfStyle w:val="000000000000" w:firstRow="0" w:lastRow="0" w:firstColumn="0" w:lastColumn="0" w:oddVBand="0" w:evenVBand="0" w:oddHBand="0" w:evenHBand="0" w:firstRowFirstColumn="0" w:firstRowLastColumn="0" w:lastRowFirstColumn="0" w:lastRowLastColumn="0"/>
              <w:rPr>
                <w:i/>
              </w:rPr>
            </w:pPr>
            <w:r w:rsidRPr="009C6A63">
              <w:t>远程传输工具</w:t>
            </w:r>
          </w:p>
        </w:tc>
      </w:tr>
      <w:tr w:rsidR="00010EB1" w:rsidRPr="009C6A63" w14:paraId="0320F9B5"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7A4CA1E8" w14:textId="46976DDB" w:rsidR="00010EB1" w:rsidRPr="009C6A63" w:rsidRDefault="00010EB1" w:rsidP="004E1551">
            <w:pPr>
              <w:pStyle w:val="5a"/>
            </w:pPr>
            <w:r w:rsidRPr="009C6A63">
              <w:t>Git</w:t>
            </w:r>
          </w:p>
        </w:tc>
        <w:tc>
          <w:tcPr>
            <w:tcW w:w="4111" w:type="dxa"/>
          </w:tcPr>
          <w:p w14:paraId="68EC3604" w14:textId="290BB4D0" w:rsidR="00010EB1" w:rsidRPr="004E1551" w:rsidRDefault="00106698" w:rsidP="004E1551">
            <w:pPr>
              <w:pStyle w:val="5a"/>
              <w:cnfStyle w:val="000000000000" w:firstRow="0" w:lastRow="0" w:firstColumn="0" w:lastColumn="0" w:oddVBand="0" w:evenVBand="0" w:oddHBand="0" w:evenHBand="0" w:firstRowFirstColumn="0" w:firstRowLastColumn="0" w:lastRowFirstColumn="0" w:lastRowLastColumn="0"/>
            </w:pPr>
            <w:hyperlink r:id="rId19" w:history="1">
              <w:r w:rsidR="00F2531E">
                <w:rPr>
                  <w:rStyle w:val="ad"/>
                </w:rPr>
                <w:t>https://git-scm.com/downloads</w:t>
              </w:r>
            </w:hyperlink>
          </w:p>
        </w:tc>
        <w:tc>
          <w:tcPr>
            <w:tcW w:w="2691" w:type="dxa"/>
          </w:tcPr>
          <w:p w14:paraId="48E137A8" w14:textId="2BEEBA3E" w:rsidR="00010EB1" w:rsidRPr="009C6A63" w:rsidRDefault="00010EB1" w:rsidP="004E1551">
            <w:pPr>
              <w:pStyle w:val="5a"/>
              <w:cnfStyle w:val="000000000000" w:firstRow="0" w:lastRow="0" w:firstColumn="0" w:lastColumn="0" w:oddVBand="0" w:evenVBand="0" w:oddHBand="0" w:evenHBand="0" w:firstRowFirstColumn="0" w:firstRowLastColumn="0" w:lastRowFirstColumn="0" w:lastRowLastColumn="0"/>
            </w:pPr>
            <w:r w:rsidRPr="009C6A63">
              <w:t>分布式版本控制系统</w:t>
            </w:r>
          </w:p>
        </w:tc>
      </w:tr>
      <w:tr w:rsidR="00C012B1" w:rsidRPr="009C6A63" w14:paraId="6456D293"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470484B3" w14:textId="71D94DB5" w:rsidR="00C012B1" w:rsidRPr="009C6A63" w:rsidRDefault="00C012B1" w:rsidP="004E1551">
            <w:pPr>
              <w:pStyle w:val="5a"/>
            </w:pPr>
            <w:r w:rsidRPr="009C6A63">
              <w:t>Maven</w:t>
            </w:r>
          </w:p>
        </w:tc>
        <w:tc>
          <w:tcPr>
            <w:tcW w:w="4111" w:type="dxa"/>
          </w:tcPr>
          <w:p w14:paraId="1363B1BA" w14:textId="7584EAAD" w:rsidR="00C012B1" w:rsidRPr="004E1551" w:rsidRDefault="009A71C1" w:rsidP="004E1551">
            <w:pPr>
              <w:pStyle w:val="5a"/>
              <w:cnfStyle w:val="000000000000" w:firstRow="0" w:lastRow="0" w:firstColumn="0" w:lastColumn="0" w:oddVBand="0" w:evenVBand="0" w:oddHBand="0" w:evenHBand="0" w:firstRowFirstColumn="0" w:firstRowLastColumn="0" w:lastRowFirstColumn="0" w:lastRowLastColumn="0"/>
            </w:pPr>
            <w:r w:rsidRPr="009A71C1">
              <w:rPr>
                <w:rStyle w:val="ad"/>
                <w:color w:val="auto"/>
                <w:lang w:val="en-US"/>
              </w:rPr>
              <w:t>https://mirrors.huaweicloud.com/apache/maven/maven-3/3.6.3/binaries/apache-maven-3.6.3-bin.tar.gz</w:t>
            </w:r>
          </w:p>
        </w:tc>
        <w:tc>
          <w:tcPr>
            <w:tcW w:w="2691" w:type="dxa"/>
          </w:tcPr>
          <w:p w14:paraId="72A5F938" w14:textId="307F9BC7" w:rsidR="00C012B1" w:rsidRPr="009C6A63" w:rsidRDefault="00C012B1" w:rsidP="004E1551">
            <w:pPr>
              <w:pStyle w:val="5a"/>
              <w:cnfStyle w:val="000000000000" w:firstRow="0" w:lastRow="0" w:firstColumn="0" w:lastColumn="0" w:oddVBand="0" w:evenVBand="0" w:oddHBand="0" w:evenHBand="0" w:firstRowFirstColumn="0" w:firstRowLastColumn="0" w:lastRowFirstColumn="0" w:lastRowLastColumn="0"/>
            </w:pPr>
            <w:r w:rsidRPr="009C6A63">
              <w:t>软件项目管理工具</w:t>
            </w:r>
          </w:p>
        </w:tc>
      </w:tr>
      <w:tr w:rsidR="00625409" w:rsidRPr="009C6A63" w14:paraId="68C0B551"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62A614E0" w14:textId="525A3663" w:rsidR="00625409" w:rsidRPr="009C6A63" w:rsidRDefault="00FA6ACD" w:rsidP="004E1551">
            <w:pPr>
              <w:pStyle w:val="5a"/>
            </w:pPr>
            <w:r w:rsidRPr="009C6A63">
              <w:t>o</w:t>
            </w:r>
            <w:r w:rsidR="00625409" w:rsidRPr="009C6A63">
              <w:t>asys</w:t>
            </w:r>
            <w:r w:rsidRPr="009C6A63">
              <w:t>_mysql</w:t>
            </w:r>
          </w:p>
        </w:tc>
        <w:tc>
          <w:tcPr>
            <w:tcW w:w="4111" w:type="dxa"/>
          </w:tcPr>
          <w:p w14:paraId="187BC865" w14:textId="47C140DD" w:rsidR="00625409" w:rsidRPr="004E1551" w:rsidRDefault="00FA6ACD" w:rsidP="004E1551">
            <w:pPr>
              <w:pStyle w:val="5a"/>
              <w:cnfStyle w:val="000000000000" w:firstRow="0" w:lastRow="0" w:firstColumn="0" w:lastColumn="0" w:oddVBand="0" w:evenVBand="0" w:oddHBand="0" w:evenHBand="0" w:firstRowFirstColumn="0" w:firstRowLastColumn="0" w:lastRowFirstColumn="0" w:lastRowLastColumn="0"/>
              <w:rPr>
                <w:rStyle w:val="ad"/>
                <w:color w:val="auto"/>
                <w:lang w:val="en-US"/>
              </w:rPr>
            </w:pPr>
            <w:r w:rsidRPr="004E1551">
              <w:rPr>
                <w:rStyle w:val="ad"/>
                <w:color w:val="auto"/>
                <w:lang w:val="en-US"/>
              </w:rPr>
              <w:t>https://gitee.com/github-5407963/oasys_mysql</w:t>
            </w:r>
          </w:p>
        </w:tc>
        <w:tc>
          <w:tcPr>
            <w:tcW w:w="2691" w:type="dxa"/>
          </w:tcPr>
          <w:p w14:paraId="5FC37732" w14:textId="67692E47" w:rsidR="00625409" w:rsidRPr="009C6A63" w:rsidRDefault="00625409" w:rsidP="004E1551">
            <w:pPr>
              <w:pStyle w:val="5a"/>
              <w:cnfStyle w:val="000000000000" w:firstRow="0" w:lastRow="0" w:firstColumn="0" w:lastColumn="0" w:oddVBand="0" w:evenVBand="0" w:oddHBand="0" w:evenHBand="0" w:firstRowFirstColumn="0" w:firstRowLastColumn="0" w:lastRowFirstColumn="0" w:lastRowLastColumn="0"/>
            </w:pPr>
            <w:r w:rsidRPr="009C6A63">
              <w:t>OA</w:t>
            </w:r>
            <w:r w:rsidRPr="009C6A63">
              <w:t>系统项目源代码</w:t>
            </w:r>
          </w:p>
        </w:tc>
      </w:tr>
      <w:tr w:rsidR="00613282" w:rsidRPr="009C6A63" w14:paraId="01751852" w14:textId="77777777" w:rsidTr="009A3FC1">
        <w:trPr>
          <w:jc w:val="center"/>
        </w:trPr>
        <w:tc>
          <w:tcPr>
            <w:cnfStyle w:val="001000000000" w:firstRow="0" w:lastRow="0" w:firstColumn="1" w:lastColumn="0" w:oddVBand="0" w:evenVBand="0" w:oddHBand="0" w:evenHBand="0" w:firstRowFirstColumn="0" w:firstRowLastColumn="0" w:lastRowFirstColumn="0" w:lastRowLastColumn="0"/>
            <w:tcW w:w="1970" w:type="dxa"/>
          </w:tcPr>
          <w:p w14:paraId="7792D334" w14:textId="788167BC" w:rsidR="00613282" w:rsidRPr="009C6A63" w:rsidRDefault="00B73823" w:rsidP="004E1551">
            <w:pPr>
              <w:pStyle w:val="5a"/>
            </w:pPr>
            <w:r w:rsidRPr="009C6A63">
              <w:t>oasys_mysql.sql</w:t>
            </w:r>
          </w:p>
        </w:tc>
        <w:tc>
          <w:tcPr>
            <w:tcW w:w="4111" w:type="dxa"/>
          </w:tcPr>
          <w:p w14:paraId="56BD6C06" w14:textId="1240F9F2" w:rsidR="00613282" w:rsidRPr="004E1551" w:rsidRDefault="002A2EFB" w:rsidP="004E1551">
            <w:pPr>
              <w:pStyle w:val="5a"/>
              <w:cnfStyle w:val="000000000000" w:firstRow="0" w:lastRow="0" w:firstColumn="0" w:lastColumn="0" w:oddVBand="0" w:evenVBand="0" w:oddHBand="0" w:evenHBand="0" w:firstRowFirstColumn="0" w:firstRowLastColumn="0" w:lastRowFirstColumn="0" w:lastRowLastColumn="0"/>
              <w:rPr>
                <w:rStyle w:val="ad"/>
                <w:color w:val="auto"/>
                <w:lang w:val="en-US"/>
              </w:rPr>
            </w:pPr>
            <w:r w:rsidRPr="004E1551">
              <w:rPr>
                <w:rStyle w:val="ad"/>
                <w:color w:val="auto"/>
                <w:lang w:val="en-US"/>
              </w:rPr>
              <w:t>https://kunpeng-porting-camp.obs.cn-north-4.myhuaweicloud.com/</w:t>
            </w:r>
            <w:r w:rsidR="00B73823" w:rsidRPr="004E1551">
              <w:rPr>
                <w:rStyle w:val="ad"/>
                <w:color w:val="auto"/>
                <w:lang w:val="en-US"/>
              </w:rPr>
              <w:t>oasys_mysql.sql</w:t>
            </w:r>
          </w:p>
        </w:tc>
        <w:tc>
          <w:tcPr>
            <w:tcW w:w="2691" w:type="dxa"/>
          </w:tcPr>
          <w:p w14:paraId="3BE5FF04" w14:textId="46C62678" w:rsidR="00613282" w:rsidRPr="009C6A63" w:rsidRDefault="00027F8A" w:rsidP="004E1551">
            <w:pPr>
              <w:pStyle w:val="5a"/>
              <w:cnfStyle w:val="000000000000" w:firstRow="0" w:lastRow="0" w:firstColumn="0" w:lastColumn="0" w:oddVBand="0" w:evenVBand="0" w:oddHBand="0" w:evenHBand="0" w:firstRowFirstColumn="0" w:firstRowLastColumn="0" w:lastRowFirstColumn="0" w:lastRowLastColumn="0"/>
            </w:pPr>
            <w:r w:rsidRPr="009C6A63">
              <w:t>OA</w:t>
            </w:r>
            <w:r w:rsidRPr="009C6A63">
              <w:t>系统</w:t>
            </w:r>
            <w:r w:rsidR="006347C1" w:rsidRPr="009C6A63">
              <w:t>MySQL</w:t>
            </w:r>
            <w:r w:rsidR="00613282" w:rsidRPr="009C6A63">
              <w:t>数据库</w:t>
            </w:r>
            <w:r w:rsidRPr="009C6A63">
              <w:t>脚本</w:t>
            </w:r>
          </w:p>
        </w:tc>
      </w:tr>
    </w:tbl>
    <w:p w14:paraId="0159088F" w14:textId="6BCCD07E" w:rsidR="001A43EC" w:rsidRPr="009C6A63" w:rsidRDefault="00CD3410" w:rsidP="00A84E98">
      <w:pPr>
        <w:pStyle w:val="1"/>
        <w:rPr>
          <w:rFonts w:cs="Huawei Sans"/>
        </w:rPr>
      </w:pPr>
      <w:bookmarkStart w:id="25" w:name="_Toc57618205"/>
      <w:r>
        <w:rPr>
          <w:rFonts w:cs="Huawei Sans"/>
        </w:rPr>
        <w:lastRenderedPageBreak/>
        <w:t>鲲鹏平台部署</w:t>
      </w:r>
      <w:r w:rsidRPr="009C6A63">
        <w:rPr>
          <w:rFonts w:cs="Huawei Sans"/>
        </w:rPr>
        <w:t>OA</w:t>
      </w:r>
      <w:r w:rsidRPr="009C6A63">
        <w:rPr>
          <w:rFonts w:cs="Huawei Sans"/>
        </w:rPr>
        <w:t>系统</w:t>
      </w:r>
      <w:bookmarkEnd w:id="25"/>
    </w:p>
    <w:p w14:paraId="4FA9FD70" w14:textId="77777777" w:rsidR="001A43EC" w:rsidRPr="009C6A63" w:rsidRDefault="001A43EC" w:rsidP="008A741A">
      <w:pPr>
        <w:pStyle w:val="2"/>
      </w:pPr>
      <w:bookmarkStart w:id="26" w:name="_Toc57618206"/>
      <w:r w:rsidRPr="009C6A63">
        <w:t>实验介绍</w:t>
      </w:r>
      <w:bookmarkEnd w:id="26"/>
    </w:p>
    <w:p w14:paraId="476C80F6" w14:textId="77777777" w:rsidR="001A43EC" w:rsidRPr="009C6A63" w:rsidRDefault="001A43EC" w:rsidP="001A43EC">
      <w:pPr>
        <w:pStyle w:val="3"/>
        <w:rPr>
          <w:rFonts w:cs="Huawei Sans"/>
          <w:bCs/>
          <w:i/>
          <w:iCs/>
          <w:color w:val="0000FF"/>
          <w:kern w:val="2"/>
          <w:sz w:val="21"/>
        </w:rPr>
      </w:pPr>
      <w:bookmarkStart w:id="27" w:name="_Toc57618207"/>
      <w:r w:rsidRPr="009C6A63">
        <w:rPr>
          <w:rFonts w:cs="Huawei Sans"/>
        </w:rPr>
        <w:t>关于本实验</w:t>
      </w:r>
      <w:bookmarkEnd w:id="27"/>
    </w:p>
    <w:p w14:paraId="289C496A" w14:textId="455F73F8" w:rsidR="001A43EC" w:rsidRPr="009C6A63" w:rsidRDefault="001A43EC" w:rsidP="00EF40AB">
      <w:pPr>
        <w:pStyle w:val="1e"/>
      </w:pPr>
      <w:r w:rsidRPr="009C6A63">
        <w:t>本实验通过</w:t>
      </w:r>
      <w:r w:rsidR="00BA599F" w:rsidRPr="009C6A63">
        <w:t>一个开源的</w:t>
      </w:r>
      <w:r w:rsidR="00BA599F" w:rsidRPr="009C6A63">
        <w:t>OA</w:t>
      </w:r>
      <w:r w:rsidR="00BA599F" w:rsidRPr="009C6A63">
        <w:t>系统实例</w:t>
      </w:r>
      <w:r w:rsidRPr="009C6A63">
        <w:t>，实现</w:t>
      </w:r>
      <w:r w:rsidR="00BA599F" w:rsidRPr="009C6A63">
        <w:t>OA</w:t>
      </w:r>
      <w:r w:rsidR="00BA599F" w:rsidRPr="009C6A63">
        <w:t>系统在</w:t>
      </w:r>
      <w:r w:rsidR="008C29DE" w:rsidRPr="009C6A63">
        <w:t>华为云</w:t>
      </w:r>
      <w:r w:rsidR="00A63B96">
        <w:t>鲲鹏</w:t>
      </w:r>
      <w:r w:rsidR="002A19EE" w:rsidRPr="009C6A63">
        <w:t>云服务器</w:t>
      </w:r>
      <w:r w:rsidR="00BA599F" w:rsidRPr="009C6A63">
        <w:t>上的部署</w:t>
      </w:r>
      <w:r w:rsidRPr="009C6A63">
        <w:t>。</w:t>
      </w:r>
    </w:p>
    <w:p w14:paraId="0EB93E81" w14:textId="703E91B6" w:rsidR="001A43EC" w:rsidRPr="009C6A63" w:rsidRDefault="001A43EC" w:rsidP="001A43EC">
      <w:pPr>
        <w:pStyle w:val="3"/>
        <w:rPr>
          <w:rFonts w:cs="Huawei Sans"/>
        </w:rPr>
      </w:pPr>
      <w:bookmarkStart w:id="28" w:name="_Toc57618208"/>
      <w:r w:rsidRPr="009C6A63">
        <w:rPr>
          <w:rFonts w:cs="Huawei Sans"/>
        </w:rPr>
        <w:t>实验目的</w:t>
      </w:r>
      <w:bookmarkEnd w:id="28"/>
    </w:p>
    <w:p w14:paraId="65E022B5" w14:textId="3B07F015" w:rsidR="001A43EC" w:rsidRPr="009C6A63" w:rsidRDefault="001A43EC" w:rsidP="00C177A6">
      <w:pPr>
        <w:pStyle w:val="4a"/>
        <w:rPr>
          <w:rFonts w:cs="Huawei Sans"/>
        </w:rPr>
      </w:pPr>
      <w:r w:rsidRPr="009C6A63">
        <w:rPr>
          <w:rFonts w:cs="Huawei Sans"/>
        </w:rPr>
        <w:t>掌握</w:t>
      </w:r>
      <w:r w:rsidR="002A19EE" w:rsidRPr="009C6A63">
        <w:rPr>
          <w:rFonts w:cs="Huawei Sans"/>
        </w:rPr>
        <w:t>应用在</w:t>
      </w:r>
      <w:r w:rsidR="008C29DE" w:rsidRPr="009C6A63">
        <w:rPr>
          <w:rFonts w:cs="Huawei Sans"/>
        </w:rPr>
        <w:t>华为云</w:t>
      </w:r>
      <w:r w:rsidR="00CD3410">
        <w:rPr>
          <w:rFonts w:cs="Huawei Sans"/>
        </w:rPr>
        <w:t>鲲鹏</w:t>
      </w:r>
      <w:r w:rsidR="009C247B" w:rsidRPr="009C6A63">
        <w:rPr>
          <w:rFonts w:cs="Huawei Sans"/>
        </w:rPr>
        <w:t>云服务器上</w:t>
      </w:r>
      <w:r w:rsidRPr="009C6A63">
        <w:rPr>
          <w:rFonts w:cs="Huawei Sans"/>
        </w:rPr>
        <w:t>的</w:t>
      </w:r>
      <w:r w:rsidR="009C247B" w:rsidRPr="009C6A63">
        <w:rPr>
          <w:rFonts w:cs="Huawei Sans"/>
        </w:rPr>
        <w:t>部署和</w:t>
      </w:r>
      <w:r w:rsidRPr="009C6A63">
        <w:rPr>
          <w:rFonts w:cs="Huawei Sans"/>
        </w:rPr>
        <w:t>配置</w:t>
      </w:r>
      <w:r w:rsidR="00C339BE" w:rsidRPr="009C6A63">
        <w:rPr>
          <w:rFonts w:cs="Huawei Sans"/>
        </w:rPr>
        <w:t>流程</w:t>
      </w:r>
      <w:r w:rsidRPr="009C6A63">
        <w:rPr>
          <w:rFonts w:cs="Huawei Sans"/>
        </w:rPr>
        <w:t>。</w:t>
      </w:r>
    </w:p>
    <w:p w14:paraId="3D714BD8" w14:textId="6311CA8A" w:rsidR="001A43EC" w:rsidRPr="009C6A63" w:rsidRDefault="009C6CC7" w:rsidP="008C29DE">
      <w:pPr>
        <w:pStyle w:val="4a"/>
        <w:rPr>
          <w:rFonts w:cs="Huawei Sans"/>
        </w:rPr>
      </w:pPr>
      <w:r w:rsidRPr="009C6A63">
        <w:rPr>
          <w:rFonts w:cs="Huawei Sans"/>
        </w:rPr>
        <w:t>掌握华为云数据库</w:t>
      </w:r>
      <w:r w:rsidR="008C29DE" w:rsidRPr="009C6A63">
        <w:rPr>
          <w:rFonts w:cs="Huawei Sans"/>
        </w:rPr>
        <w:t>的部署和配置</w:t>
      </w:r>
      <w:r w:rsidR="00C339BE" w:rsidRPr="009C6A63">
        <w:rPr>
          <w:rFonts w:cs="Huawei Sans"/>
        </w:rPr>
        <w:t>流程</w:t>
      </w:r>
      <w:r w:rsidR="008C29DE" w:rsidRPr="009C6A63">
        <w:rPr>
          <w:rFonts w:cs="Huawei Sans"/>
        </w:rPr>
        <w:t>。</w:t>
      </w:r>
    </w:p>
    <w:p w14:paraId="293D1BFD" w14:textId="156DA295" w:rsidR="001A43EC" w:rsidRPr="009C6A63" w:rsidRDefault="00F66CE3" w:rsidP="008A741A">
      <w:pPr>
        <w:pStyle w:val="2"/>
      </w:pPr>
      <w:bookmarkStart w:id="29" w:name="_Toc57618209"/>
      <w:r w:rsidRPr="009C6A63">
        <w:t>应用介绍</w:t>
      </w:r>
      <w:bookmarkEnd w:id="29"/>
    </w:p>
    <w:p w14:paraId="55C5577E" w14:textId="37E10EF8" w:rsidR="00245A45" w:rsidRPr="009C6A63" w:rsidRDefault="008B5111" w:rsidP="00EF40AB">
      <w:pPr>
        <w:pStyle w:val="1e"/>
      </w:pPr>
      <w:r w:rsidRPr="009C6A63">
        <w:t>办公自动化（</w:t>
      </w:r>
      <w:r w:rsidRPr="009C6A63">
        <w:t>O</w:t>
      </w:r>
      <w:r w:rsidR="00E60281">
        <w:t xml:space="preserve">ffice </w:t>
      </w:r>
      <w:r w:rsidRPr="009C6A63">
        <w:t>A</w:t>
      </w:r>
      <w:r w:rsidR="00E60281">
        <w:t>utomation</w:t>
      </w:r>
      <w:r w:rsidRPr="009C6A63">
        <w:t>）</w:t>
      </w:r>
      <w:r w:rsidR="00521B2B">
        <w:rPr>
          <w:rFonts w:hint="eastAsia"/>
        </w:rPr>
        <w:t>系统</w:t>
      </w:r>
      <w:r w:rsidRPr="009C6A63">
        <w:t>是面向组织的日常运作和管理，员工及管理者使用频率最高的应用系统，极大提高公司的办公效率。</w:t>
      </w:r>
      <w:r w:rsidR="00A95E76" w:rsidRPr="009C6A63">
        <w:t>O</w:t>
      </w:r>
      <w:r w:rsidRPr="009C6A63">
        <w:t>asys</w:t>
      </w:r>
      <w:r w:rsidR="00A95E76">
        <w:rPr>
          <w:rFonts w:hint="eastAsia"/>
        </w:rPr>
        <w:t>项目</w:t>
      </w:r>
      <w:r w:rsidR="00433B27">
        <w:rPr>
          <w:rFonts w:hint="eastAsia"/>
        </w:rPr>
        <w:t>(</w:t>
      </w:r>
      <w:hyperlink r:id="rId20" w:history="1">
        <w:r w:rsidR="00372B6E">
          <w:rPr>
            <w:rStyle w:val="ad"/>
          </w:rPr>
          <w:t>https://gitee.com/github-5407963/oasys_mysql</w:t>
        </w:r>
      </w:hyperlink>
      <w:r w:rsidR="00433B27">
        <w:t>)</w:t>
      </w:r>
      <w:r w:rsidRPr="009C6A63">
        <w:t>是一个</w:t>
      </w:r>
      <w:r w:rsidR="00B04D56">
        <w:t>开源的</w:t>
      </w:r>
      <w:r w:rsidRPr="009C6A63">
        <w:t>OA</w:t>
      </w:r>
      <w:r w:rsidR="00A26D5D" w:rsidRPr="009C6A63">
        <w:t>办公自动化应用</w:t>
      </w:r>
      <w:r w:rsidRPr="009C6A63">
        <w:t>，使用</w:t>
      </w:r>
      <w:r w:rsidRPr="009C6A63">
        <w:t>Maven</w:t>
      </w:r>
      <w:r w:rsidRPr="009C6A63">
        <w:t>进行项目管理，基于</w:t>
      </w:r>
      <w:r w:rsidR="002B7714" w:rsidRPr="009C6A63">
        <w:t>S</w:t>
      </w:r>
      <w:r w:rsidRPr="009C6A63">
        <w:t>pring</w:t>
      </w:r>
      <w:r w:rsidR="002B7714" w:rsidRPr="009C6A63">
        <w:t xml:space="preserve"> B</w:t>
      </w:r>
      <w:r w:rsidRPr="009C6A63">
        <w:t>oot</w:t>
      </w:r>
      <w:r w:rsidRPr="009C6A63">
        <w:t>框架开发的项目，</w:t>
      </w:r>
      <w:r w:rsidR="002B7714" w:rsidRPr="009C6A63">
        <w:t>MySQL</w:t>
      </w:r>
      <w:r w:rsidRPr="009C6A63">
        <w:t>底层数据库，前端采用</w:t>
      </w:r>
      <w:r w:rsidR="00DE5C3F" w:rsidRPr="009C6A63">
        <w:t>F</w:t>
      </w:r>
      <w:r w:rsidRPr="009C6A63">
        <w:t>reemarker</w:t>
      </w:r>
      <w:r w:rsidRPr="009C6A63">
        <w:t>模板引擎，</w:t>
      </w:r>
      <w:r w:rsidRPr="009C6A63">
        <w:t>Bootstrap</w:t>
      </w:r>
      <w:r w:rsidRPr="009C6A63">
        <w:t>作为前端</w:t>
      </w:r>
      <w:r w:rsidRPr="009C6A63">
        <w:t>UI</w:t>
      </w:r>
      <w:r w:rsidRPr="009C6A63">
        <w:t>框架，集成了</w:t>
      </w:r>
      <w:r w:rsidR="00DE5C3F" w:rsidRPr="009C6A63">
        <w:t>JPA</w:t>
      </w:r>
      <w:r w:rsidRPr="009C6A63">
        <w:t>、</w:t>
      </w:r>
      <w:r w:rsidR="00DE5C3F" w:rsidRPr="009C6A63">
        <w:t>M</w:t>
      </w:r>
      <w:r w:rsidR="004B3312" w:rsidRPr="009C6A63">
        <w:t>yB</w:t>
      </w:r>
      <w:r w:rsidRPr="009C6A63">
        <w:t>atis</w:t>
      </w:r>
      <w:r w:rsidRPr="009C6A63">
        <w:t>等框架。</w:t>
      </w:r>
    </w:p>
    <w:p w14:paraId="60C165F5" w14:textId="5DCBF075" w:rsidR="00113C9C" w:rsidRPr="009C6A63" w:rsidRDefault="00113C9C" w:rsidP="00EF40AB">
      <w:pPr>
        <w:pStyle w:val="1e"/>
      </w:pPr>
      <w:r w:rsidRPr="009C6A63">
        <w:rPr>
          <w:noProof/>
        </w:rPr>
        <w:drawing>
          <wp:inline distT="0" distB="0" distL="0" distR="0" wp14:anchorId="45A56B3B" wp14:editId="7BC985C0">
            <wp:extent cx="5454000" cy="2964622"/>
            <wp:effectExtent l="19050" t="19050" r="13970" b="26670"/>
            <wp:docPr id="37" name="图片 37" descr="主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主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4000" cy="2964622"/>
                    </a:xfrm>
                    <a:prstGeom prst="rect">
                      <a:avLst/>
                    </a:prstGeom>
                    <a:noFill/>
                    <a:ln w="12696" cmpd="sng">
                      <a:solidFill>
                        <a:srgbClr val="D9D9D9"/>
                      </a:solidFill>
                      <a:prstDash val="solid"/>
                    </a:ln>
                  </pic:spPr>
                </pic:pic>
              </a:graphicData>
            </a:graphic>
          </wp:inline>
        </w:drawing>
      </w:r>
    </w:p>
    <w:p w14:paraId="2B2D4E58" w14:textId="24412EE2" w:rsidR="002A79D6" w:rsidRDefault="002A79D6" w:rsidP="008A741A">
      <w:pPr>
        <w:pStyle w:val="2"/>
      </w:pPr>
      <w:bookmarkStart w:id="30" w:name="_Toc57618210"/>
      <w:r>
        <w:lastRenderedPageBreak/>
        <w:t>数据库部署</w:t>
      </w:r>
      <w:bookmarkEnd w:id="30"/>
    </w:p>
    <w:p w14:paraId="2614DB65" w14:textId="77777777" w:rsidR="00DA4FED" w:rsidRPr="009C6A63" w:rsidRDefault="00DA4FED" w:rsidP="00DA4FED">
      <w:pPr>
        <w:pStyle w:val="3"/>
        <w:rPr>
          <w:rFonts w:cs="Huawei Sans"/>
        </w:rPr>
      </w:pPr>
      <w:bookmarkStart w:id="31" w:name="_Toc40962434"/>
      <w:bookmarkStart w:id="32" w:name="_Toc57618211"/>
      <w:r w:rsidRPr="009C6A63">
        <w:rPr>
          <w:rFonts w:cs="Huawei Sans"/>
        </w:rPr>
        <w:t>购买华为云</w:t>
      </w:r>
      <w:r w:rsidRPr="009C6A63">
        <w:rPr>
          <w:rFonts w:cs="Huawei Sans"/>
        </w:rPr>
        <w:t>ECS</w:t>
      </w:r>
      <w:r w:rsidRPr="009C6A63">
        <w:rPr>
          <w:rFonts w:cs="Huawei Sans"/>
        </w:rPr>
        <w:t>云服务器</w:t>
      </w:r>
      <w:bookmarkEnd w:id="32"/>
    </w:p>
    <w:p w14:paraId="093178F4" w14:textId="77777777" w:rsidR="00DA4FED" w:rsidRPr="009C6A63" w:rsidRDefault="00DA4FED" w:rsidP="000F5ECC">
      <w:pPr>
        <w:pStyle w:val="30"/>
      </w:pPr>
      <w:r w:rsidRPr="009C6A63">
        <w:t>使用</w:t>
      </w:r>
      <w:r w:rsidRPr="009C6A63">
        <w:t>PC</w:t>
      </w:r>
      <w:r w:rsidRPr="009C6A63">
        <w:t>上的浏览器访问华为云官网：</w:t>
      </w:r>
      <w:hyperlink r:id="rId22" w:history="1">
        <w:r w:rsidRPr="009C6A63">
          <w:rPr>
            <w:rStyle w:val="ad"/>
          </w:rPr>
          <w:t>https://www.huaweicloud.com/?locale=zh-cn</w:t>
        </w:r>
      </w:hyperlink>
      <w:r w:rsidRPr="009C6A63">
        <w:t>，单击页面右上角的</w:t>
      </w:r>
      <w:r w:rsidRPr="009C6A63">
        <w:t>“</w:t>
      </w:r>
      <w:r w:rsidRPr="009C6A63">
        <w:t>登录</w:t>
      </w:r>
      <w:r w:rsidRPr="009C6A63">
        <w:t>”</w:t>
      </w:r>
      <w:r w:rsidRPr="009C6A63">
        <w:t>，进入华为云账号登录页面。</w:t>
      </w:r>
      <w:r w:rsidRPr="009C6A63">
        <w:rPr>
          <w:noProof/>
        </w:rPr>
        <w:t xml:space="preserve"> </w:t>
      </w:r>
    </w:p>
    <w:p w14:paraId="49F9D227" w14:textId="77777777" w:rsidR="00DA4FED" w:rsidRPr="009C6A63" w:rsidRDefault="00DA4FED" w:rsidP="00EF40AB">
      <w:pPr>
        <w:pStyle w:val="1e"/>
      </w:pPr>
      <w:r w:rsidRPr="009C6A63">
        <w:rPr>
          <w:noProof/>
        </w:rPr>
        <w:drawing>
          <wp:inline distT="0" distB="0" distL="0" distR="0" wp14:anchorId="07365720" wp14:editId="4AB92B7C">
            <wp:extent cx="5454000" cy="1904203"/>
            <wp:effectExtent l="19050" t="19050" r="13970" b="203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000" cy="1904203"/>
                    </a:xfrm>
                    <a:prstGeom prst="rect">
                      <a:avLst/>
                    </a:prstGeom>
                    <a:ln w="12696" cmpd="sng">
                      <a:solidFill>
                        <a:srgbClr val="D9D9D9"/>
                      </a:solidFill>
                      <a:prstDash val="solid"/>
                    </a:ln>
                  </pic:spPr>
                </pic:pic>
              </a:graphicData>
            </a:graphic>
          </wp:inline>
        </w:drawing>
      </w:r>
    </w:p>
    <w:p w14:paraId="0FFFEDC6" w14:textId="3BA22D1D" w:rsidR="00DA4FED" w:rsidRPr="009C6A63" w:rsidRDefault="00DA4FED" w:rsidP="000F5ECC">
      <w:pPr>
        <w:pStyle w:val="30"/>
      </w:pPr>
      <w:r w:rsidRPr="009C6A63">
        <w:t>单击右下角的</w:t>
      </w:r>
      <w:r w:rsidRPr="009C6A63">
        <w:t>“IAM</w:t>
      </w:r>
      <w:r w:rsidR="002647E3">
        <w:t>用户登录</w:t>
      </w:r>
      <w:r w:rsidRPr="009C6A63">
        <w:t>”</w:t>
      </w:r>
      <w:r w:rsidRPr="009C6A63">
        <w:t>，进入华为云</w:t>
      </w:r>
      <w:r w:rsidRPr="009C6A63">
        <w:t>IAM</w:t>
      </w:r>
      <w:r w:rsidRPr="009C6A63">
        <w:t>用户登录页面。</w:t>
      </w:r>
      <w:r w:rsidR="004F51A4">
        <w:rPr>
          <w:rFonts w:hint="eastAsia"/>
        </w:rPr>
        <w:t>若使用个人</w:t>
      </w:r>
      <w:r w:rsidR="002463EC">
        <w:rPr>
          <w:rFonts w:hint="eastAsia"/>
        </w:rPr>
        <w:t>账号</w:t>
      </w:r>
      <w:r w:rsidR="004F51A4">
        <w:rPr>
          <w:rFonts w:hint="eastAsia"/>
        </w:rPr>
        <w:t>，则直接在此界面进行</w:t>
      </w:r>
      <w:r w:rsidR="004F51A4">
        <w:t>“</w:t>
      </w:r>
      <w:r w:rsidR="002463EC">
        <w:t>账号</w:t>
      </w:r>
      <w:r w:rsidR="004F51A4">
        <w:t>登录</w:t>
      </w:r>
      <w:r w:rsidR="004F51A4" w:rsidRPr="009C6A63">
        <w:t>”</w:t>
      </w:r>
      <w:r w:rsidR="004F51A4">
        <w:rPr>
          <w:rFonts w:hint="eastAsia"/>
        </w:rPr>
        <w:t>。</w:t>
      </w:r>
    </w:p>
    <w:p w14:paraId="685182F8" w14:textId="676C2714" w:rsidR="00DA4FED" w:rsidRPr="009C6A63" w:rsidRDefault="002647E3" w:rsidP="00EF40AB">
      <w:pPr>
        <w:pStyle w:val="1e"/>
      </w:pPr>
      <w:r>
        <w:rPr>
          <w:noProof/>
        </w:rPr>
        <w:drawing>
          <wp:inline distT="0" distB="0" distL="0" distR="0" wp14:anchorId="3B2414F7" wp14:editId="2B4D50E6">
            <wp:extent cx="2880000" cy="3118703"/>
            <wp:effectExtent l="19050" t="19050" r="15875" b="2476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3118703"/>
                    </a:xfrm>
                    <a:prstGeom prst="rect">
                      <a:avLst/>
                    </a:prstGeom>
                    <a:ln>
                      <a:solidFill>
                        <a:schemeClr val="bg1">
                          <a:lumMod val="85000"/>
                        </a:schemeClr>
                      </a:solidFill>
                    </a:ln>
                  </pic:spPr>
                </pic:pic>
              </a:graphicData>
            </a:graphic>
          </wp:inline>
        </w:drawing>
      </w:r>
    </w:p>
    <w:p w14:paraId="1A1A4D39" w14:textId="77777777" w:rsidR="00DA4FED" w:rsidRPr="009C6A63" w:rsidRDefault="00DA4FED" w:rsidP="000F5ECC">
      <w:pPr>
        <w:pStyle w:val="30"/>
      </w:pPr>
      <w:r w:rsidRPr="009C6A63">
        <w:t>输入账号名，用户名和密码，单击下方的</w:t>
      </w:r>
      <w:r w:rsidRPr="009C6A63">
        <w:t>“</w:t>
      </w:r>
      <w:r w:rsidRPr="009C6A63">
        <w:t>登录</w:t>
      </w:r>
      <w:r w:rsidRPr="009C6A63">
        <w:t>”</w:t>
      </w:r>
      <w:r w:rsidRPr="009C6A63">
        <w:t>，登录华为云官网。</w:t>
      </w:r>
    </w:p>
    <w:p w14:paraId="7E11311C" w14:textId="45C51490" w:rsidR="00DA4FED" w:rsidRPr="009C6A63" w:rsidRDefault="002647E3" w:rsidP="00EF40AB">
      <w:pPr>
        <w:pStyle w:val="1e"/>
      </w:pPr>
      <w:r>
        <w:rPr>
          <w:noProof/>
        </w:rPr>
        <w:lastRenderedPageBreak/>
        <w:drawing>
          <wp:inline distT="0" distB="0" distL="0" distR="0" wp14:anchorId="34B2BF31" wp14:editId="3E9AE55A">
            <wp:extent cx="2880000" cy="3488824"/>
            <wp:effectExtent l="19050" t="19050" r="15875" b="165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3488824"/>
                    </a:xfrm>
                    <a:prstGeom prst="rect">
                      <a:avLst/>
                    </a:prstGeom>
                    <a:ln>
                      <a:solidFill>
                        <a:schemeClr val="bg1">
                          <a:lumMod val="85000"/>
                        </a:schemeClr>
                      </a:solidFill>
                    </a:ln>
                  </pic:spPr>
                </pic:pic>
              </a:graphicData>
            </a:graphic>
          </wp:inline>
        </w:drawing>
      </w:r>
    </w:p>
    <w:p w14:paraId="74960238" w14:textId="77777777" w:rsidR="00DA4FED" w:rsidRPr="009C6A63" w:rsidRDefault="00DA4FED" w:rsidP="000F5ECC">
      <w:pPr>
        <w:pStyle w:val="30"/>
      </w:pPr>
      <w:r w:rsidRPr="009C6A63">
        <w:t>在华为云首页，单击右上角的</w:t>
      </w:r>
      <w:r w:rsidRPr="009C6A63">
        <w:t>“</w:t>
      </w:r>
      <w:r w:rsidRPr="009C6A63">
        <w:t>控制台</w:t>
      </w:r>
      <w:r w:rsidRPr="009C6A63">
        <w:t>”</w:t>
      </w:r>
      <w:r w:rsidRPr="009C6A63">
        <w:t>，进入控制台操作页面。</w:t>
      </w:r>
    </w:p>
    <w:p w14:paraId="39E012B5" w14:textId="77777777" w:rsidR="00DA4FED" w:rsidRPr="009C6A63" w:rsidRDefault="00DA4FED" w:rsidP="00EF40AB">
      <w:pPr>
        <w:pStyle w:val="1e"/>
      </w:pPr>
      <w:r w:rsidRPr="009C6A63">
        <w:rPr>
          <w:noProof/>
        </w:rPr>
        <w:drawing>
          <wp:inline distT="0" distB="0" distL="0" distR="0" wp14:anchorId="6E3CD95E" wp14:editId="2F6BD89F">
            <wp:extent cx="5454000" cy="2200727"/>
            <wp:effectExtent l="19050" t="19050" r="13970" b="2857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4000" cy="2200727"/>
                    </a:xfrm>
                    <a:prstGeom prst="rect">
                      <a:avLst/>
                    </a:prstGeom>
                    <a:ln w="12696" cmpd="sng">
                      <a:solidFill>
                        <a:srgbClr val="D9D9D9"/>
                      </a:solidFill>
                      <a:prstDash val="solid"/>
                    </a:ln>
                  </pic:spPr>
                </pic:pic>
              </a:graphicData>
            </a:graphic>
          </wp:inline>
        </w:drawing>
      </w:r>
    </w:p>
    <w:p w14:paraId="643A870A" w14:textId="77777777" w:rsidR="00DA4FED" w:rsidRPr="009C6A63" w:rsidRDefault="00DA4FED" w:rsidP="000F5ECC">
      <w:pPr>
        <w:pStyle w:val="30"/>
      </w:pPr>
      <w:r w:rsidRPr="009C6A63">
        <w:t>在页面左上角，选择区域</w:t>
      </w:r>
      <w:r w:rsidRPr="009C6A63">
        <w:t>“</w:t>
      </w:r>
      <w:r w:rsidRPr="009C6A63">
        <w:t>北京四</w:t>
      </w:r>
      <w:r w:rsidRPr="009C6A63">
        <w:t>”</w:t>
      </w:r>
      <w:r w:rsidRPr="009C6A63">
        <w:t>，单击</w:t>
      </w:r>
      <w:r w:rsidRPr="009C6A63">
        <w:t>“</w:t>
      </w:r>
      <w:r w:rsidRPr="009C6A63">
        <w:t>服务列表</w:t>
      </w:r>
      <w:r w:rsidRPr="009C6A63">
        <w:t>”</w:t>
      </w:r>
      <w:r w:rsidRPr="009C6A63">
        <w:t>，选择</w:t>
      </w:r>
      <w:r w:rsidRPr="009C6A63">
        <w:t>“</w:t>
      </w:r>
      <w:r w:rsidRPr="009C6A63">
        <w:t>计算</w:t>
      </w:r>
      <w:r w:rsidRPr="009C6A63">
        <w:t xml:space="preserve"> </w:t>
      </w:r>
      <w:r>
        <w:rPr>
          <w:rFonts w:hint="eastAsia"/>
        </w:rPr>
        <w:t>-</w:t>
      </w:r>
      <w:r w:rsidRPr="009C6A63">
        <w:t xml:space="preserve">&gt; </w:t>
      </w:r>
      <w:r w:rsidRPr="009C6A63">
        <w:t>弹性云服务器</w:t>
      </w:r>
      <w:r w:rsidRPr="009C6A63">
        <w:t>ECS”</w:t>
      </w:r>
      <w:r w:rsidRPr="009C6A63">
        <w:t>，进入弹性云服务器列表页面。</w:t>
      </w:r>
    </w:p>
    <w:p w14:paraId="345B69F1" w14:textId="77777777" w:rsidR="00DA4FED" w:rsidRPr="009C6A63" w:rsidRDefault="00DA4FED" w:rsidP="00EF40AB">
      <w:pPr>
        <w:pStyle w:val="1e"/>
      </w:pPr>
      <w:r w:rsidRPr="009C6A63">
        <w:rPr>
          <w:noProof/>
        </w:rPr>
        <w:lastRenderedPageBreak/>
        <w:drawing>
          <wp:inline distT="0" distB="0" distL="0" distR="0" wp14:anchorId="57620DC6" wp14:editId="67B73FBE">
            <wp:extent cx="5454000" cy="2152800"/>
            <wp:effectExtent l="19050" t="19050" r="13970" b="190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4000" cy="2152800"/>
                    </a:xfrm>
                    <a:prstGeom prst="rect">
                      <a:avLst/>
                    </a:prstGeom>
                    <a:ln w="12696" cmpd="sng">
                      <a:solidFill>
                        <a:srgbClr val="D9D9D9"/>
                      </a:solidFill>
                      <a:prstDash val="solid"/>
                    </a:ln>
                  </pic:spPr>
                </pic:pic>
              </a:graphicData>
            </a:graphic>
          </wp:inline>
        </w:drawing>
      </w:r>
    </w:p>
    <w:p w14:paraId="31FC1E30" w14:textId="77777777" w:rsidR="00DA4FED" w:rsidRPr="009C6A63" w:rsidRDefault="00DA4FED" w:rsidP="000F5ECC">
      <w:pPr>
        <w:pStyle w:val="30"/>
      </w:pPr>
      <w:r w:rsidRPr="009C6A63">
        <w:t>单击页面右上角的</w:t>
      </w:r>
      <w:r w:rsidRPr="009C6A63">
        <w:t>“</w:t>
      </w:r>
      <w:r w:rsidRPr="009C6A63">
        <w:t>购买弹性云服务器</w:t>
      </w:r>
      <w:r w:rsidRPr="009C6A63">
        <w:t>”</w:t>
      </w:r>
      <w:r w:rsidRPr="009C6A63">
        <w:t>。</w:t>
      </w:r>
    </w:p>
    <w:p w14:paraId="301EF6E6" w14:textId="77777777" w:rsidR="00DA4FED" w:rsidRPr="009C6A63" w:rsidRDefault="00DA4FED" w:rsidP="00EF40AB">
      <w:pPr>
        <w:pStyle w:val="1e"/>
      </w:pPr>
      <w:r w:rsidRPr="009C6A63">
        <w:rPr>
          <w:noProof/>
        </w:rPr>
        <w:drawing>
          <wp:inline distT="0" distB="0" distL="0" distR="0" wp14:anchorId="7C153B8E" wp14:editId="559AA721">
            <wp:extent cx="5454000" cy="1698221"/>
            <wp:effectExtent l="19050" t="19050" r="13970" b="1651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4000" cy="1698221"/>
                    </a:xfrm>
                    <a:prstGeom prst="rect">
                      <a:avLst/>
                    </a:prstGeom>
                    <a:ln w="12696" cmpd="sng">
                      <a:solidFill>
                        <a:srgbClr val="D9D9D9"/>
                      </a:solidFill>
                      <a:prstDash val="solid"/>
                    </a:ln>
                  </pic:spPr>
                </pic:pic>
              </a:graphicData>
            </a:graphic>
          </wp:inline>
        </w:drawing>
      </w:r>
    </w:p>
    <w:p w14:paraId="2EF298C4" w14:textId="61FE1A86" w:rsidR="00DA4FED" w:rsidRPr="009C6A63" w:rsidRDefault="00DA4FED" w:rsidP="000F5ECC">
      <w:pPr>
        <w:pStyle w:val="30"/>
      </w:pPr>
      <w:r w:rsidRPr="009C6A63">
        <w:t>进入弹性云服务器的基础配置页面，选择基础配置（</w:t>
      </w:r>
      <w:r w:rsidR="009303D3">
        <w:t>按需计费</w:t>
      </w:r>
      <w:r w:rsidR="009303D3">
        <w:rPr>
          <w:rFonts w:hint="eastAsia"/>
        </w:rPr>
        <w:t>，</w:t>
      </w:r>
      <w:r w:rsidR="00CD3410">
        <w:rPr>
          <w:rFonts w:hint="eastAsia"/>
        </w:rPr>
        <w:t>鲲鹏</w:t>
      </w:r>
      <w:r w:rsidRPr="009C6A63">
        <w:t>计算，</w:t>
      </w:r>
      <w:r w:rsidR="00CD3410">
        <w:t>鲲鹏</w:t>
      </w:r>
      <w:r w:rsidRPr="009C6A63">
        <w:t>通用计算增强型，</w:t>
      </w:r>
      <w:r w:rsidR="00CD3410">
        <w:t>kc1</w:t>
      </w:r>
      <w:r w:rsidR="00282EE8">
        <w:t>.</w:t>
      </w:r>
      <w:r w:rsidR="00CD3410">
        <w:t>2</w:t>
      </w:r>
      <w:r w:rsidR="00AC46D3">
        <w:t>x</w:t>
      </w:r>
      <w:r w:rsidR="00282EE8">
        <w:t>large.</w:t>
      </w:r>
      <w:r w:rsidR="000A1C98">
        <w:t>2</w:t>
      </w:r>
      <w:r w:rsidR="0061214E">
        <w:t xml:space="preserve"> </w:t>
      </w:r>
      <w:r w:rsidR="00CD3410">
        <w:t>8</w:t>
      </w:r>
      <w:r w:rsidR="000F3086">
        <w:t xml:space="preserve">vCPUs | </w:t>
      </w:r>
      <w:r w:rsidR="00CD3410">
        <w:t>16</w:t>
      </w:r>
      <w:r w:rsidRPr="009C6A63">
        <w:t>GB</w:t>
      </w:r>
      <w:r w:rsidRPr="009C6A63">
        <w:t>，</w:t>
      </w:r>
      <w:r w:rsidR="00711E8A">
        <w:t>openEuler 20.03</w:t>
      </w:r>
      <w:r w:rsidRPr="009C6A63">
        <w:t xml:space="preserve"> 64bit</w:t>
      </w:r>
      <w:r w:rsidRPr="009C6A63">
        <w:t>），单击</w:t>
      </w:r>
      <w:r w:rsidRPr="009C6A63">
        <w:t>“</w:t>
      </w:r>
      <w:r w:rsidRPr="009C6A63">
        <w:t>下一步：网络配置</w:t>
      </w:r>
      <w:r w:rsidRPr="009C6A63">
        <w:t>”</w:t>
      </w:r>
      <w:r w:rsidRPr="009C6A63">
        <w:t>。</w:t>
      </w:r>
    </w:p>
    <w:p w14:paraId="2BDB6E6C" w14:textId="16588634" w:rsidR="00DA4FED" w:rsidRPr="009C6A63" w:rsidRDefault="00CD3410" w:rsidP="00EF40AB">
      <w:pPr>
        <w:pStyle w:val="1e"/>
      </w:pPr>
      <w:r>
        <w:rPr>
          <w:noProof/>
        </w:rPr>
        <w:drawing>
          <wp:inline distT="0" distB="0" distL="0" distR="0" wp14:anchorId="5D21368E" wp14:editId="7AE2D8B9">
            <wp:extent cx="5365750" cy="2099980"/>
            <wp:effectExtent l="19050" t="19050" r="2540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9724" cy="2105449"/>
                    </a:xfrm>
                    <a:prstGeom prst="rect">
                      <a:avLst/>
                    </a:prstGeom>
                    <a:ln w="12696" cmpd="sng">
                      <a:solidFill>
                        <a:srgbClr val="D9D9D9"/>
                      </a:solidFill>
                      <a:prstDash val="solid"/>
                    </a:ln>
                  </pic:spPr>
                </pic:pic>
              </a:graphicData>
            </a:graphic>
          </wp:inline>
        </w:drawing>
      </w:r>
    </w:p>
    <w:p w14:paraId="1C27E932" w14:textId="0DC433BA" w:rsidR="00DA4FED" w:rsidRPr="009C6A63" w:rsidRDefault="00CC782D" w:rsidP="00EF40AB">
      <w:pPr>
        <w:pStyle w:val="1e"/>
      </w:pPr>
      <w:r>
        <w:rPr>
          <w:noProof/>
        </w:rPr>
        <w:lastRenderedPageBreak/>
        <w:drawing>
          <wp:inline distT="0" distB="0" distL="0" distR="0" wp14:anchorId="3B010DE9" wp14:editId="6E40852F">
            <wp:extent cx="5410200" cy="1613293"/>
            <wp:effectExtent l="19050" t="19050" r="19050" b="254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3617" cy="1617294"/>
                    </a:xfrm>
                    <a:prstGeom prst="rect">
                      <a:avLst/>
                    </a:prstGeom>
                    <a:ln w="12696" cmpd="sng">
                      <a:solidFill>
                        <a:srgbClr val="D9D9D9"/>
                      </a:solidFill>
                      <a:prstDash val="solid"/>
                    </a:ln>
                  </pic:spPr>
                </pic:pic>
              </a:graphicData>
            </a:graphic>
          </wp:inline>
        </w:drawing>
      </w:r>
    </w:p>
    <w:p w14:paraId="4229F356" w14:textId="402762AD" w:rsidR="00DA4FED" w:rsidRPr="009C6A63" w:rsidRDefault="00DA4FED" w:rsidP="000F5ECC">
      <w:pPr>
        <w:pStyle w:val="30"/>
      </w:pPr>
      <w:r w:rsidRPr="009C6A63">
        <w:t>进入弹性云服务器的网络配置页面，</w:t>
      </w:r>
      <w:r>
        <w:rPr>
          <w:rFonts w:hint="eastAsia"/>
        </w:rPr>
        <w:t>其中</w:t>
      </w:r>
      <w:r w:rsidR="002A0BAB">
        <w:rPr>
          <w:rFonts w:hint="eastAsia"/>
        </w:rPr>
        <w:t>网络选择“</w:t>
      </w:r>
      <w:r w:rsidR="002A0BAB">
        <w:rPr>
          <w:rFonts w:hint="eastAsia"/>
        </w:rPr>
        <w:t>vpc-default</w:t>
      </w:r>
      <w:r w:rsidR="002A0BAB">
        <w:t xml:space="preserve"> –&gt; subnet</w:t>
      </w:r>
      <w:r w:rsidR="002A0BAB">
        <w:rPr>
          <w:rFonts w:hint="eastAsia"/>
        </w:rPr>
        <w:t>-default</w:t>
      </w:r>
      <w:r w:rsidR="002A0BAB">
        <w:t xml:space="preserve"> -&gt; </w:t>
      </w:r>
      <w:r w:rsidR="002A0BAB">
        <w:t>自动分配地址</w:t>
      </w:r>
      <w:r w:rsidR="002A0BAB">
        <w:rPr>
          <w:rFonts w:hint="eastAsia"/>
        </w:rPr>
        <w:t>”</w:t>
      </w:r>
      <w:r>
        <w:rPr>
          <w:rFonts w:hint="eastAsia"/>
        </w:rPr>
        <w:t>，</w:t>
      </w:r>
      <w:r w:rsidRPr="009C6A63">
        <w:t>网络配置如下图所示：</w:t>
      </w:r>
    </w:p>
    <w:p w14:paraId="5E6911B7" w14:textId="4CE5D0FA" w:rsidR="00DA4FED" w:rsidRDefault="003C68D0" w:rsidP="00EF40AB">
      <w:pPr>
        <w:pStyle w:val="1e"/>
      </w:pPr>
      <w:r>
        <w:rPr>
          <w:noProof/>
        </w:rPr>
        <w:drawing>
          <wp:inline distT="0" distB="0" distL="0" distR="0" wp14:anchorId="278EEAA0" wp14:editId="1542E15D">
            <wp:extent cx="5410200" cy="698308"/>
            <wp:effectExtent l="19050" t="19050" r="19050" b="260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567" cy="703002"/>
                    </a:xfrm>
                    <a:prstGeom prst="rect">
                      <a:avLst/>
                    </a:prstGeom>
                    <a:ln w="12696" cmpd="sng">
                      <a:solidFill>
                        <a:srgbClr val="D9D9D9"/>
                      </a:solidFill>
                      <a:prstDash val="solid"/>
                    </a:ln>
                  </pic:spPr>
                </pic:pic>
              </a:graphicData>
            </a:graphic>
          </wp:inline>
        </w:drawing>
      </w:r>
    </w:p>
    <w:p w14:paraId="229CD005" w14:textId="42197DA5" w:rsidR="003C68D0" w:rsidRDefault="00674C62" w:rsidP="000F5ECC">
      <w:pPr>
        <w:pStyle w:val="30"/>
      </w:pPr>
      <w:r>
        <w:rPr>
          <w:rFonts w:hint="eastAsia"/>
        </w:rPr>
        <w:t>点击“新建安全组”。</w:t>
      </w:r>
    </w:p>
    <w:p w14:paraId="66F5FCA1" w14:textId="32176159" w:rsidR="00674C62" w:rsidRDefault="00674C62" w:rsidP="00EF40AB">
      <w:pPr>
        <w:pStyle w:val="1e"/>
      </w:pPr>
      <w:r>
        <w:rPr>
          <w:noProof/>
        </w:rPr>
        <w:drawing>
          <wp:inline distT="0" distB="0" distL="0" distR="0" wp14:anchorId="45FE6F32" wp14:editId="540E41A1">
            <wp:extent cx="5410200" cy="742654"/>
            <wp:effectExtent l="19050" t="19050" r="19050" b="196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7879" cy="751944"/>
                    </a:xfrm>
                    <a:prstGeom prst="rect">
                      <a:avLst/>
                    </a:prstGeom>
                    <a:ln w="12696" cmpd="sng">
                      <a:solidFill>
                        <a:srgbClr val="D9D9D9"/>
                      </a:solidFill>
                      <a:prstDash val="solid"/>
                    </a:ln>
                  </pic:spPr>
                </pic:pic>
              </a:graphicData>
            </a:graphic>
          </wp:inline>
        </w:drawing>
      </w:r>
    </w:p>
    <w:p w14:paraId="72271B9E" w14:textId="17EA7943" w:rsidR="002D6BFC" w:rsidRDefault="002D6BFC" w:rsidP="000F5ECC">
      <w:pPr>
        <w:pStyle w:val="30"/>
      </w:pPr>
      <w:r>
        <w:rPr>
          <w:rFonts w:hint="eastAsia"/>
        </w:rPr>
        <w:t>检查安全组中是否有“</w:t>
      </w:r>
      <w:r>
        <w:rPr>
          <w:rFonts w:hint="eastAsia"/>
        </w:rPr>
        <w:t>Sys-FullAccess</w:t>
      </w:r>
      <w:r>
        <w:rPr>
          <w:rFonts w:hint="eastAsia"/>
        </w:rPr>
        <w:t>”，若没有则点击“创建安全组”。</w:t>
      </w:r>
    </w:p>
    <w:p w14:paraId="72E53AA0" w14:textId="517AF6BF" w:rsidR="00542C73" w:rsidRDefault="00542C73" w:rsidP="00EF40AB">
      <w:pPr>
        <w:pStyle w:val="1e"/>
      </w:pPr>
      <w:r>
        <w:rPr>
          <w:noProof/>
        </w:rPr>
        <w:drawing>
          <wp:inline distT="0" distB="0" distL="0" distR="0" wp14:anchorId="7558D786" wp14:editId="459F6A63">
            <wp:extent cx="5372100" cy="1207301"/>
            <wp:effectExtent l="19050" t="19050" r="19050" b="1206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8619" cy="1213261"/>
                    </a:xfrm>
                    <a:prstGeom prst="rect">
                      <a:avLst/>
                    </a:prstGeom>
                    <a:ln w="12696" cmpd="sng">
                      <a:solidFill>
                        <a:srgbClr val="D9D9D9"/>
                      </a:solidFill>
                      <a:prstDash val="solid"/>
                    </a:ln>
                  </pic:spPr>
                </pic:pic>
              </a:graphicData>
            </a:graphic>
          </wp:inline>
        </w:drawing>
      </w:r>
    </w:p>
    <w:p w14:paraId="3CE772BE" w14:textId="39951681" w:rsidR="00385A8E" w:rsidRDefault="00385A8E" w:rsidP="000F5ECC">
      <w:pPr>
        <w:pStyle w:val="30"/>
      </w:pPr>
      <w:r>
        <w:rPr>
          <w:rFonts w:hint="eastAsia"/>
        </w:rPr>
        <w:t>选择模板为“开放全部端口”，输入名称“</w:t>
      </w:r>
      <w:r>
        <w:rPr>
          <w:rFonts w:hint="eastAsia"/>
        </w:rPr>
        <w:t>sg-FullAccess</w:t>
      </w:r>
      <w:r>
        <w:rPr>
          <w:rFonts w:hint="eastAsia"/>
        </w:rPr>
        <w:t>”</w:t>
      </w:r>
      <w:r w:rsidR="00031A98">
        <w:rPr>
          <w:rFonts w:hint="eastAsia"/>
        </w:rPr>
        <w:t>，点击“确定”。</w:t>
      </w:r>
    </w:p>
    <w:p w14:paraId="6F25DE1C" w14:textId="5231C97A" w:rsidR="00385A8E" w:rsidRPr="009C6A63" w:rsidRDefault="00385A8E" w:rsidP="00EF40AB">
      <w:pPr>
        <w:pStyle w:val="1e"/>
      </w:pPr>
      <w:r>
        <w:rPr>
          <w:noProof/>
        </w:rPr>
        <w:lastRenderedPageBreak/>
        <w:drawing>
          <wp:inline distT="0" distB="0" distL="0" distR="0" wp14:anchorId="5B0B4009" wp14:editId="356AADCC">
            <wp:extent cx="2880000" cy="2501675"/>
            <wp:effectExtent l="19050" t="19050" r="15875"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501675"/>
                    </a:xfrm>
                    <a:prstGeom prst="rect">
                      <a:avLst/>
                    </a:prstGeom>
                    <a:ln w="12696" cmpd="sng">
                      <a:solidFill>
                        <a:srgbClr val="D9D9D9"/>
                      </a:solidFill>
                      <a:prstDash val="solid"/>
                    </a:ln>
                  </pic:spPr>
                </pic:pic>
              </a:graphicData>
            </a:graphic>
          </wp:inline>
        </w:drawing>
      </w:r>
    </w:p>
    <w:p w14:paraId="7FD993C3" w14:textId="670B7F66" w:rsidR="00DA4FED" w:rsidRPr="009C6A63" w:rsidRDefault="00B85275" w:rsidP="000F5ECC">
      <w:pPr>
        <w:pStyle w:val="30"/>
        <w:rPr>
          <w:noProof/>
        </w:rPr>
      </w:pPr>
      <w:r>
        <w:rPr>
          <w:noProof/>
        </w:rPr>
        <w:t>点击安全组刷新按钮</w:t>
      </w:r>
      <w:r>
        <w:rPr>
          <w:rFonts w:hint="eastAsia"/>
          <w:noProof/>
        </w:rPr>
        <w:t>，</w:t>
      </w:r>
      <w:r>
        <w:rPr>
          <w:noProof/>
        </w:rPr>
        <w:t>选择</w:t>
      </w:r>
      <w:r>
        <w:rPr>
          <w:rFonts w:hint="eastAsia"/>
          <w:noProof/>
        </w:rPr>
        <w:t>“</w:t>
      </w:r>
      <w:r>
        <w:rPr>
          <w:rFonts w:hint="eastAsia"/>
          <w:noProof/>
        </w:rPr>
        <w:t>sg-FullAccess</w:t>
      </w:r>
      <w:r>
        <w:rPr>
          <w:rFonts w:hint="eastAsia"/>
          <w:noProof/>
        </w:rPr>
        <w:t>”，</w:t>
      </w:r>
      <w:r w:rsidR="00E57E34">
        <w:rPr>
          <w:rFonts w:hint="eastAsia"/>
          <w:noProof/>
        </w:rPr>
        <w:t>公网带宽</w:t>
      </w:r>
      <w:r w:rsidR="00DA4FED">
        <w:rPr>
          <w:noProof/>
        </w:rPr>
        <w:t>选择</w:t>
      </w:r>
      <w:r w:rsidR="00DA4FED">
        <w:rPr>
          <w:rFonts w:hint="eastAsia"/>
          <w:noProof/>
        </w:rPr>
        <w:t>“按流量计费”和“</w:t>
      </w:r>
      <w:r w:rsidR="00DA4FED">
        <w:rPr>
          <w:rFonts w:hint="eastAsia"/>
          <w:noProof/>
        </w:rPr>
        <w:t>5</w:t>
      </w:r>
      <w:r w:rsidR="00DA4FED">
        <w:rPr>
          <w:rFonts w:hint="eastAsia"/>
          <w:noProof/>
        </w:rPr>
        <w:t>”</w:t>
      </w:r>
      <w:r w:rsidR="00DA4FED">
        <w:rPr>
          <w:rFonts w:hint="eastAsia"/>
          <w:noProof/>
        </w:rPr>
        <w:t>Mbit/</w:t>
      </w:r>
      <w:r w:rsidR="00DA4FED">
        <w:rPr>
          <w:noProof/>
        </w:rPr>
        <w:t>s</w:t>
      </w:r>
      <w:r w:rsidR="00DA4FED">
        <w:rPr>
          <w:noProof/>
        </w:rPr>
        <w:t>带宽大小</w:t>
      </w:r>
      <w:r w:rsidR="00DA4FED">
        <w:rPr>
          <w:rFonts w:hint="eastAsia"/>
          <w:noProof/>
        </w:rPr>
        <w:t>，</w:t>
      </w:r>
      <w:r w:rsidR="00DA4FED" w:rsidRPr="009C6A63">
        <w:rPr>
          <w:noProof/>
        </w:rPr>
        <w:t>单击</w:t>
      </w:r>
      <w:r w:rsidR="00DA4FED" w:rsidRPr="009C6A63">
        <w:rPr>
          <w:noProof/>
        </w:rPr>
        <w:t>“</w:t>
      </w:r>
      <w:r w:rsidR="00DA4FED" w:rsidRPr="009C6A63">
        <w:rPr>
          <w:noProof/>
        </w:rPr>
        <w:t>下一步：高级配置</w:t>
      </w:r>
      <w:r w:rsidR="00DA4FED" w:rsidRPr="009C6A63">
        <w:rPr>
          <w:noProof/>
        </w:rPr>
        <w:t>”</w:t>
      </w:r>
      <w:r w:rsidR="00DA4FED" w:rsidRPr="009C6A63">
        <w:rPr>
          <w:noProof/>
        </w:rPr>
        <w:t>。</w:t>
      </w:r>
    </w:p>
    <w:p w14:paraId="59068A76" w14:textId="6E949C0A" w:rsidR="00DA4FED" w:rsidRPr="009C6A63" w:rsidRDefault="00CC782D" w:rsidP="00EF40AB">
      <w:pPr>
        <w:pStyle w:val="1e"/>
        <w:rPr>
          <w:noProof/>
        </w:rPr>
      </w:pPr>
      <w:r>
        <w:rPr>
          <w:noProof/>
        </w:rPr>
        <w:drawing>
          <wp:inline distT="0" distB="0" distL="0" distR="0" wp14:anchorId="563313EF" wp14:editId="7EAB8C43">
            <wp:extent cx="6120130" cy="2557780"/>
            <wp:effectExtent l="19050" t="19050" r="1397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57780"/>
                    </a:xfrm>
                    <a:prstGeom prst="rect">
                      <a:avLst/>
                    </a:prstGeom>
                    <a:ln w="12696" cmpd="sng">
                      <a:solidFill>
                        <a:srgbClr val="D9D9D9"/>
                      </a:solidFill>
                      <a:prstDash val="solid"/>
                    </a:ln>
                  </pic:spPr>
                </pic:pic>
              </a:graphicData>
            </a:graphic>
          </wp:inline>
        </w:drawing>
      </w:r>
    </w:p>
    <w:p w14:paraId="6AFABCFD" w14:textId="77777777" w:rsidR="00DA4FED" w:rsidRPr="009C6A63" w:rsidRDefault="00DA4FED" w:rsidP="000F5ECC">
      <w:pPr>
        <w:pStyle w:val="30"/>
        <w:rPr>
          <w:noProof/>
        </w:rPr>
      </w:pPr>
      <w:r w:rsidRPr="009C6A63">
        <w:rPr>
          <w:noProof/>
        </w:rPr>
        <w:t>进入弹性云服务器的高级配置页面，高级配置如下图所示：</w:t>
      </w:r>
    </w:p>
    <w:p w14:paraId="303113DF" w14:textId="5B2E38C8" w:rsidR="00DA4FED" w:rsidRPr="009C6A63" w:rsidRDefault="00DA4FED" w:rsidP="00DA4FED">
      <w:pPr>
        <w:pStyle w:val="4a"/>
        <w:rPr>
          <w:rFonts w:cs="Huawei Sans"/>
          <w:noProof/>
        </w:rPr>
      </w:pPr>
      <w:r w:rsidRPr="009C6A63">
        <w:rPr>
          <w:rFonts w:cs="Huawei Sans"/>
          <w:noProof/>
        </w:rPr>
        <w:t>云服务器名称：</w:t>
      </w:r>
      <w:r w:rsidR="00D26546">
        <w:rPr>
          <w:rFonts w:cs="Huawei Sans"/>
          <w:noProof/>
        </w:rPr>
        <w:t>ecs-mysql</w:t>
      </w:r>
    </w:p>
    <w:p w14:paraId="65D42375" w14:textId="77777777" w:rsidR="00DA4FED" w:rsidRPr="009C6A63" w:rsidRDefault="00DA4FED" w:rsidP="00DA4FED">
      <w:pPr>
        <w:pStyle w:val="4a"/>
        <w:rPr>
          <w:rFonts w:cs="Huawei Sans"/>
          <w:noProof/>
        </w:rPr>
      </w:pPr>
      <w:r w:rsidRPr="009C6A63">
        <w:rPr>
          <w:rFonts w:cs="Huawei Sans"/>
          <w:noProof/>
        </w:rPr>
        <w:t>输入自定义密码，密码需大于</w:t>
      </w:r>
      <w:r w:rsidRPr="009C6A63">
        <w:rPr>
          <w:rFonts w:cs="Huawei Sans"/>
          <w:noProof/>
        </w:rPr>
        <w:t>8</w:t>
      </w:r>
      <w:r w:rsidRPr="009C6A63">
        <w:rPr>
          <w:rFonts w:cs="Huawei Sans"/>
          <w:noProof/>
        </w:rPr>
        <w:t>位并带有特殊字符，再次确认密码</w:t>
      </w:r>
    </w:p>
    <w:p w14:paraId="16612A5B" w14:textId="77777777" w:rsidR="00DA4FED" w:rsidRPr="009C6A63" w:rsidRDefault="00DA4FED" w:rsidP="00DA4FED">
      <w:pPr>
        <w:pStyle w:val="4a"/>
        <w:rPr>
          <w:rFonts w:cs="Huawei Sans"/>
          <w:noProof/>
        </w:rPr>
      </w:pPr>
      <w:r w:rsidRPr="009C6A63">
        <w:rPr>
          <w:rFonts w:cs="Huawei Sans"/>
          <w:noProof/>
        </w:rPr>
        <w:t>单击</w:t>
      </w:r>
      <w:r w:rsidRPr="009C6A63">
        <w:rPr>
          <w:rFonts w:cs="Huawei Sans"/>
          <w:noProof/>
        </w:rPr>
        <w:t>“</w:t>
      </w:r>
      <w:r w:rsidRPr="009C6A63">
        <w:rPr>
          <w:rFonts w:cs="Huawei Sans"/>
          <w:noProof/>
        </w:rPr>
        <w:t>下一步：确认配置</w:t>
      </w:r>
      <w:r w:rsidRPr="009C6A63">
        <w:rPr>
          <w:rFonts w:cs="Huawei Sans"/>
          <w:noProof/>
        </w:rPr>
        <w:t>”</w:t>
      </w:r>
      <w:r w:rsidRPr="009C6A63">
        <w:rPr>
          <w:rFonts w:cs="Huawei Sans"/>
          <w:noProof/>
        </w:rPr>
        <w:t>。</w:t>
      </w:r>
    </w:p>
    <w:p w14:paraId="28A29949" w14:textId="44E8887D" w:rsidR="00DA4FED" w:rsidRPr="009C6A63" w:rsidRDefault="00CC782D" w:rsidP="00EF40AB">
      <w:pPr>
        <w:pStyle w:val="1e"/>
        <w:rPr>
          <w:noProof/>
        </w:rPr>
      </w:pPr>
      <w:r>
        <w:rPr>
          <w:noProof/>
        </w:rPr>
        <w:lastRenderedPageBreak/>
        <w:drawing>
          <wp:inline distT="0" distB="0" distL="0" distR="0" wp14:anchorId="27C8F097" wp14:editId="52FD0B48">
            <wp:extent cx="5416550" cy="2650389"/>
            <wp:effectExtent l="19050" t="19050" r="12700" b="171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1631" cy="2657768"/>
                    </a:xfrm>
                    <a:prstGeom prst="rect">
                      <a:avLst/>
                    </a:prstGeom>
                    <a:ln w="12696" cmpd="sng">
                      <a:solidFill>
                        <a:srgbClr val="D9D9D9"/>
                      </a:solidFill>
                      <a:prstDash val="solid"/>
                    </a:ln>
                  </pic:spPr>
                </pic:pic>
              </a:graphicData>
            </a:graphic>
          </wp:inline>
        </w:drawing>
      </w:r>
    </w:p>
    <w:p w14:paraId="00DF5027" w14:textId="5123AAFB" w:rsidR="00DA4FED" w:rsidRPr="009C6A63" w:rsidRDefault="00DA4FED" w:rsidP="000F5ECC">
      <w:pPr>
        <w:pStyle w:val="30"/>
        <w:rPr>
          <w:noProof/>
        </w:rPr>
      </w:pPr>
      <w:r w:rsidRPr="009C6A63">
        <w:rPr>
          <w:noProof/>
        </w:rPr>
        <w:t>进入弹性云服务器的确认配置页面，核对信息无误后，勾选下方的</w:t>
      </w:r>
      <w:r w:rsidRPr="009C6A63">
        <w:rPr>
          <w:noProof/>
        </w:rPr>
        <w:t>“</w:t>
      </w:r>
      <w:r w:rsidRPr="009C6A63">
        <w:rPr>
          <w:noProof/>
        </w:rPr>
        <w:t>我已经阅读并同意《华为镜像免责声明》</w:t>
      </w:r>
      <w:r w:rsidRPr="009C6A63">
        <w:rPr>
          <w:noProof/>
        </w:rPr>
        <w:t>”</w:t>
      </w:r>
      <w:r w:rsidRPr="009C6A63">
        <w:rPr>
          <w:noProof/>
        </w:rPr>
        <w:t>，</w:t>
      </w:r>
      <w:r>
        <w:rPr>
          <w:noProof/>
        </w:rPr>
        <w:t>如果有企业项目使用下拉框选择企业项目</w:t>
      </w:r>
      <w:r>
        <w:rPr>
          <w:rFonts w:hint="eastAsia"/>
          <w:noProof/>
        </w:rPr>
        <w:t>，</w:t>
      </w:r>
      <w:r w:rsidRPr="009C6A63">
        <w:rPr>
          <w:noProof/>
        </w:rPr>
        <w:t>单击</w:t>
      </w:r>
      <w:r w:rsidRPr="009C6A63">
        <w:rPr>
          <w:noProof/>
        </w:rPr>
        <w:t>“</w:t>
      </w:r>
      <w:r w:rsidRPr="009C6A63">
        <w:rPr>
          <w:noProof/>
        </w:rPr>
        <w:t>立即购买</w:t>
      </w:r>
      <w:r w:rsidRPr="009C6A63">
        <w:rPr>
          <w:noProof/>
        </w:rPr>
        <w:t>”</w:t>
      </w:r>
      <w:r w:rsidRPr="009C6A63">
        <w:rPr>
          <w:noProof/>
        </w:rPr>
        <w:t>，完成用于部署</w:t>
      </w:r>
      <w:r w:rsidR="002A15B7">
        <w:rPr>
          <w:noProof/>
        </w:rPr>
        <w:t>MySQL</w:t>
      </w:r>
      <w:r w:rsidR="008C467A">
        <w:rPr>
          <w:rFonts w:hint="eastAsia"/>
          <w:noProof/>
        </w:rPr>
        <w:t>的</w:t>
      </w:r>
      <w:r w:rsidR="00EE26C6">
        <w:rPr>
          <w:noProof/>
        </w:rPr>
        <w:t>云服务器</w:t>
      </w:r>
      <w:r w:rsidRPr="009C6A63">
        <w:rPr>
          <w:noProof/>
        </w:rPr>
        <w:t>购买。</w:t>
      </w:r>
    </w:p>
    <w:p w14:paraId="6E6B604D" w14:textId="76B27C8A" w:rsidR="00DA4FED" w:rsidRPr="009C6A63" w:rsidRDefault="00DA4FED" w:rsidP="000F5ECC">
      <w:pPr>
        <w:pStyle w:val="30"/>
        <w:rPr>
          <w:noProof/>
        </w:rPr>
      </w:pPr>
      <w:r w:rsidRPr="009C6A63">
        <w:rPr>
          <w:noProof/>
        </w:rPr>
        <w:t>返回弹性云服务器列表页面，查看刚刚购买的弹性云服务器</w:t>
      </w:r>
      <w:r w:rsidR="00025904">
        <w:rPr>
          <w:noProof/>
        </w:rPr>
        <w:t>ecs</w:t>
      </w:r>
      <w:r w:rsidRPr="009C6A63">
        <w:rPr>
          <w:noProof/>
        </w:rPr>
        <w:t>-</w:t>
      </w:r>
      <w:r w:rsidR="00025904">
        <w:rPr>
          <w:noProof/>
        </w:rPr>
        <w:t>mysql</w:t>
      </w:r>
      <w:r w:rsidRPr="009C6A63">
        <w:rPr>
          <w:noProof/>
        </w:rPr>
        <w:t>，等待其状态变为</w:t>
      </w:r>
      <w:r w:rsidRPr="009C6A63">
        <w:rPr>
          <w:noProof/>
        </w:rPr>
        <w:t>“</w:t>
      </w:r>
      <w:r w:rsidRPr="009C6A63">
        <w:rPr>
          <w:noProof/>
        </w:rPr>
        <w:t>运行中</w:t>
      </w:r>
      <w:r w:rsidRPr="009C6A63">
        <w:rPr>
          <w:noProof/>
        </w:rPr>
        <w:t>”</w:t>
      </w:r>
      <w:r w:rsidR="00B638F3">
        <w:rPr>
          <w:rFonts w:hint="eastAsia"/>
          <w:noProof/>
        </w:rPr>
        <w:t>，</w:t>
      </w:r>
      <w:r w:rsidR="00B638F3" w:rsidRPr="00B638F3">
        <w:t xml:space="preserve"> </w:t>
      </w:r>
      <w:r w:rsidR="00B638F3" w:rsidRPr="009C6A63">
        <w:t>记录</w:t>
      </w:r>
      <w:r w:rsidR="00B638F3">
        <w:t>其</w:t>
      </w:r>
      <w:r w:rsidR="00B638F3" w:rsidRPr="009C6A63">
        <w:t>弹性</w:t>
      </w:r>
      <w:r w:rsidR="00B638F3" w:rsidRPr="009C6A63">
        <w:t>IP</w:t>
      </w:r>
      <w:r w:rsidR="00B638F3" w:rsidRPr="009C6A63">
        <w:t>地址</w:t>
      </w:r>
      <w:r w:rsidR="00B638F3">
        <w:rPr>
          <w:rFonts w:hint="eastAsia"/>
        </w:rPr>
        <w:t>。</w:t>
      </w:r>
    </w:p>
    <w:p w14:paraId="285A6ABD" w14:textId="17D4C324" w:rsidR="00DA4FED" w:rsidRPr="009C6A63" w:rsidRDefault="00657FC4" w:rsidP="00EF40AB">
      <w:pPr>
        <w:pStyle w:val="1e"/>
        <w:rPr>
          <w:noProof/>
        </w:rPr>
      </w:pPr>
      <w:r>
        <w:rPr>
          <w:noProof/>
        </w:rPr>
        <w:drawing>
          <wp:inline distT="0" distB="0" distL="0" distR="0" wp14:anchorId="584EFB9E" wp14:editId="2491F1EF">
            <wp:extent cx="5403850" cy="311739"/>
            <wp:effectExtent l="19050" t="19050" r="635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0951" cy="320225"/>
                    </a:xfrm>
                    <a:prstGeom prst="rect">
                      <a:avLst/>
                    </a:prstGeom>
                    <a:ln w="12696" cmpd="sng">
                      <a:solidFill>
                        <a:srgbClr val="D9D9D9"/>
                      </a:solidFill>
                      <a:prstDash val="solid"/>
                    </a:ln>
                  </pic:spPr>
                </pic:pic>
              </a:graphicData>
            </a:graphic>
          </wp:inline>
        </w:drawing>
      </w:r>
    </w:p>
    <w:p w14:paraId="2B09A482" w14:textId="77777777" w:rsidR="002A79D6" w:rsidRPr="00576B28" w:rsidRDefault="002A79D6" w:rsidP="002A79D6">
      <w:pPr>
        <w:pStyle w:val="3"/>
      </w:pPr>
      <w:bookmarkStart w:id="33" w:name="_Toc57618212"/>
      <w:r w:rsidRPr="00576B28">
        <w:t>安装</w:t>
      </w:r>
      <w:r w:rsidRPr="00576B28">
        <w:t>CMake</w:t>
      </w:r>
      <w:bookmarkEnd w:id="31"/>
      <w:bookmarkEnd w:id="33"/>
    </w:p>
    <w:p w14:paraId="302A544A" w14:textId="1BF0D74E" w:rsidR="00123EF3" w:rsidRPr="009C6A63" w:rsidRDefault="00123EF3" w:rsidP="00925DE1">
      <w:pPr>
        <w:pStyle w:val="30"/>
      </w:pPr>
      <w:r>
        <w:t>在</w:t>
      </w:r>
      <w:r w:rsidR="00B72C32">
        <w:t>本地</w:t>
      </w:r>
      <w:r>
        <w:t>PC</w:t>
      </w:r>
      <w:r>
        <w:t>中</w:t>
      </w:r>
      <w:r w:rsidRPr="009C6A63">
        <w:t>打开</w:t>
      </w:r>
      <w:r>
        <w:t>P</w:t>
      </w:r>
      <w:r w:rsidRPr="009C6A63">
        <w:t>u</w:t>
      </w:r>
      <w:r>
        <w:t>TTY</w:t>
      </w:r>
      <w:r w:rsidR="00ED0FA6">
        <w:rPr>
          <w:rFonts w:hint="eastAsia"/>
        </w:rPr>
        <w:t>或其他</w:t>
      </w:r>
      <w:r w:rsidR="00934A92">
        <w:rPr>
          <w:rFonts w:hint="eastAsia"/>
        </w:rPr>
        <w:t>SSH</w:t>
      </w:r>
      <w:r w:rsidR="00ED0FA6">
        <w:rPr>
          <w:rFonts w:hint="eastAsia"/>
        </w:rPr>
        <w:t>登录工具</w:t>
      </w:r>
      <w:r w:rsidR="00925DE1">
        <w:rPr>
          <w:rFonts w:hint="eastAsia"/>
        </w:rPr>
        <w:t>，也可以</w:t>
      </w:r>
      <w:r w:rsidR="001C7773">
        <w:rPr>
          <w:rFonts w:hint="eastAsia"/>
        </w:rPr>
        <w:t>使用</w:t>
      </w:r>
      <w:r w:rsidR="00925DE1">
        <w:rPr>
          <w:rFonts w:hint="eastAsia"/>
        </w:rPr>
        <w:t>ecs-mysql</w:t>
      </w:r>
      <w:r w:rsidR="00925DE1">
        <w:rPr>
          <w:rFonts w:hint="eastAsia"/>
        </w:rPr>
        <w:t>右侧</w:t>
      </w:r>
      <w:r w:rsidR="00925DE1" w:rsidRPr="009C6A63">
        <w:rPr>
          <w:noProof/>
        </w:rPr>
        <w:t>“</w:t>
      </w:r>
      <w:r w:rsidR="00925DE1">
        <w:rPr>
          <w:noProof/>
        </w:rPr>
        <w:t>远程登录</w:t>
      </w:r>
      <w:r w:rsidR="00925DE1" w:rsidRPr="009C6A63">
        <w:rPr>
          <w:noProof/>
        </w:rPr>
        <w:t>”</w:t>
      </w:r>
      <w:r w:rsidR="001C7773">
        <w:rPr>
          <w:noProof/>
        </w:rPr>
        <w:t>中的</w:t>
      </w:r>
      <w:r w:rsidR="001C7773" w:rsidRPr="009C6A63">
        <w:rPr>
          <w:noProof/>
        </w:rPr>
        <w:t>“</w:t>
      </w:r>
      <w:r w:rsidR="001C7773">
        <w:rPr>
          <w:noProof/>
        </w:rPr>
        <w:t>CloudShell</w:t>
      </w:r>
      <w:r w:rsidR="001C7773">
        <w:rPr>
          <w:noProof/>
        </w:rPr>
        <w:t>登录</w:t>
      </w:r>
      <w:r w:rsidR="001C7773" w:rsidRPr="009C6A63">
        <w:rPr>
          <w:noProof/>
        </w:rPr>
        <w:t>”</w:t>
      </w:r>
      <w:r w:rsidRPr="009C6A63">
        <w:t>。</w:t>
      </w:r>
      <w:r w:rsidR="00925DE1">
        <w:t>使用</w:t>
      </w:r>
      <w:r w:rsidR="00925DE1">
        <w:rPr>
          <w:rFonts w:hint="eastAsia"/>
        </w:rPr>
        <w:t>ecs</w:t>
      </w:r>
      <w:r w:rsidR="00925DE1">
        <w:t>-mysql</w:t>
      </w:r>
      <w:r w:rsidR="00925DE1">
        <w:t>的</w:t>
      </w:r>
      <w:r w:rsidR="00925DE1" w:rsidRPr="009C6A63">
        <w:t>弹性</w:t>
      </w:r>
      <w:r w:rsidR="00925DE1" w:rsidRPr="009C6A63">
        <w:t>IP</w:t>
      </w:r>
      <w:r w:rsidR="00925DE1">
        <w:t>地址和</w:t>
      </w:r>
      <w:r w:rsidR="00C75C83">
        <w:t>root</w:t>
      </w:r>
      <w:r w:rsidR="00925DE1">
        <w:t>密码进行</w:t>
      </w:r>
      <w:r w:rsidR="00925DE1">
        <w:t>SSH</w:t>
      </w:r>
      <w:r w:rsidR="00925DE1">
        <w:t>登录</w:t>
      </w:r>
      <w:r w:rsidR="00925DE1">
        <w:rPr>
          <w:rFonts w:hint="eastAsia"/>
        </w:rPr>
        <w:t>。</w:t>
      </w:r>
    </w:p>
    <w:p w14:paraId="62F066DC" w14:textId="3F19E383" w:rsidR="00123EF3" w:rsidRDefault="00CC782D" w:rsidP="00EF40AB">
      <w:pPr>
        <w:pStyle w:val="1e"/>
      </w:pPr>
      <w:r>
        <w:rPr>
          <w:noProof/>
        </w:rPr>
        <w:drawing>
          <wp:inline distT="0" distB="0" distL="0" distR="0" wp14:anchorId="5F39E2C4" wp14:editId="166E96BD">
            <wp:extent cx="2880000" cy="2880000"/>
            <wp:effectExtent l="19050" t="19050" r="15875"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2880000"/>
                    </a:xfrm>
                    <a:prstGeom prst="rect">
                      <a:avLst/>
                    </a:prstGeom>
                    <a:ln w="12696" cmpd="sng">
                      <a:solidFill>
                        <a:srgbClr val="D9D9D9"/>
                      </a:solidFill>
                      <a:prstDash val="solid"/>
                    </a:ln>
                  </pic:spPr>
                </pic:pic>
              </a:graphicData>
            </a:graphic>
          </wp:inline>
        </w:drawing>
      </w:r>
    </w:p>
    <w:p w14:paraId="55CF44FD" w14:textId="59CEDB95" w:rsidR="008F260A" w:rsidRDefault="008F260A" w:rsidP="000F5ECC">
      <w:pPr>
        <w:pStyle w:val="30"/>
      </w:pPr>
      <w:r>
        <w:rPr>
          <w:rFonts w:hint="eastAsia"/>
        </w:rPr>
        <w:lastRenderedPageBreak/>
        <w:t>点击“</w:t>
      </w:r>
      <w:r>
        <w:rPr>
          <w:rFonts w:hint="eastAsia"/>
        </w:rPr>
        <w:t>Connection</w:t>
      </w:r>
      <w:r>
        <w:rPr>
          <w:rFonts w:hint="eastAsia"/>
        </w:rPr>
        <w:t>”标签，将</w:t>
      </w:r>
      <w:r>
        <w:rPr>
          <w:rFonts w:hint="eastAsia"/>
        </w:rPr>
        <w:t>keepalives</w:t>
      </w:r>
      <w:r>
        <w:rPr>
          <w:rFonts w:hint="eastAsia"/>
        </w:rPr>
        <w:t>修改为“</w:t>
      </w:r>
      <w:r>
        <w:rPr>
          <w:rFonts w:hint="eastAsia"/>
        </w:rPr>
        <w:t>6</w:t>
      </w:r>
      <w:r>
        <w:t>0</w:t>
      </w:r>
      <w:r>
        <w:rPr>
          <w:rFonts w:hint="eastAsia"/>
        </w:rPr>
        <w:t>”</w:t>
      </w:r>
      <w:r w:rsidRPr="009C6A63">
        <w:t>，点击</w:t>
      </w:r>
      <w:r>
        <w:rPr>
          <w:rFonts w:hint="eastAsia"/>
        </w:rPr>
        <w:t>“</w:t>
      </w:r>
      <w:r>
        <w:rPr>
          <w:rFonts w:hint="eastAsia"/>
        </w:rPr>
        <w:t>Open</w:t>
      </w:r>
      <w:r>
        <w:rPr>
          <w:rFonts w:hint="eastAsia"/>
        </w:rPr>
        <w:t>”。</w:t>
      </w:r>
    </w:p>
    <w:p w14:paraId="563F11E3" w14:textId="4276FA0D" w:rsidR="008F260A" w:rsidRPr="009C6A63" w:rsidRDefault="008F260A" w:rsidP="00EF40AB">
      <w:pPr>
        <w:pStyle w:val="1e"/>
      </w:pPr>
      <w:r>
        <w:rPr>
          <w:noProof/>
        </w:rPr>
        <w:drawing>
          <wp:inline distT="0" distB="0" distL="0" distR="0" wp14:anchorId="6963ACCC" wp14:editId="0AE049AB">
            <wp:extent cx="2880000" cy="2884183"/>
            <wp:effectExtent l="19050" t="19050" r="15875"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884183"/>
                    </a:xfrm>
                    <a:prstGeom prst="rect">
                      <a:avLst/>
                    </a:prstGeom>
                    <a:ln w="12696" cmpd="sng">
                      <a:solidFill>
                        <a:srgbClr val="D9D9D9"/>
                      </a:solidFill>
                      <a:prstDash val="solid"/>
                    </a:ln>
                  </pic:spPr>
                </pic:pic>
              </a:graphicData>
            </a:graphic>
          </wp:inline>
        </w:drawing>
      </w:r>
    </w:p>
    <w:p w14:paraId="17D2403B" w14:textId="48EB32C7" w:rsidR="00D05C1B" w:rsidRDefault="00D05C1B" w:rsidP="000F5ECC">
      <w:pPr>
        <w:pStyle w:val="30"/>
      </w:pPr>
      <w:r>
        <w:t>在对话框中点击</w:t>
      </w:r>
      <w:r>
        <w:rPr>
          <w:rFonts w:hint="eastAsia"/>
        </w:rPr>
        <w:t>“是</w:t>
      </w:r>
      <w:r>
        <w:rPr>
          <w:rFonts w:hint="eastAsia"/>
        </w:rPr>
        <w:t>(</w:t>
      </w:r>
      <w:r>
        <w:t>Y)</w:t>
      </w:r>
      <w:r>
        <w:rPr>
          <w:rFonts w:hint="eastAsia"/>
        </w:rPr>
        <w:t>”。</w:t>
      </w:r>
    </w:p>
    <w:p w14:paraId="2186FF59" w14:textId="46940DEF" w:rsidR="00D05C1B" w:rsidRDefault="00D05C1B" w:rsidP="00EF40AB">
      <w:pPr>
        <w:pStyle w:val="1e"/>
      </w:pPr>
      <w:r>
        <w:rPr>
          <w:noProof/>
        </w:rPr>
        <w:drawing>
          <wp:inline distT="0" distB="0" distL="0" distR="0" wp14:anchorId="38E7561A" wp14:editId="534FDC72">
            <wp:extent cx="2880000" cy="1995800"/>
            <wp:effectExtent l="19050" t="19050" r="15875" b="241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1995800"/>
                    </a:xfrm>
                    <a:prstGeom prst="rect">
                      <a:avLst/>
                    </a:prstGeom>
                    <a:ln w="12696" cmpd="sng">
                      <a:solidFill>
                        <a:srgbClr val="D9D9D9"/>
                      </a:solidFill>
                      <a:prstDash val="solid"/>
                    </a:ln>
                  </pic:spPr>
                </pic:pic>
              </a:graphicData>
            </a:graphic>
          </wp:inline>
        </w:drawing>
      </w:r>
    </w:p>
    <w:p w14:paraId="3BA6E6CE" w14:textId="13E653ED" w:rsidR="00123EF3" w:rsidRPr="009C6A63" w:rsidRDefault="004704CB" w:rsidP="000F5ECC">
      <w:pPr>
        <w:pStyle w:val="30"/>
      </w:pPr>
      <w:r>
        <w:t>输入</w:t>
      </w:r>
      <w:r>
        <w:rPr>
          <w:rFonts w:hint="eastAsia"/>
        </w:rPr>
        <w:t>“</w:t>
      </w:r>
      <w:r w:rsidRPr="009C6A63">
        <w:t>root</w:t>
      </w:r>
      <w:r>
        <w:rPr>
          <w:rFonts w:hint="eastAsia"/>
        </w:rPr>
        <w:t>”</w:t>
      </w:r>
      <w:r>
        <w:t>用户名</w:t>
      </w:r>
      <w:r w:rsidR="00123EF3" w:rsidRPr="009C6A63">
        <w:t>和之前设置的密码</w:t>
      </w:r>
      <w:r w:rsidR="00123EF3">
        <w:rPr>
          <w:rFonts w:hint="eastAsia"/>
        </w:rPr>
        <w:t>进行</w:t>
      </w:r>
      <w:r w:rsidR="00F20268">
        <w:rPr>
          <w:rFonts w:hint="eastAsia"/>
        </w:rPr>
        <w:t>S</w:t>
      </w:r>
      <w:r w:rsidR="00F20268">
        <w:t>SH</w:t>
      </w:r>
      <w:r w:rsidR="00123EF3">
        <w:rPr>
          <w:rFonts w:hint="eastAsia"/>
        </w:rPr>
        <w:t>远程</w:t>
      </w:r>
      <w:r w:rsidR="00123EF3" w:rsidRPr="009C6A63">
        <w:t>登录。</w:t>
      </w:r>
    </w:p>
    <w:p w14:paraId="631E9032" w14:textId="77777777" w:rsidR="004F2122" w:rsidRDefault="004F2122" w:rsidP="007D068B">
      <w:pPr>
        <w:pStyle w:val="2f2"/>
      </w:pPr>
      <w:r>
        <w:t>login as: root</w:t>
      </w:r>
    </w:p>
    <w:p w14:paraId="268EC66D" w14:textId="77777777" w:rsidR="004F2122" w:rsidRDefault="004F2122" w:rsidP="007D068B">
      <w:pPr>
        <w:pStyle w:val="2f2"/>
      </w:pPr>
    </w:p>
    <w:p w14:paraId="4E5F0B87" w14:textId="77777777" w:rsidR="004F2122" w:rsidRDefault="004F2122" w:rsidP="007D068B">
      <w:pPr>
        <w:pStyle w:val="2f2"/>
      </w:pPr>
      <w:r>
        <w:t>Authorized users only. All activities may be monitored and reported.</w:t>
      </w:r>
    </w:p>
    <w:p w14:paraId="6ABD9F60" w14:textId="2F4A2245" w:rsidR="004F2122" w:rsidRDefault="004F2122" w:rsidP="007D068B">
      <w:pPr>
        <w:pStyle w:val="2f2"/>
      </w:pPr>
      <w:r>
        <w:t>root@121.36.97.64's password:</w:t>
      </w:r>
    </w:p>
    <w:p w14:paraId="11E137FE" w14:textId="77777777" w:rsidR="004F2122" w:rsidRDefault="004F2122" w:rsidP="007D068B">
      <w:pPr>
        <w:pStyle w:val="2f2"/>
      </w:pPr>
      <w:r>
        <w:tab/>
        <w:t>Welcome to Huawei Cloud Service</w:t>
      </w:r>
    </w:p>
    <w:p w14:paraId="082DC678" w14:textId="77777777" w:rsidR="004F2122" w:rsidRDefault="004F2122" w:rsidP="007D068B">
      <w:pPr>
        <w:pStyle w:val="2f2"/>
      </w:pPr>
    </w:p>
    <w:p w14:paraId="5F23B01A" w14:textId="77777777" w:rsidR="004F2122" w:rsidRDefault="004F2122" w:rsidP="007D068B">
      <w:pPr>
        <w:pStyle w:val="2f2"/>
      </w:pPr>
      <w:r>
        <w:t>Last login: Thu Aug 20 14:06:28 2020 from 119.3.119.19</w:t>
      </w:r>
    </w:p>
    <w:p w14:paraId="7727AC5C" w14:textId="77777777" w:rsidR="004F2122" w:rsidRDefault="004F2122" w:rsidP="007D068B">
      <w:pPr>
        <w:pStyle w:val="2f2"/>
      </w:pPr>
    </w:p>
    <w:p w14:paraId="480C3A3C" w14:textId="77777777" w:rsidR="004F2122" w:rsidRDefault="004F2122" w:rsidP="007D068B">
      <w:pPr>
        <w:pStyle w:val="2f2"/>
      </w:pPr>
    </w:p>
    <w:p w14:paraId="1822F088" w14:textId="77777777" w:rsidR="004F2122" w:rsidRDefault="004F2122" w:rsidP="007D068B">
      <w:pPr>
        <w:pStyle w:val="2f2"/>
      </w:pPr>
      <w:r>
        <w:t>Welcome to 4.19.90-2003.4.0.0036.oe1.aarch64</w:t>
      </w:r>
    </w:p>
    <w:p w14:paraId="0F7257FE" w14:textId="77777777" w:rsidR="004F2122" w:rsidRDefault="004F2122" w:rsidP="007D068B">
      <w:pPr>
        <w:pStyle w:val="2f2"/>
      </w:pPr>
    </w:p>
    <w:p w14:paraId="30A662CC" w14:textId="77777777" w:rsidR="004F2122" w:rsidRDefault="004F2122" w:rsidP="007D068B">
      <w:pPr>
        <w:pStyle w:val="2f2"/>
      </w:pPr>
      <w:r>
        <w:t xml:space="preserve">System information as of time: </w:t>
      </w:r>
      <w:r>
        <w:tab/>
        <w:t>Thu Aug 20 14:13:07 CST 2020</w:t>
      </w:r>
    </w:p>
    <w:p w14:paraId="7A28F66F" w14:textId="77777777" w:rsidR="004F2122" w:rsidRDefault="004F2122" w:rsidP="007D068B">
      <w:pPr>
        <w:pStyle w:val="2f2"/>
      </w:pPr>
    </w:p>
    <w:p w14:paraId="108307B9" w14:textId="77777777" w:rsidR="004F2122" w:rsidRDefault="004F2122" w:rsidP="007D068B">
      <w:pPr>
        <w:pStyle w:val="2f2"/>
      </w:pPr>
      <w:r>
        <w:lastRenderedPageBreak/>
        <w:t xml:space="preserve">System load: </w:t>
      </w:r>
      <w:r>
        <w:tab/>
        <w:t>0.00</w:t>
      </w:r>
    </w:p>
    <w:p w14:paraId="0DCC0061" w14:textId="77777777" w:rsidR="004F2122" w:rsidRDefault="004F2122" w:rsidP="007D068B">
      <w:pPr>
        <w:pStyle w:val="2f2"/>
      </w:pPr>
      <w:r>
        <w:t xml:space="preserve">Processes: </w:t>
      </w:r>
      <w:r>
        <w:tab/>
        <w:t>153</w:t>
      </w:r>
    </w:p>
    <w:p w14:paraId="6637373E" w14:textId="77777777" w:rsidR="004F2122" w:rsidRDefault="004F2122" w:rsidP="007D068B">
      <w:pPr>
        <w:pStyle w:val="2f2"/>
      </w:pPr>
      <w:r>
        <w:t xml:space="preserve">Memory used: </w:t>
      </w:r>
      <w:r>
        <w:tab/>
        <w:t>2.5%</w:t>
      </w:r>
    </w:p>
    <w:p w14:paraId="6F4F3397" w14:textId="77777777" w:rsidR="004F2122" w:rsidRDefault="004F2122" w:rsidP="007D068B">
      <w:pPr>
        <w:pStyle w:val="2f2"/>
      </w:pPr>
      <w:r>
        <w:t xml:space="preserve">Swap used: </w:t>
      </w:r>
      <w:r>
        <w:tab/>
        <w:t>0.0%</w:t>
      </w:r>
    </w:p>
    <w:p w14:paraId="4C7B218A" w14:textId="77777777" w:rsidR="004F2122" w:rsidRDefault="004F2122" w:rsidP="007D068B">
      <w:pPr>
        <w:pStyle w:val="2f2"/>
      </w:pPr>
      <w:r>
        <w:t xml:space="preserve">Usage On: </w:t>
      </w:r>
      <w:r>
        <w:tab/>
        <w:t>9%</w:t>
      </w:r>
    </w:p>
    <w:p w14:paraId="2AC28460" w14:textId="77777777" w:rsidR="004F2122" w:rsidRDefault="004F2122" w:rsidP="007D068B">
      <w:pPr>
        <w:pStyle w:val="2f2"/>
      </w:pPr>
      <w:r>
        <w:t xml:space="preserve">IP address: </w:t>
      </w:r>
      <w:r>
        <w:tab/>
        <w:t>192.168.0.25</w:t>
      </w:r>
    </w:p>
    <w:p w14:paraId="035D172B" w14:textId="77777777" w:rsidR="004F2122" w:rsidRDefault="004F2122" w:rsidP="007D068B">
      <w:pPr>
        <w:pStyle w:val="2f2"/>
      </w:pPr>
      <w:r>
        <w:t xml:space="preserve">Users online: </w:t>
      </w:r>
      <w:r>
        <w:tab/>
        <w:t>1</w:t>
      </w:r>
    </w:p>
    <w:p w14:paraId="254E7A41" w14:textId="77777777" w:rsidR="004F2122" w:rsidRDefault="004F2122" w:rsidP="007D068B">
      <w:pPr>
        <w:pStyle w:val="2f2"/>
      </w:pPr>
    </w:p>
    <w:p w14:paraId="4EB4DAD7" w14:textId="77777777" w:rsidR="004F2122" w:rsidRDefault="004F2122" w:rsidP="007D068B">
      <w:pPr>
        <w:pStyle w:val="2f2"/>
      </w:pPr>
    </w:p>
    <w:p w14:paraId="0B3C5209" w14:textId="77777777" w:rsidR="004F2122" w:rsidRDefault="004F2122" w:rsidP="007D068B">
      <w:pPr>
        <w:pStyle w:val="2f2"/>
      </w:pPr>
    </w:p>
    <w:p w14:paraId="1F8AF01D" w14:textId="2423D446" w:rsidR="00123EF3" w:rsidRDefault="004F2122" w:rsidP="007D068B">
      <w:pPr>
        <w:pStyle w:val="2f2"/>
      </w:pPr>
      <w:r>
        <w:t>[root@ecs-mysql ~]#</w:t>
      </w:r>
    </w:p>
    <w:p w14:paraId="2BF8E758" w14:textId="77777777" w:rsidR="002A79D6" w:rsidRPr="00576B28" w:rsidRDefault="002A79D6" w:rsidP="000F5ECC">
      <w:pPr>
        <w:pStyle w:val="30"/>
      </w:pPr>
      <w:r w:rsidRPr="00576B28">
        <w:rPr>
          <w:rFonts w:hint="eastAsia"/>
        </w:rPr>
        <w:t>检查</w:t>
      </w:r>
      <w:r w:rsidRPr="00576B28">
        <w:t>CMake</w:t>
      </w:r>
      <w:r w:rsidRPr="00576B28">
        <w:t>是否安装</w:t>
      </w:r>
      <w:r>
        <w:rPr>
          <w:rFonts w:hint="eastAsia"/>
        </w:rPr>
        <w:t>，</w:t>
      </w:r>
      <w:r w:rsidRPr="00576B28">
        <w:rPr>
          <w:rFonts w:hint="eastAsia"/>
        </w:rPr>
        <w:t>返回内容如下所示</w:t>
      </w:r>
      <w:r>
        <w:rPr>
          <w:rFonts w:hint="eastAsia"/>
        </w:rPr>
        <w:t>，</w:t>
      </w:r>
      <w:r w:rsidRPr="00576B28">
        <w:rPr>
          <w:rFonts w:hint="eastAsia"/>
        </w:rPr>
        <w:t>表示未安装</w:t>
      </w:r>
      <w:r w:rsidRPr="00576B28">
        <w:rPr>
          <w:rFonts w:hint="eastAsia"/>
        </w:rPr>
        <w:t>cmake</w:t>
      </w:r>
      <w:r w:rsidRPr="00576B28">
        <w:rPr>
          <w:rFonts w:hint="eastAsia"/>
        </w:rPr>
        <w:t>，需要安装</w:t>
      </w:r>
      <w:r w:rsidRPr="00576B28">
        <w:rPr>
          <w:rFonts w:hint="eastAsia"/>
        </w:rPr>
        <w:t>c</w:t>
      </w:r>
      <w:r w:rsidRPr="00576B28">
        <w:t>make</w:t>
      </w:r>
      <w:r>
        <w:rPr>
          <w:rFonts w:hint="eastAsia"/>
        </w:rPr>
        <w:t>。</w:t>
      </w:r>
    </w:p>
    <w:p w14:paraId="206C5B2E" w14:textId="77777777" w:rsidR="004F2122" w:rsidRDefault="004F2122" w:rsidP="007D068B">
      <w:pPr>
        <w:pStyle w:val="2f2"/>
      </w:pPr>
      <w:r>
        <w:t>[root@ecs-mysql ~]# rpm -qa | grep cmake</w:t>
      </w:r>
    </w:p>
    <w:p w14:paraId="06CFE5D3" w14:textId="77F2BCB0" w:rsidR="002A79D6" w:rsidRPr="00576B28" w:rsidRDefault="004F2122" w:rsidP="007D068B">
      <w:pPr>
        <w:pStyle w:val="2f2"/>
      </w:pPr>
      <w:r>
        <w:t>[root@ecs-mysql ~]#</w:t>
      </w:r>
    </w:p>
    <w:p w14:paraId="348BA82C" w14:textId="77777777" w:rsidR="004B3498" w:rsidRPr="00576B28" w:rsidRDefault="004B3498" w:rsidP="000F5ECC">
      <w:pPr>
        <w:pStyle w:val="30"/>
      </w:pPr>
      <w:r w:rsidRPr="00576B28">
        <w:t>执行以下命令</w:t>
      </w:r>
      <w:r w:rsidRPr="00576B28">
        <w:rPr>
          <w:rFonts w:hint="eastAsia"/>
        </w:rPr>
        <w:t>，</w:t>
      </w:r>
      <w:r w:rsidRPr="00576B28">
        <w:t>安装</w:t>
      </w:r>
      <w:r w:rsidRPr="00576B28">
        <w:rPr>
          <w:rFonts w:hint="eastAsia"/>
        </w:rPr>
        <w:t>所需</w:t>
      </w:r>
      <w:r w:rsidRPr="00576B28">
        <w:t>依赖包</w:t>
      </w:r>
      <w:r w:rsidRPr="00576B28">
        <w:rPr>
          <w:rFonts w:hint="eastAsia"/>
        </w:rPr>
        <w:t>。</w:t>
      </w:r>
    </w:p>
    <w:p w14:paraId="6CBF6E6F" w14:textId="5B52EBED" w:rsidR="004B3498" w:rsidRPr="00576B28" w:rsidRDefault="004F2122" w:rsidP="007D068B">
      <w:pPr>
        <w:pStyle w:val="2f2"/>
      </w:pPr>
      <w:r>
        <w:t xml:space="preserve">[root@ecs-mysql ~]# </w:t>
      </w:r>
      <w:r w:rsidR="00D31F4E">
        <w:t>dnf</w:t>
      </w:r>
      <w:r w:rsidR="004B3498" w:rsidRPr="00576B28">
        <w:t xml:space="preserve"> -y install gcc gcc-c++ automake zlib zlib-devel bzip2 bzip2-devel bzip2-libs readline readline-devel bison ncurses ncurses-devel libaio-devel openssl openssl-devel gmp gmp-devel mpfr mpfr-devel libmpc libmpc-devel bison* ncurses*</w:t>
      </w:r>
      <w:r w:rsidR="004B3498" w:rsidRPr="00576B28">
        <w:rPr>
          <w:rFonts w:hint="eastAsia"/>
        </w:rPr>
        <w:t xml:space="preserve"> </w:t>
      </w:r>
      <w:r w:rsidR="004B3498" w:rsidRPr="00576B28">
        <w:t>bzip2 wget</w:t>
      </w:r>
      <w:r w:rsidR="004B3498" w:rsidRPr="00576B28">
        <w:rPr>
          <w:rFonts w:hint="eastAsia"/>
        </w:rPr>
        <w:t xml:space="preserve"> </w:t>
      </w:r>
      <w:r w:rsidR="004B3498" w:rsidRPr="00576B28">
        <w:t>libtirpc libtirpc-devel</w:t>
      </w:r>
      <w:r w:rsidR="004B3498" w:rsidRPr="00576B28">
        <w:rPr>
          <w:rFonts w:hint="eastAsia"/>
        </w:rPr>
        <w:t xml:space="preserve"> </w:t>
      </w:r>
      <w:r w:rsidR="004B3498" w:rsidRPr="00576B28">
        <w:t>ncurses-devel rpcgen</w:t>
      </w:r>
    </w:p>
    <w:p w14:paraId="4146DC45" w14:textId="77777777" w:rsidR="002A79D6" w:rsidRPr="00576B28" w:rsidRDefault="002A79D6" w:rsidP="000F5ECC">
      <w:pPr>
        <w:pStyle w:val="30"/>
      </w:pPr>
      <w:r w:rsidRPr="00576B28">
        <w:rPr>
          <w:rFonts w:hint="eastAsia"/>
        </w:rPr>
        <w:t>获取</w:t>
      </w:r>
      <w:r w:rsidRPr="00576B28">
        <w:rPr>
          <w:rFonts w:hint="eastAsia"/>
        </w:rPr>
        <w:t>CM</w:t>
      </w:r>
      <w:r w:rsidRPr="00576B28">
        <w:t>ake</w:t>
      </w:r>
      <w:r w:rsidRPr="00576B28">
        <w:rPr>
          <w:rFonts w:hint="eastAsia"/>
        </w:rPr>
        <w:t>源码</w:t>
      </w:r>
      <w:r>
        <w:rPr>
          <w:rFonts w:hint="eastAsia"/>
        </w:rPr>
        <w:t>。</w:t>
      </w:r>
    </w:p>
    <w:p w14:paraId="567D132A" w14:textId="1F8F2D84" w:rsidR="002A79D6" w:rsidRPr="00576B28" w:rsidRDefault="004F2122" w:rsidP="007D068B">
      <w:pPr>
        <w:pStyle w:val="2f2"/>
      </w:pPr>
      <w:r w:rsidRPr="004F2122">
        <w:t xml:space="preserve">[root@ecs-mysql ~]# </w:t>
      </w:r>
      <w:r w:rsidR="002A79D6" w:rsidRPr="00576B28">
        <w:t>cd /usr/local/src</w:t>
      </w:r>
    </w:p>
    <w:p w14:paraId="175512C5" w14:textId="26E68881" w:rsidR="002A79D6" w:rsidRPr="00576B28" w:rsidRDefault="004F2122" w:rsidP="007D068B">
      <w:pPr>
        <w:pStyle w:val="2f2"/>
      </w:pPr>
      <w:r w:rsidRPr="004F2122">
        <w:t xml:space="preserve">[root@ecs-mysql ~]# </w:t>
      </w:r>
      <w:r w:rsidR="002A79D6" w:rsidRPr="00576B28">
        <w:t xml:space="preserve">wget </w:t>
      </w:r>
      <w:r w:rsidR="00945AFB" w:rsidRPr="00945AFB">
        <w:rPr>
          <w:rStyle w:val="ad"/>
          <w:color w:val="auto"/>
        </w:rPr>
        <w:t>https://kunpengpractice.obs.cn-north-4.myhuaweicloud.com/kp/cmake-3.9.2.tar.gz</w:t>
      </w:r>
    </w:p>
    <w:p w14:paraId="35BDC13F" w14:textId="77777777" w:rsidR="002A79D6" w:rsidRPr="00576B28" w:rsidRDefault="002A79D6" w:rsidP="000F5ECC">
      <w:pPr>
        <w:pStyle w:val="30"/>
      </w:pPr>
      <w:r w:rsidRPr="00576B28">
        <w:rPr>
          <w:rFonts w:hint="eastAsia"/>
        </w:rPr>
        <w:t>解压软件包</w:t>
      </w:r>
      <w:r>
        <w:rPr>
          <w:rFonts w:hint="eastAsia"/>
        </w:rPr>
        <w:t>。</w:t>
      </w:r>
    </w:p>
    <w:p w14:paraId="4BAB51C5" w14:textId="657E3806" w:rsidR="002A79D6" w:rsidRPr="00576B28" w:rsidRDefault="004F2122" w:rsidP="007D068B">
      <w:pPr>
        <w:pStyle w:val="2f2"/>
      </w:pPr>
      <w:r>
        <w:t>[root@ecs-mysql src</w:t>
      </w:r>
      <w:r w:rsidRPr="004F2122">
        <w:t xml:space="preserve">]# </w:t>
      </w:r>
      <w:r w:rsidR="002A79D6" w:rsidRPr="00576B28">
        <w:t>tar -zxvf cmake-3.9.2.tar.gz</w:t>
      </w:r>
    </w:p>
    <w:p w14:paraId="1A2C1DF4" w14:textId="77777777" w:rsidR="002A79D6" w:rsidRPr="00576B28" w:rsidRDefault="002A79D6" w:rsidP="000F5ECC">
      <w:pPr>
        <w:pStyle w:val="30"/>
      </w:pPr>
      <w:r w:rsidRPr="00576B28">
        <w:rPr>
          <w:rFonts w:hint="eastAsia"/>
        </w:rPr>
        <w:t>进入</w:t>
      </w:r>
      <w:r w:rsidRPr="00576B28">
        <w:t>CMake</w:t>
      </w:r>
      <w:r w:rsidRPr="00576B28">
        <w:t>的安装目录</w:t>
      </w:r>
      <w:r>
        <w:rPr>
          <w:rFonts w:hint="eastAsia"/>
        </w:rPr>
        <w:t>。</w:t>
      </w:r>
    </w:p>
    <w:p w14:paraId="2985C6D3" w14:textId="7E901A76" w:rsidR="002A79D6" w:rsidRPr="00576B28" w:rsidRDefault="004F2122" w:rsidP="007D068B">
      <w:pPr>
        <w:pStyle w:val="2f2"/>
      </w:pPr>
      <w:r>
        <w:t>[root@ecs-mysql cmake-3.9.2]#</w:t>
      </w:r>
      <w:r w:rsidRPr="004F2122">
        <w:t xml:space="preserve"> </w:t>
      </w:r>
      <w:r w:rsidR="002A79D6" w:rsidRPr="00576B28">
        <w:t>cd cmake-3.9.2</w:t>
      </w:r>
    </w:p>
    <w:p w14:paraId="0C295470" w14:textId="67E7BA88" w:rsidR="002A79D6" w:rsidRPr="00576B28" w:rsidRDefault="002A79D6" w:rsidP="000F5ECC">
      <w:pPr>
        <w:pStyle w:val="30"/>
      </w:pPr>
      <w:r w:rsidRPr="00576B28">
        <w:rPr>
          <w:rFonts w:hint="eastAsia"/>
        </w:rPr>
        <w:t>安装</w:t>
      </w:r>
      <w:r w:rsidRPr="00576B28">
        <w:t>CMake</w:t>
      </w:r>
      <w:r w:rsidR="004F2122">
        <w:rPr>
          <w:rFonts w:hint="eastAsia"/>
        </w:rPr>
        <w:t>，</w:t>
      </w:r>
      <w:r w:rsidR="004F2122">
        <w:t>此过程耗时较长</w:t>
      </w:r>
      <w:r w:rsidR="004F2122">
        <w:rPr>
          <w:rFonts w:hint="eastAsia"/>
        </w:rPr>
        <w:t>，</w:t>
      </w:r>
      <w:r w:rsidR="004F2122">
        <w:t>请耐心等待</w:t>
      </w:r>
      <w:r>
        <w:rPr>
          <w:rFonts w:hint="eastAsia"/>
        </w:rPr>
        <w:t>。</w:t>
      </w:r>
    </w:p>
    <w:p w14:paraId="10B95C28" w14:textId="31AF38AF" w:rsidR="002A79D6" w:rsidRPr="00576B28" w:rsidRDefault="004F2122" w:rsidP="007D068B">
      <w:pPr>
        <w:pStyle w:val="2f2"/>
      </w:pPr>
      <w:r w:rsidRPr="004F2122">
        <w:t>[root@ecs-mysql cmake-3.9.2]#</w:t>
      </w:r>
      <w:r>
        <w:t xml:space="preserve"> </w:t>
      </w:r>
      <w:r w:rsidR="002A79D6" w:rsidRPr="00576B28">
        <w:t>./configure</w:t>
      </w:r>
    </w:p>
    <w:p w14:paraId="28D4CA02" w14:textId="2C633E8D" w:rsidR="00CA7B15" w:rsidRDefault="00CA7B15" w:rsidP="00EF40AB">
      <w:pPr>
        <w:pStyle w:val="1e"/>
      </w:pPr>
      <w:r w:rsidRPr="00576B28">
        <w:rPr>
          <w:rFonts w:hint="eastAsia"/>
        </w:rPr>
        <w:t>“</w:t>
      </w:r>
      <w:r w:rsidRPr="00576B28">
        <w:t>-j”</w:t>
      </w:r>
      <w:r w:rsidRPr="00576B28">
        <w:t>参数可利用多核</w:t>
      </w:r>
      <w:r w:rsidRPr="00576B28">
        <w:t>CPU</w:t>
      </w:r>
      <w:r w:rsidRPr="00576B28">
        <w:t>加快编译速度，在本示例中，使用的是</w:t>
      </w:r>
      <w:r w:rsidR="009303D3">
        <w:rPr>
          <w:rFonts w:hint="eastAsia"/>
        </w:rPr>
        <w:t>8</w:t>
      </w:r>
      <w:r w:rsidRPr="00576B28">
        <w:t>核</w:t>
      </w:r>
      <w:r w:rsidRPr="00576B28">
        <w:t>CPU</w:t>
      </w:r>
      <w:r w:rsidRPr="00576B28">
        <w:t>，所以此处为</w:t>
      </w:r>
      <w:r>
        <w:t>“-j</w:t>
      </w:r>
      <w:r w:rsidR="001B5AD3">
        <w:t>8</w:t>
      </w:r>
      <w:r w:rsidRPr="00576B28">
        <w:t>”</w:t>
      </w:r>
      <w:r w:rsidRPr="00576B28">
        <w:t>。</w:t>
      </w:r>
      <w:r w:rsidRPr="00576B28">
        <w:rPr>
          <w:rFonts w:hint="eastAsia"/>
        </w:rPr>
        <w:t>可通过下述命令查询</w:t>
      </w:r>
      <w:r w:rsidRPr="00576B28">
        <w:t>CPU</w:t>
      </w:r>
      <w:r w:rsidRPr="00576B28">
        <w:t>核数：</w:t>
      </w:r>
      <w:r w:rsidRPr="00576B28">
        <w:t>cat /proc/cpuinfo| grep "processor"| wc -l</w:t>
      </w:r>
    </w:p>
    <w:p w14:paraId="61FEC28C" w14:textId="19C3641B" w:rsidR="00D772BA" w:rsidRPr="00576B28" w:rsidRDefault="004F2122" w:rsidP="007D068B">
      <w:pPr>
        <w:pStyle w:val="2f2"/>
      </w:pPr>
      <w:r w:rsidRPr="004F2122">
        <w:t xml:space="preserve">[root@ecs-mysql cmake-3.9.2]# </w:t>
      </w:r>
      <w:r w:rsidR="00D772BA">
        <w:t xml:space="preserve">make </w:t>
      </w:r>
      <w:r w:rsidR="00AD1C18">
        <w:t>-</w:t>
      </w:r>
      <w:r w:rsidR="000A452C">
        <w:t>j</w:t>
      </w:r>
      <w:r>
        <w:t>8</w:t>
      </w:r>
      <w:r w:rsidR="00D772BA" w:rsidRPr="00576B28">
        <w:t xml:space="preserve"> &amp;&amp; make install</w:t>
      </w:r>
    </w:p>
    <w:p w14:paraId="48118553" w14:textId="77777777" w:rsidR="002A79D6" w:rsidRPr="00576B28" w:rsidRDefault="002A79D6" w:rsidP="000F5ECC">
      <w:pPr>
        <w:pStyle w:val="30"/>
      </w:pPr>
      <w:r w:rsidRPr="00576B28">
        <w:rPr>
          <w:rFonts w:hint="eastAsia"/>
        </w:rPr>
        <w:t>测试</w:t>
      </w:r>
      <w:r w:rsidRPr="00576B28">
        <w:t>CMake</w:t>
      </w:r>
      <w:r w:rsidRPr="00576B28">
        <w:t>是否安装完成</w:t>
      </w:r>
      <w:r w:rsidRPr="00576B28">
        <w:rPr>
          <w:rFonts w:hint="eastAsia"/>
        </w:rPr>
        <w:t>，返回内容如下所示，表示安装已经完成</w:t>
      </w:r>
      <w:r>
        <w:rPr>
          <w:rFonts w:hint="eastAsia"/>
        </w:rPr>
        <w:t>。</w:t>
      </w:r>
    </w:p>
    <w:p w14:paraId="6334AD46" w14:textId="53A765E2" w:rsidR="002A79D6" w:rsidRDefault="004F2122" w:rsidP="007D068B">
      <w:pPr>
        <w:pStyle w:val="2f2"/>
      </w:pPr>
      <w:r>
        <w:t>[root@ecs-mysql cmake-3.9.2]#</w:t>
      </w:r>
      <w:r w:rsidRPr="004F2122">
        <w:t xml:space="preserve"> </w:t>
      </w:r>
      <w:r w:rsidR="00536E3F">
        <w:t>cmake -</w:t>
      </w:r>
      <w:r w:rsidR="002A79D6" w:rsidRPr="00576B28">
        <w:t>version</w:t>
      </w:r>
    </w:p>
    <w:p w14:paraId="0B0CCAC6" w14:textId="77777777" w:rsidR="004F2122" w:rsidRDefault="004F2122" w:rsidP="007D068B">
      <w:pPr>
        <w:pStyle w:val="2f2"/>
      </w:pPr>
      <w:r>
        <w:t>cmake version 3.9.2</w:t>
      </w:r>
    </w:p>
    <w:p w14:paraId="04CBBC50" w14:textId="77777777" w:rsidR="004F2122" w:rsidRDefault="004F2122" w:rsidP="007D068B">
      <w:pPr>
        <w:pStyle w:val="2f2"/>
      </w:pPr>
    </w:p>
    <w:p w14:paraId="2A64F8D2" w14:textId="17040D40" w:rsidR="004F2122" w:rsidRPr="00576B28" w:rsidRDefault="004F2122" w:rsidP="007D068B">
      <w:pPr>
        <w:pStyle w:val="2f2"/>
      </w:pPr>
      <w:r>
        <w:t>CMake suite maintained and supported by Kitware (kitware.com/cmake).</w:t>
      </w:r>
    </w:p>
    <w:p w14:paraId="452EB1A0" w14:textId="66B2D00C" w:rsidR="002A79D6" w:rsidRPr="00576B28" w:rsidRDefault="00DC48B6" w:rsidP="002A79D6">
      <w:pPr>
        <w:pStyle w:val="3"/>
      </w:pPr>
      <w:bookmarkStart w:id="34" w:name="_Toc57618213"/>
      <w:r>
        <w:rPr>
          <w:rFonts w:hint="eastAsia"/>
        </w:rPr>
        <w:lastRenderedPageBreak/>
        <w:t>检查</w:t>
      </w:r>
      <w:r w:rsidRPr="00576B28">
        <w:rPr>
          <w:rFonts w:hint="eastAsia"/>
        </w:rPr>
        <w:t>G</w:t>
      </w:r>
      <w:r w:rsidRPr="00576B28">
        <w:t>CC</w:t>
      </w:r>
      <w:r w:rsidRPr="00576B28">
        <w:t>编译器版本</w:t>
      </w:r>
      <w:bookmarkEnd w:id="34"/>
    </w:p>
    <w:p w14:paraId="77A6EED8" w14:textId="35E401C8" w:rsidR="002A79D6" w:rsidRPr="00576B28" w:rsidRDefault="002A79D6" w:rsidP="000F5ECC">
      <w:pPr>
        <w:pStyle w:val="30"/>
      </w:pPr>
      <w:r w:rsidRPr="00576B28">
        <w:rPr>
          <w:rFonts w:hint="eastAsia"/>
        </w:rPr>
        <w:t>执行以下命令，检查当前环境中的</w:t>
      </w:r>
      <w:r w:rsidRPr="00576B28">
        <w:rPr>
          <w:rFonts w:hint="eastAsia"/>
        </w:rPr>
        <w:t>G</w:t>
      </w:r>
      <w:r w:rsidRPr="00576B28">
        <w:t>CC</w:t>
      </w:r>
      <w:r w:rsidR="0001393C">
        <w:t>编译器是否符合</w:t>
      </w:r>
      <w:r w:rsidRPr="00576B28">
        <w:t>要求</w:t>
      </w:r>
      <w:r w:rsidRPr="00576B28">
        <w:rPr>
          <w:rFonts w:hint="eastAsia"/>
        </w:rPr>
        <w:t>。</w:t>
      </w:r>
    </w:p>
    <w:p w14:paraId="6320D35F" w14:textId="77777777" w:rsidR="004F2122" w:rsidRDefault="004F2122" w:rsidP="007D068B">
      <w:pPr>
        <w:pStyle w:val="2f2"/>
      </w:pPr>
      <w:r>
        <w:t>[root@ecs-mysql cmake-3.9.2]# gcc -v</w:t>
      </w:r>
    </w:p>
    <w:p w14:paraId="7D59DD91" w14:textId="77777777" w:rsidR="004F2122" w:rsidRDefault="004F2122" w:rsidP="007D068B">
      <w:pPr>
        <w:pStyle w:val="2f2"/>
      </w:pPr>
      <w:r>
        <w:t>Using built-in specs.</w:t>
      </w:r>
    </w:p>
    <w:p w14:paraId="7B95FFC1" w14:textId="77777777" w:rsidR="004F2122" w:rsidRDefault="004F2122" w:rsidP="007D068B">
      <w:pPr>
        <w:pStyle w:val="2f2"/>
      </w:pPr>
      <w:r>
        <w:t>COLLECT_GCC=gcc</w:t>
      </w:r>
    </w:p>
    <w:p w14:paraId="44818786" w14:textId="77777777" w:rsidR="004F2122" w:rsidRDefault="004F2122" w:rsidP="007D068B">
      <w:pPr>
        <w:pStyle w:val="2f2"/>
      </w:pPr>
      <w:r>
        <w:t>COLLECT_LTO_WRAPPER=/usr/libexec/gcc/aarch64-linux-gnu/7.3.0/lto-wrapper</w:t>
      </w:r>
    </w:p>
    <w:p w14:paraId="3838F5A0" w14:textId="77777777" w:rsidR="004F2122" w:rsidRDefault="004F2122" w:rsidP="007D068B">
      <w:pPr>
        <w:pStyle w:val="2f2"/>
      </w:pPr>
      <w:r>
        <w:t>Target: aarch64-linux-gnu</w:t>
      </w:r>
    </w:p>
    <w:p w14:paraId="7C33BBB6" w14:textId="77777777" w:rsidR="004F2122" w:rsidRDefault="004F2122" w:rsidP="007D068B">
      <w:pPr>
        <w:pStyle w:val="2f2"/>
      </w:pPr>
      <w:r>
        <w:t>Configured with: ../configure --prefix=/usr --mandir=/usr/share/man --infodir=/usr/share/info --enable-shared --enable-threads=posix --enable-checking=release --with-system-zlib --enable-__cxa_atexit --disable-libunwind-exceptions --enable-gnu-unique-object --enable-linker-build-id --with-linker-hash-style=gnu --enable-languages=c,c++,objc,obj-c++,fortran,lto --enable-plugin --enable-initfini-array --disable-libgcj --without-isl --without-cloog --enable-gnu-indirect-function --build=aarch64-linux-gnu --with-stage1-ldflags=' -Wl,-z,relro,-z,now' --with-boot-ldflags=' -Wl,-z,relro,-z,now' --with-multilib-list=lp64</w:t>
      </w:r>
    </w:p>
    <w:p w14:paraId="67B524FC" w14:textId="77777777" w:rsidR="004F2122" w:rsidRDefault="004F2122" w:rsidP="007D068B">
      <w:pPr>
        <w:pStyle w:val="2f2"/>
      </w:pPr>
      <w:r>
        <w:t>Thread model: posix</w:t>
      </w:r>
    </w:p>
    <w:p w14:paraId="5A25D7BE" w14:textId="2B58B8BB" w:rsidR="002A79D6" w:rsidRDefault="004F2122" w:rsidP="007D068B">
      <w:pPr>
        <w:pStyle w:val="2f2"/>
      </w:pPr>
      <w:r>
        <w:t>gcc version 7.3.0 (GCC)</w:t>
      </w:r>
    </w:p>
    <w:p w14:paraId="3D267970" w14:textId="2A141AAC" w:rsidR="002A79D6" w:rsidRPr="00576B28" w:rsidRDefault="002A79D6" w:rsidP="002A79D6">
      <w:pPr>
        <w:pStyle w:val="4a"/>
        <w:jc w:val="both"/>
        <w:rPr>
          <w:noProof/>
        </w:rPr>
      </w:pPr>
      <w:r w:rsidRPr="00576B28">
        <w:rPr>
          <w:noProof/>
        </w:rPr>
        <w:t>若版本为</w:t>
      </w:r>
      <w:r w:rsidRPr="00576B28">
        <w:rPr>
          <w:rFonts w:hint="eastAsia"/>
          <w:noProof/>
        </w:rPr>
        <w:t>5</w:t>
      </w:r>
      <w:r w:rsidRPr="00576B28">
        <w:rPr>
          <w:noProof/>
        </w:rPr>
        <w:t>.3</w:t>
      </w:r>
      <w:r w:rsidRPr="00576B28">
        <w:rPr>
          <w:noProof/>
        </w:rPr>
        <w:t>及以上</w:t>
      </w:r>
      <w:r w:rsidRPr="00576B28">
        <w:rPr>
          <w:rFonts w:hint="eastAsia"/>
          <w:noProof/>
        </w:rPr>
        <w:t>，</w:t>
      </w:r>
      <w:r w:rsidRPr="00576B28">
        <w:rPr>
          <w:noProof/>
        </w:rPr>
        <w:t>则表示符合版本要求</w:t>
      </w:r>
      <w:r>
        <w:rPr>
          <w:rFonts w:hint="eastAsia"/>
          <w:noProof/>
        </w:rPr>
        <w:t>，本实验</w:t>
      </w:r>
      <w:r>
        <w:rPr>
          <w:rFonts w:hint="eastAsia"/>
          <w:noProof/>
        </w:rPr>
        <w:t>GCC</w:t>
      </w:r>
      <w:r>
        <w:rPr>
          <w:rFonts w:hint="eastAsia"/>
          <w:noProof/>
        </w:rPr>
        <w:t>版本为</w:t>
      </w:r>
      <w:r>
        <w:rPr>
          <w:rFonts w:hint="eastAsia"/>
          <w:noProof/>
        </w:rPr>
        <w:t>7</w:t>
      </w:r>
      <w:r>
        <w:rPr>
          <w:noProof/>
        </w:rPr>
        <w:t>.3.0</w:t>
      </w:r>
      <w:r w:rsidR="0001393C">
        <w:rPr>
          <w:rFonts w:hint="eastAsia"/>
          <w:noProof/>
        </w:rPr>
        <w:t>符合要求，无需升级</w:t>
      </w:r>
      <w:r w:rsidRPr="00576B28">
        <w:rPr>
          <w:rFonts w:hint="eastAsia"/>
          <w:noProof/>
        </w:rPr>
        <w:t>。</w:t>
      </w:r>
    </w:p>
    <w:p w14:paraId="0D1060FE" w14:textId="77777777" w:rsidR="002A79D6" w:rsidRPr="00576B28" w:rsidRDefault="002A79D6" w:rsidP="002A79D6">
      <w:pPr>
        <w:pStyle w:val="3"/>
      </w:pPr>
      <w:bookmarkStart w:id="35" w:name="_Toc57618214"/>
      <w:r w:rsidRPr="00576B28">
        <w:rPr>
          <w:rFonts w:hint="eastAsia"/>
        </w:rPr>
        <w:t>编译安装</w:t>
      </w:r>
      <w:r w:rsidRPr="00576B28">
        <w:rPr>
          <w:rFonts w:hint="eastAsia"/>
        </w:rPr>
        <w:t>MySQL</w:t>
      </w:r>
      <w:bookmarkEnd w:id="35"/>
    </w:p>
    <w:p w14:paraId="4865B32F" w14:textId="77777777" w:rsidR="002A79D6" w:rsidRDefault="002A79D6" w:rsidP="000F5ECC">
      <w:pPr>
        <w:pStyle w:val="30"/>
      </w:pPr>
      <w:r>
        <w:t>拷贝</w:t>
      </w:r>
      <w:r>
        <w:t>MySQL</w:t>
      </w:r>
      <w:r>
        <w:t>文件夹至</w:t>
      </w:r>
      <w:r>
        <w:rPr>
          <w:rFonts w:hint="eastAsia"/>
        </w:rPr>
        <w:t>/</w:t>
      </w:r>
      <w:r>
        <w:t>home</w:t>
      </w:r>
      <w:r>
        <w:t>目录</w:t>
      </w:r>
      <w:r>
        <w:rPr>
          <w:rFonts w:hint="eastAsia"/>
        </w:rPr>
        <w:t>。</w:t>
      </w:r>
    </w:p>
    <w:p w14:paraId="405A7731" w14:textId="77777777" w:rsidR="004F2122" w:rsidRDefault="004F2122" w:rsidP="007D068B">
      <w:pPr>
        <w:pStyle w:val="2f2"/>
      </w:pPr>
      <w:r>
        <w:t>[root@ecs-mysql cmake-3.9.2]# cd /home/</w:t>
      </w:r>
    </w:p>
    <w:p w14:paraId="0097F3C9" w14:textId="4AFC60B8" w:rsidR="002A79D6" w:rsidRDefault="004F2122" w:rsidP="007D068B">
      <w:pPr>
        <w:pStyle w:val="2f2"/>
        <w:rPr>
          <w:rStyle w:val="ad"/>
        </w:rPr>
      </w:pPr>
      <w:r>
        <w:t>[root@ecs-mysql home]# wget https://mirrors.huaweicloud.com/mysql/Downlo</w:t>
      </w:r>
      <w:r w:rsidR="001B5AD3">
        <w:t>ads/MySQL-8.0/mysql-boost-8.0.21</w:t>
      </w:r>
      <w:r>
        <w:t>.tar.gz</w:t>
      </w:r>
    </w:p>
    <w:p w14:paraId="35F6ED9A" w14:textId="65F7EF0A" w:rsidR="00B20CBC" w:rsidRDefault="00B20CBC" w:rsidP="000F5ECC">
      <w:pPr>
        <w:pStyle w:val="30"/>
      </w:pPr>
      <w:r>
        <w:rPr>
          <w:rFonts w:hint="eastAsia"/>
        </w:rPr>
        <w:t>解压</w:t>
      </w:r>
      <w:r w:rsidR="00007693">
        <w:rPr>
          <w:rFonts w:hint="eastAsia"/>
        </w:rPr>
        <w:t>软件包</w:t>
      </w:r>
      <w:r>
        <w:rPr>
          <w:rFonts w:hint="eastAsia"/>
        </w:rPr>
        <w:t>。</w:t>
      </w:r>
    </w:p>
    <w:p w14:paraId="7198BB1B" w14:textId="26547B1C" w:rsidR="008917D8" w:rsidRPr="00576B28" w:rsidRDefault="004F2122" w:rsidP="007D068B">
      <w:pPr>
        <w:pStyle w:val="2f2"/>
      </w:pPr>
      <w:r w:rsidRPr="004F2122">
        <w:t>[root@ecs-mysql home]# tar -zxvf mysql-boost-8.0.20.tar.gz</w:t>
      </w:r>
    </w:p>
    <w:p w14:paraId="217FE877" w14:textId="59D9A77B" w:rsidR="00514B2C" w:rsidRDefault="00C27DDD" w:rsidP="000F5ECC">
      <w:pPr>
        <w:pStyle w:val="30"/>
      </w:pPr>
      <w:r>
        <w:rPr>
          <w:rFonts w:hint="eastAsia"/>
        </w:rPr>
        <w:t>进入</w:t>
      </w:r>
      <w:r>
        <w:rPr>
          <w:rFonts w:hint="eastAsia"/>
        </w:rPr>
        <w:t>MySQL</w:t>
      </w:r>
      <w:r>
        <w:rPr>
          <w:rFonts w:hint="eastAsia"/>
        </w:rPr>
        <w:t>目录，</w:t>
      </w:r>
      <w:r w:rsidR="000B65BE">
        <w:rPr>
          <w:rFonts w:hint="eastAsia"/>
        </w:rPr>
        <w:t>进行配置</w:t>
      </w:r>
      <w:r>
        <w:rPr>
          <w:rFonts w:hint="eastAsia"/>
        </w:rPr>
        <w:t>。</w:t>
      </w:r>
    </w:p>
    <w:p w14:paraId="39E88CE1" w14:textId="6229ABFC" w:rsidR="004C0655" w:rsidRDefault="004F2122" w:rsidP="007D068B">
      <w:pPr>
        <w:pStyle w:val="2f2"/>
      </w:pPr>
      <w:r w:rsidRPr="004F2122">
        <w:t>[root@ecs-mysql home]# cd mysql-8.0.20/</w:t>
      </w:r>
    </w:p>
    <w:p w14:paraId="515CE37B" w14:textId="461A84F1" w:rsidR="002A79D6" w:rsidRDefault="004F2122" w:rsidP="007D068B">
      <w:pPr>
        <w:pStyle w:val="2f2"/>
      </w:pPr>
      <w:r w:rsidRPr="004F2122">
        <w:t>[root@ecs-mysql mysql-8.0.20]# cmake . -DCMAKE_INSTALL_PREFIX=/usr/local/mysql -DMYSQL_DATADIR=/data/mysql/data -DSYSCONFDIR=/etc -DWITH_INNOBASE_STORAGE_ENGINE=1 -DWITH_PARTITION_STORAGE_ENGINE=1 -DWITH_FEDERATED_STORAGE_ENGINE=1 -DWITH_ARCHIVE_STORAGE_ENGINE=1 -DWITH_BLACKHOLE_STORAGE_ENGINE=1 -DWITH_MYISAM_STORAGE_ENGINE=1 -DENABLED_LOCAL_INFILE=1 -DENABLE_DTRACE=0 -DDEFAULT_CHARSET=utf8mb4 -DDEFAULT_COLLATION=utf8mb4_general_ci -DWITH_EMBEDDED_SERVER=1 -DCMAKE_C_COMPILER=/usr/bin/gcc -DDOWNLOAD_BOOST=1 -DWITH_BOOST=/home/mysql-8.0.20/boost/boost_1_70_0 -DFORCE_INSOURCE_BUILD=1</w:t>
      </w:r>
    </w:p>
    <w:p w14:paraId="5EB657D0" w14:textId="7E4D4963" w:rsidR="002A79D6" w:rsidRPr="00576B28" w:rsidRDefault="002A79D6" w:rsidP="000F5ECC">
      <w:pPr>
        <w:pStyle w:val="30"/>
      </w:pPr>
      <w:r w:rsidRPr="00576B28">
        <w:rPr>
          <w:rFonts w:hint="eastAsia"/>
        </w:rPr>
        <w:t>在</w:t>
      </w:r>
      <w:r w:rsidRPr="00576B28">
        <w:t>MySQL</w:t>
      </w:r>
      <w:r w:rsidRPr="00576B28">
        <w:t>源码路径下运行，等待编译</w:t>
      </w:r>
      <w:r w:rsidR="005A1D1E">
        <w:rPr>
          <w:rFonts w:hint="eastAsia"/>
        </w:rPr>
        <w:t>和安装</w:t>
      </w:r>
      <w:r w:rsidRPr="00576B28">
        <w:t>完成。</w:t>
      </w:r>
    </w:p>
    <w:p w14:paraId="1453A7D3" w14:textId="5ED66515" w:rsidR="002A79D6" w:rsidRPr="00576B28" w:rsidRDefault="004F2122" w:rsidP="007D068B">
      <w:pPr>
        <w:pStyle w:val="2f2"/>
      </w:pPr>
      <w:r w:rsidRPr="004F2122">
        <w:t>[root@ecs-mysql mysql-8.0.20]#</w:t>
      </w:r>
      <w:r>
        <w:t xml:space="preserve"> </w:t>
      </w:r>
      <w:r w:rsidR="000A452C">
        <w:t xml:space="preserve">make </w:t>
      </w:r>
      <w:r w:rsidR="000A452C">
        <w:rPr>
          <w:rFonts w:hint="eastAsia"/>
        </w:rPr>
        <w:t>-</w:t>
      </w:r>
      <w:r>
        <w:t>j8</w:t>
      </w:r>
    </w:p>
    <w:p w14:paraId="6087D9AF" w14:textId="3366D221" w:rsidR="002A79D6" w:rsidRPr="00576B28" w:rsidRDefault="004F2122" w:rsidP="007D068B">
      <w:pPr>
        <w:pStyle w:val="2f2"/>
      </w:pPr>
      <w:r w:rsidRPr="004F2122">
        <w:t>[root@ecs-mysql mysql-8.0.20]#</w:t>
      </w:r>
      <w:r>
        <w:t xml:space="preserve"> </w:t>
      </w:r>
      <w:r w:rsidR="002A79D6" w:rsidRPr="00576B28">
        <w:t>m</w:t>
      </w:r>
      <w:r w:rsidR="002A79D6" w:rsidRPr="00576B28">
        <w:rPr>
          <w:rFonts w:hint="eastAsia"/>
        </w:rPr>
        <w:t xml:space="preserve">ake </w:t>
      </w:r>
      <w:r w:rsidR="002A79D6" w:rsidRPr="00576B28">
        <w:t>install</w:t>
      </w:r>
    </w:p>
    <w:p w14:paraId="4520F819" w14:textId="296A947A" w:rsidR="002A79D6" w:rsidRPr="00576B28" w:rsidRDefault="002A79D6" w:rsidP="002A79D6">
      <w:pPr>
        <w:pStyle w:val="3"/>
      </w:pPr>
      <w:bookmarkStart w:id="36" w:name="_Toc40962437"/>
      <w:bookmarkStart w:id="37" w:name="_Toc57618215"/>
      <w:r w:rsidRPr="00576B28">
        <w:rPr>
          <w:rFonts w:hint="eastAsia"/>
        </w:rPr>
        <w:lastRenderedPageBreak/>
        <w:t>配置</w:t>
      </w:r>
      <w:r w:rsidRPr="00576B28">
        <w:t>MySQL</w:t>
      </w:r>
      <w:bookmarkEnd w:id="36"/>
      <w:bookmarkEnd w:id="37"/>
    </w:p>
    <w:p w14:paraId="1CDAB199" w14:textId="77777777" w:rsidR="002A79D6" w:rsidRPr="00576B28" w:rsidRDefault="002A79D6" w:rsidP="000F5ECC">
      <w:pPr>
        <w:pStyle w:val="30"/>
      </w:pPr>
      <w:r>
        <w:rPr>
          <w:rFonts w:hint="eastAsia"/>
        </w:rPr>
        <w:t>创建</w:t>
      </w:r>
      <w:r>
        <w:t>mysql</w:t>
      </w:r>
      <w:r w:rsidRPr="00576B28">
        <w:t>用户及用户组</w:t>
      </w:r>
      <w:r>
        <w:rPr>
          <w:rFonts w:hint="eastAsia"/>
        </w:rPr>
        <w:t>。</w:t>
      </w:r>
    </w:p>
    <w:p w14:paraId="6EB56B2F" w14:textId="5FA2DB2B" w:rsidR="002A79D6" w:rsidRPr="00576B28" w:rsidRDefault="00AA315D" w:rsidP="007D068B">
      <w:pPr>
        <w:pStyle w:val="2f2"/>
      </w:pPr>
      <w:r>
        <w:t>[root@ecs-mysql mysql</w:t>
      </w:r>
      <w:r w:rsidR="004F2122" w:rsidRPr="004F2122">
        <w:t>]#</w:t>
      </w:r>
      <w:r w:rsidR="004F2122">
        <w:t xml:space="preserve"> </w:t>
      </w:r>
      <w:r w:rsidR="002A79D6" w:rsidRPr="00576B28">
        <w:t>useradd mysql</w:t>
      </w:r>
    </w:p>
    <w:p w14:paraId="40DDE209" w14:textId="77777777" w:rsidR="002A79D6" w:rsidRPr="00576B28" w:rsidRDefault="002A79D6" w:rsidP="000F5ECC">
      <w:pPr>
        <w:pStyle w:val="30"/>
      </w:pPr>
      <w:r w:rsidRPr="00576B28">
        <w:rPr>
          <w:rFonts w:hint="eastAsia"/>
        </w:rPr>
        <w:t>进入安装路径，创建“</w:t>
      </w:r>
      <w:r w:rsidRPr="00576B28">
        <w:t>data”</w:t>
      </w:r>
      <w:r w:rsidRPr="00576B28">
        <w:t>、</w:t>
      </w:r>
      <w:r w:rsidRPr="00576B28">
        <w:t>“log”</w:t>
      </w:r>
      <w:r w:rsidRPr="00576B28">
        <w:t>、</w:t>
      </w:r>
      <w:r w:rsidRPr="00576B28">
        <w:t>“run”</w:t>
      </w:r>
      <w:r w:rsidRPr="00576B28">
        <w:t>文件夹，</w:t>
      </w:r>
      <w:r w:rsidRPr="00576B28">
        <w:rPr>
          <w:rFonts w:hint="eastAsia"/>
        </w:rPr>
        <w:t>修改“</w:t>
      </w:r>
      <w:r w:rsidRPr="00576B28">
        <w:t>/usr/local/mysql”</w:t>
      </w:r>
      <w:r w:rsidRPr="00576B28">
        <w:t>权限</w:t>
      </w:r>
      <w:r>
        <w:rPr>
          <w:rFonts w:hint="eastAsia"/>
        </w:rPr>
        <w:t>。</w:t>
      </w:r>
    </w:p>
    <w:p w14:paraId="1B3545C5" w14:textId="05BEEC12" w:rsidR="002A79D6" w:rsidRPr="00576B28" w:rsidRDefault="004F2122" w:rsidP="007D068B">
      <w:pPr>
        <w:pStyle w:val="2f2"/>
      </w:pPr>
      <w:r w:rsidRPr="004F2122">
        <w:t>[root@ecs-mysql mysql]#</w:t>
      </w:r>
      <w:r>
        <w:t xml:space="preserve"> </w:t>
      </w:r>
      <w:r w:rsidR="002A79D6" w:rsidRPr="00576B28">
        <w:t>cd /usr/local/mysql</w:t>
      </w:r>
    </w:p>
    <w:p w14:paraId="65C24984" w14:textId="08733427" w:rsidR="002A79D6" w:rsidRPr="00576B28" w:rsidRDefault="004F2122" w:rsidP="007D068B">
      <w:pPr>
        <w:pStyle w:val="2f2"/>
      </w:pPr>
      <w:r w:rsidRPr="004F2122">
        <w:t>[root@ecs-mysql mysql]#</w:t>
      </w:r>
      <w:r>
        <w:t xml:space="preserve"> </w:t>
      </w:r>
      <w:r w:rsidR="002A79D6" w:rsidRPr="00576B28">
        <w:t>mkdir -p data</w:t>
      </w:r>
      <w:r w:rsidR="00AA315D">
        <w:rPr>
          <w:rFonts w:hint="eastAsia"/>
        </w:rPr>
        <w:t>/{</w:t>
      </w:r>
      <w:r w:rsidR="00AA315D">
        <w:t>log,data,run</w:t>
      </w:r>
      <w:r w:rsidR="00AA315D">
        <w:rPr>
          <w:rFonts w:hint="eastAsia"/>
        </w:rPr>
        <w:t>}</w:t>
      </w:r>
    </w:p>
    <w:p w14:paraId="698B3A92" w14:textId="46A465D4" w:rsidR="002A79D6" w:rsidRPr="00576B28" w:rsidRDefault="004F2122" w:rsidP="007D068B">
      <w:pPr>
        <w:pStyle w:val="2f2"/>
      </w:pPr>
      <w:r w:rsidRPr="004F2122">
        <w:t>[root@ecs-mysql mysql]#</w:t>
      </w:r>
      <w:r>
        <w:t xml:space="preserve"> </w:t>
      </w:r>
      <w:r w:rsidR="002A79D6" w:rsidRPr="00576B28">
        <w:t>chown -R mysql:mysql /usr/local/mysql</w:t>
      </w:r>
    </w:p>
    <w:p w14:paraId="1D52E947" w14:textId="79F358DC" w:rsidR="002A79D6" w:rsidRPr="00576B28" w:rsidRDefault="002A79D6" w:rsidP="002508FB">
      <w:pPr>
        <w:pStyle w:val="30"/>
      </w:pPr>
      <w:r w:rsidRPr="00576B28">
        <w:t>执行初始化配置脚本，生成初始的数据库和表。</w:t>
      </w:r>
      <w:r w:rsidRPr="00576B28">
        <w:rPr>
          <w:rFonts w:hint="eastAsia"/>
        </w:rPr>
        <w:t>需要指出的是，执行下述命令后，会产生初始随机密码</w:t>
      </w:r>
      <w:r w:rsidR="00A558C7">
        <w:rPr>
          <w:rFonts w:hint="eastAsia"/>
        </w:rPr>
        <w:t>，如</w:t>
      </w:r>
      <w:r w:rsidR="002508FB" w:rsidRPr="002508FB">
        <w:t>wjFoNgof3A(&lt;</w:t>
      </w:r>
      <w:r w:rsidRPr="00576B28">
        <w:rPr>
          <w:rFonts w:hint="eastAsia"/>
        </w:rPr>
        <w:t>，</w:t>
      </w:r>
      <w:r w:rsidR="00E25A7A" w:rsidRPr="00E25A7A">
        <w:rPr>
          <w:rFonts w:hint="eastAsia"/>
          <w:b/>
        </w:rPr>
        <w:t>此密码</w:t>
      </w:r>
      <w:r w:rsidRPr="00A558C7">
        <w:rPr>
          <w:rFonts w:hint="eastAsia"/>
          <w:b/>
        </w:rPr>
        <w:t>需要记录</w:t>
      </w:r>
      <w:r>
        <w:rPr>
          <w:rFonts w:hint="eastAsia"/>
        </w:rPr>
        <w:t>。</w:t>
      </w:r>
    </w:p>
    <w:p w14:paraId="10CC1466" w14:textId="3A102DF7" w:rsidR="002A79D6" w:rsidRPr="00576B28" w:rsidRDefault="004F2122" w:rsidP="007D068B">
      <w:pPr>
        <w:pStyle w:val="2f2"/>
      </w:pPr>
      <w:r w:rsidRPr="004F2122">
        <w:t>[root@ecs-mysql mysq</w:t>
      </w:r>
      <w:r w:rsidR="00AA315D">
        <w:t>l</w:t>
      </w:r>
      <w:r w:rsidRPr="004F2122">
        <w:t>]#</w:t>
      </w:r>
      <w:r>
        <w:t xml:space="preserve"> </w:t>
      </w:r>
      <w:r w:rsidR="002A79D6" w:rsidRPr="00576B28">
        <w:t>bin/mysqld --initialize --basedir=/usr/local/mysql --datadir=/usr/local/mysql/data/data --user=mysql</w:t>
      </w:r>
    </w:p>
    <w:p w14:paraId="6448C0D7" w14:textId="6FFC37A4" w:rsidR="002A79D6" w:rsidRPr="00576B28" w:rsidRDefault="002A79D6" w:rsidP="000F5ECC">
      <w:pPr>
        <w:pStyle w:val="30"/>
      </w:pPr>
      <w:r w:rsidRPr="00576B28">
        <w:rPr>
          <w:rFonts w:hint="eastAsia"/>
        </w:rPr>
        <w:t>创建</w:t>
      </w:r>
      <w:r w:rsidR="006D50E7" w:rsidRPr="00576B28">
        <w:t>“</w:t>
      </w:r>
      <w:r w:rsidRPr="00576B28">
        <w:t>mysql.log”</w:t>
      </w:r>
      <w:r w:rsidRPr="00576B28">
        <w:t>和</w:t>
      </w:r>
      <w:r w:rsidRPr="00576B28">
        <w:t>“mysql.pid”</w:t>
      </w:r>
      <w:r w:rsidRPr="00576B28">
        <w:t>文件，赋予</w:t>
      </w:r>
      <w:r w:rsidRPr="00576B28">
        <w:t>“mysql”</w:t>
      </w:r>
      <w:r w:rsidRPr="00576B28">
        <w:t>用户及用户组权限。</w:t>
      </w:r>
      <w:r w:rsidRPr="00576B28">
        <w:rPr>
          <w:rFonts w:hint="eastAsia"/>
        </w:rPr>
        <w:t>其中，创建的</w:t>
      </w:r>
      <w:r w:rsidR="006D50E7" w:rsidRPr="00576B28">
        <w:t>“</w:t>
      </w:r>
      <w:r w:rsidRPr="00576B28">
        <w:t>mysql.log”</w:t>
      </w:r>
      <w:r w:rsidRPr="00576B28">
        <w:t>和</w:t>
      </w:r>
      <w:r w:rsidRPr="00576B28">
        <w:t>“mysql.pid”</w:t>
      </w:r>
      <w:r>
        <w:t>文件是空文件</w:t>
      </w:r>
      <w:r>
        <w:rPr>
          <w:rFonts w:hint="eastAsia"/>
        </w:rPr>
        <w:t>。</w:t>
      </w:r>
    </w:p>
    <w:p w14:paraId="561AF23D" w14:textId="19C028C9" w:rsidR="002A79D6" w:rsidRPr="00576B28" w:rsidRDefault="004F2122" w:rsidP="007D068B">
      <w:pPr>
        <w:pStyle w:val="2f2"/>
      </w:pPr>
      <w:r w:rsidRPr="004F2122">
        <w:t>[root@ecs-mysql mysql]#</w:t>
      </w:r>
      <w:r>
        <w:t xml:space="preserve"> </w:t>
      </w:r>
      <w:r w:rsidR="002A79D6" w:rsidRPr="00576B28">
        <w:t>cd /usr/local/mysql/data/log/</w:t>
      </w:r>
    </w:p>
    <w:p w14:paraId="62CBF93B" w14:textId="71D8E8B0" w:rsidR="002A79D6" w:rsidRPr="00576B28" w:rsidRDefault="004F2122" w:rsidP="007D068B">
      <w:pPr>
        <w:pStyle w:val="2f2"/>
      </w:pPr>
      <w:r w:rsidRPr="004F2122">
        <w:t xml:space="preserve">[root@ecs-mysql </w:t>
      </w:r>
      <w:r>
        <w:rPr>
          <w:rFonts w:hint="eastAsia"/>
        </w:rPr>
        <w:t>log</w:t>
      </w:r>
      <w:r w:rsidRPr="004F2122">
        <w:t>]#</w:t>
      </w:r>
      <w:r>
        <w:t xml:space="preserve"> </w:t>
      </w:r>
      <w:r w:rsidR="002A79D6" w:rsidRPr="00576B28">
        <w:t>touch mysql.log</w:t>
      </w:r>
    </w:p>
    <w:p w14:paraId="46253BED" w14:textId="7565FC3D" w:rsidR="002A79D6" w:rsidRPr="00576B28" w:rsidRDefault="004F2122" w:rsidP="007D068B">
      <w:pPr>
        <w:pStyle w:val="2f2"/>
      </w:pPr>
      <w:r w:rsidRPr="004F2122">
        <w:t xml:space="preserve">[root@ecs-mysql </w:t>
      </w:r>
      <w:r>
        <w:rPr>
          <w:rFonts w:hint="eastAsia"/>
        </w:rPr>
        <w:t>log</w:t>
      </w:r>
      <w:r w:rsidRPr="004F2122">
        <w:t>]#</w:t>
      </w:r>
      <w:r>
        <w:t xml:space="preserve"> </w:t>
      </w:r>
      <w:r w:rsidR="002A79D6" w:rsidRPr="00576B28">
        <w:t>cd /usr/local/mysql/data/run/</w:t>
      </w:r>
    </w:p>
    <w:p w14:paraId="1D78D7BB" w14:textId="1E48F850" w:rsidR="002A79D6" w:rsidRPr="00576B28" w:rsidRDefault="004F2122" w:rsidP="007D068B">
      <w:pPr>
        <w:pStyle w:val="2f2"/>
      </w:pPr>
      <w:r w:rsidRPr="004F2122">
        <w:t xml:space="preserve">[root@ecs-mysql </w:t>
      </w:r>
      <w:r>
        <w:rPr>
          <w:rFonts w:hint="eastAsia"/>
        </w:rPr>
        <w:t>run</w:t>
      </w:r>
      <w:r w:rsidRPr="004F2122">
        <w:t>]#</w:t>
      </w:r>
      <w:r>
        <w:t xml:space="preserve"> </w:t>
      </w:r>
      <w:r w:rsidR="002A79D6" w:rsidRPr="00576B28">
        <w:t>touch mysql.pid</w:t>
      </w:r>
    </w:p>
    <w:p w14:paraId="3FF8D23D" w14:textId="3E75429F" w:rsidR="002A79D6" w:rsidRPr="00576B28" w:rsidRDefault="004F2122" w:rsidP="007D068B">
      <w:pPr>
        <w:pStyle w:val="2f2"/>
      </w:pPr>
      <w:r w:rsidRPr="004F2122">
        <w:t xml:space="preserve">[root@ecs-mysql </w:t>
      </w:r>
      <w:r>
        <w:rPr>
          <w:rFonts w:hint="eastAsia"/>
        </w:rPr>
        <w:t>run</w:t>
      </w:r>
      <w:r w:rsidRPr="004F2122">
        <w:t>]#</w:t>
      </w:r>
      <w:r>
        <w:t xml:space="preserve"> </w:t>
      </w:r>
      <w:r w:rsidR="002A79D6" w:rsidRPr="00576B28">
        <w:t>chown -R mysql:mysql /usr/local/mysql/data/</w:t>
      </w:r>
    </w:p>
    <w:p w14:paraId="47A63591" w14:textId="35FAA3C4" w:rsidR="002A79D6" w:rsidRPr="00576B28" w:rsidRDefault="002A79D6" w:rsidP="000F5ECC">
      <w:pPr>
        <w:pStyle w:val="30"/>
      </w:pPr>
      <w:r>
        <w:rPr>
          <w:rFonts w:hint="eastAsia"/>
        </w:rPr>
        <w:t>通过</w:t>
      </w:r>
      <w:r w:rsidR="004F2122">
        <w:rPr>
          <w:rFonts w:hint="eastAsia"/>
        </w:rPr>
        <w:t>vi</w:t>
      </w:r>
      <w:r w:rsidR="004F2122">
        <w:rPr>
          <w:rFonts w:hint="eastAsia"/>
        </w:rPr>
        <w:t>命令新建</w:t>
      </w:r>
      <w:r w:rsidR="006D50E7" w:rsidRPr="00576B28">
        <w:t>“</w:t>
      </w:r>
      <w:r w:rsidRPr="00576B28">
        <w:t>my.cnf”</w:t>
      </w:r>
      <w:r w:rsidRPr="00576B28">
        <w:rPr>
          <w:rFonts w:hint="eastAsia"/>
        </w:rPr>
        <w:t xml:space="preserve"> </w:t>
      </w:r>
      <w:r>
        <w:rPr>
          <w:rFonts w:hint="eastAsia"/>
        </w:rPr>
        <w:t>。</w:t>
      </w:r>
    </w:p>
    <w:p w14:paraId="4E61D97C" w14:textId="750CB737" w:rsidR="002A79D6" w:rsidRDefault="004F2122" w:rsidP="007D068B">
      <w:pPr>
        <w:pStyle w:val="2f2"/>
      </w:pPr>
      <w:r w:rsidRPr="004F2122">
        <w:t xml:space="preserve">[root@ecs-mysql </w:t>
      </w:r>
      <w:r>
        <w:rPr>
          <w:rFonts w:hint="eastAsia"/>
        </w:rPr>
        <w:t>run</w:t>
      </w:r>
      <w:r w:rsidRPr="004F2122">
        <w:t>]#</w:t>
      </w:r>
      <w:r>
        <w:t xml:space="preserve"> </w:t>
      </w:r>
      <w:r w:rsidR="00AA315D">
        <w:t>vim</w:t>
      </w:r>
      <w:r w:rsidR="002A79D6" w:rsidRPr="00576B28">
        <w:t xml:space="preserve"> /etc/my.cnf</w:t>
      </w:r>
    </w:p>
    <w:p w14:paraId="1AE153C6" w14:textId="77C107E7" w:rsidR="002A79D6" w:rsidRDefault="002A79D6" w:rsidP="000F5ECC">
      <w:pPr>
        <w:pStyle w:val="30"/>
      </w:pPr>
      <w:r>
        <w:rPr>
          <w:rFonts w:hint="eastAsia"/>
        </w:rPr>
        <w:t>在文件中添加以下代码。</w:t>
      </w:r>
      <w:r w:rsidR="00117610">
        <w:t>Vim</w:t>
      </w:r>
      <w:r w:rsidR="00117610">
        <w:t>编辑流程</w:t>
      </w:r>
      <w:r w:rsidR="00117610">
        <w:rPr>
          <w:rFonts w:hint="eastAsia"/>
        </w:rPr>
        <w:t>：</w:t>
      </w:r>
      <w:r w:rsidR="00117610">
        <w:t>按</w:t>
      </w:r>
      <w:r w:rsidR="00117610">
        <w:t>i</w:t>
      </w:r>
      <w:r w:rsidR="00117610">
        <w:t>键进入</w:t>
      </w:r>
      <w:r w:rsidR="00117610">
        <w:t>Insert</w:t>
      </w:r>
      <w:r w:rsidR="00117610">
        <w:t>模式</w:t>
      </w:r>
      <w:r w:rsidR="00117610">
        <w:rPr>
          <w:rFonts w:hint="eastAsia"/>
        </w:rPr>
        <w:t>，</w:t>
      </w:r>
      <w:r w:rsidR="00117610">
        <w:t>输入或者复制以下代码到文件</w:t>
      </w:r>
      <w:r w:rsidR="00117610">
        <w:rPr>
          <w:rFonts w:hint="eastAsia"/>
        </w:rPr>
        <w:t>，</w:t>
      </w:r>
      <w:r w:rsidR="00117610">
        <w:t>按</w:t>
      </w:r>
      <w:r w:rsidR="00117610">
        <w:t>Esc</w:t>
      </w:r>
      <w:r w:rsidR="00117610">
        <w:t>键退出</w:t>
      </w:r>
      <w:r w:rsidR="00117610">
        <w:t>Insert</w:t>
      </w:r>
      <w:r w:rsidR="00117610">
        <w:t>模式</w:t>
      </w:r>
      <w:r w:rsidR="00117610">
        <w:rPr>
          <w:rFonts w:hint="eastAsia"/>
        </w:rPr>
        <w:t>，</w:t>
      </w:r>
      <w:r w:rsidR="00117610">
        <w:t>输入</w:t>
      </w:r>
      <w:r w:rsidR="00117610">
        <w:rPr>
          <w:rFonts w:hint="eastAsia"/>
        </w:rPr>
        <w:t>:</w:t>
      </w:r>
      <w:r w:rsidR="00117610">
        <w:t>wq</w:t>
      </w:r>
      <w:r w:rsidR="00117610">
        <w:t>后按回车键</w:t>
      </w:r>
      <w:r w:rsidR="00117610">
        <w:rPr>
          <w:rFonts w:hint="eastAsia"/>
        </w:rPr>
        <w:t>，</w:t>
      </w:r>
      <w:r w:rsidR="00117610">
        <w:t>保存并退出文件</w:t>
      </w:r>
      <w:r w:rsidR="00BE428E">
        <w:rPr>
          <w:rFonts w:hint="eastAsia"/>
        </w:rPr>
        <w:t>。</w:t>
      </w:r>
    </w:p>
    <w:p w14:paraId="515791B8" w14:textId="77777777" w:rsidR="002A79D6" w:rsidRPr="00576B28" w:rsidRDefault="002A79D6" w:rsidP="007D068B">
      <w:pPr>
        <w:pStyle w:val="2f2"/>
      </w:pPr>
      <w:r w:rsidRPr="00576B28">
        <w:t>[client]</w:t>
      </w:r>
    </w:p>
    <w:p w14:paraId="277E21ED" w14:textId="77777777" w:rsidR="002A79D6" w:rsidRPr="00576B28" w:rsidRDefault="002A79D6" w:rsidP="007D068B">
      <w:pPr>
        <w:pStyle w:val="2f2"/>
      </w:pPr>
      <w:r w:rsidRPr="00576B28">
        <w:t>port=3306</w:t>
      </w:r>
    </w:p>
    <w:p w14:paraId="2CE85206" w14:textId="77777777" w:rsidR="002A79D6" w:rsidRPr="00576B28" w:rsidRDefault="002A79D6" w:rsidP="007D068B">
      <w:pPr>
        <w:pStyle w:val="2f2"/>
      </w:pPr>
      <w:r w:rsidRPr="00576B28">
        <w:t>socket=/usr/local/mysql/data/data/mysql.sock</w:t>
      </w:r>
    </w:p>
    <w:p w14:paraId="679F6A3F" w14:textId="77777777" w:rsidR="002A79D6" w:rsidRPr="00576B28" w:rsidRDefault="002A79D6" w:rsidP="007D068B">
      <w:pPr>
        <w:pStyle w:val="2f2"/>
      </w:pPr>
    </w:p>
    <w:p w14:paraId="69BBEA52" w14:textId="77777777" w:rsidR="002A79D6" w:rsidRPr="00576B28" w:rsidRDefault="002A79D6" w:rsidP="007D068B">
      <w:pPr>
        <w:pStyle w:val="2f2"/>
      </w:pPr>
      <w:r w:rsidRPr="00576B28">
        <w:t>[mysqld]</w:t>
      </w:r>
    </w:p>
    <w:p w14:paraId="69193A28" w14:textId="77777777" w:rsidR="002A79D6" w:rsidRPr="00576B28" w:rsidRDefault="002A79D6" w:rsidP="007D068B">
      <w:pPr>
        <w:pStyle w:val="2f2"/>
      </w:pPr>
      <w:r w:rsidRPr="00576B28">
        <w:t>datadir=/usr/local/mysql/data/data</w:t>
      </w:r>
    </w:p>
    <w:p w14:paraId="07D8FFBB" w14:textId="77777777" w:rsidR="002A79D6" w:rsidRPr="00576B28" w:rsidRDefault="002A79D6" w:rsidP="007D068B">
      <w:pPr>
        <w:pStyle w:val="2f2"/>
      </w:pPr>
      <w:r w:rsidRPr="00576B28">
        <w:t>socket=/usr/local/mysql/data/data/mysql.sock</w:t>
      </w:r>
    </w:p>
    <w:p w14:paraId="2AD74B54" w14:textId="77777777" w:rsidR="002A79D6" w:rsidRPr="00576B28" w:rsidRDefault="002A79D6" w:rsidP="007D068B">
      <w:pPr>
        <w:pStyle w:val="2f2"/>
      </w:pPr>
      <w:r w:rsidRPr="00576B28">
        <w:t># Disabling symbolic-links is recommended to prevent assorted security risks</w:t>
      </w:r>
    </w:p>
    <w:p w14:paraId="2071974E" w14:textId="77777777" w:rsidR="002A79D6" w:rsidRPr="00576B28" w:rsidRDefault="002A79D6" w:rsidP="007D068B">
      <w:pPr>
        <w:pStyle w:val="2f2"/>
      </w:pPr>
      <w:r w:rsidRPr="00576B28">
        <w:t>symbolic-links=0</w:t>
      </w:r>
    </w:p>
    <w:p w14:paraId="40C6513F" w14:textId="77777777" w:rsidR="002A79D6" w:rsidRPr="00576B28" w:rsidRDefault="002A79D6" w:rsidP="007D068B">
      <w:pPr>
        <w:pStyle w:val="2f2"/>
      </w:pPr>
      <w:r w:rsidRPr="00576B28">
        <w:t># Settings user and group are ignored when systemd is used.</w:t>
      </w:r>
    </w:p>
    <w:p w14:paraId="1327A36C" w14:textId="77777777" w:rsidR="002A79D6" w:rsidRPr="00576B28" w:rsidRDefault="002A79D6" w:rsidP="007D068B">
      <w:pPr>
        <w:pStyle w:val="2f2"/>
      </w:pPr>
      <w:r w:rsidRPr="00576B28">
        <w:t># If you need to run mysqld under a different user or group,</w:t>
      </w:r>
    </w:p>
    <w:p w14:paraId="72B52F49" w14:textId="77777777" w:rsidR="002A79D6" w:rsidRPr="00576B28" w:rsidRDefault="002A79D6" w:rsidP="007D068B">
      <w:pPr>
        <w:pStyle w:val="2f2"/>
      </w:pPr>
      <w:r w:rsidRPr="00576B28">
        <w:t># customize your systemd unit file for mariadb according to the</w:t>
      </w:r>
    </w:p>
    <w:p w14:paraId="2BE4078B" w14:textId="77777777" w:rsidR="002A79D6" w:rsidRPr="00576B28" w:rsidRDefault="002A79D6" w:rsidP="007D068B">
      <w:pPr>
        <w:pStyle w:val="2f2"/>
      </w:pPr>
      <w:r w:rsidRPr="00576B28">
        <w:t># instructions in http://fedoraproject.org/wiki/Systemd</w:t>
      </w:r>
    </w:p>
    <w:p w14:paraId="66023B6E" w14:textId="77777777" w:rsidR="002A79D6" w:rsidRPr="00576B28" w:rsidRDefault="002A79D6" w:rsidP="007D068B">
      <w:pPr>
        <w:pStyle w:val="2f2"/>
      </w:pPr>
    </w:p>
    <w:p w14:paraId="7EAEE64A" w14:textId="77777777" w:rsidR="002A79D6" w:rsidRPr="00576B28" w:rsidRDefault="002A79D6" w:rsidP="007D068B">
      <w:pPr>
        <w:pStyle w:val="2f2"/>
      </w:pPr>
      <w:r w:rsidRPr="00576B28">
        <w:t>[mysqld_safe]</w:t>
      </w:r>
    </w:p>
    <w:p w14:paraId="16C5A457" w14:textId="77777777" w:rsidR="002A79D6" w:rsidRPr="00576B28" w:rsidRDefault="002A79D6" w:rsidP="007D068B">
      <w:pPr>
        <w:pStyle w:val="2f2"/>
      </w:pPr>
      <w:r w:rsidRPr="00576B28">
        <w:t>log-error=/usr/local/mysql/data/log/mysql.log</w:t>
      </w:r>
    </w:p>
    <w:p w14:paraId="373E5008" w14:textId="77777777" w:rsidR="002A79D6" w:rsidRPr="00576B28" w:rsidRDefault="002A79D6" w:rsidP="007D068B">
      <w:pPr>
        <w:pStyle w:val="2f2"/>
      </w:pPr>
      <w:r w:rsidRPr="00576B28">
        <w:t>pid-file=/usr/local/mysql/data/run/mysql.pid</w:t>
      </w:r>
    </w:p>
    <w:p w14:paraId="6C91261C" w14:textId="77777777" w:rsidR="002A79D6" w:rsidRPr="00576B28" w:rsidRDefault="002A79D6" w:rsidP="007D068B">
      <w:pPr>
        <w:pStyle w:val="2f2"/>
      </w:pPr>
    </w:p>
    <w:p w14:paraId="176FECE5" w14:textId="77777777" w:rsidR="002A79D6" w:rsidRPr="00576B28" w:rsidRDefault="002A79D6" w:rsidP="007D068B">
      <w:pPr>
        <w:pStyle w:val="2f2"/>
      </w:pPr>
      <w:r w:rsidRPr="00576B28">
        <w:t>#</w:t>
      </w:r>
    </w:p>
    <w:p w14:paraId="3BDFD63F" w14:textId="77777777" w:rsidR="002A79D6" w:rsidRPr="00576B28" w:rsidRDefault="002A79D6" w:rsidP="007D068B">
      <w:pPr>
        <w:pStyle w:val="2f2"/>
      </w:pPr>
      <w:r w:rsidRPr="00576B28">
        <w:t># include all files from the config directory</w:t>
      </w:r>
    </w:p>
    <w:p w14:paraId="152B0C8D" w14:textId="77777777" w:rsidR="002A79D6" w:rsidRPr="00576B28" w:rsidRDefault="002A79D6" w:rsidP="007D068B">
      <w:pPr>
        <w:pStyle w:val="2f2"/>
      </w:pPr>
      <w:r w:rsidRPr="00576B28">
        <w:t>#</w:t>
      </w:r>
    </w:p>
    <w:p w14:paraId="2F8D32A6" w14:textId="77777777" w:rsidR="002A79D6" w:rsidRPr="00576B28" w:rsidRDefault="002A79D6" w:rsidP="007D068B">
      <w:pPr>
        <w:pStyle w:val="2f2"/>
      </w:pPr>
      <w:r w:rsidRPr="00576B28">
        <w:t>!includedir /etc/my.cnf.d</w:t>
      </w:r>
    </w:p>
    <w:p w14:paraId="7057B192" w14:textId="11CC252B" w:rsidR="002A79D6" w:rsidRPr="00576B28" w:rsidRDefault="002A79D6" w:rsidP="002A79D6">
      <w:pPr>
        <w:pStyle w:val="3"/>
      </w:pPr>
      <w:bookmarkStart w:id="38" w:name="_Toc40962438"/>
      <w:bookmarkStart w:id="39" w:name="_Toc57618216"/>
      <w:r w:rsidRPr="00576B28">
        <w:rPr>
          <w:rFonts w:hint="eastAsia"/>
        </w:rPr>
        <w:t>运行</w:t>
      </w:r>
      <w:r w:rsidRPr="00576B28">
        <w:t>MySQL</w:t>
      </w:r>
      <w:bookmarkEnd w:id="38"/>
      <w:bookmarkEnd w:id="39"/>
    </w:p>
    <w:p w14:paraId="6F442C5E" w14:textId="612FE85E" w:rsidR="002A79D6" w:rsidRPr="00576B28" w:rsidRDefault="002A79D6" w:rsidP="000F5ECC">
      <w:pPr>
        <w:pStyle w:val="30"/>
      </w:pPr>
      <w:r w:rsidRPr="00576B28">
        <w:t>启动</w:t>
      </w:r>
      <w:r w:rsidRPr="00576B28">
        <w:t>MySQL</w:t>
      </w:r>
      <w:r w:rsidRPr="00576B28">
        <w:t>服务</w:t>
      </w:r>
      <w:r>
        <w:rPr>
          <w:rFonts w:hint="eastAsia"/>
        </w:rPr>
        <w:t>。</w:t>
      </w:r>
    </w:p>
    <w:p w14:paraId="2566F595" w14:textId="42B73AC6" w:rsidR="002A79D6" w:rsidRPr="00023ABA" w:rsidRDefault="004F2122" w:rsidP="007D068B">
      <w:pPr>
        <w:pStyle w:val="2f2"/>
      </w:pPr>
      <w:r w:rsidRPr="004F2122">
        <w:t xml:space="preserve">[root@ecs-mysql </w:t>
      </w:r>
      <w:r>
        <w:rPr>
          <w:rFonts w:hint="eastAsia"/>
        </w:rPr>
        <w:t>run</w:t>
      </w:r>
      <w:r w:rsidRPr="004F2122">
        <w:t>]#</w:t>
      </w:r>
      <w:r>
        <w:t xml:space="preserve"> </w:t>
      </w:r>
      <w:r w:rsidR="002A79D6" w:rsidRPr="00023ABA">
        <w:t>cp /usr/local/mysql/support-files/mysql.server /etc/init.d/mysql</w:t>
      </w:r>
    </w:p>
    <w:p w14:paraId="79E80A1A" w14:textId="40AEE875" w:rsidR="002A79D6" w:rsidRPr="00023ABA" w:rsidRDefault="00A75345" w:rsidP="007D068B">
      <w:pPr>
        <w:pStyle w:val="2f2"/>
      </w:pPr>
      <w:r w:rsidRPr="004F2122">
        <w:t xml:space="preserve">[root@ecs-mysql </w:t>
      </w:r>
      <w:r>
        <w:rPr>
          <w:rFonts w:hint="eastAsia"/>
        </w:rPr>
        <w:t>run</w:t>
      </w:r>
      <w:r w:rsidRPr="004F2122">
        <w:t>]#</w:t>
      </w:r>
      <w:r>
        <w:t xml:space="preserve"> </w:t>
      </w:r>
      <w:r w:rsidR="002A79D6" w:rsidRPr="00023ABA">
        <w:t>chmod +x /etc/init.d/mysql</w:t>
      </w:r>
    </w:p>
    <w:p w14:paraId="55D87165" w14:textId="1118AA45" w:rsidR="002A79D6" w:rsidRPr="00023ABA" w:rsidRDefault="00A75345" w:rsidP="007D068B">
      <w:pPr>
        <w:pStyle w:val="2f2"/>
      </w:pPr>
      <w:r w:rsidRPr="004F2122">
        <w:t xml:space="preserve">[root@ecs-mysql </w:t>
      </w:r>
      <w:r>
        <w:rPr>
          <w:rFonts w:hint="eastAsia"/>
        </w:rPr>
        <w:t>run</w:t>
      </w:r>
      <w:r w:rsidRPr="004F2122">
        <w:t>]#</w:t>
      </w:r>
      <w:r>
        <w:t xml:space="preserve"> </w:t>
      </w:r>
      <w:r w:rsidR="002A79D6" w:rsidRPr="00023ABA">
        <w:t>chkconfig mysql on</w:t>
      </w:r>
    </w:p>
    <w:p w14:paraId="6B830389" w14:textId="7A48E3C4" w:rsidR="002A79D6" w:rsidRDefault="00A75345" w:rsidP="007D068B">
      <w:pPr>
        <w:pStyle w:val="2f2"/>
      </w:pPr>
      <w:r w:rsidRPr="004F2122">
        <w:t xml:space="preserve">[root@ecs-mysql </w:t>
      </w:r>
      <w:r>
        <w:rPr>
          <w:rFonts w:hint="eastAsia"/>
        </w:rPr>
        <w:t>run</w:t>
      </w:r>
      <w:r w:rsidRPr="004F2122">
        <w:t>]#</w:t>
      </w:r>
      <w:r>
        <w:t xml:space="preserve"> </w:t>
      </w:r>
      <w:r w:rsidR="002A79D6" w:rsidRPr="00023ABA">
        <w:t>service mysql start</w:t>
      </w:r>
    </w:p>
    <w:p w14:paraId="4C37598D" w14:textId="77777777" w:rsidR="002A79D6" w:rsidRPr="00576B28" w:rsidRDefault="002A79D6" w:rsidP="000F5ECC">
      <w:pPr>
        <w:pStyle w:val="30"/>
      </w:pPr>
      <w:r w:rsidRPr="00576B28">
        <w:rPr>
          <w:rFonts w:hint="eastAsia"/>
        </w:rPr>
        <w:t>将以下内容添加进环境变量，并使之生效</w:t>
      </w:r>
      <w:r>
        <w:rPr>
          <w:rFonts w:hint="eastAsia"/>
        </w:rPr>
        <w:t>。</w:t>
      </w:r>
    </w:p>
    <w:p w14:paraId="02735AC8" w14:textId="73F8FF1D" w:rsidR="002A79D6" w:rsidRPr="00576B28" w:rsidRDefault="00A75345" w:rsidP="007D068B">
      <w:pPr>
        <w:pStyle w:val="2f2"/>
      </w:pPr>
      <w:r w:rsidRPr="004F2122">
        <w:t xml:space="preserve">[root@ecs-mysql </w:t>
      </w:r>
      <w:r>
        <w:rPr>
          <w:rFonts w:hint="eastAsia"/>
        </w:rPr>
        <w:t>run</w:t>
      </w:r>
      <w:r w:rsidRPr="004F2122">
        <w:t>]#</w:t>
      </w:r>
      <w:r>
        <w:t xml:space="preserve"> </w:t>
      </w:r>
      <w:r w:rsidR="002A79D6" w:rsidRPr="00576B28">
        <w:t>vim ~/.bash_profile</w:t>
      </w:r>
    </w:p>
    <w:p w14:paraId="1E6E54FE" w14:textId="6EA82DD7" w:rsidR="002A79D6" w:rsidRPr="00576B28" w:rsidRDefault="00616F59" w:rsidP="000F5ECC">
      <w:pPr>
        <w:pStyle w:val="30"/>
      </w:pPr>
      <w:r>
        <w:rPr>
          <w:rFonts w:hint="eastAsia"/>
        </w:rPr>
        <w:t>参考之前</w:t>
      </w:r>
      <w:r w:rsidR="009959E6">
        <w:rPr>
          <w:rFonts w:hint="eastAsia"/>
        </w:rPr>
        <w:t>小节步骤</w:t>
      </w:r>
      <w:r w:rsidR="009959E6">
        <w:rPr>
          <w:rFonts w:hint="eastAsia"/>
        </w:rPr>
        <w:t>6</w:t>
      </w:r>
      <w:r w:rsidR="009959E6">
        <w:rPr>
          <w:rFonts w:hint="eastAsia"/>
        </w:rPr>
        <w:t>中的</w:t>
      </w:r>
      <w:r>
        <w:t>Vim</w:t>
      </w:r>
      <w:r>
        <w:t>编辑流程</w:t>
      </w:r>
      <w:r>
        <w:rPr>
          <w:rFonts w:hint="eastAsia"/>
        </w:rPr>
        <w:t>，</w:t>
      </w:r>
      <w:r w:rsidR="00A75345">
        <w:rPr>
          <w:rFonts w:hint="eastAsia"/>
        </w:rPr>
        <w:t>在文件最后</w:t>
      </w:r>
      <w:r w:rsidR="002A79D6" w:rsidRPr="00576B28">
        <w:rPr>
          <w:rFonts w:hint="eastAsia"/>
        </w:rPr>
        <w:t>添</w:t>
      </w:r>
      <w:r w:rsidR="002A79D6">
        <w:rPr>
          <w:rFonts w:hint="eastAsia"/>
        </w:rPr>
        <w:t>加</w:t>
      </w:r>
      <w:r w:rsidR="00A75345">
        <w:rPr>
          <w:rFonts w:hint="eastAsia"/>
        </w:rPr>
        <w:t>一行写入</w:t>
      </w:r>
      <w:r w:rsidR="002A79D6">
        <w:rPr>
          <w:rFonts w:hint="eastAsia"/>
        </w:rPr>
        <w:t>以下代码</w:t>
      </w:r>
      <w:r w:rsidR="002A79D6" w:rsidRPr="00576B28">
        <w:rPr>
          <w:rFonts w:hint="eastAsia"/>
        </w:rPr>
        <w:t>：</w:t>
      </w:r>
    </w:p>
    <w:p w14:paraId="09BF5FCF" w14:textId="77777777" w:rsidR="002A79D6" w:rsidRPr="00576B28" w:rsidRDefault="002A79D6" w:rsidP="007D068B">
      <w:pPr>
        <w:pStyle w:val="2f2"/>
      </w:pPr>
      <w:r w:rsidRPr="00576B28">
        <w:t>PATH=/usr/local/mysql/bin:$PATH</w:t>
      </w:r>
    </w:p>
    <w:p w14:paraId="46F9E1D3" w14:textId="77777777" w:rsidR="002A79D6" w:rsidRPr="00576B28" w:rsidRDefault="002A79D6" w:rsidP="000F5ECC">
      <w:pPr>
        <w:pStyle w:val="30"/>
      </w:pPr>
      <w:r w:rsidRPr="00576B28">
        <w:rPr>
          <w:rFonts w:hint="eastAsia"/>
        </w:rPr>
        <w:t>使环境变量生效</w:t>
      </w:r>
      <w:r>
        <w:rPr>
          <w:rFonts w:hint="eastAsia"/>
        </w:rPr>
        <w:t>。</w:t>
      </w:r>
    </w:p>
    <w:p w14:paraId="7B592FDE" w14:textId="417BA3E8" w:rsidR="002A79D6" w:rsidRPr="00576B28" w:rsidRDefault="00A75345" w:rsidP="007D068B">
      <w:pPr>
        <w:pStyle w:val="2f2"/>
      </w:pPr>
      <w:r w:rsidRPr="004F2122">
        <w:t xml:space="preserve">[root@ecs-mysql </w:t>
      </w:r>
      <w:r>
        <w:rPr>
          <w:rFonts w:hint="eastAsia"/>
        </w:rPr>
        <w:t>run</w:t>
      </w:r>
      <w:r w:rsidRPr="004F2122">
        <w:t>]#</w:t>
      </w:r>
      <w:r>
        <w:t xml:space="preserve"> </w:t>
      </w:r>
      <w:r w:rsidR="002A79D6" w:rsidRPr="00576B28">
        <w:t>source ~/.bash_profile</w:t>
      </w:r>
    </w:p>
    <w:p w14:paraId="278E5E26" w14:textId="448D854F" w:rsidR="002A79D6" w:rsidRPr="00576B28" w:rsidRDefault="002A79D6" w:rsidP="000F5ECC">
      <w:pPr>
        <w:pStyle w:val="30"/>
      </w:pPr>
      <w:r w:rsidRPr="00576B28">
        <w:rPr>
          <w:rFonts w:hint="eastAsia"/>
        </w:rPr>
        <w:t>建立套接字软链接，接入</w:t>
      </w:r>
      <w:r w:rsidRPr="00576B28">
        <w:t>MySQL</w:t>
      </w:r>
      <w:r w:rsidRPr="00576B28">
        <w:t>环境。</w:t>
      </w:r>
      <w:r w:rsidRPr="00576B28">
        <w:rPr>
          <w:rFonts w:hint="eastAsia"/>
        </w:rPr>
        <w:t>需要输入的密码为</w:t>
      </w:r>
      <w:r w:rsidR="00FA4D38">
        <w:rPr>
          <w:b/>
        </w:rPr>
        <w:t>2.3.5</w:t>
      </w:r>
      <w:r w:rsidRPr="0059134D">
        <w:rPr>
          <w:rFonts w:hint="eastAsia"/>
          <w:b/>
        </w:rPr>
        <w:t>配置</w:t>
      </w:r>
      <w:r w:rsidRPr="0059134D">
        <w:rPr>
          <w:b/>
        </w:rPr>
        <w:t>MySQL</w:t>
      </w:r>
      <w:r w:rsidRPr="009B0381">
        <w:rPr>
          <w:rFonts w:hint="eastAsia"/>
        </w:rPr>
        <w:t>中</w:t>
      </w:r>
      <w:r w:rsidRPr="0059134D">
        <w:rPr>
          <w:rFonts w:hint="eastAsia"/>
          <w:b/>
        </w:rPr>
        <w:t>步骤</w:t>
      </w:r>
      <w:r w:rsidRPr="0059134D">
        <w:rPr>
          <w:rFonts w:hint="eastAsia"/>
          <w:b/>
        </w:rPr>
        <w:t>3</w:t>
      </w:r>
      <w:r w:rsidRPr="0059134D">
        <w:rPr>
          <w:b/>
        </w:rPr>
        <w:t xml:space="preserve"> </w:t>
      </w:r>
      <w:r w:rsidRPr="00576B28">
        <w:t>配置</w:t>
      </w:r>
      <w:r w:rsidRPr="00576B28">
        <w:t>MySQL</w:t>
      </w:r>
      <w:r w:rsidRPr="00576B28">
        <w:t>时产生的初始密码，请留意初始密码包含了特殊字符。</w:t>
      </w:r>
    </w:p>
    <w:p w14:paraId="1BBE8D15" w14:textId="2A33C433" w:rsidR="002A79D6" w:rsidRPr="00576B28" w:rsidRDefault="00A75345" w:rsidP="007D068B">
      <w:pPr>
        <w:pStyle w:val="2f2"/>
      </w:pPr>
      <w:r w:rsidRPr="004F2122">
        <w:t xml:space="preserve">[root@ecs-mysql </w:t>
      </w:r>
      <w:r>
        <w:rPr>
          <w:rFonts w:hint="eastAsia"/>
        </w:rPr>
        <w:t>run</w:t>
      </w:r>
      <w:r w:rsidRPr="004F2122">
        <w:t>]#</w:t>
      </w:r>
      <w:r>
        <w:t xml:space="preserve"> </w:t>
      </w:r>
      <w:r w:rsidR="00F61AAA">
        <w:t xml:space="preserve">ln </w:t>
      </w:r>
      <w:r w:rsidR="00923DCB">
        <w:t>-</w:t>
      </w:r>
      <w:r w:rsidR="00F61AAA">
        <w:t>s ..</w:t>
      </w:r>
      <w:r w:rsidR="002A79D6" w:rsidRPr="00576B28">
        <w:t>/data/mysql.sock /tmp/mysql.sock</w:t>
      </w:r>
    </w:p>
    <w:p w14:paraId="783717B9" w14:textId="5C86690F" w:rsidR="002A79D6" w:rsidRPr="00576B28" w:rsidRDefault="00A75345" w:rsidP="007D068B">
      <w:pPr>
        <w:pStyle w:val="2f2"/>
      </w:pPr>
      <w:r w:rsidRPr="004F2122">
        <w:t xml:space="preserve">[root@ecs-mysql </w:t>
      </w:r>
      <w:r>
        <w:rPr>
          <w:rFonts w:hint="eastAsia"/>
        </w:rPr>
        <w:t>run</w:t>
      </w:r>
      <w:r w:rsidRPr="004F2122">
        <w:t>]#</w:t>
      </w:r>
      <w:r>
        <w:t xml:space="preserve"> </w:t>
      </w:r>
      <w:r w:rsidR="002A79D6" w:rsidRPr="00576B28">
        <w:t>mysql -uroot -p</w:t>
      </w:r>
    </w:p>
    <w:p w14:paraId="3935B8F3" w14:textId="77777777" w:rsidR="002A79D6" w:rsidRPr="00576B28" w:rsidRDefault="002A79D6" w:rsidP="000F5ECC">
      <w:pPr>
        <w:pStyle w:val="30"/>
      </w:pPr>
      <w:r w:rsidRPr="00576B28">
        <w:rPr>
          <w:rFonts w:hint="eastAsia"/>
        </w:rPr>
        <w:t>修改密码。下述命令中的“</w:t>
      </w:r>
      <w:r w:rsidRPr="00576B28">
        <w:t>mypassword”</w:t>
      </w:r>
      <w:r w:rsidRPr="00576B28">
        <w:t>需要根据实际修改成要配置的密码。</w:t>
      </w:r>
    </w:p>
    <w:p w14:paraId="67D409A5" w14:textId="0C70CFE1" w:rsidR="00EE0A85" w:rsidRPr="00576B28" w:rsidRDefault="00A75345" w:rsidP="007D068B">
      <w:pPr>
        <w:pStyle w:val="2f2"/>
      </w:pPr>
      <w:r>
        <w:t xml:space="preserve">mysql&gt; </w:t>
      </w:r>
      <w:r w:rsidR="00D05394" w:rsidRPr="00D05394">
        <w:t>alter user user() identified by 'mypassword';</w:t>
      </w:r>
    </w:p>
    <w:p w14:paraId="4727356E" w14:textId="14178253" w:rsidR="00D05394" w:rsidRDefault="00A75345" w:rsidP="007D068B">
      <w:pPr>
        <w:pStyle w:val="2f2"/>
      </w:pPr>
      <w:r>
        <w:t xml:space="preserve">mysql&gt; </w:t>
      </w:r>
      <w:r w:rsidR="00D05394" w:rsidRPr="00D05394">
        <w:t>grant</w:t>
      </w:r>
      <w:r w:rsidR="00D05394">
        <w:t xml:space="preserve"> all privileges on *.* to 'root</w:t>
      </w:r>
      <w:r w:rsidR="00D05394" w:rsidRPr="00D05394">
        <w:t>'@'localhost' with grant option;</w:t>
      </w:r>
    </w:p>
    <w:p w14:paraId="51A510BE" w14:textId="64EF6C9D" w:rsidR="007F79A7" w:rsidRDefault="00A75345" w:rsidP="007D068B">
      <w:pPr>
        <w:pStyle w:val="2f2"/>
      </w:pPr>
      <w:r>
        <w:t xml:space="preserve">mysql&gt; </w:t>
      </w:r>
      <w:r w:rsidR="007F79A7" w:rsidRPr="007F79A7">
        <w:t>use mysql;</w:t>
      </w:r>
    </w:p>
    <w:p w14:paraId="50D14F8D" w14:textId="5026A14B" w:rsidR="007F79A7" w:rsidRDefault="00A75345" w:rsidP="007D068B">
      <w:pPr>
        <w:pStyle w:val="2f2"/>
      </w:pPr>
      <w:r>
        <w:t xml:space="preserve">mysql&gt; </w:t>
      </w:r>
      <w:r w:rsidR="007F79A7" w:rsidRPr="007F79A7">
        <w:t>update user set host = '%' where user ='root';</w:t>
      </w:r>
    </w:p>
    <w:p w14:paraId="39B48898" w14:textId="7506A76A" w:rsidR="002A79D6" w:rsidRPr="00576B28" w:rsidRDefault="00A75345" w:rsidP="007D068B">
      <w:pPr>
        <w:pStyle w:val="2f2"/>
      </w:pPr>
      <w:r>
        <w:t xml:space="preserve">mysql&gt; </w:t>
      </w:r>
      <w:r w:rsidR="002A79D6">
        <w:t>flush privileges;</w:t>
      </w:r>
    </w:p>
    <w:p w14:paraId="5DE8FF2A" w14:textId="77777777" w:rsidR="002A79D6" w:rsidRPr="00576B28" w:rsidRDefault="002A79D6" w:rsidP="000F5ECC">
      <w:pPr>
        <w:pStyle w:val="30"/>
      </w:pPr>
      <w:r w:rsidRPr="00576B28">
        <w:rPr>
          <w:rFonts w:hint="eastAsia"/>
        </w:rPr>
        <w:t>使用新的密码重新登录。下述命令中的“</w:t>
      </w:r>
      <w:r w:rsidRPr="00576B28">
        <w:t>mypassword”</w:t>
      </w:r>
      <w:r w:rsidRPr="00576B28">
        <w:t>需要根据实际修改成要配置的密码。</w:t>
      </w:r>
    </w:p>
    <w:p w14:paraId="4E91E731" w14:textId="1B51804D" w:rsidR="002A79D6" w:rsidRPr="00576B28" w:rsidRDefault="00A75345" w:rsidP="007D068B">
      <w:pPr>
        <w:pStyle w:val="2f2"/>
      </w:pPr>
      <w:r>
        <w:t xml:space="preserve">mysql&gt; </w:t>
      </w:r>
      <w:r w:rsidR="002A79D6" w:rsidRPr="00576B28">
        <w:rPr>
          <w:rFonts w:hint="eastAsia"/>
        </w:rPr>
        <w:t>exit</w:t>
      </w:r>
    </w:p>
    <w:p w14:paraId="4E5F2315" w14:textId="7421063E" w:rsidR="002A79D6" w:rsidRPr="00576B28" w:rsidRDefault="00A75345" w:rsidP="007D068B">
      <w:pPr>
        <w:pStyle w:val="2f2"/>
      </w:pPr>
      <w:r w:rsidRPr="004F2122">
        <w:t xml:space="preserve">[root@ecs-mysql </w:t>
      </w:r>
      <w:r>
        <w:rPr>
          <w:rFonts w:hint="eastAsia"/>
        </w:rPr>
        <w:t>run</w:t>
      </w:r>
      <w:r w:rsidRPr="004F2122">
        <w:t>]#</w:t>
      </w:r>
      <w:r>
        <w:t xml:space="preserve"> </w:t>
      </w:r>
      <w:r w:rsidR="002A79D6">
        <w:t>mysql -uroot -p</w:t>
      </w:r>
      <w:r w:rsidR="002A79D6" w:rsidRPr="00D57DE8">
        <w:rPr>
          <w:b/>
        </w:rPr>
        <w:t>mypassword</w:t>
      </w:r>
    </w:p>
    <w:p w14:paraId="34AAB03D" w14:textId="34F1B6FE" w:rsidR="002A79D6" w:rsidRPr="00576B28" w:rsidRDefault="002A79D6" w:rsidP="002A79D6">
      <w:pPr>
        <w:pStyle w:val="3"/>
      </w:pPr>
      <w:bookmarkStart w:id="40" w:name="_Toc40962439"/>
      <w:bookmarkStart w:id="41" w:name="_Toc57618217"/>
      <w:r w:rsidRPr="00576B28">
        <w:rPr>
          <w:rFonts w:hint="eastAsia"/>
        </w:rPr>
        <w:t>导入数据</w:t>
      </w:r>
      <w:bookmarkEnd w:id="40"/>
      <w:bookmarkEnd w:id="41"/>
    </w:p>
    <w:p w14:paraId="1337DC3F" w14:textId="3677E5AF" w:rsidR="002A79D6" w:rsidRPr="00576B28" w:rsidRDefault="00956315" w:rsidP="000F5ECC">
      <w:pPr>
        <w:pStyle w:val="30"/>
      </w:pPr>
      <w:r>
        <w:rPr>
          <w:rFonts w:hint="eastAsia"/>
        </w:rPr>
        <w:t>下载原始</w:t>
      </w:r>
      <w:r w:rsidR="002A79D6">
        <w:rPr>
          <w:rFonts w:hint="eastAsia"/>
        </w:rPr>
        <w:t>sql</w:t>
      </w:r>
      <w:r w:rsidR="002A79D6" w:rsidRPr="00576B28">
        <w:rPr>
          <w:rFonts w:hint="eastAsia"/>
        </w:rPr>
        <w:t>文件到</w:t>
      </w:r>
      <w:r w:rsidR="002A79D6" w:rsidRPr="00576B28">
        <w:rPr>
          <w:rFonts w:hint="eastAsia"/>
        </w:rPr>
        <w:t>/</w:t>
      </w:r>
      <w:r w:rsidR="002A79D6" w:rsidRPr="00576B28">
        <w:t>home</w:t>
      </w:r>
      <w:r w:rsidR="002A79D6" w:rsidRPr="00576B28">
        <w:t>目录</w:t>
      </w:r>
      <w:r w:rsidR="002A79D6">
        <w:rPr>
          <w:rFonts w:hint="eastAsia"/>
        </w:rPr>
        <w:t>。</w:t>
      </w:r>
    </w:p>
    <w:p w14:paraId="61090652" w14:textId="3A9B8C34" w:rsidR="002A79D6" w:rsidRPr="00576B28" w:rsidRDefault="00A75345" w:rsidP="007D068B">
      <w:pPr>
        <w:pStyle w:val="2f2"/>
      </w:pPr>
      <w:r>
        <w:t xml:space="preserve">mysql&gt; </w:t>
      </w:r>
      <w:r w:rsidR="002A79D6" w:rsidRPr="00576B28">
        <w:rPr>
          <w:rFonts w:hint="eastAsia"/>
        </w:rPr>
        <w:t>exit</w:t>
      </w:r>
    </w:p>
    <w:p w14:paraId="324462CA" w14:textId="1E035ED4" w:rsidR="002A79D6" w:rsidRPr="00576B28" w:rsidRDefault="00A75345" w:rsidP="007D068B">
      <w:pPr>
        <w:pStyle w:val="2f2"/>
      </w:pPr>
      <w:r w:rsidRPr="004F2122">
        <w:t xml:space="preserve">[root@ecs-mysql </w:t>
      </w:r>
      <w:r>
        <w:rPr>
          <w:rFonts w:hint="eastAsia"/>
        </w:rPr>
        <w:t>run</w:t>
      </w:r>
      <w:r w:rsidRPr="004F2122">
        <w:t>]#</w:t>
      </w:r>
      <w:r>
        <w:t xml:space="preserve"> </w:t>
      </w:r>
      <w:r w:rsidR="002A79D6" w:rsidRPr="00576B28">
        <w:t>cd /home/</w:t>
      </w:r>
    </w:p>
    <w:p w14:paraId="6ED83A3E" w14:textId="465DF460" w:rsidR="002A79D6" w:rsidRPr="00576B28" w:rsidRDefault="00A75345" w:rsidP="007D068B">
      <w:pPr>
        <w:pStyle w:val="2f2"/>
      </w:pPr>
      <w:r w:rsidRPr="004F2122">
        <w:lastRenderedPageBreak/>
        <w:t xml:space="preserve">[root@ecs-mysql </w:t>
      </w:r>
      <w:r>
        <w:t>home</w:t>
      </w:r>
      <w:r w:rsidRPr="004F2122">
        <w:t>]#</w:t>
      </w:r>
      <w:r>
        <w:t xml:space="preserve"> </w:t>
      </w:r>
      <w:r w:rsidR="002A79D6" w:rsidRPr="00576B28">
        <w:t xml:space="preserve">wget </w:t>
      </w:r>
      <w:r w:rsidR="00D05394" w:rsidRPr="005C4F3A">
        <w:rPr>
          <w:rStyle w:val="ad"/>
          <w:color w:val="auto"/>
        </w:rPr>
        <w:t>https://kunpeng-porting-camp.obs.cn-north-4.myhuaweicloud.com/oasys_mysql.sql</w:t>
      </w:r>
    </w:p>
    <w:p w14:paraId="783F5A2D" w14:textId="77777777" w:rsidR="002A79D6" w:rsidRPr="00576B28" w:rsidRDefault="002A79D6" w:rsidP="000F5ECC">
      <w:pPr>
        <w:pStyle w:val="30"/>
      </w:pPr>
      <w:r w:rsidRPr="00576B28">
        <w:rPr>
          <w:rFonts w:hint="eastAsia"/>
        </w:rPr>
        <w:t>登录</w:t>
      </w:r>
      <w:r w:rsidRPr="00576B28">
        <w:t>mysql</w:t>
      </w:r>
      <w:r w:rsidRPr="00576B28">
        <w:rPr>
          <w:rFonts w:hint="eastAsia"/>
        </w:rPr>
        <w:t>，下述命令中的“</w:t>
      </w:r>
      <w:r w:rsidRPr="00576B28">
        <w:t>mypassword”</w:t>
      </w:r>
      <w:r w:rsidRPr="00576B28">
        <w:t>需要根据实际修改成要配置的密码。</w:t>
      </w:r>
    </w:p>
    <w:p w14:paraId="317361B7" w14:textId="4786C630" w:rsidR="002A79D6" w:rsidRPr="00576B28" w:rsidRDefault="00A75345" w:rsidP="007D068B">
      <w:pPr>
        <w:pStyle w:val="2f2"/>
      </w:pPr>
      <w:r w:rsidRPr="004F2122">
        <w:t xml:space="preserve">[root@ecs-mysql </w:t>
      </w:r>
      <w:r>
        <w:t>home</w:t>
      </w:r>
      <w:r w:rsidRPr="004F2122">
        <w:t>]#</w:t>
      </w:r>
      <w:r>
        <w:t xml:space="preserve"> </w:t>
      </w:r>
      <w:r w:rsidR="002A79D6">
        <w:t>mysql -uroot -</w:t>
      </w:r>
      <w:r w:rsidR="002A79D6" w:rsidRPr="00576B28">
        <w:t>p</w:t>
      </w:r>
      <w:r w:rsidR="002A79D6" w:rsidRPr="00BC7090">
        <w:rPr>
          <w:b/>
        </w:rPr>
        <w:t>mypassword</w:t>
      </w:r>
    </w:p>
    <w:p w14:paraId="32787C94" w14:textId="2E80112E" w:rsidR="002A79D6" w:rsidRPr="00576B28" w:rsidRDefault="002A79D6" w:rsidP="000F5ECC">
      <w:pPr>
        <w:pStyle w:val="30"/>
      </w:pPr>
      <w:r w:rsidRPr="00576B28">
        <w:rPr>
          <w:rFonts w:hint="eastAsia"/>
        </w:rPr>
        <w:t>创建名为“</w:t>
      </w:r>
      <w:r w:rsidR="005F19CB">
        <w:t>oasys</w:t>
      </w:r>
      <w:r w:rsidRPr="00576B28">
        <w:rPr>
          <w:rFonts w:hint="eastAsia"/>
        </w:rPr>
        <w:t>”的数据库</w:t>
      </w:r>
      <w:r>
        <w:rPr>
          <w:rFonts w:hint="eastAsia"/>
        </w:rPr>
        <w:t>。</w:t>
      </w:r>
    </w:p>
    <w:p w14:paraId="3ED3F819" w14:textId="76CC3B9E" w:rsidR="002A79D6" w:rsidRPr="00576B28" w:rsidRDefault="00A75345" w:rsidP="007D068B">
      <w:pPr>
        <w:pStyle w:val="2f2"/>
      </w:pPr>
      <w:r>
        <w:t>mysql</w:t>
      </w:r>
      <w:r>
        <w:rPr>
          <w:rFonts w:hint="eastAsia"/>
        </w:rPr>
        <w:t>&gt;</w:t>
      </w:r>
      <w:r>
        <w:t xml:space="preserve"> </w:t>
      </w:r>
      <w:r w:rsidR="002A79D6" w:rsidRPr="00576B28">
        <w:t xml:space="preserve">create database </w:t>
      </w:r>
      <w:r w:rsidR="00D05394">
        <w:t>oasys</w:t>
      </w:r>
      <w:r w:rsidR="002A79D6" w:rsidRPr="00576B28">
        <w:t>;</w:t>
      </w:r>
    </w:p>
    <w:p w14:paraId="64E1A9F3" w14:textId="1279E8E1" w:rsidR="002A79D6" w:rsidRPr="00576B28" w:rsidRDefault="002A79D6" w:rsidP="000F5ECC">
      <w:pPr>
        <w:pStyle w:val="30"/>
      </w:pPr>
      <w:r w:rsidRPr="00576B28">
        <w:rPr>
          <w:rFonts w:hint="eastAsia"/>
        </w:rPr>
        <w:t>使用“</w:t>
      </w:r>
      <w:r w:rsidR="005F19CB">
        <w:t>oasys</w:t>
      </w:r>
      <w:r w:rsidRPr="00576B28">
        <w:rPr>
          <w:rFonts w:hint="eastAsia"/>
        </w:rPr>
        <w:t>”数据库，执行</w:t>
      </w:r>
      <w:r w:rsidR="00956315">
        <w:rPr>
          <w:rFonts w:hint="eastAsia"/>
        </w:rPr>
        <w:t>原始</w:t>
      </w:r>
      <w:r w:rsidRPr="00576B28">
        <w:t>sql</w:t>
      </w:r>
      <w:r w:rsidRPr="00576B28">
        <w:t>文件</w:t>
      </w:r>
      <w:r>
        <w:rPr>
          <w:rFonts w:hint="eastAsia"/>
        </w:rPr>
        <w:t>。</w:t>
      </w:r>
    </w:p>
    <w:p w14:paraId="4041CB6F" w14:textId="24DCA215" w:rsidR="002A79D6" w:rsidRPr="00576B28" w:rsidRDefault="00A75345" w:rsidP="007D068B">
      <w:pPr>
        <w:pStyle w:val="2f2"/>
      </w:pPr>
      <w:r>
        <w:t>mysql</w:t>
      </w:r>
      <w:r>
        <w:rPr>
          <w:rFonts w:hint="eastAsia"/>
        </w:rPr>
        <w:t>&gt;</w:t>
      </w:r>
      <w:r>
        <w:t xml:space="preserve"> </w:t>
      </w:r>
      <w:r w:rsidR="002A79D6" w:rsidRPr="00576B28">
        <w:t xml:space="preserve">use </w:t>
      </w:r>
      <w:r w:rsidR="00D05394">
        <w:t>oasys</w:t>
      </w:r>
      <w:r w:rsidR="002A79D6" w:rsidRPr="00576B28">
        <w:t>;</w:t>
      </w:r>
    </w:p>
    <w:p w14:paraId="37263A57" w14:textId="3F42D114" w:rsidR="002A79D6" w:rsidRPr="00576B28" w:rsidRDefault="00A75345" w:rsidP="007D068B">
      <w:pPr>
        <w:pStyle w:val="2f2"/>
      </w:pPr>
      <w:r>
        <w:t>mysql</w:t>
      </w:r>
      <w:r>
        <w:rPr>
          <w:rFonts w:hint="eastAsia"/>
        </w:rPr>
        <w:t>&gt;</w:t>
      </w:r>
      <w:r>
        <w:t xml:space="preserve"> </w:t>
      </w:r>
      <w:r w:rsidR="002A79D6" w:rsidRPr="00576B28">
        <w:t>source /home/</w:t>
      </w:r>
      <w:r w:rsidR="00D05394" w:rsidRPr="005C4F3A">
        <w:rPr>
          <w:rStyle w:val="ad"/>
          <w:color w:val="auto"/>
        </w:rPr>
        <w:t>oasys_mysql.sql</w:t>
      </w:r>
    </w:p>
    <w:p w14:paraId="797A531A" w14:textId="33352476" w:rsidR="007C5568" w:rsidRPr="009C6A63" w:rsidRDefault="002A79D6" w:rsidP="008A741A">
      <w:pPr>
        <w:pStyle w:val="2"/>
      </w:pPr>
      <w:bookmarkStart w:id="42" w:name="_Toc57618218"/>
      <w:r>
        <w:rPr>
          <w:rFonts w:hint="eastAsia"/>
          <w:lang w:eastAsia="zh-CN"/>
        </w:rPr>
        <w:t>应用</w:t>
      </w:r>
      <w:r w:rsidRPr="009C6A63">
        <w:t>部署</w:t>
      </w:r>
      <w:bookmarkEnd w:id="42"/>
    </w:p>
    <w:p w14:paraId="3F13658B" w14:textId="72BE4D6C" w:rsidR="0008435B" w:rsidRPr="009C6A63" w:rsidRDefault="00EC5478" w:rsidP="00B01823">
      <w:pPr>
        <w:pStyle w:val="3"/>
        <w:rPr>
          <w:rFonts w:cs="Huawei Sans"/>
        </w:rPr>
      </w:pPr>
      <w:bookmarkStart w:id="43" w:name="_Toc57618219"/>
      <w:r w:rsidRPr="009C6A63">
        <w:rPr>
          <w:rFonts w:cs="Huawei Sans"/>
        </w:rPr>
        <w:t>购买华为云</w:t>
      </w:r>
      <w:r w:rsidRPr="009C6A63">
        <w:rPr>
          <w:rFonts w:cs="Huawei Sans"/>
        </w:rPr>
        <w:t>ECS</w:t>
      </w:r>
      <w:r w:rsidRPr="009C6A63">
        <w:rPr>
          <w:rFonts w:cs="Huawei Sans"/>
        </w:rPr>
        <w:t>云服务器</w:t>
      </w:r>
      <w:bookmarkEnd w:id="43"/>
    </w:p>
    <w:p w14:paraId="21D5FBB3" w14:textId="77777777" w:rsidR="0008435B" w:rsidRPr="009C6A63" w:rsidRDefault="0008435B" w:rsidP="000F5ECC">
      <w:pPr>
        <w:pStyle w:val="30"/>
      </w:pPr>
      <w:r w:rsidRPr="009C6A63">
        <w:t>使用</w:t>
      </w:r>
      <w:r w:rsidRPr="009C6A63">
        <w:t>PC</w:t>
      </w:r>
      <w:r w:rsidRPr="009C6A63">
        <w:t>上的浏览器访问华为云官网：</w:t>
      </w:r>
      <w:hyperlink r:id="rId41" w:history="1">
        <w:r w:rsidRPr="009C6A63">
          <w:rPr>
            <w:rStyle w:val="ad"/>
          </w:rPr>
          <w:t>https://www.huaweicloud.com/?locale=zh-cn</w:t>
        </w:r>
      </w:hyperlink>
      <w:r w:rsidRPr="009C6A63">
        <w:t>，单击页面右上角的</w:t>
      </w:r>
      <w:r w:rsidRPr="009C6A63">
        <w:t>“</w:t>
      </w:r>
      <w:r w:rsidRPr="009C6A63">
        <w:t>登录</w:t>
      </w:r>
      <w:r w:rsidRPr="009C6A63">
        <w:t>”</w:t>
      </w:r>
      <w:r w:rsidRPr="009C6A63">
        <w:t>，进入华为云账号登录页面。</w:t>
      </w:r>
      <w:r w:rsidRPr="009C6A63">
        <w:rPr>
          <w:noProof/>
        </w:rPr>
        <w:t xml:space="preserve"> </w:t>
      </w:r>
    </w:p>
    <w:p w14:paraId="24C75CBE" w14:textId="07E07C6F" w:rsidR="00C55E79" w:rsidRPr="009C6A63" w:rsidRDefault="00D17DFD" w:rsidP="00EF40AB">
      <w:pPr>
        <w:pStyle w:val="1e"/>
      </w:pPr>
      <w:r w:rsidRPr="009C6A63">
        <w:rPr>
          <w:noProof/>
        </w:rPr>
        <w:drawing>
          <wp:inline distT="0" distB="0" distL="0" distR="0" wp14:anchorId="4A126D7D" wp14:editId="35989057">
            <wp:extent cx="5454000" cy="1904203"/>
            <wp:effectExtent l="19050" t="19050" r="13970" b="203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4000" cy="1904203"/>
                    </a:xfrm>
                    <a:prstGeom prst="rect">
                      <a:avLst/>
                    </a:prstGeom>
                    <a:ln w="12696" cmpd="sng">
                      <a:solidFill>
                        <a:schemeClr val="bg1">
                          <a:lumMod val="85000"/>
                        </a:schemeClr>
                      </a:solidFill>
                      <a:prstDash val="solid"/>
                    </a:ln>
                  </pic:spPr>
                </pic:pic>
              </a:graphicData>
            </a:graphic>
          </wp:inline>
        </w:drawing>
      </w:r>
    </w:p>
    <w:p w14:paraId="612DE97F" w14:textId="77777777" w:rsidR="002647E3" w:rsidRPr="009C6A63" w:rsidRDefault="002647E3" w:rsidP="000F5ECC">
      <w:pPr>
        <w:pStyle w:val="30"/>
      </w:pPr>
      <w:r w:rsidRPr="009C6A63">
        <w:t>单击右下角的</w:t>
      </w:r>
      <w:r w:rsidRPr="009C6A63">
        <w:t>“IAM</w:t>
      </w:r>
      <w:r>
        <w:t>用户登录</w:t>
      </w:r>
      <w:r w:rsidRPr="009C6A63">
        <w:t>”</w:t>
      </w:r>
      <w:r w:rsidRPr="009C6A63">
        <w:t>，进入华为云</w:t>
      </w:r>
      <w:r w:rsidRPr="009C6A63">
        <w:t>IAM</w:t>
      </w:r>
      <w:r w:rsidRPr="009C6A63">
        <w:t>用户登录页面。</w:t>
      </w:r>
    </w:p>
    <w:p w14:paraId="39639FC7" w14:textId="77777777" w:rsidR="002647E3" w:rsidRPr="009C6A63" w:rsidRDefault="002647E3" w:rsidP="00EF40AB">
      <w:pPr>
        <w:pStyle w:val="1e"/>
      </w:pPr>
      <w:r>
        <w:rPr>
          <w:noProof/>
        </w:rPr>
        <w:lastRenderedPageBreak/>
        <w:drawing>
          <wp:inline distT="0" distB="0" distL="0" distR="0" wp14:anchorId="724BE199" wp14:editId="227DEFCB">
            <wp:extent cx="2880000" cy="3118703"/>
            <wp:effectExtent l="19050" t="19050" r="15875" b="2476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3118703"/>
                    </a:xfrm>
                    <a:prstGeom prst="rect">
                      <a:avLst/>
                    </a:prstGeom>
                    <a:ln w="12696" cmpd="sng">
                      <a:solidFill>
                        <a:schemeClr val="bg1">
                          <a:lumMod val="85000"/>
                        </a:schemeClr>
                      </a:solidFill>
                      <a:prstDash val="solid"/>
                    </a:ln>
                  </pic:spPr>
                </pic:pic>
              </a:graphicData>
            </a:graphic>
          </wp:inline>
        </w:drawing>
      </w:r>
    </w:p>
    <w:p w14:paraId="3DF56BB0" w14:textId="77777777" w:rsidR="002647E3" w:rsidRPr="009C6A63" w:rsidRDefault="002647E3" w:rsidP="000F5ECC">
      <w:pPr>
        <w:pStyle w:val="30"/>
      </w:pPr>
      <w:r w:rsidRPr="009C6A63">
        <w:t>输入账号名，用户名和密码，单击下方的</w:t>
      </w:r>
      <w:r w:rsidRPr="009C6A63">
        <w:t>“</w:t>
      </w:r>
      <w:r w:rsidRPr="009C6A63">
        <w:t>登录</w:t>
      </w:r>
      <w:r w:rsidRPr="009C6A63">
        <w:t>”</w:t>
      </w:r>
      <w:r w:rsidRPr="009C6A63">
        <w:t>，登录华为云官网。</w:t>
      </w:r>
    </w:p>
    <w:p w14:paraId="0B3102FA" w14:textId="77777777" w:rsidR="002647E3" w:rsidRPr="009C6A63" w:rsidRDefault="002647E3" w:rsidP="00EF40AB">
      <w:pPr>
        <w:pStyle w:val="1e"/>
      </w:pPr>
      <w:r>
        <w:rPr>
          <w:noProof/>
        </w:rPr>
        <w:drawing>
          <wp:inline distT="0" distB="0" distL="0" distR="0" wp14:anchorId="69C404A1" wp14:editId="7D0D60E1">
            <wp:extent cx="2880000" cy="3488824"/>
            <wp:effectExtent l="19050" t="19050" r="15875" b="165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3488824"/>
                    </a:xfrm>
                    <a:prstGeom prst="rect">
                      <a:avLst/>
                    </a:prstGeom>
                    <a:ln w="12696" cmpd="sng">
                      <a:solidFill>
                        <a:schemeClr val="bg1">
                          <a:lumMod val="85000"/>
                        </a:schemeClr>
                      </a:solidFill>
                      <a:prstDash val="solid"/>
                    </a:ln>
                  </pic:spPr>
                </pic:pic>
              </a:graphicData>
            </a:graphic>
          </wp:inline>
        </w:drawing>
      </w:r>
    </w:p>
    <w:p w14:paraId="5D5F1E04" w14:textId="77777777" w:rsidR="0008435B" w:rsidRPr="009C6A63" w:rsidRDefault="0008435B" w:rsidP="000F5ECC">
      <w:pPr>
        <w:pStyle w:val="30"/>
      </w:pPr>
      <w:r w:rsidRPr="009C6A63">
        <w:t>在华为云首页，单击右上角的</w:t>
      </w:r>
      <w:r w:rsidRPr="009C6A63">
        <w:t>“</w:t>
      </w:r>
      <w:r w:rsidRPr="009C6A63">
        <w:t>控制台</w:t>
      </w:r>
      <w:r w:rsidRPr="009C6A63">
        <w:t>”</w:t>
      </w:r>
      <w:r w:rsidRPr="009C6A63">
        <w:t>，进入控制台操作页面。</w:t>
      </w:r>
    </w:p>
    <w:p w14:paraId="45D9DDEE" w14:textId="1A3E93C0" w:rsidR="00C55E79" w:rsidRPr="009C6A63" w:rsidRDefault="005F4B1F" w:rsidP="00EF40AB">
      <w:pPr>
        <w:pStyle w:val="1e"/>
      </w:pPr>
      <w:r w:rsidRPr="009C6A63">
        <w:rPr>
          <w:noProof/>
        </w:rPr>
        <w:lastRenderedPageBreak/>
        <w:drawing>
          <wp:inline distT="0" distB="0" distL="0" distR="0" wp14:anchorId="6DB6F474" wp14:editId="5D24048B">
            <wp:extent cx="5454000" cy="2200727"/>
            <wp:effectExtent l="19050" t="19050" r="13970" b="285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4000" cy="2200727"/>
                    </a:xfrm>
                    <a:prstGeom prst="rect">
                      <a:avLst/>
                    </a:prstGeom>
                    <a:ln w="12696" cmpd="sng">
                      <a:solidFill>
                        <a:srgbClr val="D9D9D9"/>
                      </a:solidFill>
                      <a:prstDash val="solid"/>
                    </a:ln>
                  </pic:spPr>
                </pic:pic>
              </a:graphicData>
            </a:graphic>
          </wp:inline>
        </w:drawing>
      </w:r>
    </w:p>
    <w:p w14:paraId="5B99049F" w14:textId="7917773E" w:rsidR="0008435B" w:rsidRPr="009C6A63" w:rsidRDefault="0008435B" w:rsidP="000F5ECC">
      <w:pPr>
        <w:pStyle w:val="30"/>
      </w:pPr>
      <w:r w:rsidRPr="009C6A63">
        <w:t>在页面左上角，选择区域</w:t>
      </w:r>
      <w:r w:rsidRPr="009C6A63">
        <w:t>“</w:t>
      </w:r>
      <w:r w:rsidRPr="009C6A63">
        <w:t>北京四</w:t>
      </w:r>
      <w:r w:rsidRPr="009C6A63">
        <w:t>”</w:t>
      </w:r>
      <w:r w:rsidRPr="009C6A63">
        <w:t>，单击</w:t>
      </w:r>
      <w:r w:rsidRPr="009C6A63">
        <w:t>“</w:t>
      </w:r>
      <w:r w:rsidRPr="009C6A63">
        <w:t>服务列表</w:t>
      </w:r>
      <w:r w:rsidRPr="009C6A63">
        <w:t>”</w:t>
      </w:r>
      <w:r w:rsidRPr="009C6A63">
        <w:t>，选择</w:t>
      </w:r>
      <w:r w:rsidRPr="009C6A63">
        <w:t>“</w:t>
      </w:r>
      <w:r w:rsidRPr="009C6A63">
        <w:t>计算</w:t>
      </w:r>
      <w:r w:rsidRPr="009C6A63">
        <w:t xml:space="preserve"> </w:t>
      </w:r>
      <w:r w:rsidR="00575958">
        <w:rPr>
          <w:rFonts w:hint="eastAsia"/>
        </w:rPr>
        <w:t>-</w:t>
      </w:r>
      <w:r w:rsidRPr="009C6A63">
        <w:t xml:space="preserve">&gt; </w:t>
      </w:r>
      <w:r w:rsidRPr="009C6A63">
        <w:t>弹性云服务器</w:t>
      </w:r>
      <w:r w:rsidRPr="009C6A63">
        <w:t>ECS”</w:t>
      </w:r>
      <w:r w:rsidRPr="009C6A63">
        <w:t>，进入弹性云服务器列表页面。</w:t>
      </w:r>
    </w:p>
    <w:p w14:paraId="61CF9C45" w14:textId="5C600C47" w:rsidR="00C55E79" w:rsidRPr="009C6A63" w:rsidRDefault="00213F51" w:rsidP="00EF40AB">
      <w:pPr>
        <w:pStyle w:val="1e"/>
      </w:pPr>
      <w:r w:rsidRPr="009C6A63">
        <w:rPr>
          <w:noProof/>
        </w:rPr>
        <w:drawing>
          <wp:inline distT="0" distB="0" distL="0" distR="0" wp14:anchorId="6BC3DB21" wp14:editId="3CFA8C06">
            <wp:extent cx="5454000" cy="2152800"/>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4000" cy="2152800"/>
                    </a:xfrm>
                    <a:prstGeom prst="rect">
                      <a:avLst/>
                    </a:prstGeom>
                    <a:ln w="12696" cmpd="sng">
                      <a:solidFill>
                        <a:srgbClr val="D9D9D9"/>
                      </a:solidFill>
                      <a:prstDash val="solid"/>
                    </a:ln>
                  </pic:spPr>
                </pic:pic>
              </a:graphicData>
            </a:graphic>
          </wp:inline>
        </w:drawing>
      </w:r>
    </w:p>
    <w:p w14:paraId="48316322" w14:textId="77777777" w:rsidR="0008435B" w:rsidRPr="009C6A63" w:rsidRDefault="0008435B" w:rsidP="000F5ECC">
      <w:pPr>
        <w:pStyle w:val="30"/>
      </w:pPr>
      <w:r w:rsidRPr="009C6A63">
        <w:t>单击页面右上角的</w:t>
      </w:r>
      <w:r w:rsidRPr="009C6A63">
        <w:t>“</w:t>
      </w:r>
      <w:r w:rsidRPr="009C6A63">
        <w:t>购买弹性云服务器</w:t>
      </w:r>
      <w:r w:rsidRPr="009C6A63">
        <w:t>”</w:t>
      </w:r>
      <w:r w:rsidRPr="009C6A63">
        <w:t>。</w:t>
      </w:r>
    </w:p>
    <w:p w14:paraId="6404EAD4" w14:textId="6E5A2EC9" w:rsidR="00C55E79" w:rsidRPr="009C6A63" w:rsidRDefault="00DC7D9A" w:rsidP="00EF40AB">
      <w:pPr>
        <w:pStyle w:val="1e"/>
      </w:pPr>
      <w:r w:rsidRPr="009C6A63">
        <w:rPr>
          <w:noProof/>
        </w:rPr>
        <w:drawing>
          <wp:inline distT="0" distB="0" distL="0" distR="0" wp14:anchorId="14C1BF32" wp14:editId="4BC45AF4">
            <wp:extent cx="5454000" cy="1698221"/>
            <wp:effectExtent l="19050" t="19050" r="13970" b="165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4000" cy="1698221"/>
                    </a:xfrm>
                    <a:prstGeom prst="rect">
                      <a:avLst/>
                    </a:prstGeom>
                    <a:ln w="12696" cmpd="sng">
                      <a:solidFill>
                        <a:srgbClr val="D9D9D9"/>
                      </a:solidFill>
                      <a:prstDash val="solid"/>
                    </a:ln>
                  </pic:spPr>
                </pic:pic>
              </a:graphicData>
            </a:graphic>
          </wp:inline>
        </w:drawing>
      </w:r>
    </w:p>
    <w:p w14:paraId="1EC9F2CD" w14:textId="5DE5B6FD" w:rsidR="0008435B" w:rsidRDefault="0008435B" w:rsidP="000F5ECC">
      <w:pPr>
        <w:pStyle w:val="30"/>
      </w:pPr>
      <w:r w:rsidRPr="009C6A63">
        <w:t>进入弹性云服务器的基础配置页面，</w:t>
      </w:r>
      <w:r w:rsidR="00613C3C" w:rsidRPr="009C6A63">
        <w:t>选择</w:t>
      </w:r>
      <w:r w:rsidRPr="009C6A63">
        <w:t>基础配置（</w:t>
      </w:r>
      <w:r w:rsidR="009303D3">
        <w:t>按需计费</w:t>
      </w:r>
      <w:r w:rsidR="009303D3">
        <w:rPr>
          <w:rFonts w:hint="eastAsia"/>
        </w:rPr>
        <w:t>，</w:t>
      </w:r>
      <w:r w:rsidR="00657FC4">
        <w:t>鲲鹏</w:t>
      </w:r>
      <w:r w:rsidRPr="009C6A63">
        <w:t>计算，</w:t>
      </w:r>
      <w:r w:rsidR="00657FC4">
        <w:t>鲲鹏</w:t>
      </w:r>
      <w:r w:rsidRPr="009C6A63">
        <w:t>通用计算增强型，</w:t>
      </w:r>
      <w:r w:rsidR="00657FC4">
        <w:t>kc1</w:t>
      </w:r>
      <w:r w:rsidRPr="009C6A63">
        <w:t>.large.2 2vCPUs | 4GB</w:t>
      </w:r>
      <w:r w:rsidRPr="009C6A63">
        <w:t>，</w:t>
      </w:r>
      <w:r w:rsidR="00CE7C06">
        <w:t>openEuler 20.03</w:t>
      </w:r>
      <w:r w:rsidRPr="009C6A63">
        <w:t xml:space="preserve"> 64bit</w:t>
      </w:r>
      <w:r w:rsidR="00613C3C" w:rsidRPr="009C6A63">
        <w:t>），单击</w:t>
      </w:r>
      <w:r w:rsidR="00613C3C" w:rsidRPr="009C6A63">
        <w:t>“</w:t>
      </w:r>
      <w:r w:rsidR="00613C3C" w:rsidRPr="009C6A63">
        <w:t>下一步：网络配置</w:t>
      </w:r>
      <w:r w:rsidR="00613C3C" w:rsidRPr="009C6A63">
        <w:t>”</w:t>
      </w:r>
      <w:r w:rsidR="00613C3C" w:rsidRPr="009C6A63">
        <w:t>。</w:t>
      </w:r>
    </w:p>
    <w:p w14:paraId="7A278F00" w14:textId="4586D9B9" w:rsidR="00657FC4" w:rsidRDefault="00657FC4" w:rsidP="00657FC4">
      <w:pPr>
        <w:pStyle w:val="1e"/>
      </w:pPr>
      <w:r>
        <w:rPr>
          <w:noProof/>
        </w:rPr>
        <w:lastRenderedPageBreak/>
        <w:drawing>
          <wp:inline distT="0" distB="0" distL="0" distR="0" wp14:anchorId="615B565C" wp14:editId="3D056C27">
            <wp:extent cx="5403850" cy="1332740"/>
            <wp:effectExtent l="19050" t="19050" r="25400" b="203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3323" cy="1340009"/>
                    </a:xfrm>
                    <a:prstGeom prst="rect">
                      <a:avLst/>
                    </a:prstGeom>
                    <a:ln w="12696" cmpd="sng">
                      <a:solidFill>
                        <a:srgbClr val="D9D9D9"/>
                      </a:solidFill>
                      <a:prstDash val="solid"/>
                    </a:ln>
                  </pic:spPr>
                </pic:pic>
              </a:graphicData>
            </a:graphic>
          </wp:inline>
        </w:drawing>
      </w:r>
    </w:p>
    <w:p w14:paraId="1412F354" w14:textId="066560F3" w:rsidR="00657FC4" w:rsidRPr="009C6A63" w:rsidRDefault="00657FC4" w:rsidP="00657FC4">
      <w:pPr>
        <w:pStyle w:val="1e"/>
      </w:pPr>
      <w:r>
        <w:rPr>
          <w:noProof/>
        </w:rPr>
        <w:drawing>
          <wp:inline distT="0" distB="0" distL="0" distR="0" wp14:anchorId="7A450F82" wp14:editId="788BF16E">
            <wp:extent cx="3384550" cy="652652"/>
            <wp:effectExtent l="19050" t="19050" r="2540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8508" cy="672699"/>
                    </a:xfrm>
                    <a:prstGeom prst="rect">
                      <a:avLst/>
                    </a:prstGeom>
                    <a:ln w="12696" cmpd="sng">
                      <a:solidFill>
                        <a:srgbClr val="D9D9D9"/>
                      </a:solidFill>
                      <a:prstDash val="solid"/>
                    </a:ln>
                  </pic:spPr>
                </pic:pic>
              </a:graphicData>
            </a:graphic>
          </wp:inline>
        </w:drawing>
      </w:r>
    </w:p>
    <w:p w14:paraId="402E3C6D" w14:textId="3B522E39" w:rsidR="007B4CF3" w:rsidRPr="009C6A63" w:rsidRDefault="007B4CF3" w:rsidP="000F5ECC">
      <w:pPr>
        <w:pStyle w:val="30"/>
      </w:pPr>
      <w:r w:rsidRPr="009C6A63">
        <w:t>进入弹性云服务器的网络配置页面，</w:t>
      </w:r>
      <w:r>
        <w:rPr>
          <w:rFonts w:hint="eastAsia"/>
        </w:rPr>
        <w:t>其中网络选择“</w:t>
      </w:r>
      <w:r>
        <w:rPr>
          <w:rFonts w:hint="eastAsia"/>
        </w:rPr>
        <w:t>vpc-default</w:t>
      </w:r>
      <w:r>
        <w:t xml:space="preserve"> –&gt; subnet</w:t>
      </w:r>
      <w:r>
        <w:rPr>
          <w:rFonts w:hint="eastAsia"/>
        </w:rPr>
        <w:t>-default</w:t>
      </w:r>
      <w:r>
        <w:t xml:space="preserve"> -&gt; </w:t>
      </w:r>
      <w:r>
        <w:t>自动分配</w:t>
      </w:r>
      <w:r>
        <w:t>ID</w:t>
      </w:r>
      <w:r>
        <w:t>地址</w:t>
      </w:r>
      <w:r>
        <w:rPr>
          <w:rFonts w:hint="eastAsia"/>
        </w:rPr>
        <w:t>”，</w:t>
      </w:r>
      <w:r w:rsidR="00FC4021">
        <w:rPr>
          <w:noProof/>
        </w:rPr>
        <w:t>安全组选择</w:t>
      </w:r>
      <w:r w:rsidR="00FC4021">
        <w:rPr>
          <w:rFonts w:hint="eastAsia"/>
          <w:noProof/>
        </w:rPr>
        <w:t>“</w:t>
      </w:r>
      <w:r w:rsidR="00FC4021">
        <w:rPr>
          <w:rFonts w:hint="eastAsia"/>
          <w:noProof/>
        </w:rPr>
        <w:t>sg-FullAccess</w:t>
      </w:r>
      <w:r w:rsidR="00FC4021">
        <w:rPr>
          <w:rFonts w:hint="eastAsia"/>
          <w:noProof/>
        </w:rPr>
        <w:t>”，公网带宽</w:t>
      </w:r>
      <w:r w:rsidR="00FC4021">
        <w:rPr>
          <w:noProof/>
        </w:rPr>
        <w:t>选择</w:t>
      </w:r>
      <w:r w:rsidR="00FC4021">
        <w:rPr>
          <w:rFonts w:hint="eastAsia"/>
          <w:noProof/>
        </w:rPr>
        <w:t>“按流量计费”和“</w:t>
      </w:r>
      <w:r w:rsidR="00FC4021">
        <w:rPr>
          <w:rFonts w:hint="eastAsia"/>
          <w:noProof/>
        </w:rPr>
        <w:t>5</w:t>
      </w:r>
      <w:r w:rsidR="00FC4021">
        <w:rPr>
          <w:rFonts w:hint="eastAsia"/>
          <w:noProof/>
        </w:rPr>
        <w:t>”</w:t>
      </w:r>
      <w:r w:rsidR="00FC4021">
        <w:rPr>
          <w:rFonts w:hint="eastAsia"/>
          <w:noProof/>
        </w:rPr>
        <w:t>Mbit/</w:t>
      </w:r>
      <w:r w:rsidR="00FC4021">
        <w:rPr>
          <w:noProof/>
        </w:rPr>
        <w:t>s</w:t>
      </w:r>
      <w:r w:rsidR="00FC4021">
        <w:rPr>
          <w:noProof/>
        </w:rPr>
        <w:t>带宽大小</w:t>
      </w:r>
      <w:r w:rsidR="00FC4021">
        <w:rPr>
          <w:rFonts w:hint="eastAsia"/>
          <w:noProof/>
        </w:rPr>
        <w:t>，</w:t>
      </w:r>
      <w:r w:rsidR="00FC4021" w:rsidRPr="009C6A63">
        <w:rPr>
          <w:noProof/>
        </w:rPr>
        <w:t>单击</w:t>
      </w:r>
      <w:r w:rsidR="00FC4021" w:rsidRPr="009C6A63">
        <w:rPr>
          <w:noProof/>
        </w:rPr>
        <w:t>“</w:t>
      </w:r>
      <w:r w:rsidR="00FC4021" w:rsidRPr="009C6A63">
        <w:rPr>
          <w:noProof/>
        </w:rPr>
        <w:t>下一步：高级配置</w:t>
      </w:r>
      <w:r w:rsidR="00FC4021" w:rsidRPr="009C6A63">
        <w:rPr>
          <w:noProof/>
        </w:rPr>
        <w:t>”</w:t>
      </w:r>
      <w:r w:rsidR="00FC4021">
        <w:rPr>
          <w:rFonts w:hint="eastAsia"/>
        </w:rPr>
        <w:t>。</w:t>
      </w:r>
      <w:r w:rsidR="00FC4021" w:rsidRPr="009C6A63">
        <w:t xml:space="preserve"> </w:t>
      </w:r>
    </w:p>
    <w:p w14:paraId="6CAFC135" w14:textId="2B68DAF9" w:rsidR="007B4CF3" w:rsidRPr="009C6A63" w:rsidRDefault="00BA023B" w:rsidP="00EF40AB">
      <w:pPr>
        <w:pStyle w:val="1e"/>
        <w:rPr>
          <w:noProof/>
        </w:rPr>
      </w:pPr>
      <w:r>
        <w:rPr>
          <w:noProof/>
        </w:rPr>
        <w:drawing>
          <wp:inline distT="0" distB="0" distL="0" distR="0" wp14:anchorId="70A53FD2" wp14:editId="0256EE93">
            <wp:extent cx="5391150" cy="2528325"/>
            <wp:effectExtent l="19050" t="19050" r="19050" b="2476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1466" cy="2533163"/>
                    </a:xfrm>
                    <a:prstGeom prst="rect">
                      <a:avLst/>
                    </a:prstGeom>
                    <a:ln w="12696" cmpd="sng">
                      <a:solidFill>
                        <a:schemeClr val="bg1">
                          <a:lumMod val="85000"/>
                        </a:schemeClr>
                      </a:solidFill>
                      <a:prstDash val="solid"/>
                    </a:ln>
                  </pic:spPr>
                </pic:pic>
              </a:graphicData>
            </a:graphic>
          </wp:inline>
        </w:drawing>
      </w:r>
    </w:p>
    <w:p w14:paraId="70A59453" w14:textId="77777777" w:rsidR="0008435B" w:rsidRPr="009C6A63" w:rsidRDefault="0008435B" w:rsidP="000F5ECC">
      <w:pPr>
        <w:pStyle w:val="30"/>
        <w:rPr>
          <w:noProof/>
        </w:rPr>
      </w:pPr>
      <w:r w:rsidRPr="009C6A63">
        <w:rPr>
          <w:noProof/>
        </w:rPr>
        <w:t>进入弹性云服务器的高级配置页面，高级配置如下图所示：</w:t>
      </w:r>
    </w:p>
    <w:p w14:paraId="1B3834A8" w14:textId="4F2D44CD" w:rsidR="0008435B" w:rsidRPr="009C6A63" w:rsidRDefault="0008435B" w:rsidP="00C177A6">
      <w:pPr>
        <w:pStyle w:val="4a"/>
        <w:rPr>
          <w:rFonts w:cs="Huawei Sans"/>
          <w:noProof/>
        </w:rPr>
      </w:pPr>
      <w:r w:rsidRPr="009C6A63">
        <w:rPr>
          <w:rFonts w:cs="Huawei Sans"/>
          <w:noProof/>
        </w:rPr>
        <w:t>云服务器名称：</w:t>
      </w:r>
      <w:r w:rsidR="00BA023B">
        <w:rPr>
          <w:rFonts w:cs="Huawei Sans"/>
          <w:noProof/>
        </w:rPr>
        <w:t>ecs</w:t>
      </w:r>
      <w:r w:rsidR="00742B1B">
        <w:rPr>
          <w:rFonts w:cs="Huawei Sans"/>
          <w:noProof/>
        </w:rPr>
        <w:t>-</w:t>
      </w:r>
      <w:r w:rsidR="00BA023B">
        <w:rPr>
          <w:rFonts w:cs="Huawei Sans"/>
          <w:noProof/>
        </w:rPr>
        <w:t>oa</w:t>
      </w:r>
    </w:p>
    <w:p w14:paraId="5648D849" w14:textId="5F3A44DB" w:rsidR="0008435B" w:rsidRPr="009C6A63" w:rsidRDefault="009C60A8" w:rsidP="00C177A6">
      <w:pPr>
        <w:pStyle w:val="4a"/>
        <w:rPr>
          <w:rFonts w:cs="Huawei Sans"/>
          <w:noProof/>
        </w:rPr>
      </w:pPr>
      <w:r w:rsidRPr="009C6A63">
        <w:rPr>
          <w:rFonts w:cs="Huawei Sans"/>
          <w:noProof/>
        </w:rPr>
        <w:t>输入</w:t>
      </w:r>
      <w:r w:rsidR="0048700D" w:rsidRPr="009C6A63">
        <w:rPr>
          <w:rFonts w:cs="Huawei Sans"/>
          <w:noProof/>
        </w:rPr>
        <w:t>自定义密码</w:t>
      </w:r>
      <w:r w:rsidR="0008435B" w:rsidRPr="009C6A63">
        <w:rPr>
          <w:rFonts w:cs="Huawei Sans"/>
          <w:noProof/>
        </w:rPr>
        <w:t>，</w:t>
      </w:r>
      <w:r w:rsidR="00815FFE" w:rsidRPr="009C6A63">
        <w:rPr>
          <w:rFonts w:cs="Huawei Sans"/>
          <w:noProof/>
        </w:rPr>
        <w:t>密码</w:t>
      </w:r>
      <w:r w:rsidRPr="009C6A63">
        <w:rPr>
          <w:rFonts w:cs="Huawei Sans"/>
          <w:noProof/>
        </w:rPr>
        <w:t>需大于</w:t>
      </w:r>
      <w:r w:rsidRPr="009C6A63">
        <w:rPr>
          <w:rFonts w:cs="Huawei Sans"/>
          <w:noProof/>
        </w:rPr>
        <w:t>8</w:t>
      </w:r>
      <w:r w:rsidRPr="009C6A63">
        <w:rPr>
          <w:rFonts w:cs="Huawei Sans"/>
          <w:noProof/>
        </w:rPr>
        <w:t>位</w:t>
      </w:r>
      <w:r w:rsidR="0008435B" w:rsidRPr="009C6A63">
        <w:rPr>
          <w:rFonts w:cs="Huawei Sans"/>
          <w:noProof/>
        </w:rPr>
        <w:t>并</w:t>
      </w:r>
      <w:r w:rsidRPr="009C6A63">
        <w:rPr>
          <w:rFonts w:cs="Huawei Sans"/>
          <w:noProof/>
        </w:rPr>
        <w:t>带有特殊字符，</w:t>
      </w:r>
      <w:r w:rsidR="0008435B" w:rsidRPr="009C6A63">
        <w:rPr>
          <w:rFonts w:cs="Huawei Sans"/>
          <w:noProof/>
        </w:rPr>
        <w:t>再次确认密码</w:t>
      </w:r>
    </w:p>
    <w:p w14:paraId="264611DD" w14:textId="77777777" w:rsidR="00E26CCB" w:rsidRPr="009C6A63" w:rsidRDefault="00E26CCB" w:rsidP="00E26CCB">
      <w:pPr>
        <w:pStyle w:val="4a"/>
        <w:rPr>
          <w:rFonts w:cs="Huawei Sans"/>
          <w:noProof/>
        </w:rPr>
      </w:pPr>
      <w:r w:rsidRPr="009C6A63">
        <w:rPr>
          <w:rFonts w:cs="Huawei Sans"/>
          <w:noProof/>
        </w:rPr>
        <w:t>单击</w:t>
      </w:r>
      <w:r w:rsidRPr="009C6A63">
        <w:rPr>
          <w:rFonts w:cs="Huawei Sans"/>
          <w:noProof/>
        </w:rPr>
        <w:t>“</w:t>
      </w:r>
      <w:r w:rsidRPr="009C6A63">
        <w:rPr>
          <w:rFonts w:cs="Huawei Sans"/>
          <w:noProof/>
        </w:rPr>
        <w:t>下一步：确认配置</w:t>
      </w:r>
      <w:r w:rsidRPr="009C6A63">
        <w:rPr>
          <w:rFonts w:cs="Huawei Sans"/>
          <w:noProof/>
        </w:rPr>
        <w:t>”</w:t>
      </w:r>
      <w:r w:rsidRPr="009C6A63">
        <w:rPr>
          <w:rFonts w:cs="Huawei Sans"/>
          <w:noProof/>
        </w:rPr>
        <w:t>。</w:t>
      </w:r>
    </w:p>
    <w:p w14:paraId="1D6A532B" w14:textId="40ED404B" w:rsidR="00E26CCB" w:rsidRPr="009C6A63" w:rsidRDefault="00A533B0" w:rsidP="00EF40AB">
      <w:pPr>
        <w:pStyle w:val="1e"/>
        <w:rPr>
          <w:noProof/>
        </w:rPr>
      </w:pPr>
      <w:r>
        <w:rPr>
          <w:noProof/>
        </w:rPr>
        <w:lastRenderedPageBreak/>
        <w:drawing>
          <wp:inline distT="0" distB="0" distL="0" distR="0" wp14:anchorId="68C84699" wp14:editId="152A022A">
            <wp:extent cx="5454000" cy="2626838"/>
            <wp:effectExtent l="19050" t="19050" r="13970" b="215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4000" cy="2626838"/>
                    </a:xfrm>
                    <a:prstGeom prst="rect">
                      <a:avLst/>
                    </a:prstGeom>
                    <a:ln w="12696" cmpd="sng">
                      <a:solidFill>
                        <a:srgbClr val="D9D9D9"/>
                      </a:solidFill>
                      <a:prstDash val="solid"/>
                    </a:ln>
                  </pic:spPr>
                </pic:pic>
              </a:graphicData>
            </a:graphic>
          </wp:inline>
        </w:drawing>
      </w:r>
    </w:p>
    <w:p w14:paraId="3447133A" w14:textId="388F9633" w:rsidR="0008435B" w:rsidRPr="009C6A63" w:rsidRDefault="0008435B" w:rsidP="000F5ECC">
      <w:pPr>
        <w:pStyle w:val="30"/>
        <w:rPr>
          <w:noProof/>
        </w:rPr>
      </w:pPr>
      <w:r w:rsidRPr="009C6A63">
        <w:rPr>
          <w:noProof/>
        </w:rPr>
        <w:t>进入弹性云服务器的确认配置页面，核对信息无误后，勾选下方的</w:t>
      </w:r>
      <w:r w:rsidRPr="009C6A63">
        <w:rPr>
          <w:noProof/>
        </w:rPr>
        <w:t>“</w:t>
      </w:r>
      <w:r w:rsidRPr="009C6A63">
        <w:rPr>
          <w:noProof/>
        </w:rPr>
        <w:t>我已经阅读并同意《华为镜像免责声明》</w:t>
      </w:r>
      <w:r w:rsidRPr="009C6A63">
        <w:rPr>
          <w:noProof/>
        </w:rPr>
        <w:t>”</w:t>
      </w:r>
      <w:r w:rsidRPr="009C6A63">
        <w:rPr>
          <w:noProof/>
        </w:rPr>
        <w:t>，</w:t>
      </w:r>
      <w:r w:rsidR="004A3825">
        <w:rPr>
          <w:noProof/>
        </w:rPr>
        <w:t>如果</w:t>
      </w:r>
      <w:r w:rsidR="00F94B1D">
        <w:rPr>
          <w:noProof/>
        </w:rPr>
        <w:t>有企业项目使用下拉框选择企业项目</w:t>
      </w:r>
      <w:r w:rsidR="00F94B1D">
        <w:rPr>
          <w:rFonts w:hint="eastAsia"/>
          <w:noProof/>
        </w:rPr>
        <w:t>，</w:t>
      </w:r>
      <w:r w:rsidRPr="009C6A63">
        <w:rPr>
          <w:noProof/>
        </w:rPr>
        <w:t>单击</w:t>
      </w:r>
      <w:r w:rsidRPr="009C6A63">
        <w:rPr>
          <w:noProof/>
        </w:rPr>
        <w:t>“</w:t>
      </w:r>
      <w:r w:rsidRPr="009C6A63">
        <w:rPr>
          <w:noProof/>
        </w:rPr>
        <w:t>立即购买</w:t>
      </w:r>
      <w:r w:rsidRPr="009C6A63">
        <w:rPr>
          <w:noProof/>
        </w:rPr>
        <w:t>”</w:t>
      </w:r>
      <w:r w:rsidRPr="009C6A63">
        <w:rPr>
          <w:noProof/>
        </w:rPr>
        <w:t>，完成用于部署</w:t>
      </w:r>
      <w:r w:rsidR="00F31812" w:rsidRPr="009C6A63">
        <w:rPr>
          <w:noProof/>
        </w:rPr>
        <w:t>OA</w:t>
      </w:r>
      <w:r w:rsidR="00F31812" w:rsidRPr="009C6A63">
        <w:rPr>
          <w:noProof/>
        </w:rPr>
        <w:t>系统</w:t>
      </w:r>
      <w:r w:rsidRPr="009C6A63">
        <w:rPr>
          <w:noProof/>
        </w:rPr>
        <w:t>的</w:t>
      </w:r>
      <w:r w:rsidR="00A63B96">
        <w:rPr>
          <w:rFonts w:hint="eastAsia"/>
          <w:noProof/>
        </w:rPr>
        <w:t>鲲鹏</w:t>
      </w:r>
      <w:r w:rsidRPr="009C6A63">
        <w:rPr>
          <w:noProof/>
        </w:rPr>
        <w:t>云服务器的购买。</w:t>
      </w:r>
    </w:p>
    <w:p w14:paraId="533A7883" w14:textId="2C5C215F" w:rsidR="0008435B" w:rsidRPr="009C6A63" w:rsidRDefault="0008435B" w:rsidP="000F5ECC">
      <w:pPr>
        <w:pStyle w:val="30"/>
        <w:rPr>
          <w:noProof/>
        </w:rPr>
      </w:pPr>
      <w:r w:rsidRPr="009C6A63">
        <w:rPr>
          <w:noProof/>
        </w:rPr>
        <w:t>返回弹性云服务器列表页面，查看刚刚购买的弹性云服务器</w:t>
      </w:r>
      <w:r w:rsidR="00BA023B">
        <w:rPr>
          <w:noProof/>
        </w:rPr>
        <w:t>ecs</w:t>
      </w:r>
      <w:r w:rsidR="009F3DEA" w:rsidRPr="009C6A63">
        <w:rPr>
          <w:noProof/>
        </w:rPr>
        <w:t>-</w:t>
      </w:r>
      <w:r w:rsidR="00BA023B">
        <w:rPr>
          <w:noProof/>
        </w:rPr>
        <w:t>oa</w:t>
      </w:r>
      <w:r w:rsidRPr="009C6A63">
        <w:rPr>
          <w:noProof/>
        </w:rPr>
        <w:t>，等待其状态变为</w:t>
      </w:r>
      <w:r w:rsidRPr="009C6A63">
        <w:rPr>
          <w:noProof/>
        </w:rPr>
        <w:t>“</w:t>
      </w:r>
      <w:r w:rsidRPr="009C6A63">
        <w:rPr>
          <w:noProof/>
        </w:rPr>
        <w:t>运行中</w:t>
      </w:r>
      <w:r w:rsidRPr="009C6A63">
        <w:rPr>
          <w:noProof/>
        </w:rPr>
        <w:t>”</w:t>
      </w:r>
      <w:r w:rsidR="00BA023B">
        <w:rPr>
          <w:rFonts w:hint="eastAsia"/>
          <w:noProof/>
        </w:rPr>
        <w:t>，</w:t>
      </w:r>
      <w:r w:rsidR="00BA023B" w:rsidRPr="00BA023B">
        <w:t xml:space="preserve"> </w:t>
      </w:r>
      <w:r w:rsidR="00BA023B" w:rsidRPr="009C6A63">
        <w:t>记录</w:t>
      </w:r>
      <w:r w:rsidR="00BA023B">
        <w:t>其</w:t>
      </w:r>
      <w:r w:rsidR="00BA023B" w:rsidRPr="009C6A63">
        <w:t>弹性</w:t>
      </w:r>
      <w:r w:rsidR="00BA023B" w:rsidRPr="009C6A63">
        <w:t>IP</w:t>
      </w:r>
      <w:r w:rsidR="00BA023B" w:rsidRPr="009C6A63">
        <w:t>地址</w:t>
      </w:r>
      <w:r w:rsidRPr="009C6A63">
        <w:rPr>
          <w:noProof/>
        </w:rPr>
        <w:t>。</w:t>
      </w:r>
    </w:p>
    <w:p w14:paraId="6F196F9B" w14:textId="37AE2C70" w:rsidR="000F03E7" w:rsidRPr="009C6A63" w:rsidRDefault="00657FC4" w:rsidP="00EF40AB">
      <w:pPr>
        <w:pStyle w:val="1e"/>
        <w:rPr>
          <w:noProof/>
        </w:rPr>
      </w:pPr>
      <w:r>
        <w:rPr>
          <w:noProof/>
        </w:rPr>
        <w:drawing>
          <wp:inline distT="0" distB="0" distL="0" distR="0" wp14:anchorId="2FEB8BB9" wp14:editId="046B9417">
            <wp:extent cx="5472430" cy="190780"/>
            <wp:effectExtent l="19050" t="19050" r="1397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2764" cy="198461"/>
                    </a:xfrm>
                    <a:prstGeom prst="rect">
                      <a:avLst/>
                    </a:prstGeom>
                    <a:ln w="12696" cmpd="sng">
                      <a:solidFill>
                        <a:srgbClr val="D9D9D9"/>
                      </a:solidFill>
                      <a:prstDash val="solid"/>
                    </a:ln>
                  </pic:spPr>
                </pic:pic>
              </a:graphicData>
            </a:graphic>
          </wp:inline>
        </w:drawing>
      </w:r>
    </w:p>
    <w:p w14:paraId="3D1C3F59" w14:textId="3613B3F4" w:rsidR="00B45A7D" w:rsidRPr="009C6A63" w:rsidRDefault="00B45A7D" w:rsidP="00B45A7D">
      <w:pPr>
        <w:pStyle w:val="3"/>
        <w:rPr>
          <w:rFonts w:cs="Huawei Sans"/>
        </w:rPr>
      </w:pPr>
      <w:bookmarkStart w:id="44" w:name="_Toc57618220"/>
      <w:r w:rsidRPr="009C6A63">
        <w:rPr>
          <w:rFonts w:cs="Huawei Sans"/>
        </w:rPr>
        <w:t>安装</w:t>
      </w:r>
      <w:r w:rsidRPr="009C6A63">
        <w:rPr>
          <w:rFonts w:cs="Huawei Sans"/>
        </w:rPr>
        <w:t>JDK</w:t>
      </w:r>
      <w:bookmarkEnd w:id="44"/>
    </w:p>
    <w:p w14:paraId="5C131598" w14:textId="61CE44FA" w:rsidR="00F423B5" w:rsidRPr="009C6A63" w:rsidRDefault="00F423B5" w:rsidP="000F5ECC">
      <w:pPr>
        <w:pStyle w:val="30"/>
      </w:pPr>
      <w:r>
        <w:t>在本地</w:t>
      </w:r>
      <w:r>
        <w:t>PC</w:t>
      </w:r>
      <w:r>
        <w:t>中</w:t>
      </w:r>
      <w:r w:rsidRPr="009C6A63">
        <w:t>打开</w:t>
      </w:r>
      <w:r w:rsidR="00E46AAE">
        <w:rPr>
          <w:rFonts w:hint="eastAsia"/>
        </w:rPr>
        <w:t>一个新的</w:t>
      </w:r>
      <w:r>
        <w:t>P</w:t>
      </w:r>
      <w:r w:rsidRPr="009C6A63">
        <w:t>u</w:t>
      </w:r>
      <w:r>
        <w:t>TTY</w:t>
      </w:r>
      <w:r w:rsidRPr="009C6A63">
        <w:t>，输入</w:t>
      </w:r>
      <w:r>
        <w:rPr>
          <w:rFonts w:hint="eastAsia"/>
        </w:rPr>
        <w:t>ecs</w:t>
      </w:r>
      <w:r>
        <w:t>-</w:t>
      </w:r>
      <w:r w:rsidR="009A2C45">
        <w:rPr>
          <w:rFonts w:hint="eastAsia"/>
        </w:rPr>
        <w:t>oa</w:t>
      </w:r>
      <w:r>
        <w:t>的</w:t>
      </w:r>
      <w:r w:rsidRPr="009C6A63">
        <w:t>弹性</w:t>
      </w:r>
      <w:r w:rsidRPr="009C6A63">
        <w:t>IP</w:t>
      </w:r>
      <w:r>
        <w:t>地址</w:t>
      </w:r>
      <w:r w:rsidRPr="009C6A63">
        <w:t>。</w:t>
      </w:r>
    </w:p>
    <w:p w14:paraId="633059BC" w14:textId="2882394E" w:rsidR="00F423B5" w:rsidRDefault="00445990" w:rsidP="00EF40AB">
      <w:pPr>
        <w:pStyle w:val="1e"/>
      </w:pPr>
      <w:r>
        <w:rPr>
          <w:noProof/>
        </w:rPr>
        <w:drawing>
          <wp:inline distT="0" distB="0" distL="0" distR="0" wp14:anchorId="26DD3510" wp14:editId="5C27D8DE">
            <wp:extent cx="2880000" cy="2892849"/>
            <wp:effectExtent l="19050" t="19050" r="15875" b="222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0000" cy="2892849"/>
                    </a:xfrm>
                    <a:prstGeom prst="rect">
                      <a:avLst/>
                    </a:prstGeom>
                    <a:ln w="12696" cmpd="sng">
                      <a:solidFill>
                        <a:schemeClr val="bg1">
                          <a:lumMod val="85000"/>
                        </a:schemeClr>
                      </a:solidFill>
                      <a:prstDash val="solid"/>
                    </a:ln>
                  </pic:spPr>
                </pic:pic>
              </a:graphicData>
            </a:graphic>
          </wp:inline>
        </w:drawing>
      </w:r>
    </w:p>
    <w:p w14:paraId="50EF6241" w14:textId="77777777" w:rsidR="00F423B5" w:rsidRDefault="00F423B5" w:rsidP="000F5ECC">
      <w:pPr>
        <w:pStyle w:val="30"/>
      </w:pPr>
      <w:r>
        <w:rPr>
          <w:rFonts w:hint="eastAsia"/>
        </w:rPr>
        <w:t>点击“</w:t>
      </w:r>
      <w:r>
        <w:rPr>
          <w:rFonts w:hint="eastAsia"/>
        </w:rPr>
        <w:t>Connection</w:t>
      </w:r>
      <w:r>
        <w:rPr>
          <w:rFonts w:hint="eastAsia"/>
        </w:rPr>
        <w:t>”标签，将</w:t>
      </w:r>
      <w:r>
        <w:rPr>
          <w:rFonts w:hint="eastAsia"/>
        </w:rPr>
        <w:t>keepalives</w:t>
      </w:r>
      <w:r>
        <w:rPr>
          <w:rFonts w:hint="eastAsia"/>
        </w:rPr>
        <w:t>修改为“</w:t>
      </w:r>
      <w:r>
        <w:rPr>
          <w:rFonts w:hint="eastAsia"/>
        </w:rPr>
        <w:t>6</w:t>
      </w:r>
      <w:r>
        <w:t>0</w:t>
      </w:r>
      <w:r>
        <w:rPr>
          <w:rFonts w:hint="eastAsia"/>
        </w:rPr>
        <w:t>”</w:t>
      </w:r>
      <w:r w:rsidRPr="009C6A63">
        <w:t>，点击</w:t>
      </w:r>
      <w:r>
        <w:rPr>
          <w:rFonts w:hint="eastAsia"/>
        </w:rPr>
        <w:t>“</w:t>
      </w:r>
      <w:r>
        <w:rPr>
          <w:rFonts w:hint="eastAsia"/>
        </w:rPr>
        <w:t>Open</w:t>
      </w:r>
      <w:r>
        <w:rPr>
          <w:rFonts w:hint="eastAsia"/>
        </w:rPr>
        <w:t>”。</w:t>
      </w:r>
    </w:p>
    <w:p w14:paraId="0A99331B" w14:textId="77777777" w:rsidR="00F423B5" w:rsidRPr="009C6A63" w:rsidRDefault="00F423B5" w:rsidP="00EF40AB">
      <w:pPr>
        <w:pStyle w:val="1e"/>
      </w:pPr>
      <w:r>
        <w:rPr>
          <w:noProof/>
        </w:rPr>
        <w:lastRenderedPageBreak/>
        <w:drawing>
          <wp:inline distT="0" distB="0" distL="0" distR="0" wp14:anchorId="401CE44E" wp14:editId="4D20F38E">
            <wp:extent cx="2880000" cy="2884183"/>
            <wp:effectExtent l="19050" t="19050" r="15875" b="1143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884183"/>
                    </a:xfrm>
                    <a:prstGeom prst="rect">
                      <a:avLst/>
                    </a:prstGeom>
                    <a:ln w="12696" cmpd="sng">
                      <a:solidFill>
                        <a:schemeClr val="bg1">
                          <a:lumMod val="85000"/>
                        </a:schemeClr>
                      </a:solidFill>
                      <a:prstDash val="solid"/>
                    </a:ln>
                  </pic:spPr>
                </pic:pic>
              </a:graphicData>
            </a:graphic>
          </wp:inline>
        </w:drawing>
      </w:r>
    </w:p>
    <w:p w14:paraId="324A3DF8" w14:textId="77777777" w:rsidR="00F423B5" w:rsidRDefault="00F423B5" w:rsidP="000F5ECC">
      <w:pPr>
        <w:pStyle w:val="30"/>
      </w:pPr>
      <w:r>
        <w:t>在对话框中点击</w:t>
      </w:r>
      <w:r>
        <w:rPr>
          <w:rFonts w:hint="eastAsia"/>
        </w:rPr>
        <w:t>“是</w:t>
      </w:r>
      <w:r>
        <w:rPr>
          <w:rFonts w:hint="eastAsia"/>
        </w:rPr>
        <w:t>(</w:t>
      </w:r>
      <w:r>
        <w:t>Y)</w:t>
      </w:r>
      <w:r>
        <w:rPr>
          <w:rFonts w:hint="eastAsia"/>
        </w:rPr>
        <w:t>”。</w:t>
      </w:r>
    </w:p>
    <w:p w14:paraId="65381E8B" w14:textId="77777777" w:rsidR="00F423B5" w:rsidRDefault="00F423B5" w:rsidP="00EF40AB">
      <w:pPr>
        <w:pStyle w:val="1e"/>
      </w:pPr>
      <w:r>
        <w:rPr>
          <w:noProof/>
        </w:rPr>
        <w:drawing>
          <wp:inline distT="0" distB="0" distL="0" distR="0" wp14:anchorId="5E6E56AA" wp14:editId="465A9983">
            <wp:extent cx="2880000" cy="1995800"/>
            <wp:effectExtent l="19050" t="19050" r="15875" b="241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1995800"/>
                    </a:xfrm>
                    <a:prstGeom prst="rect">
                      <a:avLst/>
                    </a:prstGeom>
                    <a:ln w="12696" cmpd="sng">
                      <a:solidFill>
                        <a:schemeClr val="bg1">
                          <a:lumMod val="85000"/>
                        </a:schemeClr>
                      </a:solidFill>
                      <a:prstDash val="solid"/>
                    </a:ln>
                  </pic:spPr>
                </pic:pic>
              </a:graphicData>
            </a:graphic>
          </wp:inline>
        </w:drawing>
      </w:r>
    </w:p>
    <w:p w14:paraId="34F8B754" w14:textId="77777777" w:rsidR="00F423B5" w:rsidRPr="009C6A63" w:rsidRDefault="00F423B5" w:rsidP="000F5ECC">
      <w:pPr>
        <w:pStyle w:val="30"/>
      </w:pPr>
      <w:r>
        <w:t>输入</w:t>
      </w:r>
      <w:r>
        <w:rPr>
          <w:rFonts w:hint="eastAsia"/>
        </w:rPr>
        <w:t>“</w:t>
      </w:r>
      <w:r w:rsidRPr="009C6A63">
        <w:t>root</w:t>
      </w:r>
      <w:r>
        <w:rPr>
          <w:rFonts w:hint="eastAsia"/>
        </w:rPr>
        <w:t>”</w:t>
      </w:r>
      <w:r>
        <w:t>用户名</w:t>
      </w:r>
      <w:r w:rsidRPr="009C6A63">
        <w:t>和之前设置的密码</w:t>
      </w:r>
      <w:r>
        <w:rPr>
          <w:rFonts w:hint="eastAsia"/>
        </w:rPr>
        <w:t>进行</w:t>
      </w:r>
      <w:r>
        <w:rPr>
          <w:rFonts w:hint="eastAsia"/>
        </w:rPr>
        <w:t>S</w:t>
      </w:r>
      <w:r>
        <w:t>SH</w:t>
      </w:r>
      <w:r>
        <w:rPr>
          <w:rFonts w:hint="eastAsia"/>
        </w:rPr>
        <w:t>远程</w:t>
      </w:r>
      <w:r w:rsidRPr="009C6A63">
        <w:t>登录。</w:t>
      </w:r>
    </w:p>
    <w:p w14:paraId="1F26EE33" w14:textId="77777777" w:rsidR="00657FC4" w:rsidRDefault="00657FC4" w:rsidP="007D068B">
      <w:pPr>
        <w:pStyle w:val="2f2"/>
      </w:pPr>
      <w:r>
        <w:t>login as: root</w:t>
      </w:r>
    </w:p>
    <w:p w14:paraId="338CE994" w14:textId="77777777" w:rsidR="00657FC4" w:rsidRDefault="00657FC4" w:rsidP="007D068B">
      <w:pPr>
        <w:pStyle w:val="2f2"/>
      </w:pPr>
    </w:p>
    <w:p w14:paraId="3FE99E72" w14:textId="77777777" w:rsidR="00657FC4" w:rsidRDefault="00657FC4" w:rsidP="007D068B">
      <w:pPr>
        <w:pStyle w:val="2f2"/>
      </w:pPr>
      <w:r>
        <w:t>Authorized users only. All activities may be monitored and reported.</w:t>
      </w:r>
    </w:p>
    <w:p w14:paraId="0070406D" w14:textId="77777777" w:rsidR="00657FC4" w:rsidRDefault="00657FC4" w:rsidP="007D068B">
      <w:pPr>
        <w:pStyle w:val="2f2"/>
      </w:pPr>
      <w:r>
        <w:t>root@117.78.3.153's password:</w:t>
      </w:r>
    </w:p>
    <w:p w14:paraId="6D64543C" w14:textId="77777777" w:rsidR="00657FC4" w:rsidRDefault="00657FC4" w:rsidP="007D068B">
      <w:pPr>
        <w:pStyle w:val="2f2"/>
      </w:pPr>
    </w:p>
    <w:p w14:paraId="3D007C4E" w14:textId="77777777" w:rsidR="00657FC4" w:rsidRDefault="00657FC4" w:rsidP="007D068B">
      <w:pPr>
        <w:pStyle w:val="2f2"/>
      </w:pPr>
      <w:r>
        <w:t xml:space="preserve">        Welcome to Huawei Cloud Service</w:t>
      </w:r>
    </w:p>
    <w:p w14:paraId="56ADA11D" w14:textId="77777777" w:rsidR="00657FC4" w:rsidRDefault="00657FC4" w:rsidP="007D068B">
      <w:pPr>
        <w:pStyle w:val="2f2"/>
      </w:pPr>
    </w:p>
    <w:p w14:paraId="5E0ABB23" w14:textId="77777777" w:rsidR="00657FC4" w:rsidRDefault="00657FC4" w:rsidP="007D068B">
      <w:pPr>
        <w:pStyle w:val="2f2"/>
      </w:pPr>
      <w:r>
        <w:t>Last login: Mon May 18 15:35:37 2020</w:t>
      </w:r>
    </w:p>
    <w:p w14:paraId="5CBA133E" w14:textId="77777777" w:rsidR="00657FC4" w:rsidRDefault="00657FC4" w:rsidP="007D068B">
      <w:pPr>
        <w:pStyle w:val="2f2"/>
      </w:pPr>
    </w:p>
    <w:p w14:paraId="69811015" w14:textId="77777777" w:rsidR="00657FC4" w:rsidRDefault="00657FC4" w:rsidP="007D068B">
      <w:pPr>
        <w:pStyle w:val="2f2"/>
      </w:pPr>
    </w:p>
    <w:p w14:paraId="1752D850" w14:textId="77777777" w:rsidR="00657FC4" w:rsidRDefault="00657FC4" w:rsidP="007D068B">
      <w:pPr>
        <w:pStyle w:val="2f2"/>
      </w:pPr>
      <w:r>
        <w:t>Welcome to 4.19.90-2003.4.0.0036.oe1.aarch64</w:t>
      </w:r>
    </w:p>
    <w:p w14:paraId="60413101" w14:textId="77777777" w:rsidR="00657FC4" w:rsidRDefault="00657FC4" w:rsidP="007D068B">
      <w:pPr>
        <w:pStyle w:val="2f2"/>
      </w:pPr>
    </w:p>
    <w:p w14:paraId="4001D931" w14:textId="77777777" w:rsidR="00657FC4" w:rsidRDefault="00657FC4" w:rsidP="007D068B">
      <w:pPr>
        <w:pStyle w:val="2f2"/>
      </w:pPr>
      <w:r>
        <w:t>System information as of time:  Thu Aug 20 15:03:19 CST 2020</w:t>
      </w:r>
    </w:p>
    <w:p w14:paraId="21F600DF" w14:textId="77777777" w:rsidR="00657FC4" w:rsidRDefault="00657FC4" w:rsidP="007D068B">
      <w:pPr>
        <w:pStyle w:val="2f2"/>
      </w:pPr>
    </w:p>
    <w:p w14:paraId="758C3D35" w14:textId="77777777" w:rsidR="00657FC4" w:rsidRDefault="00657FC4" w:rsidP="007D068B">
      <w:pPr>
        <w:pStyle w:val="2f2"/>
      </w:pPr>
      <w:r>
        <w:t>System load:    0.57</w:t>
      </w:r>
    </w:p>
    <w:p w14:paraId="2014FE10" w14:textId="77777777" w:rsidR="00657FC4" w:rsidRDefault="00657FC4" w:rsidP="007D068B">
      <w:pPr>
        <w:pStyle w:val="2f2"/>
      </w:pPr>
      <w:r>
        <w:lastRenderedPageBreak/>
        <w:t>Processes:      114</w:t>
      </w:r>
    </w:p>
    <w:p w14:paraId="60635D30" w14:textId="77777777" w:rsidR="00657FC4" w:rsidRDefault="00657FC4" w:rsidP="007D068B">
      <w:pPr>
        <w:pStyle w:val="2f2"/>
      </w:pPr>
      <w:r>
        <w:t>Memory used:    9.8%</w:t>
      </w:r>
    </w:p>
    <w:p w14:paraId="5EFAEF2D" w14:textId="77777777" w:rsidR="00657FC4" w:rsidRDefault="00657FC4" w:rsidP="007D068B">
      <w:pPr>
        <w:pStyle w:val="2f2"/>
      </w:pPr>
      <w:r>
        <w:t>Swap used:      0.0%</w:t>
      </w:r>
    </w:p>
    <w:p w14:paraId="5BB66B09" w14:textId="77777777" w:rsidR="00657FC4" w:rsidRDefault="00657FC4" w:rsidP="007D068B">
      <w:pPr>
        <w:pStyle w:val="2f2"/>
      </w:pPr>
      <w:r>
        <w:t>Usage On:       9%</w:t>
      </w:r>
    </w:p>
    <w:p w14:paraId="0035225F" w14:textId="77777777" w:rsidR="00657FC4" w:rsidRDefault="00657FC4" w:rsidP="007D068B">
      <w:pPr>
        <w:pStyle w:val="2f2"/>
      </w:pPr>
      <w:r>
        <w:t>IP address:     192.168.0.131</w:t>
      </w:r>
    </w:p>
    <w:p w14:paraId="117451C8" w14:textId="77777777" w:rsidR="00657FC4" w:rsidRDefault="00657FC4" w:rsidP="007D068B">
      <w:pPr>
        <w:pStyle w:val="2f2"/>
      </w:pPr>
      <w:r>
        <w:t>Users online:   1</w:t>
      </w:r>
    </w:p>
    <w:p w14:paraId="36723322" w14:textId="77777777" w:rsidR="00657FC4" w:rsidRDefault="00657FC4" w:rsidP="007D068B">
      <w:pPr>
        <w:pStyle w:val="2f2"/>
      </w:pPr>
    </w:p>
    <w:p w14:paraId="56208084" w14:textId="77777777" w:rsidR="00657FC4" w:rsidRDefault="00657FC4" w:rsidP="007D068B">
      <w:pPr>
        <w:pStyle w:val="2f2"/>
      </w:pPr>
    </w:p>
    <w:p w14:paraId="37EF19DA" w14:textId="77777777" w:rsidR="00657FC4" w:rsidRDefault="00657FC4" w:rsidP="007D068B">
      <w:pPr>
        <w:pStyle w:val="2f2"/>
      </w:pPr>
    </w:p>
    <w:p w14:paraId="14CEC974" w14:textId="6ABF8820" w:rsidR="00F423B5" w:rsidRDefault="00657FC4" w:rsidP="007D068B">
      <w:pPr>
        <w:pStyle w:val="2f2"/>
      </w:pPr>
      <w:r>
        <w:t>[root@ecs-oa ~]#</w:t>
      </w:r>
    </w:p>
    <w:p w14:paraId="407F00BE" w14:textId="5E1C1FB5" w:rsidR="00B45A7D" w:rsidRPr="009C6A63" w:rsidRDefault="00B45A7D" w:rsidP="00B45A7D">
      <w:pPr>
        <w:pStyle w:val="3"/>
        <w:rPr>
          <w:rFonts w:cs="Huawei Sans"/>
        </w:rPr>
      </w:pPr>
      <w:bookmarkStart w:id="45" w:name="_Toc57618221"/>
      <w:r w:rsidRPr="009C6A63">
        <w:rPr>
          <w:rFonts w:cs="Huawei Sans"/>
        </w:rPr>
        <w:t>安装</w:t>
      </w:r>
      <w:r w:rsidRPr="009C6A63">
        <w:rPr>
          <w:rFonts w:cs="Huawei Sans"/>
        </w:rPr>
        <w:t>Maven</w:t>
      </w:r>
      <w:bookmarkEnd w:id="45"/>
    </w:p>
    <w:p w14:paraId="634C514A" w14:textId="204F678E" w:rsidR="00B45A7D" w:rsidRPr="009C6A63" w:rsidRDefault="00B45A7D" w:rsidP="000F5ECC">
      <w:pPr>
        <w:pStyle w:val="30"/>
      </w:pPr>
      <w:r w:rsidRPr="009C6A63">
        <w:t>执行以下命令，创建</w:t>
      </w:r>
      <w:r w:rsidRPr="009C6A63">
        <w:t>Maven</w:t>
      </w:r>
      <w:r w:rsidRPr="009C6A63">
        <w:t>安装目录</w:t>
      </w:r>
      <w:r w:rsidR="00E76175">
        <w:rPr>
          <w:rFonts w:hint="eastAsia"/>
        </w:rPr>
        <w:t>。</w:t>
      </w:r>
    </w:p>
    <w:p w14:paraId="3E0B15B1" w14:textId="4FD7EB0F" w:rsidR="00B45A7D" w:rsidRPr="009C6A63" w:rsidRDefault="00657FC4" w:rsidP="007D068B">
      <w:pPr>
        <w:pStyle w:val="2f2"/>
      </w:pPr>
      <w:r w:rsidRPr="00657FC4">
        <w:t>[root@ecs-oa ~]# mkdir /usr/local/maven</w:t>
      </w:r>
    </w:p>
    <w:p w14:paraId="4A4BEDA9" w14:textId="4D03212E" w:rsidR="00B45A7D" w:rsidRPr="009C6A63" w:rsidRDefault="00B45A7D" w:rsidP="000F5ECC">
      <w:pPr>
        <w:pStyle w:val="30"/>
      </w:pPr>
      <w:r w:rsidRPr="009C6A63">
        <w:t>执行以下命令，切换到</w:t>
      </w:r>
      <w:r w:rsidRPr="009C6A63">
        <w:t>Maven</w:t>
      </w:r>
      <w:r w:rsidRPr="009C6A63">
        <w:t>安装目录</w:t>
      </w:r>
      <w:r w:rsidR="00E76175">
        <w:rPr>
          <w:rFonts w:hint="eastAsia"/>
        </w:rPr>
        <w:t>。</w:t>
      </w:r>
    </w:p>
    <w:p w14:paraId="5DE94C60" w14:textId="6FF5FFBD" w:rsidR="00B45A7D" w:rsidRPr="009900A9" w:rsidRDefault="00657FC4" w:rsidP="007D068B">
      <w:pPr>
        <w:pStyle w:val="2f2"/>
      </w:pPr>
      <w:r w:rsidRPr="00657FC4">
        <w:t xml:space="preserve">[root@ecs-oa ~]# </w:t>
      </w:r>
      <w:r w:rsidR="00B45A7D" w:rsidRPr="009C6A63">
        <w:t>cd /usr/local/maven</w:t>
      </w:r>
    </w:p>
    <w:p w14:paraId="3028E905" w14:textId="7ED46F0E" w:rsidR="00B45A7D" w:rsidRPr="009C6A63" w:rsidRDefault="00B45A7D" w:rsidP="000F5ECC">
      <w:pPr>
        <w:pStyle w:val="30"/>
      </w:pPr>
      <w:r w:rsidRPr="009C6A63">
        <w:t>执行以下命令，获取</w:t>
      </w:r>
      <w:r w:rsidRPr="009C6A63">
        <w:t>Maven</w:t>
      </w:r>
      <w:r w:rsidRPr="009C6A63">
        <w:t>二进制包</w:t>
      </w:r>
      <w:r w:rsidR="00E76175">
        <w:rPr>
          <w:rFonts w:hint="eastAsia"/>
        </w:rPr>
        <w:t>。</w:t>
      </w:r>
    </w:p>
    <w:p w14:paraId="2C802B66" w14:textId="0BCBA424" w:rsidR="00B45A7D" w:rsidRPr="00B60F0F" w:rsidRDefault="00657FC4" w:rsidP="007D068B">
      <w:pPr>
        <w:pStyle w:val="2f2"/>
      </w:pPr>
      <w:r w:rsidRPr="00657FC4">
        <w:t xml:space="preserve">[root@ecs-oa maven]# </w:t>
      </w:r>
      <w:r w:rsidR="00B60F0F" w:rsidRPr="00B60F0F">
        <w:t>wget http://mirrors.huaweicloud.com/apache/maven/maven-3/3.6.3/binaries/apache-maven-3.6.3-bin.tar.gz</w:t>
      </w:r>
    </w:p>
    <w:p w14:paraId="476F78E1" w14:textId="22C8305E" w:rsidR="00B45A7D" w:rsidRPr="009C6A63" w:rsidRDefault="00B45A7D" w:rsidP="000F5ECC">
      <w:pPr>
        <w:pStyle w:val="30"/>
        <w:rPr>
          <w:noProof/>
          <w:lang w:val="en"/>
        </w:rPr>
      </w:pPr>
      <w:r w:rsidRPr="009C6A63">
        <w:rPr>
          <w:noProof/>
          <w:lang w:val="en"/>
        </w:rPr>
        <w:t>执行以下命令，解压</w:t>
      </w:r>
      <w:r w:rsidRPr="009C6A63">
        <w:rPr>
          <w:noProof/>
          <w:lang w:val="en"/>
        </w:rPr>
        <w:t>Maven</w:t>
      </w:r>
      <w:r w:rsidRPr="009C6A63">
        <w:rPr>
          <w:noProof/>
          <w:lang w:val="en"/>
        </w:rPr>
        <w:t>二进制包</w:t>
      </w:r>
      <w:r w:rsidR="00E76175">
        <w:rPr>
          <w:rFonts w:hint="eastAsia"/>
          <w:noProof/>
          <w:lang w:val="en"/>
        </w:rPr>
        <w:t>。</w:t>
      </w:r>
    </w:p>
    <w:p w14:paraId="1A7D30C6" w14:textId="19D5B186" w:rsidR="00B45A7D" w:rsidRPr="00442980" w:rsidRDefault="00657FC4" w:rsidP="007D068B">
      <w:pPr>
        <w:pStyle w:val="2f2"/>
      </w:pPr>
      <w:r w:rsidRPr="00657FC4">
        <w:t xml:space="preserve">[root@ecs-oa maven]# </w:t>
      </w:r>
      <w:r w:rsidR="00B45A7D" w:rsidRPr="009C6A63">
        <w:rPr>
          <w:noProof/>
          <w:lang w:val="en"/>
        </w:rPr>
        <w:t>tar -xvzf apache-maven-3.6.3-bin.tar.gz</w:t>
      </w:r>
    </w:p>
    <w:p w14:paraId="4DA02B95" w14:textId="4F7C4BD5" w:rsidR="00B45A7D" w:rsidRPr="009C6A63" w:rsidRDefault="00B45A7D" w:rsidP="000F5ECC">
      <w:pPr>
        <w:pStyle w:val="30"/>
      </w:pPr>
      <w:r w:rsidRPr="009C6A63">
        <w:t>执行以下命令，打开环境变量配置文件</w:t>
      </w:r>
      <w:r w:rsidR="00E76175">
        <w:rPr>
          <w:rFonts w:hint="eastAsia"/>
        </w:rPr>
        <w:t>。</w:t>
      </w:r>
    </w:p>
    <w:p w14:paraId="750E8FF2" w14:textId="67A0EE62" w:rsidR="00B45A7D" w:rsidRPr="009C6A63" w:rsidRDefault="00657FC4" w:rsidP="007D068B">
      <w:pPr>
        <w:pStyle w:val="2f2"/>
      </w:pPr>
      <w:r w:rsidRPr="00657FC4">
        <w:t xml:space="preserve">[root@ecs-oa maven]# </w:t>
      </w:r>
      <w:r w:rsidR="00B45A7D" w:rsidRPr="009C6A63">
        <w:t>vim /etc/profile</w:t>
      </w:r>
    </w:p>
    <w:p w14:paraId="258066AE" w14:textId="3ADFE563" w:rsidR="00B45A7D" w:rsidRPr="009C6A63" w:rsidRDefault="00B45A7D" w:rsidP="000F5ECC">
      <w:pPr>
        <w:pStyle w:val="30"/>
      </w:pPr>
      <w:r w:rsidRPr="009C6A63">
        <w:t>按</w:t>
      </w:r>
      <w:r w:rsidRPr="009C6A63">
        <w:t>“i”</w:t>
      </w:r>
      <w:r w:rsidRPr="009C6A63">
        <w:t>进入编辑模式，</w:t>
      </w:r>
      <w:r w:rsidR="005F37A9">
        <w:rPr>
          <w:rFonts w:hint="eastAsia"/>
        </w:rPr>
        <w:t>使用</w:t>
      </w:r>
      <w:r w:rsidR="005F37A9">
        <w:rPr>
          <w:rFonts w:hint="eastAsia"/>
        </w:rPr>
        <w:t>h</w:t>
      </w:r>
      <w:r w:rsidR="005F37A9">
        <w:t>jkl</w:t>
      </w:r>
      <w:r w:rsidR="007B1935">
        <w:t>键</w:t>
      </w:r>
      <w:r w:rsidR="005F37A9">
        <w:t>或方向键移动光标</w:t>
      </w:r>
      <w:r w:rsidR="005F37A9">
        <w:rPr>
          <w:rFonts w:hint="eastAsia"/>
        </w:rPr>
        <w:t>，</w:t>
      </w:r>
      <w:r w:rsidRPr="009C6A63">
        <w:t>在文件最后添加以下代码：</w:t>
      </w:r>
    </w:p>
    <w:p w14:paraId="49EFDAE8" w14:textId="77777777" w:rsidR="00B45A7D" w:rsidRPr="00442980" w:rsidRDefault="00B45A7D" w:rsidP="007D068B">
      <w:pPr>
        <w:pStyle w:val="2f2"/>
      </w:pPr>
      <w:r w:rsidRPr="00442980">
        <w:t>MAVEN_HOME=/usr/local/maven/apache-maven-3.6.3</w:t>
      </w:r>
    </w:p>
    <w:p w14:paraId="11ADCAE1" w14:textId="77777777" w:rsidR="00B45A7D" w:rsidRPr="00442980" w:rsidRDefault="00B45A7D" w:rsidP="007D068B">
      <w:pPr>
        <w:pStyle w:val="2f2"/>
      </w:pPr>
      <w:r w:rsidRPr="00442980">
        <w:t>export PATH=$PATH:$MAVEN_HOME/bin</w:t>
      </w:r>
    </w:p>
    <w:p w14:paraId="534CCFFC" w14:textId="77777777" w:rsidR="00B45A7D" w:rsidRPr="00442980" w:rsidRDefault="00B45A7D" w:rsidP="007D068B">
      <w:pPr>
        <w:pStyle w:val="2f2"/>
      </w:pPr>
      <w:r w:rsidRPr="00442980">
        <w:t>export MAVEN_HOME</w:t>
      </w:r>
    </w:p>
    <w:p w14:paraId="44D3E3DE" w14:textId="266AE633" w:rsidR="00B45A7D" w:rsidRPr="009C6A63" w:rsidRDefault="00B45A7D" w:rsidP="000F5ECC">
      <w:pPr>
        <w:pStyle w:val="30"/>
      </w:pPr>
      <w:r w:rsidRPr="009C6A63">
        <w:t>按</w:t>
      </w:r>
      <w:r w:rsidRPr="009C6A63">
        <w:t>“Esc”</w:t>
      </w:r>
      <w:r w:rsidRPr="009C6A63">
        <w:t>退出编辑模式，输入</w:t>
      </w:r>
      <w:r w:rsidRPr="009C6A63">
        <w:t>“</w:t>
      </w:r>
      <w:r w:rsidR="00777705">
        <w:t>:</w:t>
      </w:r>
      <w:r w:rsidRPr="009C6A63">
        <w:t>wq”</w:t>
      </w:r>
      <w:r w:rsidRPr="009C6A63">
        <w:t>并按回车，保存退出</w:t>
      </w:r>
      <w:r w:rsidR="00E76175">
        <w:rPr>
          <w:rFonts w:hint="eastAsia"/>
        </w:rPr>
        <w:t>。</w:t>
      </w:r>
    </w:p>
    <w:p w14:paraId="295CCD2E" w14:textId="33BFDE2D" w:rsidR="00B45A7D" w:rsidRPr="009C6A63" w:rsidRDefault="00B45A7D" w:rsidP="000F5ECC">
      <w:pPr>
        <w:pStyle w:val="30"/>
      </w:pPr>
      <w:r w:rsidRPr="009C6A63">
        <w:t>执行以下命令，使新增配置生效</w:t>
      </w:r>
      <w:r w:rsidR="00E76175">
        <w:rPr>
          <w:rFonts w:hint="eastAsia"/>
        </w:rPr>
        <w:t>。</w:t>
      </w:r>
    </w:p>
    <w:p w14:paraId="68381A40" w14:textId="5783E928" w:rsidR="00B45A7D" w:rsidRPr="0066395A" w:rsidRDefault="00657FC4" w:rsidP="007D068B">
      <w:pPr>
        <w:pStyle w:val="2f2"/>
      </w:pPr>
      <w:r w:rsidRPr="00657FC4">
        <w:t xml:space="preserve">[root@ecs-oa maven]# </w:t>
      </w:r>
      <w:r w:rsidR="00B45A7D" w:rsidRPr="009C6A63">
        <w:t>source /etc/profile</w:t>
      </w:r>
    </w:p>
    <w:p w14:paraId="70A28854" w14:textId="061A43D7" w:rsidR="00B45A7D" w:rsidRPr="009C6A63" w:rsidRDefault="00B45A7D" w:rsidP="000F5ECC">
      <w:pPr>
        <w:pStyle w:val="30"/>
      </w:pPr>
      <w:r w:rsidRPr="009C6A63">
        <w:t>执行以下命令，验证</w:t>
      </w:r>
      <w:r w:rsidRPr="009C6A63">
        <w:t>Maven</w:t>
      </w:r>
      <w:r w:rsidRPr="009C6A63">
        <w:t>安装</w:t>
      </w:r>
      <w:r w:rsidR="00E76175">
        <w:rPr>
          <w:rFonts w:hint="eastAsia"/>
        </w:rPr>
        <w:t>。</w:t>
      </w:r>
    </w:p>
    <w:p w14:paraId="06B53D0B" w14:textId="77777777" w:rsidR="00D31F4E" w:rsidRDefault="00D31F4E" w:rsidP="007D068B">
      <w:pPr>
        <w:pStyle w:val="2f2"/>
      </w:pPr>
      <w:r>
        <w:t>[root@ecs-oa maven]# mvn -v</w:t>
      </w:r>
    </w:p>
    <w:p w14:paraId="71F379DA" w14:textId="77777777" w:rsidR="00D31F4E" w:rsidRDefault="00D31F4E" w:rsidP="007D068B">
      <w:pPr>
        <w:pStyle w:val="2f2"/>
      </w:pPr>
      <w:r>
        <w:t>Apache Maven 3.6.3 (cecedd343002696d0abb50b32b541b8a6ba2883f)</w:t>
      </w:r>
    </w:p>
    <w:p w14:paraId="24969C81" w14:textId="77777777" w:rsidR="00D31F4E" w:rsidRDefault="00D31F4E" w:rsidP="007D068B">
      <w:pPr>
        <w:pStyle w:val="2f2"/>
      </w:pPr>
      <w:r>
        <w:t>Maven home: /usr/local/maven/apache-maven-3.6.3</w:t>
      </w:r>
    </w:p>
    <w:p w14:paraId="40FEC187" w14:textId="77777777" w:rsidR="00D31F4E" w:rsidRDefault="00D31F4E" w:rsidP="007D068B">
      <w:pPr>
        <w:pStyle w:val="2f2"/>
      </w:pPr>
      <w:r>
        <w:t>Java version: 1.8.0_242, vendor: Huawei Technologies Co., Ltd, runtime: /usr/lib/jvm/java-1.8.0-openjdk-1.8.0.242.b08-1.h5.oe1.aarch64/jre</w:t>
      </w:r>
    </w:p>
    <w:p w14:paraId="08532885" w14:textId="77777777" w:rsidR="00D31F4E" w:rsidRDefault="00D31F4E" w:rsidP="007D068B">
      <w:pPr>
        <w:pStyle w:val="2f2"/>
      </w:pPr>
      <w:r>
        <w:t>Default locale: en_US, platform encoding: UTF-8</w:t>
      </w:r>
    </w:p>
    <w:p w14:paraId="2654FA13" w14:textId="79462CF0" w:rsidR="00B45A7D" w:rsidRPr="0066395A" w:rsidRDefault="00D31F4E" w:rsidP="007D068B">
      <w:pPr>
        <w:pStyle w:val="2f2"/>
      </w:pPr>
      <w:r>
        <w:lastRenderedPageBreak/>
        <w:t>OS name: "linux", version: "4.19.90-2003.4.0.0036.oe1.aarch64", arch: "aarch64", family: "unix"</w:t>
      </w:r>
    </w:p>
    <w:p w14:paraId="5607EAF0" w14:textId="13B8C47D" w:rsidR="000F13CA" w:rsidRPr="009C6A63" w:rsidRDefault="000F13CA" w:rsidP="000F13CA">
      <w:pPr>
        <w:pStyle w:val="3"/>
        <w:rPr>
          <w:rFonts w:cs="Huawei Sans"/>
        </w:rPr>
      </w:pPr>
      <w:bookmarkStart w:id="46" w:name="_Toc57618222"/>
      <w:r w:rsidRPr="009C6A63">
        <w:rPr>
          <w:rFonts w:cs="Huawei Sans"/>
        </w:rPr>
        <w:t>Maven</w:t>
      </w:r>
      <w:r w:rsidRPr="009C6A63">
        <w:rPr>
          <w:rFonts w:cs="Huawei Sans"/>
        </w:rPr>
        <w:t>换源</w:t>
      </w:r>
      <w:bookmarkEnd w:id="46"/>
    </w:p>
    <w:p w14:paraId="08CCD2F5" w14:textId="72E632C3" w:rsidR="000F13CA" w:rsidRPr="009C6A63" w:rsidRDefault="000F13CA" w:rsidP="000F5ECC">
      <w:pPr>
        <w:pStyle w:val="30"/>
      </w:pPr>
      <w:r w:rsidRPr="009C6A63">
        <w:t>执行以下命令，进入</w:t>
      </w:r>
      <w:r w:rsidRPr="009C6A63">
        <w:t>Maven</w:t>
      </w:r>
      <w:r w:rsidRPr="009C6A63">
        <w:t>配置文件目录</w:t>
      </w:r>
      <w:r w:rsidR="00E76175">
        <w:rPr>
          <w:rFonts w:hint="eastAsia"/>
        </w:rPr>
        <w:t>。</w:t>
      </w:r>
    </w:p>
    <w:p w14:paraId="1D64FE7B" w14:textId="35803AA8" w:rsidR="000F13CA" w:rsidRPr="009C6A63" w:rsidRDefault="00D31F4E" w:rsidP="007D068B">
      <w:pPr>
        <w:pStyle w:val="2f2"/>
      </w:pPr>
      <w:r>
        <w:t xml:space="preserve">[root@ecs-oa maven]# </w:t>
      </w:r>
      <w:r w:rsidR="000F13CA" w:rsidRPr="009C6A63">
        <w:t>cd /usr/local/maven/apache-maven-3.6.3/conf/</w:t>
      </w:r>
    </w:p>
    <w:p w14:paraId="46838289" w14:textId="6FB8B3AC" w:rsidR="000F13CA" w:rsidRPr="009C6A63" w:rsidRDefault="000F13CA" w:rsidP="000F5ECC">
      <w:pPr>
        <w:pStyle w:val="30"/>
      </w:pPr>
      <w:r w:rsidRPr="009C6A63">
        <w:t>执行以下命令，打开配置文件</w:t>
      </w:r>
      <w:r w:rsidR="00E76175">
        <w:rPr>
          <w:rFonts w:hint="eastAsia"/>
        </w:rPr>
        <w:t>。</w:t>
      </w:r>
    </w:p>
    <w:p w14:paraId="5B503394" w14:textId="73BA05FC" w:rsidR="000F13CA" w:rsidRPr="0087346C" w:rsidRDefault="00D31F4E" w:rsidP="007D068B">
      <w:pPr>
        <w:pStyle w:val="2f2"/>
      </w:pPr>
      <w:r>
        <w:t xml:space="preserve">[root@ecs-oa conf]# </w:t>
      </w:r>
      <w:r w:rsidR="000F13CA" w:rsidRPr="009C6A63">
        <w:t>vim settings.xml</w:t>
      </w:r>
    </w:p>
    <w:p w14:paraId="2ED793C7" w14:textId="75F47869" w:rsidR="000F13CA" w:rsidRPr="009C6A63" w:rsidRDefault="00E10962" w:rsidP="000F5ECC">
      <w:pPr>
        <w:pStyle w:val="30"/>
      </w:pPr>
      <w:r>
        <w:rPr>
          <w:rFonts w:hint="eastAsia"/>
        </w:rPr>
        <w:t>输入</w:t>
      </w:r>
      <w:r>
        <w:t>”</w:t>
      </w:r>
      <w:r w:rsidR="00641303">
        <w:t>:158</w:t>
      </w:r>
      <w:r>
        <w:t>”</w:t>
      </w:r>
      <w:r>
        <w:t>后按回车</w:t>
      </w:r>
      <w:r w:rsidR="00641303">
        <w:rPr>
          <w:rFonts w:hint="eastAsia"/>
        </w:rPr>
        <w:t>键</w:t>
      </w:r>
      <w:r>
        <w:rPr>
          <w:rFonts w:hint="eastAsia"/>
        </w:rPr>
        <w:t>，</w:t>
      </w:r>
      <w:r w:rsidR="000F13CA" w:rsidRPr="009C6A63">
        <w:t>在</w:t>
      </w:r>
      <w:r w:rsidR="000F13CA" w:rsidRPr="009C6A63">
        <w:t>&lt;mirrors&gt;</w:t>
      </w:r>
      <w:r w:rsidR="000F13CA" w:rsidRPr="009C6A63">
        <w:t>和</w:t>
      </w:r>
      <w:r w:rsidR="000F13CA" w:rsidRPr="009C6A63">
        <w:t>&lt;/mirrors&gt;</w:t>
      </w:r>
      <w:r w:rsidR="000F13CA" w:rsidRPr="009C6A63">
        <w:t>中间，插入以下代码</w:t>
      </w:r>
      <w:r w:rsidR="00E76175">
        <w:rPr>
          <w:rFonts w:hint="eastAsia"/>
        </w:rPr>
        <w:t>。</w:t>
      </w:r>
    </w:p>
    <w:p w14:paraId="1F4CF90F" w14:textId="77777777" w:rsidR="000F13CA" w:rsidRPr="0087346C" w:rsidRDefault="000F13CA" w:rsidP="007D068B">
      <w:pPr>
        <w:pStyle w:val="2f2"/>
      </w:pPr>
      <w:r w:rsidRPr="0087346C">
        <w:t>&lt;mirror&gt;</w:t>
      </w:r>
    </w:p>
    <w:p w14:paraId="66FB7E07" w14:textId="77777777" w:rsidR="000F13CA" w:rsidRPr="0087346C" w:rsidRDefault="000F13CA" w:rsidP="007D068B">
      <w:pPr>
        <w:pStyle w:val="2f2"/>
      </w:pPr>
      <w:r w:rsidRPr="0087346C">
        <w:t xml:space="preserve">  &lt;id&gt;mirror&lt;/id&gt;</w:t>
      </w:r>
    </w:p>
    <w:p w14:paraId="591EBA9E" w14:textId="77777777" w:rsidR="000F13CA" w:rsidRPr="0087346C" w:rsidRDefault="000F13CA" w:rsidP="007D068B">
      <w:pPr>
        <w:pStyle w:val="2f2"/>
      </w:pPr>
      <w:r w:rsidRPr="0087346C">
        <w:t xml:space="preserve">  &lt;mirrorOf&gt;*&lt;/mirrorOf&gt;</w:t>
      </w:r>
    </w:p>
    <w:p w14:paraId="404403EF" w14:textId="77777777" w:rsidR="00E71853" w:rsidRPr="00700A96" w:rsidRDefault="000F13CA" w:rsidP="007D068B">
      <w:pPr>
        <w:pStyle w:val="2f2"/>
      </w:pPr>
      <w:r w:rsidRPr="0087346C">
        <w:t xml:space="preserve">  &lt;</w:t>
      </w:r>
      <w:r w:rsidRPr="00700A96">
        <w:t>name&gt;cmc-cd-mirror&lt;/name&gt;</w:t>
      </w:r>
    </w:p>
    <w:p w14:paraId="538ED70B" w14:textId="1D3A6D9B" w:rsidR="000F13CA" w:rsidRPr="00700A96" w:rsidRDefault="000F13CA" w:rsidP="007D068B">
      <w:pPr>
        <w:pStyle w:val="2f2"/>
      </w:pPr>
      <w:r w:rsidRPr="00700A96">
        <w:t xml:space="preserve"> </w:t>
      </w:r>
      <w:r w:rsidR="00E71853" w:rsidRPr="00700A96">
        <w:t xml:space="preserve"> </w:t>
      </w:r>
      <w:r w:rsidRPr="00700A96">
        <w:t>&lt;url&gt;https://mirrors.huaweicloud.com/repository/maven/&lt;/url&gt;</w:t>
      </w:r>
    </w:p>
    <w:p w14:paraId="27B496BF" w14:textId="51D37535" w:rsidR="000F13CA" w:rsidRDefault="000F13CA" w:rsidP="007D068B">
      <w:pPr>
        <w:pStyle w:val="2f2"/>
      </w:pPr>
      <w:r w:rsidRPr="00700A96">
        <w:t>&lt;/mirror&gt;</w:t>
      </w:r>
    </w:p>
    <w:p w14:paraId="59DC5892" w14:textId="733ECA2E" w:rsidR="004118FA" w:rsidRPr="009C6A63" w:rsidRDefault="00121B78" w:rsidP="005E1D50">
      <w:pPr>
        <w:pStyle w:val="3"/>
        <w:rPr>
          <w:rFonts w:cs="Huawei Sans"/>
        </w:rPr>
      </w:pPr>
      <w:bookmarkStart w:id="47" w:name="_Toc57618223"/>
      <w:r w:rsidRPr="009C6A63">
        <w:rPr>
          <w:rFonts w:cs="Huawei Sans"/>
        </w:rPr>
        <w:t>克隆项目</w:t>
      </w:r>
      <w:bookmarkEnd w:id="47"/>
    </w:p>
    <w:p w14:paraId="63A33D9F" w14:textId="015A1DBE" w:rsidR="000636EF" w:rsidRPr="009C6A63" w:rsidRDefault="009C5CF6" w:rsidP="000F5ECC">
      <w:pPr>
        <w:pStyle w:val="30"/>
      </w:pPr>
      <w:r w:rsidRPr="009C6A63">
        <w:t>执行以</w:t>
      </w:r>
      <w:r w:rsidR="000636EF" w:rsidRPr="009C6A63">
        <w:t>下命令，安装</w:t>
      </w:r>
      <w:r w:rsidR="000636EF" w:rsidRPr="009C6A63">
        <w:t>Git</w:t>
      </w:r>
      <w:r w:rsidR="00E76175">
        <w:rPr>
          <w:rFonts w:hint="eastAsia"/>
        </w:rPr>
        <w:t>。</w:t>
      </w:r>
    </w:p>
    <w:p w14:paraId="087FECDC" w14:textId="07142DF5" w:rsidR="000636EF" w:rsidRPr="0087346C" w:rsidRDefault="00D31F4E" w:rsidP="007D068B">
      <w:pPr>
        <w:pStyle w:val="2f2"/>
      </w:pPr>
      <w:r w:rsidRPr="00D31F4E">
        <w:t xml:space="preserve">[root@ecs-oa conf]# </w:t>
      </w:r>
      <w:r>
        <w:t>dnf</w:t>
      </w:r>
      <w:r w:rsidR="000636EF" w:rsidRPr="009C6A63">
        <w:t xml:space="preserve"> install -y git</w:t>
      </w:r>
    </w:p>
    <w:p w14:paraId="723A9750" w14:textId="49B531F2" w:rsidR="000636EF" w:rsidRPr="009C6A63" w:rsidRDefault="00E576AB" w:rsidP="000F5ECC">
      <w:pPr>
        <w:pStyle w:val="30"/>
      </w:pPr>
      <w:r w:rsidRPr="009C6A63">
        <w:t>执行以下命令，</w:t>
      </w:r>
      <w:r w:rsidR="000636EF" w:rsidRPr="009C6A63">
        <w:t>验证</w:t>
      </w:r>
      <w:r w:rsidRPr="009C6A63">
        <w:t>Git</w:t>
      </w:r>
      <w:r w:rsidRPr="009C6A63">
        <w:t>版本</w:t>
      </w:r>
      <w:r w:rsidR="00E76175">
        <w:rPr>
          <w:rFonts w:hint="eastAsia"/>
        </w:rPr>
        <w:t>。</w:t>
      </w:r>
    </w:p>
    <w:p w14:paraId="68CC9A29" w14:textId="71FB5F9D" w:rsidR="00E576AB" w:rsidRPr="0087346C" w:rsidRDefault="00D31F4E" w:rsidP="007D068B">
      <w:pPr>
        <w:pStyle w:val="2f2"/>
      </w:pPr>
      <w:r w:rsidRPr="00D31F4E">
        <w:t xml:space="preserve">[root@ecs-oa conf]# </w:t>
      </w:r>
      <w:r w:rsidR="00E576AB" w:rsidRPr="009C6A63">
        <w:t>git version</w:t>
      </w:r>
    </w:p>
    <w:p w14:paraId="40E45517" w14:textId="3185DA9E" w:rsidR="000636EF" w:rsidRPr="009C6A63" w:rsidRDefault="00D966C8" w:rsidP="000F5ECC">
      <w:pPr>
        <w:pStyle w:val="30"/>
      </w:pPr>
      <w:r w:rsidRPr="009C6A63">
        <w:t>执行以下命令，</w:t>
      </w:r>
      <w:r w:rsidR="000636EF" w:rsidRPr="009C6A63">
        <w:t>Clone</w:t>
      </w:r>
      <w:r w:rsidR="000636EF" w:rsidRPr="009C6A63">
        <w:t>源码到本地</w:t>
      </w:r>
      <w:r w:rsidR="00E76175">
        <w:rPr>
          <w:rFonts w:hint="eastAsia"/>
        </w:rPr>
        <w:t>。</w:t>
      </w:r>
    </w:p>
    <w:p w14:paraId="02983123" w14:textId="184CD373" w:rsidR="000F7340" w:rsidRPr="0087346C" w:rsidRDefault="00D31F4E" w:rsidP="007D068B">
      <w:pPr>
        <w:pStyle w:val="2f2"/>
      </w:pPr>
      <w:r w:rsidRPr="00D31F4E">
        <w:t xml:space="preserve">[root@ecs-oa conf]# </w:t>
      </w:r>
      <w:r w:rsidR="000F7340" w:rsidRPr="0087346C">
        <w:t>cd /home</w:t>
      </w:r>
    </w:p>
    <w:p w14:paraId="4E07750C" w14:textId="6523080A" w:rsidR="000636EF" w:rsidRPr="0087346C" w:rsidRDefault="00D31F4E" w:rsidP="007D068B">
      <w:pPr>
        <w:pStyle w:val="2f2"/>
      </w:pPr>
      <w:r>
        <w:t>[root@ecs-oa home</w:t>
      </w:r>
      <w:r w:rsidRPr="00D31F4E">
        <w:t xml:space="preserve">]# </w:t>
      </w:r>
      <w:r w:rsidR="000636EF" w:rsidRPr="0087346C">
        <w:t xml:space="preserve">git clone </w:t>
      </w:r>
      <w:r w:rsidR="00AC5E44">
        <w:t>-b mysql-</w:t>
      </w:r>
      <w:r w:rsidR="0018171D">
        <w:t xml:space="preserve">8 </w:t>
      </w:r>
      <w:r w:rsidR="000A0BB3" w:rsidRPr="0087346C">
        <w:t>https://gitee.com/github-5407963/oasys_mysql.git</w:t>
      </w:r>
    </w:p>
    <w:p w14:paraId="5A4BFBD9" w14:textId="0035BFB2" w:rsidR="00642EEE" w:rsidRPr="009C6A63" w:rsidRDefault="00642EEE" w:rsidP="00642EEE">
      <w:pPr>
        <w:pStyle w:val="3"/>
        <w:rPr>
          <w:rFonts w:cs="Huawei Sans"/>
        </w:rPr>
      </w:pPr>
      <w:bookmarkStart w:id="48" w:name="_Toc57618224"/>
      <w:r w:rsidRPr="009C6A63">
        <w:rPr>
          <w:rFonts w:cs="Huawei Sans"/>
        </w:rPr>
        <w:t>配置</w:t>
      </w:r>
      <w:r w:rsidRPr="009C6A63">
        <w:rPr>
          <w:rFonts w:cs="Huawei Sans"/>
        </w:rPr>
        <w:t>MySQL</w:t>
      </w:r>
      <w:r w:rsidRPr="009C6A63">
        <w:rPr>
          <w:rFonts w:cs="Huawei Sans"/>
        </w:rPr>
        <w:t>连接</w:t>
      </w:r>
      <w:bookmarkEnd w:id="48"/>
    </w:p>
    <w:p w14:paraId="30099C6F" w14:textId="024D8F88" w:rsidR="00642EEE" w:rsidRPr="009C6A63" w:rsidRDefault="00642EEE" w:rsidP="000F5ECC">
      <w:pPr>
        <w:pStyle w:val="30"/>
      </w:pPr>
      <w:r w:rsidRPr="009C6A63">
        <w:t>执行以下命令，进入</w:t>
      </w:r>
      <w:r w:rsidRPr="009C6A63">
        <w:t>OA</w:t>
      </w:r>
      <w:r w:rsidRPr="009C6A63">
        <w:t>系统数据库配置文件目录</w:t>
      </w:r>
      <w:r w:rsidR="00E76175">
        <w:rPr>
          <w:rFonts w:hint="eastAsia"/>
        </w:rPr>
        <w:t>。</w:t>
      </w:r>
    </w:p>
    <w:p w14:paraId="06704163" w14:textId="3640AFE8" w:rsidR="00642EEE" w:rsidRPr="009C6A63" w:rsidRDefault="00D31F4E" w:rsidP="007D068B">
      <w:pPr>
        <w:pStyle w:val="2f2"/>
      </w:pPr>
      <w:r>
        <w:t>[root@ecs-oa home</w:t>
      </w:r>
      <w:r w:rsidRPr="00D31F4E">
        <w:t>]#</w:t>
      </w:r>
      <w:r>
        <w:t xml:space="preserve"> </w:t>
      </w:r>
      <w:r w:rsidR="00642EEE" w:rsidRPr="009C6A63">
        <w:t>cd /home/</w:t>
      </w:r>
      <w:r w:rsidR="007E4B40" w:rsidRPr="0087346C">
        <w:t>oasys</w:t>
      </w:r>
      <w:r w:rsidR="00642EEE" w:rsidRPr="009C6A63">
        <w:t>_</w:t>
      </w:r>
      <w:r w:rsidR="00231B91" w:rsidRPr="0087346C">
        <w:t>mysql</w:t>
      </w:r>
      <w:r w:rsidR="00642EEE" w:rsidRPr="009C6A63">
        <w:t>/src/main/resources/</w:t>
      </w:r>
    </w:p>
    <w:p w14:paraId="1B89180F" w14:textId="12676C66" w:rsidR="00642EEE" w:rsidRPr="009C6A63" w:rsidRDefault="00642EEE" w:rsidP="000F5ECC">
      <w:pPr>
        <w:pStyle w:val="30"/>
      </w:pPr>
      <w:r w:rsidRPr="009C6A63">
        <w:t>执行以下命令，编辑应用配置文件</w:t>
      </w:r>
      <w:r w:rsidR="00E76175">
        <w:rPr>
          <w:rFonts w:hint="eastAsia"/>
        </w:rPr>
        <w:t>。</w:t>
      </w:r>
    </w:p>
    <w:p w14:paraId="756CA78D" w14:textId="1D3571B6" w:rsidR="00642EEE" w:rsidRPr="009F2FFD" w:rsidRDefault="00D31F4E" w:rsidP="007D068B">
      <w:pPr>
        <w:pStyle w:val="2f2"/>
      </w:pPr>
      <w:r w:rsidRPr="00D31F4E">
        <w:t xml:space="preserve">[root@ecs-oa resources]# </w:t>
      </w:r>
      <w:r w:rsidR="00642EEE" w:rsidRPr="009C6A63">
        <w:t>vim application.properties</w:t>
      </w:r>
    </w:p>
    <w:p w14:paraId="07CA1CF4" w14:textId="214908C9" w:rsidR="00642EEE" w:rsidRPr="009C6A63" w:rsidRDefault="00642EEE" w:rsidP="000F5ECC">
      <w:pPr>
        <w:pStyle w:val="30"/>
      </w:pPr>
      <w:r w:rsidRPr="009C6A63">
        <w:t>修改</w:t>
      </w:r>
      <w:r w:rsidRPr="009C6A63">
        <w:t>url</w:t>
      </w:r>
      <w:r w:rsidRPr="009C6A63">
        <w:t>、</w:t>
      </w:r>
      <w:r w:rsidRPr="009C6A63">
        <w:t>username</w:t>
      </w:r>
      <w:r w:rsidRPr="009C6A63">
        <w:t>和</w:t>
      </w:r>
      <w:r w:rsidRPr="009C6A63">
        <w:t>password</w:t>
      </w:r>
      <w:r w:rsidRPr="009C6A63">
        <w:t>为</w:t>
      </w:r>
      <w:r w:rsidR="008D558B">
        <w:t>ecs-mysql</w:t>
      </w:r>
      <w:r w:rsidRPr="009C6A63">
        <w:t>的内网地址、</w:t>
      </w:r>
      <w:r w:rsidR="009303D3">
        <w:t>mysql</w:t>
      </w:r>
      <w:r w:rsidR="009303D3">
        <w:t>的</w:t>
      </w:r>
      <w:r w:rsidRPr="009C6A63">
        <w:t>登录用户名和密码，保存文件，退出</w:t>
      </w:r>
      <w:r w:rsidR="00E76175">
        <w:rPr>
          <w:rFonts w:hint="eastAsia"/>
        </w:rPr>
        <w:t>。</w:t>
      </w:r>
    </w:p>
    <w:p w14:paraId="572E467E" w14:textId="77777777" w:rsidR="00D31F4E" w:rsidRDefault="00D31F4E" w:rsidP="007D068B">
      <w:pPr>
        <w:pStyle w:val="2f2"/>
      </w:pPr>
      <w:r>
        <w:t>server.port=8088</w:t>
      </w:r>
    </w:p>
    <w:p w14:paraId="2553427E" w14:textId="77777777" w:rsidR="00D31F4E" w:rsidRDefault="00D31F4E" w:rsidP="007D068B">
      <w:pPr>
        <w:pStyle w:val="2f2"/>
      </w:pPr>
      <w:r>
        <w:t>spring.datasource.driver-class-name=com.mysql.cj.jdbc.Driver</w:t>
      </w:r>
    </w:p>
    <w:p w14:paraId="062A92C6" w14:textId="77777777" w:rsidR="00D31F4E" w:rsidRDefault="00D31F4E" w:rsidP="007D068B">
      <w:pPr>
        <w:pStyle w:val="2f2"/>
      </w:pPr>
      <w:r>
        <w:lastRenderedPageBreak/>
        <w:t>spring.datasource.url=jdbc:mysql://</w:t>
      </w:r>
      <w:r w:rsidRPr="00D31F4E">
        <w:rPr>
          <w:b/>
          <w:i/>
        </w:rPr>
        <w:t>192.168.0.25</w:t>
      </w:r>
      <w:r>
        <w:t>:3306/oasys?autoReconnect=true&amp;useSSL=false&amp;characterEncoding=utf-8&amp;serverTimezone=Hongkong&amp;rewriteBatchedStatements=true&amp;allowPublicKeyRetrieval=true</w:t>
      </w:r>
    </w:p>
    <w:p w14:paraId="2A4D75D8" w14:textId="77777777" w:rsidR="00D31F4E" w:rsidRDefault="00D31F4E" w:rsidP="007D068B">
      <w:pPr>
        <w:pStyle w:val="2f2"/>
      </w:pPr>
      <w:r>
        <w:t>spring.datasource.username=root</w:t>
      </w:r>
    </w:p>
    <w:p w14:paraId="6FC580F9" w14:textId="78AEB6FB" w:rsidR="00642EEE" w:rsidRDefault="00D31F4E" w:rsidP="007D068B">
      <w:pPr>
        <w:pStyle w:val="2f2"/>
        <w:rPr>
          <w:b/>
          <w:i/>
        </w:rPr>
      </w:pPr>
      <w:r>
        <w:t>spring.datasource.password=</w:t>
      </w:r>
      <w:r w:rsidRPr="00D31F4E">
        <w:rPr>
          <w:b/>
          <w:i/>
        </w:rPr>
        <w:t>mypassword</w:t>
      </w:r>
    </w:p>
    <w:p w14:paraId="61AEC161" w14:textId="07346385" w:rsidR="00D31F4E" w:rsidRPr="009C6A63" w:rsidRDefault="00D31F4E" w:rsidP="007D068B">
      <w:pPr>
        <w:pStyle w:val="2f2"/>
      </w:pPr>
      <w:r>
        <w:rPr>
          <w:rFonts w:hint="eastAsia"/>
          <w:i/>
        </w:rPr>
        <w:t>**</w:t>
      </w:r>
      <w:r>
        <w:rPr>
          <w:i/>
        </w:rPr>
        <w:t xml:space="preserve"> </w:t>
      </w:r>
      <w:r>
        <w:rPr>
          <w:i/>
        </w:rPr>
        <w:t>斜体表示要修改项</w:t>
      </w:r>
      <w:r>
        <w:rPr>
          <w:rFonts w:hint="eastAsia"/>
          <w:i/>
        </w:rPr>
        <w:t xml:space="preserve"> **</w:t>
      </w:r>
    </w:p>
    <w:p w14:paraId="06F1C37A" w14:textId="3B711FD0" w:rsidR="00642EEE" w:rsidRPr="009C6A63" w:rsidRDefault="00642EEE" w:rsidP="000F5ECC">
      <w:pPr>
        <w:pStyle w:val="30"/>
      </w:pPr>
      <w:r w:rsidRPr="009C6A63">
        <w:t>执行以下命令，进入</w:t>
      </w:r>
      <w:r w:rsidRPr="009C6A63">
        <w:t>OA</w:t>
      </w:r>
      <w:r w:rsidRPr="009C6A63">
        <w:t>系统目录</w:t>
      </w:r>
      <w:r w:rsidR="00E76175">
        <w:rPr>
          <w:rFonts w:hint="eastAsia"/>
        </w:rPr>
        <w:t>。</w:t>
      </w:r>
    </w:p>
    <w:p w14:paraId="03E4CBE8" w14:textId="1439906B" w:rsidR="00642EEE" w:rsidRPr="009F2FFD" w:rsidRDefault="00D31F4E" w:rsidP="007D068B">
      <w:pPr>
        <w:pStyle w:val="2f2"/>
      </w:pPr>
      <w:r w:rsidRPr="00D31F4E">
        <w:t>[root@ecs-oa resources]# cd /home/oasys_mysql/</w:t>
      </w:r>
    </w:p>
    <w:p w14:paraId="7B6F39AD" w14:textId="79FC07E9" w:rsidR="00642EEE" w:rsidRPr="009C6A63" w:rsidRDefault="00642EEE" w:rsidP="000F5ECC">
      <w:pPr>
        <w:pStyle w:val="30"/>
      </w:pPr>
      <w:r w:rsidRPr="009C6A63">
        <w:t>执行以下命令，重新</w:t>
      </w:r>
      <w:r w:rsidRPr="009C6A63">
        <w:t>Maven</w:t>
      </w:r>
      <w:r w:rsidRPr="009C6A63">
        <w:t>本地编译安装</w:t>
      </w:r>
      <w:r w:rsidR="00E76175">
        <w:rPr>
          <w:rFonts w:hint="eastAsia"/>
        </w:rPr>
        <w:t>。</w:t>
      </w:r>
    </w:p>
    <w:p w14:paraId="75049D1A" w14:textId="62989C8F" w:rsidR="00642EEE" w:rsidRPr="009F2FFD" w:rsidRDefault="00D31F4E" w:rsidP="007D068B">
      <w:pPr>
        <w:pStyle w:val="2f2"/>
      </w:pPr>
      <w:r w:rsidRPr="00D31F4E">
        <w:t xml:space="preserve">[root@ecs-oa oasys_mysql]# </w:t>
      </w:r>
      <w:r w:rsidR="00642EEE" w:rsidRPr="009C6A63">
        <w:t>mvn install</w:t>
      </w:r>
    </w:p>
    <w:p w14:paraId="5CA9F53E" w14:textId="03608CF1" w:rsidR="00642EEE" w:rsidRPr="009C6A63" w:rsidRDefault="00642EEE" w:rsidP="000F5ECC">
      <w:pPr>
        <w:pStyle w:val="30"/>
      </w:pPr>
      <w:r w:rsidRPr="009C6A63">
        <w:t>执行以下命令，启动项目应用</w:t>
      </w:r>
      <w:r w:rsidR="00E76175">
        <w:rPr>
          <w:rFonts w:hint="eastAsia"/>
        </w:rPr>
        <w:t>。</w:t>
      </w:r>
    </w:p>
    <w:p w14:paraId="7F322A3B" w14:textId="5EA9A071" w:rsidR="00642EEE" w:rsidRPr="003D4CF9" w:rsidRDefault="00D31F4E" w:rsidP="007D068B">
      <w:pPr>
        <w:pStyle w:val="2f2"/>
      </w:pPr>
      <w:r w:rsidRPr="00D31F4E">
        <w:t xml:space="preserve">[root@ecs-oa oasys_mysql]# </w:t>
      </w:r>
      <w:r w:rsidR="00642EEE" w:rsidRPr="009C6A63">
        <w:t>java -jar target/oasys.jar</w:t>
      </w:r>
    </w:p>
    <w:p w14:paraId="6B0D6EDC" w14:textId="6850E809" w:rsidR="00642EEE" w:rsidRPr="009C6A63" w:rsidRDefault="00642EEE" w:rsidP="000F5ECC">
      <w:pPr>
        <w:pStyle w:val="30"/>
      </w:pPr>
      <w:r w:rsidRPr="009C6A63">
        <w:t>通过</w:t>
      </w:r>
      <w:r w:rsidR="006E0A95">
        <w:rPr>
          <w:rFonts w:hint="eastAsia"/>
        </w:rPr>
        <w:t>ecs-oa</w:t>
      </w:r>
      <w:r w:rsidR="00B91063">
        <w:rPr>
          <w:rFonts w:hint="eastAsia"/>
        </w:rPr>
        <w:t>弹性公网</w:t>
      </w:r>
      <w:r w:rsidRPr="009C6A63">
        <w:t>IP</w:t>
      </w:r>
      <w:r w:rsidRPr="009C6A63">
        <w:t>地址加</w:t>
      </w:r>
      <w:r w:rsidRPr="009C6A63">
        <w:t>8088</w:t>
      </w:r>
      <w:r w:rsidRPr="009C6A63">
        <w:t>端口访问</w:t>
      </w:r>
      <w:r w:rsidRPr="009C6A63">
        <w:t>OA</w:t>
      </w:r>
      <w:r w:rsidRPr="009C6A63">
        <w:t>系统登录页，</w:t>
      </w:r>
      <w:r w:rsidR="003B5527">
        <w:rPr>
          <w:rFonts w:hint="eastAsia"/>
        </w:rPr>
        <w:t>如</w:t>
      </w:r>
      <w:r w:rsidR="003B5527" w:rsidRPr="0072707B">
        <w:t>http://</w:t>
      </w:r>
      <w:r w:rsidR="00362479" w:rsidRPr="00362479">
        <w:t>121.36.107.50</w:t>
      </w:r>
      <w:r w:rsidR="003B5527" w:rsidRPr="0072707B">
        <w:t>:8088/</w:t>
      </w:r>
      <w:r w:rsidR="003B5527">
        <w:rPr>
          <w:rFonts w:hint="eastAsia"/>
        </w:rPr>
        <w:t>。</w:t>
      </w:r>
      <w:r w:rsidRPr="009C6A63">
        <w:t>使用用户名</w:t>
      </w:r>
      <w:r w:rsidRPr="009C6A63">
        <w:t>“soli”</w:t>
      </w:r>
      <w:r w:rsidRPr="009C6A63">
        <w:t>和密码</w:t>
      </w:r>
      <w:r w:rsidRPr="009C6A63">
        <w:t>“123456”</w:t>
      </w:r>
      <w:r w:rsidRPr="009C6A63">
        <w:t>登录进入</w:t>
      </w:r>
      <w:r w:rsidRPr="009C6A63">
        <w:t>OA</w:t>
      </w:r>
      <w:r w:rsidRPr="009C6A63">
        <w:t>系统主界面</w:t>
      </w:r>
      <w:r w:rsidR="00E76175">
        <w:rPr>
          <w:rFonts w:hint="eastAsia"/>
        </w:rPr>
        <w:t>。</w:t>
      </w:r>
    </w:p>
    <w:p w14:paraId="6B1CB1E2" w14:textId="630CF090" w:rsidR="00642EEE" w:rsidRDefault="00E17F59" w:rsidP="00EF40AB">
      <w:pPr>
        <w:pStyle w:val="1e"/>
      </w:pPr>
      <w:r>
        <w:rPr>
          <w:noProof/>
        </w:rPr>
        <w:drawing>
          <wp:inline distT="0" distB="0" distL="0" distR="0" wp14:anchorId="0275AD37" wp14:editId="2E5117A2">
            <wp:extent cx="2262371" cy="2940050"/>
            <wp:effectExtent l="19050" t="19050" r="24130" b="1270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6034" cy="2944810"/>
                    </a:xfrm>
                    <a:prstGeom prst="rect">
                      <a:avLst/>
                    </a:prstGeom>
                    <a:ln w="12696" cmpd="sng">
                      <a:solidFill>
                        <a:schemeClr val="bg1">
                          <a:lumMod val="85000"/>
                        </a:schemeClr>
                      </a:solidFill>
                      <a:prstDash val="solid"/>
                    </a:ln>
                  </pic:spPr>
                </pic:pic>
              </a:graphicData>
            </a:graphic>
          </wp:inline>
        </w:drawing>
      </w:r>
    </w:p>
    <w:p w14:paraId="455B6071" w14:textId="55A3D068" w:rsidR="00E06A8F" w:rsidRDefault="00610839" w:rsidP="00EF40AB">
      <w:pPr>
        <w:pStyle w:val="1e"/>
      </w:pPr>
      <w:r>
        <w:rPr>
          <w:noProof/>
        </w:rPr>
        <w:lastRenderedPageBreak/>
        <w:drawing>
          <wp:inline distT="0" distB="0" distL="0" distR="0" wp14:anchorId="087F1282" wp14:editId="62C3F714">
            <wp:extent cx="4940300" cy="2516795"/>
            <wp:effectExtent l="19050" t="19050" r="12700" b="171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6776" cy="2520094"/>
                    </a:xfrm>
                    <a:prstGeom prst="rect">
                      <a:avLst/>
                    </a:prstGeom>
                    <a:ln w="12696" cmpd="sng">
                      <a:solidFill>
                        <a:schemeClr val="bg1">
                          <a:lumMod val="85000"/>
                        </a:schemeClr>
                      </a:solidFill>
                      <a:prstDash val="solid"/>
                    </a:ln>
                  </pic:spPr>
                </pic:pic>
              </a:graphicData>
            </a:graphic>
          </wp:inline>
        </w:drawing>
      </w:r>
    </w:p>
    <w:p w14:paraId="58AB3004" w14:textId="3C95CD50" w:rsidR="00C67D61" w:rsidRPr="00780D65" w:rsidRDefault="00C67D61" w:rsidP="000F5ECC">
      <w:pPr>
        <w:pStyle w:val="30"/>
      </w:pPr>
      <w:r>
        <w:rPr>
          <w:rFonts w:hint="eastAsia"/>
        </w:rPr>
        <w:t>在</w:t>
      </w:r>
      <w:r>
        <w:rPr>
          <w:rFonts w:hint="eastAsia"/>
        </w:rPr>
        <w:t>PuTTY</w:t>
      </w:r>
      <w:r>
        <w:rPr>
          <w:rFonts w:hint="eastAsia"/>
        </w:rPr>
        <w:t>中按“</w:t>
      </w:r>
      <w:r>
        <w:rPr>
          <w:rFonts w:hint="eastAsia"/>
        </w:rPr>
        <w:t>Ctrl</w:t>
      </w:r>
      <w:r w:rsidR="00424FE6">
        <w:rPr>
          <w:rFonts w:hint="eastAsia"/>
        </w:rPr>
        <w:t>+</w:t>
      </w:r>
      <w:r w:rsidR="0004592C">
        <w:rPr>
          <w:rFonts w:hint="eastAsia"/>
        </w:rPr>
        <w:t>C</w:t>
      </w:r>
      <w:r>
        <w:rPr>
          <w:rFonts w:hint="eastAsia"/>
        </w:rPr>
        <w:t>”</w:t>
      </w:r>
      <w:r w:rsidR="000B241C">
        <w:rPr>
          <w:rFonts w:hint="eastAsia"/>
        </w:rPr>
        <w:t>组合</w:t>
      </w:r>
      <w:r>
        <w:rPr>
          <w:rFonts w:hint="eastAsia"/>
        </w:rPr>
        <w:t>键结束</w:t>
      </w:r>
      <w:r>
        <w:rPr>
          <w:rFonts w:hint="eastAsia"/>
        </w:rPr>
        <w:t>Java</w:t>
      </w:r>
      <w:r>
        <w:rPr>
          <w:rFonts w:hint="eastAsia"/>
        </w:rPr>
        <w:t>应用。</w:t>
      </w:r>
    </w:p>
    <w:p w14:paraId="2159F94B" w14:textId="50641004" w:rsidR="002A3DC2" w:rsidRPr="009C6A63" w:rsidRDefault="002A3DC2">
      <w:pPr>
        <w:topLinePunct w:val="0"/>
        <w:adjustRightInd/>
        <w:snapToGrid/>
        <w:spacing w:before="0" w:after="0" w:line="240" w:lineRule="auto"/>
        <w:ind w:left="0"/>
        <w:rPr>
          <w:rFonts w:ascii="Huawei Sans" w:eastAsia="方正兰亭黑简体" w:hAnsi="Huawei Sans" w:cs="Huawei Sans"/>
          <w:sz w:val="21"/>
        </w:rPr>
      </w:pPr>
      <w:r w:rsidRPr="009C6A63">
        <w:rPr>
          <w:rFonts w:ascii="Huawei Sans" w:eastAsia="方正兰亭黑简体" w:hAnsi="Huawei Sans" w:cs="Huawei Sans"/>
        </w:rPr>
        <w:br w:type="page"/>
      </w:r>
    </w:p>
    <w:p w14:paraId="1F45661A" w14:textId="77777777" w:rsidR="00562477" w:rsidRPr="009C6A63" w:rsidRDefault="00562477" w:rsidP="00562477">
      <w:pPr>
        <w:pStyle w:val="1"/>
        <w:numPr>
          <w:ilvl w:val="0"/>
          <w:numId w:val="4"/>
        </w:numPr>
        <w:ind w:left="0"/>
        <w:rPr>
          <w:rFonts w:cs="Huawei Sans"/>
        </w:rPr>
      </w:pPr>
      <w:bookmarkStart w:id="49" w:name="_Toc40947294"/>
      <w:bookmarkStart w:id="50" w:name="_Toc48900561"/>
      <w:bookmarkStart w:id="51" w:name="_Toc40947298"/>
      <w:bookmarkStart w:id="52" w:name="_Toc57618225"/>
      <w:bookmarkEnd w:id="12"/>
      <w:r w:rsidRPr="009C6A63">
        <w:rPr>
          <w:rFonts w:cs="Huawei Sans"/>
        </w:rPr>
        <w:lastRenderedPageBreak/>
        <w:t>鲲鹏</w:t>
      </w:r>
      <w:r>
        <w:rPr>
          <w:rFonts w:cs="Huawei Sans"/>
        </w:rPr>
        <w:t>平台</w:t>
      </w:r>
      <w:r w:rsidRPr="009C6A63">
        <w:rPr>
          <w:rFonts w:cs="Huawei Sans"/>
        </w:rPr>
        <w:t>数据库迁移</w:t>
      </w:r>
      <w:bookmarkEnd w:id="49"/>
      <w:r>
        <w:rPr>
          <w:rFonts w:cs="Huawei Sans"/>
        </w:rPr>
        <w:t>与部署</w:t>
      </w:r>
      <w:bookmarkEnd w:id="50"/>
      <w:bookmarkEnd w:id="52"/>
    </w:p>
    <w:p w14:paraId="446ABF1F" w14:textId="77777777" w:rsidR="00562477" w:rsidRPr="009C6A63" w:rsidRDefault="00562477" w:rsidP="00562477">
      <w:pPr>
        <w:pStyle w:val="2"/>
        <w:numPr>
          <w:ilvl w:val="1"/>
          <w:numId w:val="4"/>
        </w:numPr>
      </w:pPr>
      <w:bookmarkStart w:id="53" w:name="_Toc40947295"/>
      <w:bookmarkStart w:id="54" w:name="_Toc48900562"/>
      <w:bookmarkStart w:id="55" w:name="_Toc57618226"/>
      <w:r w:rsidRPr="009C6A63">
        <w:t>实验介绍</w:t>
      </w:r>
      <w:bookmarkEnd w:id="53"/>
      <w:bookmarkEnd w:id="54"/>
      <w:bookmarkEnd w:id="55"/>
    </w:p>
    <w:p w14:paraId="4E32F3A2" w14:textId="77777777" w:rsidR="00562477" w:rsidRPr="009C6A63" w:rsidRDefault="00562477" w:rsidP="00562477">
      <w:pPr>
        <w:pStyle w:val="3"/>
        <w:numPr>
          <w:ilvl w:val="2"/>
          <w:numId w:val="4"/>
        </w:numPr>
        <w:rPr>
          <w:rFonts w:cs="Huawei Sans"/>
          <w:bCs/>
          <w:i/>
          <w:iCs/>
          <w:color w:val="0000FF"/>
          <w:kern w:val="2"/>
          <w:sz w:val="21"/>
        </w:rPr>
      </w:pPr>
      <w:bookmarkStart w:id="56" w:name="_Toc40947296"/>
      <w:bookmarkStart w:id="57" w:name="_Toc48900563"/>
      <w:bookmarkStart w:id="58" w:name="_Toc57618227"/>
      <w:r w:rsidRPr="009C6A63">
        <w:rPr>
          <w:rFonts w:cs="Huawei Sans"/>
        </w:rPr>
        <w:t>关于本实验</w:t>
      </w:r>
      <w:bookmarkEnd w:id="56"/>
      <w:bookmarkEnd w:id="57"/>
      <w:bookmarkEnd w:id="58"/>
    </w:p>
    <w:p w14:paraId="13B972DC" w14:textId="77777777" w:rsidR="00562477" w:rsidRPr="009C6A63" w:rsidRDefault="00562477" w:rsidP="00562477">
      <w:pPr>
        <w:pStyle w:val="1e"/>
      </w:pPr>
      <w:r w:rsidRPr="009C6A63">
        <w:t>本实验通过配置鲲鹏平台</w:t>
      </w:r>
      <w:r w:rsidRPr="009C6A63">
        <w:t>OA</w:t>
      </w:r>
      <w:r w:rsidRPr="009C6A63">
        <w:t>系统的数据库配置文件、</w:t>
      </w:r>
      <w:r>
        <w:t>将数据从</w:t>
      </w:r>
      <w:r w:rsidRPr="009C6A63">
        <w:t>华为云</w:t>
      </w:r>
      <w:r w:rsidRPr="009C6A63">
        <w:t>ECS</w:t>
      </w:r>
      <w:r>
        <w:t>自建数据库迁移至</w:t>
      </w:r>
      <w:r>
        <w:t>GaussDB(for MySQL)</w:t>
      </w:r>
      <w:r w:rsidRPr="009C6A63">
        <w:t>数据库，实现可供鲲鹏平台</w:t>
      </w:r>
      <w:r w:rsidRPr="009C6A63">
        <w:t>OA</w:t>
      </w:r>
      <w:r w:rsidRPr="009C6A63">
        <w:t>系统接入的</w:t>
      </w:r>
      <w:r>
        <w:t>GaussDB(for MySQL)</w:t>
      </w:r>
      <w:r w:rsidRPr="009C6A63">
        <w:t>数据库</w:t>
      </w:r>
      <w:r>
        <w:t>部署</w:t>
      </w:r>
      <w:r w:rsidRPr="009C6A63">
        <w:t>。</w:t>
      </w:r>
    </w:p>
    <w:p w14:paraId="4C780FB4" w14:textId="77777777" w:rsidR="00562477" w:rsidRPr="009C6A63" w:rsidRDefault="00562477" w:rsidP="00562477">
      <w:pPr>
        <w:pStyle w:val="3"/>
        <w:numPr>
          <w:ilvl w:val="2"/>
          <w:numId w:val="4"/>
        </w:numPr>
        <w:rPr>
          <w:rFonts w:cs="Huawei Sans"/>
        </w:rPr>
      </w:pPr>
      <w:bookmarkStart w:id="59" w:name="_Toc40947297"/>
      <w:bookmarkStart w:id="60" w:name="_Toc48900564"/>
      <w:bookmarkStart w:id="61" w:name="_Toc57618228"/>
      <w:r w:rsidRPr="009C6A63">
        <w:rPr>
          <w:rFonts w:cs="Huawei Sans"/>
        </w:rPr>
        <w:t>实验目的</w:t>
      </w:r>
      <w:bookmarkEnd w:id="59"/>
      <w:bookmarkEnd w:id="60"/>
      <w:bookmarkEnd w:id="61"/>
    </w:p>
    <w:p w14:paraId="34FF458E" w14:textId="77777777" w:rsidR="00562477" w:rsidRDefault="00562477" w:rsidP="00562477">
      <w:pPr>
        <w:pStyle w:val="4a"/>
        <w:rPr>
          <w:rFonts w:cs="Huawei Sans"/>
        </w:rPr>
      </w:pPr>
      <w:r w:rsidRPr="009C6A63">
        <w:rPr>
          <w:rFonts w:cs="Huawei Sans"/>
        </w:rPr>
        <w:t>理解</w:t>
      </w:r>
      <w:r>
        <w:rPr>
          <w:rFonts w:cs="Huawei Sans"/>
        </w:rPr>
        <w:t>Java</w:t>
      </w:r>
      <w:r w:rsidRPr="009C6A63">
        <w:rPr>
          <w:rFonts w:cs="Huawei Sans"/>
        </w:rPr>
        <w:t>应用连接数据库的基本原理。</w:t>
      </w:r>
    </w:p>
    <w:p w14:paraId="401C3845" w14:textId="77777777" w:rsidR="00562477" w:rsidRPr="009C6A63" w:rsidRDefault="00562477" w:rsidP="00562477">
      <w:pPr>
        <w:pStyle w:val="4a"/>
        <w:rPr>
          <w:rFonts w:cs="Huawei Sans"/>
        </w:rPr>
      </w:pPr>
      <w:r>
        <w:rPr>
          <w:rFonts w:cs="Huawei Sans"/>
        </w:rPr>
        <w:t>掌握数据库数据迁移的基本原理和操作</w:t>
      </w:r>
      <w:r>
        <w:rPr>
          <w:rFonts w:cs="Huawei Sans" w:hint="eastAsia"/>
        </w:rPr>
        <w:t>。</w:t>
      </w:r>
    </w:p>
    <w:p w14:paraId="15A7872F" w14:textId="77777777" w:rsidR="00562477" w:rsidRPr="009C6A63" w:rsidRDefault="00562477" w:rsidP="00562477">
      <w:pPr>
        <w:pStyle w:val="4a"/>
        <w:rPr>
          <w:rFonts w:cs="Huawei Sans"/>
        </w:rPr>
      </w:pPr>
      <w:r>
        <w:rPr>
          <w:rFonts w:cs="Huawei Sans"/>
        </w:rPr>
        <w:t>掌握</w:t>
      </w:r>
      <w:r w:rsidRPr="009C6A63">
        <w:rPr>
          <w:rFonts w:cs="Huawei Sans"/>
        </w:rPr>
        <w:t>部署</w:t>
      </w:r>
      <w:r>
        <w:rPr>
          <w:rFonts w:cs="Huawei Sans"/>
        </w:rPr>
        <w:t>GaussDB</w:t>
      </w:r>
      <w:r>
        <w:t>(for MySQL)</w:t>
      </w:r>
      <w:r w:rsidRPr="009C6A63">
        <w:rPr>
          <w:rFonts w:cs="Huawei Sans"/>
        </w:rPr>
        <w:t>的方法。</w:t>
      </w:r>
    </w:p>
    <w:p w14:paraId="31031DC9" w14:textId="7CF29552" w:rsidR="00E30043" w:rsidRPr="009C6A63" w:rsidRDefault="00E30043" w:rsidP="00E30043">
      <w:pPr>
        <w:pStyle w:val="2"/>
        <w:numPr>
          <w:ilvl w:val="1"/>
          <w:numId w:val="4"/>
        </w:numPr>
      </w:pPr>
      <w:bookmarkStart w:id="62" w:name="_Toc57618229"/>
      <w:r w:rsidRPr="009C6A63">
        <w:t>部署</w:t>
      </w:r>
      <w:bookmarkEnd w:id="51"/>
      <w:r w:rsidR="000600FF">
        <w:rPr>
          <w:rFonts w:cs="Huawei Sans" w:hint="eastAsia"/>
        </w:rPr>
        <w:t>云数据库</w:t>
      </w:r>
      <w:r w:rsidR="000600FF">
        <w:rPr>
          <w:rFonts w:cs="Huawei Sans"/>
        </w:rPr>
        <w:t>GaussDB</w:t>
      </w:r>
      <w:bookmarkEnd w:id="62"/>
    </w:p>
    <w:p w14:paraId="5F9A6C81" w14:textId="14228507" w:rsidR="00E30043" w:rsidRPr="009C6A63" w:rsidRDefault="00E30043" w:rsidP="00E30043">
      <w:pPr>
        <w:pStyle w:val="3"/>
        <w:numPr>
          <w:ilvl w:val="2"/>
          <w:numId w:val="4"/>
        </w:numPr>
        <w:rPr>
          <w:rFonts w:cs="Huawei Sans"/>
        </w:rPr>
      </w:pPr>
      <w:bookmarkStart w:id="63" w:name="_Toc40947299"/>
      <w:bookmarkStart w:id="64" w:name="_Toc57618230"/>
      <w:r w:rsidRPr="009C6A63">
        <w:rPr>
          <w:rFonts w:cs="Huawei Sans"/>
        </w:rPr>
        <w:t>购买</w:t>
      </w:r>
      <w:bookmarkEnd w:id="63"/>
      <w:r w:rsidR="00024A70">
        <w:rPr>
          <w:rFonts w:cs="Huawei Sans" w:hint="eastAsia"/>
        </w:rPr>
        <w:t>云数据库</w:t>
      </w:r>
      <w:r w:rsidR="00024A70">
        <w:rPr>
          <w:rFonts w:cs="Huawei Sans"/>
        </w:rPr>
        <w:t>GaussDB</w:t>
      </w:r>
      <w:bookmarkEnd w:id="64"/>
    </w:p>
    <w:p w14:paraId="793C355D" w14:textId="77777777" w:rsidR="00E30043" w:rsidRPr="009C6A63" w:rsidRDefault="00E30043" w:rsidP="000F5ECC">
      <w:pPr>
        <w:pStyle w:val="30"/>
      </w:pPr>
      <w:r w:rsidRPr="009C6A63">
        <w:t>在华为云首页，单击右上角的</w:t>
      </w:r>
      <w:r w:rsidRPr="009C6A63">
        <w:t>“</w:t>
      </w:r>
      <w:r w:rsidRPr="009C6A63">
        <w:t>控制台</w:t>
      </w:r>
      <w:r w:rsidRPr="009C6A63">
        <w:t>”</w:t>
      </w:r>
      <w:r w:rsidRPr="009C6A63">
        <w:t>，进入控制台操作页面。</w:t>
      </w:r>
    </w:p>
    <w:p w14:paraId="15D83B68" w14:textId="149D4C6C" w:rsidR="00E30043" w:rsidRPr="009C6A63" w:rsidRDefault="0052686D" w:rsidP="00E30043">
      <w:pPr>
        <w:pStyle w:val="1e"/>
      </w:pPr>
      <w:r>
        <w:rPr>
          <w:noProof/>
        </w:rPr>
        <w:drawing>
          <wp:inline distT="0" distB="0" distL="0" distR="0" wp14:anchorId="71898D8B" wp14:editId="6FA1AD5F">
            <wp:extent cx="5403850" cy="1067538"/>
            <wp:effectExtent l="19050" t="19050" r="25400" b="184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9031" cy="1072512"/>
                    </a:xfrm>
                    <a:prstGeom prst="rect">
                      <a:avLst/>
                    </a:prstGeom>
                    <a:ln w="12696" cmpd="sng">
                      <a:solidFill>
                        <a:schemeClr val="bg1">
                          <a:lumMod val="85000"/>
                        </a:schemeClr>
                      </a:solidFill>
                      <a:prstDash val="solid"/>
                    </a:ln>
                  </pic:spPr>
                </pic:pic>
              </a:graphicData>
            </a:graphic>
          </wp:inline>
        </w:drawing>
      </w:r>
    </w:p>
    <w:p w14:paraId="236BB9C2" w14:textId="46D8C576" w:rsidR="00E30043" w:rsidRPr="009C6A63" w:rsidRDefault="00E30043" w:rsidP="000F5ECC">
      <w:pPr>
        <w:pStyle w:val="30"/>
      </w:pPr>
      <w:r w:rsidRPr="009C6A63">
        <w:t>在页面左上角，选择区域</w:t>
      </w:r>
      <w:r w:rsidRPr="009C6A63">
        <w:t>“</w:t>
      </w:r>
      <w:r w:rsidRPr="009C6A63">
        <w:t>北京四</w:t>
      </w:r>
      <w:r w:rsidRPr="009C6A63">
        <w:t>”</w:t>
      </w:r>
      <w:r w:rsidRPr="009C6A63">
        <w:t>，单击</w:t>
      </w:r>
      <w:r w:rsidRPr="009C6A63">
        <w:t>“</w:t>
      </w:r>
      <w:r w:rsidRPr="009C6A63">
        <w:t>服务列表</w:t>
      </w:r>
      <w:r w:rsidRPr="009C6A63">
        <w:t>”</w:t>
      </w:r>
      <w:r w:rsidRPr="009C6A63">
        <w:t>，选择</w:t>
      </w:r>
      <w:r w:rsidRPr="009C6A63">
        <w:t>“</w:t>
      </w:r>
      <w:r w:rsidR="0052686D">
        <w:t>数据库</w:t>
      </w:r>
      <w:r w:rsidRPr="009C6A63">
        <w:t xml:space="preserve"> &gt; </w:t>
      </w:r>
      <w:r w:rsidR="0052686D">
        <w:rPr>
          <w:rFonts w:hint="eastAsia"/>
        </w:rPr>
        <w:t>云数据库</w:t>
      </w:r>
      <w:r w:rsidR="0052686D">
        <w:t>GaussDB</w:t>
      </w:r>
      <w:r w:rsidRPr="009C6A63">
        <w:t>”</w:t>
      </w:r>
      <w:r w:rsidRPr="009C6A63">
        <w:t>，进入</w:t>
      </w:r>
      <w:r w:rsidR="0052686D">
        <w:t>服务</w:t>
      </w:r>
      <w:r w:rsidRPr="009C6A63">
        <w:t>列表页面。</w:t>
      </w:r>
    </w:p>
    <w:p w14:paraId="76C20B0F" w14:textId="7A8A936E" w:rsidR="00E30043" w:rsidRPr="009C6A63" w:rsidRDefault="0052686D" w:rsidP="00E30043">
      <w:pPr>
        <w:pStyle w:val="1e"/>
      </w:pPr>
      <w:r>
        <w:rPr>
          <w:noProof/>
        </w:rPr>
        <w:lastRenderedPageBreak/>
        <w:drawing>
          <wp:inline distT="0" distB="0" distL="0" distR="0" wp14:anchorId="3146D3CE" wp14:editId="46F5BA51">
            <wp:extent cx="5391150" cy="1650683"/>
            <wp:effectExtent l="19050" t="19050" r="19050" b="260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960" cy="1653687"/>
                    </a:xfrm>
                    <a:prstGeom prst="rect">
                      <a:avLst/>
                    </a:prstGeom>
                    <a:ln w="12696" cmpd="sng">
                      <a:solidFill>
                        <a:schemeClr val="bg1">
                          <a:lumMod val="85000"/>
                        </a:schemeClr>
                      </a:solidFill>
                      <a:prstDash val="solid"/>
                    </a:ln>
                  </pic:spPr>
                </pic:pic>
              </a:graphicData>
            </a:graphic>
          </wp:inline>
        </w:drawing>
      </w:r>
    </w:p>
    <w:p w14:paraId="0D2F3883" w14:textId="444ED588" w:rsidR="00E30043" w:rsidRPr="009C6A63" w:rsidRDefault="00E30043" w:rsidP="000F5ECC">
      <w:pPr>
        <w:pStyle w:val="30"/>
      </w:pPr>
      <w:r w:rsidRPr="009C6A63">
        <w:t>单击页面右上角的</w:t>
      </w:r>
      <w:r w:rsidRPr="009C6A63">
        <w:t>“</w:t>
      </w:r>
      <w:r w:rsidRPr="009C6A63">
        <w:t>购买</w:t>
      </w:r>
      <w:r w:rsidR="00CA35BD">
        <w:rPr>
          <w:rFonts w:hint="eastAsia"/>
        </w:rPr>
        <w:t>数据库</w:t>
      </w:r>
      <w:r w:rsidR="00CA35BD">
        <w:t>实例</w:t>
      </w:r>
      <w:r w:rsidRPr="009C6A63">
        <w:t>”</w:t>
      </w:r>
      <w:r w:rsidRPr="009C6A63">
        <w:t>。</w:t>
      </w:r>
    </w:p>
    <w:p w14:paraId="6797A904" w14:textId="569A252B" w:rsidR="00E30043" w:rsidRPr="009C6A63" w:rsidRDefault="00CA35BD" w:rsidP="00E30043">
      <w:pPr>
        <w:pStyle w:val="1e"/>
      </w:pPr>
      <w:r>
        <w:rPr>
          <w:noProof/>
        </w:rPr>
        <w:drawing>
          <wp:inline distT="0" distB="0" distL="0" distR="0" wp14:anchorId="7290C3BA" wp14:editId="3A9253BF">
            <wp:extent cx="5391150" cy="1279265"/>
            <wp:effectExtent l="19050" t="19050" r="19050"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6988" cy="1283023"/>
                    </a:xfrm>
                    <a:prstGeom prst="rect">
                      <a:avLst/>
                    </a:prstGeom>
                    <a:ln w="12696" cmpd="sng">
                      <a:solidFill>
                        <a:schemeClr val="bg1">
                          <a:lumMod val="85000"/>
                        </a:schemeClr>
                      </a:solidFill>
                      <a:prstDash val="solid"/>
                    </a:ln>
                  </pic:spPr>
                </pic:pic>
              </a:graphicData>
            </a:graphic>
          </wp:inline>
        </w:drawing>
      </w:r>
    </w:p>
    <w:p w14:paraId="403BFDD5" w14:textId="7DBCB019" w:rsidR="00E30043" w:rsidRDefault="00E30043" w:rsidP="000F5ECC">
      <w:pPr>
        <w:pStyle w:val="30"/>
      </w:pPr>
      <w:r w:rsidRPr="009C6A63">
        <w:t>进入</w:t>
      </w:r>
      <w:r w:rsidR="00255909">
        <w:rPr>
          <w:rFonts w:hint="eastAsia"/>
        </w:rPr>
        <w:t>云数据库</w:t>
      </w:r>
      <w:r w:rsidR="00255909">
        <w:t>GaussDB</w:t>
      </w:r>
      <w:r w:rsidRPr="009C6A63">
        <w:t>基础配置页面，</w:t>
      </w:r>
      <w:r w:rsidR="00896930">
        <w:t>选择</w:t>
      </w:r>
      <w:r w:rsidR="00255909">
        <w:rPr>
          <w:rFonts w:hint="eastAsia"/>
        </w:rPr>
        <w:t>配置</w:t>
      </w:r>
      <w:r w:rsidR="00255909">
        <w:t>如下</w:t>
      </w:r>
      <w:r w:rsidR="00896930">
        <w:t>所示</w:t>
      </w:r>
      <w:r w:rsidR="00896930">
        <w:rPr>
          <w:rFonts w:hint="eastAsia"/>
        </w:rPr>
        <w:t>，</w:t>
      </w:r>
      <w:r w:rsidR="00896930">
        <w:t>点击</w:t>
      </w:r>
      <w:r w:rsidR="00896930">
        <w:rPr>
          <w:rFonts w:hint="eastAsia"/>
        </w:rPr>
        <w:t>“立即购买”。</w:t>
      </w:r>
    </w:p>
    <w:p w14:paraId="7B4CDD3C" w14:textId="43E5523F" w:rsidR="00255909" w:rsidRDefault="00255909" w:rsidP="00255909">
      <w:pPr>
        <w:pStyle w:val="4a"/>
      </w:pPr>
      <w:r>
        <w:t>计费模式</w:t>
      </w:r>
      <w:r>
        <w:rPr>
          <w:rFonts w:hint="eastAsia"/>
        </w:rPr>
        <w:t>：</w:t>
      </w:r>
      <w:r>
        <w:t>按需计费</w:t>
      </w:r>
    </w:p>
    <w:p w14:paraId="4F912090" w14:textId="1BA4406A" w:rsidR="00255909" w:rsidRDefault="00255909" w:rsidP="00255909">
      <w:pPr>
        <w:pStyle w:val="4a"/>
      </w:pPr>
      <w:r>
        <w:t>区域</w:t>
      </w:r>
      <w:r>
        <w:rPr>
          <w:rFonts w:hint="eastAsia"/>
        </w:rPr>
        <w:t>：华北</w:t>
      </w:r>
      <w:r>
        <w:rPr>
          <w:rFonts w:hint="eastAsia"/>
        </w:rPr>
        <w:t>-</w:t>
      </w:r>
      <w:r>
        <w:t>北京四</w:t>
      </w:r>
    </w:p>
    <w:p w14:paraId="0747E1FA" w14:textId="0FECB8C0" w:rsidR="00255909" w:rsidRDefault="00255909" w:rsidP="00255909">
      <w:pPr>
        <w:pStyle w:val="4a"/>
      </w:pPr>
      <w:r>
        <w:t>实例名称</w:t>
      </w:r>
      <w:r>
        <w:rPr>
          <w:rFonts w:hint="eastAsia"/>
        </w:rPr>
        <w:t>：</w:t>
      </w:r>
      <w:r>
        <w:t>gauss</w:t>
      </w:r>
      <w:r>
        <w:rPr>
          <w:rFonts w:hint="eastAsia"/>
        </w:rPr>
        <w:t>-</w:t>
      </w:r>
      <w:r>
        <w:t>oa</w:t>
      </w:r>
    </w:p>
    <w:p w14:paraId="0778677C" w14:textId="065F15ED" w:rsidR="00255909" w:rsidRDefault="00255909" w:rsidP="00255909">
      <w:pPr>
        <w:pStyle w:val="4a"/>
      </w:pPr>
      <w:r>
        <w:t>性能规格</w:t>
      </w:r>
      <w:r>
        <w:rPr>
          <w:rFonts w:hint="eastAsia"/>
        </w:rPr>
        <w:t>：</w:t>
      </w:r>
      <w:r>
        <w:rPr>
          <w:rFonts w:hint="eastAsia"/>
        </w:rPr>
        <w:t>1</w:t>
      </w:r>
      <w:r>
        <w:t>6</w:t>
      </w:r>
      <w:r>
        <w:t>核</w:t>
      </w:r>
      <w:r>
        <w:t xml:space="preserve"> </w:t>
      </w:r>
      <w:r>
        <w:rPr>
          <w:rFonts w:hint="eastAsia"/>
        </w:rPr>
        <w:t>|</w:t>
      </w:r>
      <w:r>
        <w:t xml:space="preserve"> 64 GB</w:t>
      </w:r>
    </w:p>
    <w:p w14:paraId="22110EF4" w14:textId="23E24D7E" w:rsidR="00255909" w:rsidRDefault="00255909" w:rsidP="00255909">
      <w:pPr>
        <w:pStyle w:val="4a"/>
      </w:pPr>
      <w:r>
        <w:t>虚拟私有云</w:t>
      </w:r>
      <w:r>
        <w:rPr>
          <w:rFonts w:hint="eastAsia"/>
        </w:rPr>
        <w:t>：</w:t>
      </w:r>
      <w:r>
        <w:t>vpc</w:t>
      </w:r>
      <w:r>
        <w:rPr>
          <w:rFonts w:hint="eastAsia"/>
        </w:rPr>
        <w:t>-</w:t>
      </w:r>
      <w:r>
        <w:t>default</w:t>
      </w:r>
    </w:p>
    <w:p w14:paraId="3BC38D5A" w14:textId="0EEAC828" w:rsidR="00255909" w:rsidRDefault="00255909" w:rsidP="00255909">
      <w:pPr>
        <w:pStyle w:val="4a"/>
      </w:pPr>
      <w:r>
        <w:t>子网</w:t>
      </w:r>
      <w:r>
        <w:rPr>
          <w:rFonts w:hint="eastAsia"/>
        </w:rPr>
        <w:t>：</w:t>
      </w:r>
      <w:r>
        <w:t>subnet</w:t>
      </w:r>
      <w:r>
        <w:rPr>
          <w:rFonts w:hint="eastAsia"/>
        </w:rPr>
        <w:t>-</w:t>
      </w:r>
      <w:r>
        <w:t>default</w:t>
      </w:r>
    </w:p>
    <w:p w14:paraId="600D6CF6" w14:textId="0FE1D5F3" w:rsidR="00255909" w:rsidRDefault="00255909" w:rsidP="00255909">
      <w:pPr>
        <w:pStyle w:val="4a"/>
      </w:pPr>
      <w:r>
        <w:t>内网安全组</w:t>
      </w:r>
      <w:r>
        <w:rPr>
          <w:rFonts w:hint="eastAsia"/>
        </w:rPr>
        <w:t>：</w:t>
      </w:r>
      <w:r>
        <w:t>sg</w:t>
      </w:r>
      <w:r>
        <w:rPr>
          <w:rFonts w:hint="eastAsia"/>
        </w:rPr>
        <w:t>-</w:t>
      </w:r>
      <w:r>
        <w:t>FullAccess</w:t>
      </w:r>
    </w:p>
    <w:p w14:paraId="7D8A5D6E" w14:textId="70C0A01E" w:rsidR="00815C23" w:rsidRPr="009C6A63" w:rsidRDefault="00815C23" w:rsidP="00255909">
      <w:pPr>
        <w:pStyle w:val="4a"/>
      </w:pPr>
      <w:r>
        <w:t>管理员密码</w:t>
      </w:r>
      <w:r>
        <w:rPr>
          <w:rFonts w:hint="eastAsia"/>
        </w:rPr>
        <w:t>&amp;</w:t>
      </w:r>
      <w:r>
        <w:t>确认密码</w:t>
      </w:r>
    </w:p>
    <w:p w14:paraId="5885A620" w14:textId="66BDD829" w:rsidR="00E30043" w:rsidRDefault="00255909" w:rsidP="00E30043">
      <w:pPr>
        <w:pStyle w:val="1e"/>
      </w:pPr>
      <w:r>
        <w:rPr>
          <w:noProof/>
        </w:rPr>
        <w:drawing>
          <wp:inline distT="0" distB="0" distL="0" distR="0" wp14:anchorId="1C1A7D2E" wp14:editId="22FD26BE">
            <wp:extent cx="5403850" cy="2356545"/>
            <wp:effectExtent l="19050" t="19050" r="25400" b="247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3972" cy="2360959"/>
                    </a:xfrm>
                    <a:prstGeom prst="rect">
                      <a:avLst/>
                    </a:prstGeom>
                    <a:ln w="12696" cmpd="sng">
                      <a:solidFill>
                        <a:schemeClr val="bg1">
                          <a:lumMod val="85000"/>
                        </a:schemeClr>
                      </a:solidFill>
                      <a:prstDash val="solid"/>
                    </a:ln>
                  </pic:spPr>
                </pic:pic>
              </a:graphicData>
            </a:graphic>
          </wp:inline>
        </w:drawing>
      </w:r>
    </w:p>
    <w:p w14:paraId="465ED39F" w14:textId="2139A193" w:rsidR="00255909" w:rsidRPr="009C6A63" w:rsidRDefault="00255909" w:rsidP="00E30043">
      <w:pPr>
        <w:pStyle w:val="1e"/>
      </w:pPr>
      <w:r>
        <w:rPr>
          <w:noProof/>
        </w:rPr>
        <w:lastRenderedPageBreak/>
        <w:drawing>
          <wp:inline distT="0" distB="0" distL="0" distR="0" wp14:anchorId="3AF83F5F" wp14:editId="5BF43E43">
            <wp:extent cx="5391150" cy="2349888"/>
            <wp:effectExtent l="19050" t="19050" r="1905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1090" cy="2354221"/>
                    </a:xfrm>
                    <a:prstGeom prst="rect">
                      <a:avLst/>
                    </a:prstGeom>
                    <a:ln w="12696" cmpd="sng">
                      <a:solidFill>
                        <a:schemeClr val="bg1">
                          <a:lumMod val="85000"/>
                        </a:schemeClr>
                      </a:solidFill>
                      <a:prstDash val="solid"/>
                    </a:ln>
                  </pic:spPr>
                </pic:pic>
              </a:graphicData>
            </a:graphic>
          </wp:inline>
        </w:drawing>
      </w:r>
    </w:p>
    <w:p w14:paraId="448362AD" w14:textId="1B3FF572" w:rsidR="00E30043" w:rsidRPr="009C6A63" w:rsidRDefault="00E30043" w:rsidP="000F5ECC">
      <w:pPr>
        <w:pStyle w:val="30"/>
      </w:pPr>
      <w:r w:rsidRPr="009C6A63">
        <w:t>检查配置，确认无误后，点击</w:t>
      </w:r>
      <w:r w:rsidR="00891765">
        <w:rPr>
          <w:rFonts w:hint="eastAsia"/>
        </w:rPr>
        <w:t>“提交”</w:t>
      </w:r>
      <w:r w:rsidRPr="009C6A63">
        <w:t>。</w:t>
      </w:r>
    </w:p>
    <w:p w14:paraId="7F6D5B4A" w14:textId="6B044D7E" w:rsidR="00E30043" w:rsidRDefault="006E6EC9" w:rsidP="00E30043">
      <w:pPr>
        <w:pStyle w:val="1e"/>
        <w:rPr>
          <w:noProof/>
        </w:rPr>
      </w:pPr>
      <w:r>
        <w:rPr>
          <w:noProof/>
        </w:rPr>
        <w:drawing>
          <wp:inline distT="0" distB="0" distL="0" distR="0" wp14:anchorId="1F1DC925" wp14:editId="661CEC00">
            <wp:extent cx="5391150" cy="2642435"/>
            <wp:effectExtent l="19050" t="19050" r="19050" b="247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3362" cy="2648420"/>
                    </a:xfrm>
                    <a:prstGeom prst="rect">
                      <a:avLst/>
                    </a:prstGeom>
                    <a:ln w="12696" cmpd="sng">
                      <a:solidFill>
                        <a:schemeClr val="bg1">
                          <a:lumMod val="85000"/>
                        </a:schemeClr>
                      </a:solidFill>
                      <a:prstDash val="solid"/>
                    </a:ln>
                  </pic:spPr>
                </pic:pic>
              </a:graphicData>
            </a:graphic>
          </wp:inline>
        </w:drawing>
      </w:r>
    </w:p>
    <w:p w14:paraId="3FFE9902" w14:textId="61DB6074" w:rsidR="006C2E02" w:rsidRDefault="006C2E02" w:rsidP="000F5ECC">
      <w:pPr>
        <w:pStyle w:val="30"/>
        <w:rPr>
          <w:noProof/>
        </w:rPr>
      </w:pPr>
      <w:r>
        <w:rPr>
          <w:rFonts w:hint="eastAsia"/>
          <w:noProof/>
        </w:rPr>
        <w:t>查看</w:t>
      </w:r>
      <w:r w:rsidR="00DB0F26">
        <w:rPr>
          <w:rFonts w:hint="eastAsia"/>
          <w:noProof/>
        </w:rPr>
        <w:t>云数据库</w:t>
      </w:r>
      <w:r>
        <w:rPr>
          <w:rFonts w:hint="eastAsia"/>
          <w:noProof/>
        </w:rPr>
        <w:t>信息，记录</w:t>
      </w:r>
      <w:r w:rsidR="00BA7D45">
        <w:rPr>
          <w:rFonts w:hint="eastAsia"/>
          <w:noProof/>
        </w:rPr>
        <w:t>gauss-oa</w:t>
      </w:r>
      <w:r w:rsidR="00BA7D45">
        <w:rPr>
          <w:rFonts w:hint="eastAsia"/>
          <w:noProof/>
        </w:rPr>
        <w:t>的</w:t>
      </w:r>
      <w:r>
        <w:rPr>
          <w:rFonts w:hint="eastAsia"/>
          <w:noProof/>
        </w:rPr>
        <w:t>内网地址。</w:t>
      </w:r>
    </w:p>
    <w:p w14:paraId="20C9906F" w14:textId="150652D9" w:rsidR="006C2E02" w:rsidRDefault="006C2E02" w:rsidP="006C2E02">
      <w:pPr>
        <w:pStyle w:val="1e"/>
        <w:rPr>
          <w:noProof/>
        </w:rPr>
      </w:pPr>
      <w:r>
        <w:rPr>
          <w:noProof/>
        </w:rPr>
        <w:drawing>
          <wp:inline distT="0" distB="0" distL="0" distR="0" wp14:anchorId="2EA4FF63" wp14:editId="30DFE13D">
            <wp:extent cx="5391150" cy="779194"/>
            <wp:effectExtent l="19050" t="19050" r="19050"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0529" cy="783440"/>
                    </a:xfrm>
                    <a:prstGeom prst="rect">
                      <a:avLst/>
                    </a:prstGeom>
                    <a:ln w="12696" cmpd="sng">
                      <a:solidFill>
                        <a:schemeClr val="bg1">
                          <a:lumMod val="85000"/>
                        </a:schemeClr>
                      </a:solidFill>
                      <a:prstDash val="solid"/>
                    </a:ln>
                  </pic:spPr>
                </pic:pic>
              </a:graphicData>
            </a:graphic>
          </wp:inline>
        </w:drawing>
      </w:r>
    </w:p>
    <w:p w14:paraId="3863D992" w14:textId="732689C7" w:rsidR="006636A3" w:rsidRPr="006D4754" w:rsidRDefault="00E30043" w:rsidP="00AA00CE">
      <w:pPr>
        <w:pStyle w:val="2"/>
        <w:numPr>
          <w:ilvl w:val="1"/>
          <w:numId w:val="4"/>
        </w:numPr>
      </w:pPr>
      <w:bookmarkStart w:id="65" w:name="_Toc40947302"/>
      <w:bookmarkStart w:id="66" w:name="_Toc57618231"/>
      <w:r w:rsidRPr="009C6A63">
        <w:t>数据迁移</w:t>
      </w:r>
      <w:bookmarkEnd w:id="65"/>
      <w:bookmarkEnd w:id="66"/>
    </w:p>
    <w:p w14:paraId="5C791589" w14:textId="08268086" w:rsidR="00AA00CE" w:rsidRDefault="00AA00CE" w:rsidP="00E30043">
      <w:pPr>
        <w:pStyle w:val="3"/>
        <w:numPr>
          <w:ilvl w:val="2"/>
          <w:numId w:val="4"/>
        </w:numPr>
        <w:rPr>
          <w:rFonts w:cs="Huawei Sans"/>
          <w:lang w:eastAsia="en-US"/>
        </w:rPr>
      </w:pPr>
      <w:bookmarkStart w:id="67" w:name="_Toc40947307"/>
      <w:bookmarkStart w:id="68" w:name="_Toc57618232"/>
      <w:r>
        <w:rPr>
          <w:rFonts w:cs="Huawei Sans"/>
          <w:lang w:eastAsia="en-US"/>
        </w:rPr>
        <w:t>导出</w:t>
      </w:r>
      <w:r>
        <w:rPr>
          <w:rFonts w:cs="Huawei Sans"/>
          <w:lang w:eastAsia="en-US"/>
        </w:rPr>
        <w:t>ecs</w:t>
      </w:r>
      <w:r>
        <w:rPr>
          <w:rFonts w:cs="Huawei Sans" w:hint="eastAsia"/>
        </w:rPr>
        <w:t>-</w:t>
      </w:r>
      <w:r>
        <w:rPr>
          <w:rFonts w:cs="Huawei Sans"/>
          <w:lang w:eastAsia="en-US"/>
        </w:rPr>
        <w:t>mysql</w:t>
      </w:r>
      <w:r>
        <w:rPr>
          <w:rFonts w:cs="Huawei Sans"/>
          <w:lang w:eastAsia="en-US"/>
        </w:rPr>
        <w:t>数据</w:t>
      </w:r>
      <w:bookmarkEnd w:id="68"/>
    </w:p>
    <w:p w14:paraId="481D5AAA" w14:textId="55F864C7" w:rsidR="00AA00CE" w:rsidRDefault="00643F18" w:rsidP="000F5ECC">
      <w:pPr>
        <w:pStyle w:val="30"/>
      </w:pPr>
      <w:r>
        <w:rPr>
          <w:rFonts w:hint="eastAsia"/>
        </w:rPr>
        <w:t>使用</w:t>
      </w:r>
      <w:r w:rsidR="00771CC4">
        <w:rPr>
          <w:rFonts w:hint="eastAsia"/>
        </w:rPr>
        <w:t>登录</w:t>
      </w:r>
      <w:r>
        <w:rPr>
          <w:rFonts w:hint="eastAsia"/>
        </w:rPr>
        <w:t>ecs-mysql</w:t>
      </w:r>
      <w:r>
        <w:rPr>
          <w:rFonts w:hint="eastAsia"/>
        </w:rPr>
        <w:t>的</w:t>
      </w:r>
      <w:r>
        <w:rPr>
          <w:rFonts w:hint="eastAsia"/>
        </w:rPr>
        <w:t>PuTTY</w:t>
      </w:r>
      <w:r w:rsidR="00403882">
        <w:rPr>
          <w:rFonts w:hint="eastAsia"/>
        </w:rPr>
        <w:t>，或者重新使用</w:t>
      </w:r>
      <w:r w:rsidR="00403882">
        <w:rPr>
          <w:rFonts w:hint="eastAsia"/>
        </w:rPr>
        <w:t>PuTTY</w:t>
      </w:r>
      <w:r w:rsidR="00403882">
        <w:rPr>
          <w:rFonts w:hint="eastAsia"/>
        </w:rPr>
        <w:t>登录</w:t>
      </w:r>
      <w:r w:rsidR="00403882">
        <w:rPr>
          <w:rFonts w:hint="eastAsia"/>
        </w:rPr>
        <w:t>ecs-mysql</w:t>
      </w:r>
      <w:r w:rsidR="00C94468">
        <w:rPr>
          <w:rFonts w:hint="eastAsia"/>
        </w:rPr>
        <w:t>。</w:t>
      </w:r>
      <w:r w:rsidR="00C91162">
        <w:rPr>
          <w:rFonts w:hint="eastAsia"/>
        </w:rPr>
        <w:t>执行以下命令，导出数据库。</w:t>
      </w:r>
    </w:p>
    <w:p w14:paraId="4117712C" w14:textId="77777777" w:rsidR="000B5E83" w:rsidRPr="000B5E83" w:rsidRDefault="000B5E83" w:rsidP="007D068B">
      <w:pPr>
        <w:pStyle w:val="2f2"/>
      </w:pPr>
      <w:r w:rsidRPr="000B5E83">
        <w:lastRenderedPageBreak/>
        <w:t>[root@ecs-mysql ~]# mysqldump -uroot -p oasys &gt; oasys-dump.sql</w:t>
      </w:r>
    </w:p>
    <w:p w14:paraId="3B5D8C16" w14:textId="77777777" w:rsidR="000B5E83" w:rsidRPr="000B5E83" w:rsidRDefault="000B5E83" w:rsidP="007D068B">
      <w:pPr>
        <w:pStyle w:val="2f2"/>
      </w:pPr>
      <w:r w:rsidRPr="000B5E83">
        <w:t>Enter password:</w:t>
      </w:r>
    </w:p>
    <w:p w14:paraId="0ED3FF70" w14:textId="77777777" w:rsidR="000B5E83" w:rsidRPr="000B5E83" w:rsidRDefault="000B5E83" w:rsidP="007D068B">
      <w:pPr>
        <w:pStyle w:val="2f2"/>
      </w:pPr>
      <w:r w:rsidRPr="000B5E83">
        <w:t>[root@ecs-mysql ~]# ls</w:t>
      </w:r>
    </w:p>
    <w:p w14:paraId="77935FD7" w14:textId="75FB1E30" w:rsidR="00162963" w:rsidRDefault="000B5E83" w:rsidP="007D068B">
      <w:pPr>
        <w:pStyle w:val="2f2"/>
      </w:pPr>
      <w:r w:rsidRPr="000B5E83">
        <w:t>oasys-dump.sql</w:t>
      </w:r>
    </w:p>
    <w:p w14:paraId="401F0959" w14:textId="62A9D2E0" w:rsidR="00162963" w:rsidRDefault="00162963" w:rsidP="00E30043">
      <w:pPr>
        <w:pStyle w:val="3"/>
        <w:numPr>
          <w:ilvl w:val="2"/>
          <w:numId w:val="4"/>
        </w:numPr>
        <w:rPr>
          <w:rFonts w:cs="Huawei Sans"/>
          <w:lang w:eastAsia="en-US"/>
        </w:rPr>
      </w:pPr>
      <w:bookmarkStart w:id="69" w:name="_Toc57618233"/>
      <w:r>
        <w:rPr>
          <w:rFonts w:cs="Huawei Sans" w:hint="eastAsia"/>
        </w:rPr>
        <w:t>导入数据到</w:t>
      </w:r>
      <w:r>
        <w:rPr>
          <w:rFonts w:cs="Huawei Sans" w:hint="eastAsia"/>
        </w:rPr>
        <w:t>gauss-oa</w:t>
      </w:r>
      <w:bookmarkEnd w:id="69"/>
    </w:p>
    <w:p w14:paraId="280BBD4F" w14:textId="2D587B58" w:rsidR="00162963" w:rsidRDefault="00A77273" w:rsidP="000F5ECC">
      <w:pPr>
        <w:pStyle w:val="30"/>
      </w:pPr>
      <w:r>
        <w:t>通过</w:t>
      </w:r>
      <w:r>
        <w:t>MySQL</w:t>
      </w:r>
      <w:r>
        <w:t>客户端登录</w:t>
      </w:r>
      <w:r>
        <w:t>gauss</w:t>
      </w:r>
      <w:r>
        <w:rPr>
          <w:rFonts w:hint="eastAsia"/>
        </w:rPr>
        <w:t>-</w:t>
      </w:r>
      <w:r>
        <w:t>oa</w:t>
      </w:r>
      <w:r w:rsidR="007F1610">
        <w:rPr>
          <w:rFonts w:hint="eastAsia"/>
        </w:rPr>
        <w:t>，其中</w:t>
      </w:r>
      <w:r w:rsidR="007F1610">
        <w:t>192.168</w:t>
      </w:r>
      <w:r w:rsidR="00264B68">
        <w:t>.0.XXX</w:t>
      </w:r>
      <w:r w:rsidR="007F1610">
        <w:t>修改为</w:t>
      </w:r>
      <w:r w:rsidR="007F1610">
        <w:t>gauss</w:t>
      </w:r>
      <w:r w:rsidR="007F1610">
        <w:rPr>
          <w:rFonts w:hint="eastAsia"/>
        </w:rPr>
        <w:t>-</w:t>
      </w:r>
      <w:r w:rsidR="007F1610">
        <w:t>oa</w:t>
      </w:r>
      <w:r w:rsidR="007F1610">
        <w:t>相应的内网地址</w:t>
      </w:r>
      <w:r w:rsidR="007F1610">
        <w:rPr>
          <w:rFonts w:hint="eastAsia"/>
        </w:rPr>
        <w:t>。</w:t>
      </w:r>
    </w:p>
    <w:p w14:paraId="16E82FE5" w14:textId="48CC9310" w:rsidR="00BE4963" w:rsidRDefault="00BE4963" w:rsidP="007D068B">
      <w:pPr>
        <w:pStyle w:val="2f2"/>
      </w:pPr>
      <w:r>
        <w:t xml:space="preserve">[root@ecs-mysql ~]# mysql -h </w:t>
      </w:r>
      <w:r w:rsidRPr="00BE4963">
        <w:rPr>
          <w:b/>
          <w:i/>
        </w:rPr>
        <w:t>192.168.0.xxx</w:t>
      </w:r>
      <w:r>
        <w:t xml:space="preserve"> -P 3306 -u root -p</w:t>
      </w:r>
    </w:p>
    <w:p w14:paraId="6482350A" w14:textId="77777777" w:rsidR="00BE4963" w:rsidRDefault="00BE4963" w:rsidP="007D068B">
      <w:pPr>
        <w:pStyle w:val="2f2"/>
      </w:pPr>
      <w:r>
        <w:t>Enter password:</w:t>
      </w:r>
    </w:p>
    <w:p w14:paraId="72399A18" w14:textId="77777777" w:rsidR="00BE4963" w:rsidRDefault="00BE4963" w:rsidP="007D068B">
      <w:pPr>
        <w:pStyle w:val="2f2"/>
      </w:pPr>
      <w:r>
        <w:t>Welcome to the MySQL monitor.  Commands end with ; or \g.</w:t>
      </w:r>
    </w:p>
    <w:p w14:paraId="26D98647" w14:textId="77777777" w:rsidR="00BE4963" w:rsidRDefault="00BE4963" w:rsidP="007D068B">
      <w:pPr>
        <w:pStyle w:val="2f2"/>
      </w:pPr>
      <w:r>
        <w:t>Your MySQL connection id is 478</w:t>
      </w:r>
    </w:p>
    <w:p w14:paraId="02011981" w14:textId="77777777" w:rsidR="00BE4963" w:rsidRDefault="00BE4963" w:rsidP="007D068B">
      <w:pPr>
        <w:pStyle w:val="2f2"/>
      </w:pPr>
      <w:r>
        <w:t>Server version: 8.0.18 Source distribution</w:t>
      </w:r>
    </w:p>
    <w:p w14:paraId="7F3C16D1" w14:textId="77777777" w:rsidR="00BE4963" w:rsidRDefault="00BE4963" w:rsidP="007D068B">
      <w:pPr>
        <w:pStyle w:val="2f2"/>
      </w:pPr>
    </w:p>
    <w:p w14:paraId="3F444F88" w14:textId="77777777" w:rsidR="00BE4963" w:rsidRDefault="00BE4963" w:rsidP="007D068B">
      <w:pPr>
        <w:pStyle w:val="2f2"/>
      </w:pPr>
      <w:r>
        <w:t>Copyright (c) 2000, 2020, Oracle and/or its affiliates. All rights reserved.</w:t>
      </w:r>
    </w:p>
    <w:p w14:paraId="3AABEBB3" w14:textId="77777777" w:rsidR="00BE4963" w:rsidRDefault="00BE4963" w:rsidP="007D068B">
      <w:pPr>
        <w:pStyle w:val="2f2"/>
      </w:pPr>
    </w:p>
    <w:p w14:paraId="707DFCF4" w14:textId="77777777" w:rsidR="00BE4963" w:rsidRDefault="00BE4963" w:rsidP="007D068B">
      <w:pPr>
        <w:pStyle w:val="2f2"/>
      </w:pPr>
      <w:r>
        <w:t>Oracle is a registered trademark of Oracle Corporation and/or its</w:t>
      </w:r>
    </w:p>
    <w:p w14:paraId="2C5E0F0F" w14:textId="77777777" w:rsidR="00BE4963" w:rsidRDefault="00BE4963" w:rsidP="007D068B">
      <w:pPr>
        <w:pStyle w:val="2f2"/>
      </w:pPr>
      <w:r>
        <w:t>affiliates. Other names may be trademarks of their respective</w:t>
      </w:r>
    </w:p>
    <w:p w14:paraId="2F747403" w14:textId="77777777" w:rsidR="00BE4963" w:rsidRDefault="00BE4963" w:rsidP="007D068B">
      <w:pPr>
        <w:pStyle w:val="2f2"/>
      </w:pPr>
      <w:r>
        <w:t>owners.</w:t>
      </w:r>
    </w:p>
    <w:p w14:paraId="21936E75" w14:textId="77777777" w:rsidR="00BE4963" w:rsidRDefault="00BE4963" w:rsidP="007D068B">
      <w:pPr>
        <w:pStyle w:val="2f2"/>
      </w:pPr>
    </w:p>
    <w:p w14:paraId="30015067" w14:textId="77777777" w:rsidR="00BE4963" w:rsidRDefault="00BE4963" w:rsidP="007D068B">
      <w:pPr>
        <w:pStyle w:val="2f2"/>
      </w:pPr>
      <w:r>
        <w:t>Type 'help;' or '\h' for help. Type '\c' to clear the current input statement.</w:t>
      </w:r>
    </w:p>
    <w:p w14:paraId="3D76475A" w14:textId="77777777" w:rsidR="00BE4963" w:rsidRDefault="00BE4963" w:rsidP="007D068B">
      <w:pPr>
        <w:pStyle w:val="2f2"/>
      </w:pPr>
    </w:p>
    <w:p w14:paraId="176BD659" w14:textId="7D9C098E" w:rsidR="00A77273" w:rsidRDefault="00BE4963" w:rsidP="007D068B">
      <w:pPr>
        <w:pStyle w:val="2f2"/>
      </w:pPr>
      <w:r>
        <w:t>mysql&gt;</w:t>
      </w:r>
    </w:p>
    <w:p w14:paraId="0180BDC3" w14:textId="6315F3D0" w:rsidR="00BC6B4C" w:rsidRDefault="00BC6B4C" w:rsidP="000F5ECC">
      <w:pPr>
        <w:pStyle w:val="30"/>
        <w:rPr>
          <w:lang w:eastAsia="en-US"/>
        </w:rPr>
      </w:pPr>
      <w:r>
        <w:rPr>
          <w:lang w:eastAsia="en-US"/>
        </w:rPr>
        <w:t>导入</w:t>
      </w:r>
      <w:r w:rsidRPr="00771CC4">
        <w:t>oasys-dump.sql</w:t>
      </w:r>
      <w:r>
        <w:t>到</w:t>
      </w:r>
      <w:r>
        <w:t>gauss-oa</w:t>
      </w:r>
      <w:r>
        <w:rPr>
          <w:rFonts w:hint="eastAsia"/>
        </w:rPr>
        <w:t>。</w:t>
      </w:r>
    </w:p>
    <w:p w14:paraId="3810D57A" w14:textId="63BA0610" w:rsidR="00BE4963" w:rsidRDefault="00BE4963" w:rsidP="007D068B">
      <w:pPr>
        <w:pStyle w:val="2f2"/>
      </w:pPr>
      <w:r>
        <w:t>mysql&gt; create database oasys;</w:t>
      </w:r>
    </w:p>
    <w:p w14:paraId="78DA7392" w14:textId="77777777" w:rsidR="00BE4963" w:rsidRDefault="00BE4963" w:rsidP="007D068B">
      <w:pPr>
        <w:pStyle w:val="2f2"/>
      </w:pPr>
      <w:r>
        <w:t>Query OK, 1 row affected (0.00 sec)</w:t>
      </w:r>
    </w:p>
    <w:p w14:paraId="1B9BC3F6" w14:textId="77777777" w:rsidR="00BE4963" w:rsidRDefault="00BE4963" w:rsidP="007D068B">
      <w:pPr>
        <w:pStyle w:val="2f2"/>
      </w:pPr>
      <w:r>
        <w:t>mysql&gt; use oasys;</w:t>
      </w:r>
    </w:p>
    <w:p w14:paraId="41B9690B" w14:textId="77777777" w:rsidR="00BE4963" w:rsidRDefault="00BE4963" w:rsidP="007D068B">
      <w:pPr>
        <w:pStyle w:val="2f2"/>
      </w:pPr>
      <w:r>
        <w:t>Database changed</w:t>
      </w:r>
    </w:p>
    <w:p w14:paraId="6DC064E7" w14:textId="680CBD4F" w:rsidR="00BC6B4C" w:rsidRDefault="00BE4963" w:rsidP="007D068B">
      <w:pPr>
        <w:pStyle w:val="2f2"/>
      </w:pPr>
      <w:r>
        <w:t xml:space="preserve">mysql&gt; source </w:t>
      </w:r>
      <w:r w:rsidR="009303D3">
        <w:t>/root/</w:t>
      </w:r>
      <w:r>
        <w:t>oasys-dump.sql</w:t>
      </w:r>
      <w:r>
        <w:rPr>
          <w:rFonts w:hint="eastAsia"/>
        </w:rPr>
        <w:t>；</w:t>
      </w:r>
    </w:p>
    <w:p w14:paraId="7C3A1289" w14:textId="417EDFC0" w:rsidR="00220492" w:rsidRDefault="00220492" w:rsidP="000F5ECC">
      <w:pPr>
        <w:pStyle w:val="30"/>
      </w:pPr>
      <w:r>
        <w:rPr>
          <w:rFonts w:hint="eastAsia"/>
        </w:rPr>
        <w:t>查看数据库表</w:t>
      </w:r>
      <w:r w:rsidR="00757C53">
        <w:rPr>
          <w:rFonts w:hint="eastAsia"/>
        </w:rPr>
        <w:t>并退出</w:t>
      </w:r>
      <w:r>
        <w:rPr>
          <w:rFonts w:hint="eastAsia"/>
        </w:rPr>
        <w:t>。</w:t>
      </w:r>
    </w:p>
    <w:p w14:paraId="565760AA" w14:textId="77777777" w:rsidR="00BE4963" w:rsidRDefault="00BE4963" w:rsidP="007D068B">
      <w:pPr>
        <w:pStyle w:val="2f2"/>
      </w:pPr>
      <w:r>
        <w:t>mysql&gt; show tables;</w:t>
      </w:r>
    </w:p>
    <w:p w14:paraId="71244F3E" w14:textId="285A3AA5" w:rsidR="00BE4963" w:rsidRDefault="00BE4963" w:rsidP="007D068B">
      <w:pPr>
        <w:pStyle w:val="2f2"/>
      </w:pPr>
      <w:r>
        <w:t>+---------------------------+</w:t>
      </w:r>
    </w:p>
    <w:p w14:paraId="1900F689" w14:textId="7ABFBA47" w:rsidR="00BE4963" w:rsidRDefault="00BE4963" w:rsidP="007D068B">
      <w:pPr>
        <w:pStyle w:val="2f2"/>
      </w:pPr>
      <w:r>
        <w:t>| Tables_in_oasys       |</w:t>
      </w:r>
    </w:p>
    <w:p w14:paraId="54FEA6BB" w14:textId="654748C6" w:rsidR="00BE4963" w:rsidRDefault="00BE4963" w:rsidP="007D068B">
      <w:pPr>
        <w:pStyle w:val="2f2"/>
      </w:pPr>
      <w:r>
        <w:t>+---------------------------+</w:t>
      </w:r>
    </w:p>
    <w:p w14:paraId="484F4048" w14:textId="61F73F61" w:rsidR="00BE4963" w:rsidRDefault="00BE4963" w:rsidP="007D068B">
      <w:pPr>
        <w:pStyle w:val="2f2"/>
      </w:pPr>
      <w:r>
        <w:t>| aoa_attachment_list   |</w:t>
      </w:r>
    </w:p>
    <w:p w14:paraId="2361D6A9" w14:textId="7BDCD57E" w:rsidR="00BE4963" w:rsidRDefault="00BE4963" w:rsidP="007D068B">
      <w:pPr>
        <w:pStyle w:val="2f2"/>
      </w:pPr>
      <w:r>
        <w:t>| aoa_attends_list       |</w:t>
      </w:r>
    </w:p>
    <w:p w14:paraId="7B74D653" w14:textId="3AF248BA" w:rsidR="00BE4963" w:rsidRDefault="00BE4963" w:rsidP="007D068B">
      <w:pPr>
        <w:pStyle w:val="2f2"/>
      </w:pPr>
      <w:r>
        <w:t>| aoa_bursement        |</w:t>
      </w:r>
    </w:p>
    <w:p w14:paraId="41B83AC4" w14:textId="479F0792" w:rsidR="00220492" w:rsidRDefault="00BE4963" w:rsidP="007D068B">
      <w:pPr>
        <w:pStyle w:val="2f2"/>
      </w:pPr>
      <w:r>
        <w:t>| aoa_catalog           |</w:t>
      </w:r>
    </w:p>
    <w:p w14:paraId="1F6A7A0C" w14:textId="610E8BA3" w:rsidR="00BE4963" w:rsidRDefault="00BE4963" w:rsidP="007D068B">
      <w:pPr>
        <w:pStyle w:val="2f2"/>
      </w:pPr>
      <w:r>
        <w:t>...</w:t>
      </w:r>
    </w:p>
    <w:p w14:paraId="57F4118D" w14:textId="5CD08C30" w:rsidR="00BE4963" w:rsidRDefault="00BE4963" w:rsidP="007D068B">
      <w:pPr>
        <w:pStyle w:val="2f2"/>
      </w:pPr>
      <w:r>
        <w:t>| aoa_vote_title_user     |</w:t>
      </w:r>
    </w:p>
    <w:p w14:paraId="49522238" w14:textId="28F1BC46" w:rsidR="00BE4963" w:rsidRDefault="00BE4963" w:rsidP="007D068B">
      <w:pPr>
        <w:pStyle w:val="2f2"/>
      </w:pPr>
      <w:r>
        <w:t>| aoa_vote_titles         |</w:t>
      </w:r>
    </w:p>
    <w:p w14:paraId="6EF78992" w14:textId="6B514C87" w:rsidR="00BE4963" w:rsidRDefault="00BE4963" w:rsidP="007D068B">
      <w:pPr>
        <w:pStyle w:val="2f2"/>
      </w:pPr>
      <w:r>
        <w:t>+----------------------------+</w:t>
      </w:r>
    </w:p>
    <w:p w14:paraId="7DBDC72D" w14:textId="29658DF7" w:rsidR="00BE4963" w:rsidRDefault="00BE4963" w:rsidP="007D068B">
      <w:pPr>
        <w:pStyle w:val="2f2"/>
      </w:pPr>
      <w:r>
        <w:t>52 rows in set (0.01 sec)</w:t>
      </w:r>
    </w:p>
    <w:p w14:paraId="01466D21" w14:textId="77777777" w:rsidR="00BE4963" w:rsidRDefault="00BE4963" w:rsidP="007D068B">
      <w:pPr>
        <w:pStyle w:val="2f2"/>
      </w:pPr>
      <w:r>
        <w:lastRenderedPageBreak/>
        <w:t>mysql&gt; exit</w:t>
      </w:r>
    </w:p>
    <w:p w14:paraId="05D53ACC" w14:textId="77777777" w:rsidR="00BE4963" w:rsidRDefault="00BE4963" w:rsidP="007D068B">
      <w:pPr>
        <w:pStyle w:val="2f2"/>
      </w:pPr>
      <w:r>
        <w:t>Bye</w:t>
      </w:r>
    </w:p>
    <w:p w14:paraId="6E9F0F7A" w14:textId="603D533D" w:rsidR="00220492" w:rsidRDefault="00BE4963" w:rsidP="007D068B">
      <w:pPr>
        <w:pStyle w:val="2f2"/>
      </w:pPr>
      <w:r>
        <w:t>[root@ecs-mysql ~]#</w:t>
      </w:r>
    </w:p>
    <w:p w14:paraId="740FC489" w14:textId="6DFEF64F" w:rsidR="00D8038D" w:rsidRDefault="00D8038D" w:rsidP="00220492">
      <w:pPr>
        <w:pStyle w:val="1e"/>
      </w:pPr>
      <w:r>
        <w:rPr>
          <w:rFonts w:hint="eastAsia"/>
        </w:rPr>
        <w:t>也可以通过“登录”</w:t>
      </w:r>
      <w:r>
        <w:rPr>
          <w:rFonts w:hint="eastAsia"/>
        </w:rPr>
        <w:t>gauss-oa</w:t>
      </w:r>
      <w:r w:rsidR="00FD432E">
        <w:rPr>
          <w:rFonts w:hint="eastAsia"/>
        </w:rPr>
        <w:t>，进入</w:t>
      </w:r>
      <w:r>
        <w:rPr>
          <w:rFonts w:hint="eastAsia"/>
        </w:rPr>
        <w:t>DAS</w:t>
      </w:r>
      <w:r>
        <w:rPr>
          <w:rFonts w:hint="eastAsia"/>
        </w:rPr>
        <w:t>控制台查看数据库表。</w:t>
      </w:r>
    </w:p>
    <w:p w14:paraId="17065C3F" w14:textId="7F9AD82D" w:rsidR="00D8038D" w:rsidRDefault="00D8038D" w:rsidP="00220492">
      <w:pPr>
        <w:pStyle w:val="1e"/>
      </w:pPr>
      <w:r>
        <w:rPr>
          <w:noProof/>
        </w:rPr>
        <w:drawing>
          <wp:inline distT="0" distB="0" distL="0" distR="0" wp14:anchorId="726434C0" wp14:editId="6304B033">
            <wp:extent cx="5397500" cy="559463"/>
            <wp:effectExtent l="19050" t="19050" r="1270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7747" cy="564671"/>
                    </a:xfrm>
                    <a:prstGeom prst="rect">
                      <a:avLst/>
                    </a:prstGeom>
                    <a:ln w="12696" cmpd="sng">
                      <a:solidFill>
                        <a:schemeClr val="bg1">
                          <a:lumMod val="85000"/>
                        </a:schemeClr>
                      </a:solidFill>
                      <a:prstDash val="solid"/>
                    </a:ln>
                  </pic:spPr>
                </pic:pic>
              </a:graphicData>
            </a:graphic>
          </wp:inline>
        </w:drawing>
      </w:r>
    </w:p>
    <w:p w14:paraId="252E9E6A" w14:textId="36132297" w:rsidR="004F7A32" w:rsidRPr="00D8038D" w:rsidRDefault="004F7A32" w:rsidP="004F7A32">
      <w:pPr>
        <w:pStyle w:val="1e"/>
      </w:pPr>
      <w:r>
        <w:rPr>
          <w:noProof/>
        </w:rPr>
        <w:drawing>
          <wp:inline distT="0" distB="0" distL="0" distR="0" wp14:anchorId="1722B959" wp14:editId="6B71D5D5">
            <wp:extent cx="5448300" cy="2334097"/>
            <wp:effectExtent l="19050" t="19050" r="19050" b="285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7559" cy="2338064"/>
                    </a:xfrm>
                    <a:prstGeom prst="rect">
                      <a:avLst/>
                    </a:prstGeom>
                    <a:ln w="12696" cmpd="sng">
                      <a:solidFill>
                        <a:schemeClr val="bg1">
                          <a:lumMod val="85000"/>
                        </a:schemeClr>
                      </a:solidFill>
                      <a:prstDash val="solid"/>
                    </a:ln>
                  </pic:spPr>
                </pic:pic>
              </a:graphicData>
            </a:graphic>
          </wp:inline>
        </w:drawing>
      </w:r>
    </w:p>
    <w:p w14:paraId="04239F5D" w14:textId="4046052E" w:rsidR="00E30043" w:rsidRPr="009502DE" w:rsidRDefault="00AA00CE" w:rsidP="00E30043">
      <w:pPr>
        <w:pStyle w:val="3"/>
        <w:numPr>
          <w:ilvl w:val="2"/>
          <w:numId w:val="4"/>
        </w:numPr>
        <w:rPr>
          <w:rFonts w:cs="Huawei Sans"/>
          <w:lang w:eastAsia="en-US"/>
        </w:rPr>
      </w:pPr>
      <w:bookmarkStart w:id="70" w:name="_Toc57618234"/>
      <w:r w:rsidRPr="009C6A63">
        <w:rPr>
          <w:rFonts w:cs="Huawei Sans"/>
        </w:rPr>
        <w:t>修改配置文件</w:t>
      </w:r>
      <w:bookmarkEnd w:id="67"/>
      <w:bookmarkEnd w:id="70"/>
    </w:p>
    <w:p w14:paraId="65A55361" w14:textId="0EF1EC3E" w:rsidR="00E30043" w:rsidRPr="009C6A63" w:rsidRDefault="00E41221" w:rsidP="000F5ECC">
      <w:pPr>
        <w:pStyle w:val="30"/>
      </w:pPr>
      <w:r>
        <w:t>在</w:t>
      </w:r>
      <w:r w:rsidR="00BE4963">
        <w:t>使用</w:t>
      </w:r>
      <w:r w:rsidR="00BE4963">
        <w:t>putty</w:t>
      </w:r>
      <w:r>
        <w:t>登录</w:t>
      </w:r>
      <w:r w:rsidR="00BE4963">
        <w:t>ecs</w:t>
      </w:r>
      <w:r w:rsidR="00BE4963">
        <w:rPr>
          <w:rFonts w:hint="eastAsia"/>
        </w:rPr>
        <w:t>-</w:t>
      </w:r>
      <w:r w:rsidR="00BE4963">
        <w:t>oa</w:t>
      </w:r>
      <w:r w:rsidR="00BE4963">
        <w:rPr>
          <w:rFonts w:hint="eastAsia"/>
        </w:rPr>
        <w:t>，</w:t>
      </w:r>
      <w:r w:rsidR="00E30043" w:rsidRPr="009C6A63">
        <w:t>执行以下命令，打开并修改数据库连接信息</w:t>
      </w:r>
      <w:r w:rsidR="00345DE8">
        <w:rPr>
          <w:rFonts w:hint="eastAsia"/>
        </w:rPr>
        <w:t>。其中</w:t>
      </w:r>
      <w:r w:rsidR="00E30043">
        <w:rPr>
          <w:rFonts w:hint="eastAsia"/>
        </w:rPr>
        <w:t>IP</w:t>
      </w:r>
      <w:r w:rsidR="00E30043">
        <w:rPr>
          <w:rFonts w:hint="eastAsia"/>
        </w:rPr>
        <w:t>地址为</w:t>
      </w:r>
      <w:r w:rsidR="00732158">
        <w:rPr>
          <w:rFonts w:hint="eastAsia"/>
        </w:rPr>
        <w:t>gauss-oa</w:t>
      </w:r>
      <w:r w:rsidR="00E30043">
        <w:rPr>
          <w:rFonts w:hint="eastAsia"/>
        </w:rPr>
        <w:t>的</w:t>
      </w:r>
      <w:r w:rsidR="00732158">
        <w:rPr>
          <w:rFonts w:hint="eastAsia"/>
        </w:rPr>
        <w:t>内网地址</w:t>
      </w:r>
      <w:r w:rsidR="00345DE8">
        <w:rPr>
          <w:rFonts w:hint="eastAsia"/>
        </w:rPr>
        <w:t>，密码为</w:t>
      </w:r>
      <w:r w:rsidR="00345DE8">
        <w:rPr>
          <w:rFonts w:hint="eastAsia"/>
        </w:rPr>
        <w:t>gauss-oa</w:t>
      </w:r>
      <w:r w:rsidR="00345DE8">
        <w:rPr>
          <w:rFonts w:hint="eastAsia"/>
        </w:rPr>
        <w:t>的</w:t>
      </w:r>
      <w:r w:rsidR="00345DE8">
        <w:rPr>
          <w:rFonts w:hint="eastAsia"/>
        </w:rPr>
        <w:t>root</w:t>
      </w:r>
      <w:r w:rsidR="00345DE8">
        <w:rPr>
          <w:rFonts w:hint="eastAsia"/>
        </w:rPr>
        <w:t>登录密码</w:t>
      </w:r>
      <w:r w:rsidR="00E30043">
        <w:rPr>
          <w:rFonts w:hint="eastAsia"/>
        </w:rPr>
        <w:t>。</w:t>
      </w:r>
    </w:p>
    <w:p w14:paraId="2987C333" w14:textId="77777777" w:rsidR="00BE4963" w:rsidRDefault="00BE4963" w:rsidP="007D068B">
      <w:pPr>
        <w:pStyle w:val="2f2"/>
      </w:pPr>
      <w:r>
        <w:t>[root@ecs-oa ~]# cd /home/oasys_mysql/src/main/resources/</w:t>
      </w:r>
    </w:p>
    <w:p w14:paraId="4EDE1208" w14:textId="585845EE" w:rsidR="00E30043" w:rsidRDefault="00BE4963" w:rsidP="007D068B">
      <w:pPr>
        <w:pStyle w:val="2f2"/>
      </w:pPr>
      <w:r>
        <w:t>[root@ecs-oa resources]# vim application.properties</w:t>
      </w:r>
    </w:p>
    <w:p w14:paraId="6DEF52B7" w14:textId="71BA1871" w:rsidR="00075A2E" w:rsidRPr="007D068B" w:rsidRDefault="00075A2E" w:rsidP="007D068B">
      <w:pPr>
        <w:pStyle w:val="2f2"/>
        <w:rPr>
          <w:b/>
          <w:i/>
        </w:rPr>
      </w:pPr>
      <w:r w:rsidRPr="007D068B">
        <w:rPr>
          <w:rFonts w:hint="eastAsia"/>
          <w:b/>
          <w:i/>
        </w:rPr>
        <w:t>**</w:t>
      </w:r>
      <w:r w:rsidRPr="007D068B">
        <w:rPr>
          <w:b/>
          <w:i/>
        </w:rPr>
        <w:t xml:space="preserve"> </w:t>
      </w:r>
      <w:r w:rsidRPr="007D068B">
        <w:rPr>
          <w:b/>
          <w:i/>
        </w:rPr>
        <w:t>斜体表示需要修改项</w:t>
      </w:r>
      <w:r w:rsidRPr="007D068B">
        <w:rPr>
          <w:b/>
          <w:i/>
        </w:rPr>
        <w:t xml:space="preserve"> </w:t>
      </w:r>
      <w:r w:rsidRPr="007D068B">
        <w:rPr>
          <w:rFonts w:hint="eastAsia"/>
          <w:b/>
          <w:i/>
        </w:rPr>
        <w:t>**</w:t>
      </w:r>
    </w:p>
    <w:p w14:paraId="09DE9D10" w14:textId="77777777" w:rsidR="007D068B" w:rsidRPr="007D068B" w:rsidRDefault="007D068B" w:rsidP="007D068B">
      <w:pPr>
        <w:pStyle w:val="2f2"/>
      </w:pPr>
      <w:r w:rsidRPr="007D068B">
        <w:t>server.port=8088</w:t>
      </w:r>
    </w:p>
    <w:p w14:paraId="3C3C1C98" w14:textId="77777777" w:rsidR="007D068B" w:rsidRPr="007D068B" w:rsidRDefault="007D068B" w:rsidP="007D068B">
      <w:pPr>
        <w:pStyle w:val="2f2"/>
      </w:pPr>
      <w:r w:rsidRPr="007D068B">
        <w:t>spring.datasource.driver-class-name=com.mysql.cj.jdbc.Driver</w:t>
      </w:r>
    </w:p>
    <w:p w14:paraId="6921CC62" w14:textId="77777777" w:rsidR="007D068B" w:rsidRPr="007D068B" w:rsidRDefault="007D068B" w:rsidP="007D068B">
      <w:pPr>
        <w:pStyle w:val="2f2"/>
      </w:pPr>
      <w:r w:rsidRPr="007D068B">
        <w:t>spring.datasource.url=jdbc:mysql://</w:t>
      </w:r>
      <w:r w:rsidRPr="007D068B">
        <w:rPr>
          <w:b/>
          <w:i/>
        </w:rPr>
        <w:t>192.168.0.234</w:t>
      </w:r>
      <w:r w:rsidRPr="007D068B">
        <w:t>:3306/oasys?autoReconnect=true&amp;useSSL=false&amp;characterEncoding=utf-8&amp;serverTimezone=Hongkong&amp;rewriteBatchedStatements=true&amp;allowPublicKeyRetrieval=true</w:t>
      </w:r>
    </w:p>
    <w:p w14:paraId="50AAAB49" w14:textId="77777777" w:rsidR="007D068B" w:rsidRPr="007D068B" w:rsidRDefault="007D068B" w:rsidP="007D068B">
      <w:pPr>
        <w:pStyle w:val="2f2"/>
      </w:pPr>
      <w:r w:rsidRPr="007D068B">
        <w:t>spring.datasource.username=root</w:t>
      </w:r>
    </w:p>
    <w:p w14:paraId="33B00039" w14:textId="6F808D7A" w:rsidR="007D068B" w:rsidRPr="007D068B" w:rsidRDefault="007D068B" w:rsidP="007D068B">
      <w:pPr>
        <w:pStyle w:val="2f2"/>
        <w:rPr>
          <w:i/>
        </w:rPr>
      </w:pPr>
      <w:r w:rsidRPr="007D068B">
        <w:t>spring.datasource.password=</w:t>
      </w:r>
      <w:r w:rsidRPr="007D068B">
        <w:rPr>
          <w:b/>
          <w:i/>
        </w:rPr>
        <w:t>Huawei12#</w:t>
      </w:r>
      <w:r>
        <w:rPr>
          <w:b/>
        </w:rPr>
        <w:tab/>
      </w:r>
      <w:r>
        <w:rPr>
          <w:b/>
        </w:rPr>
        <w:tab/>
      </w:r>
      <w:r>
        <w:rPr>
          <w:b/>
        </w:rPr>
        <w:t>此密码为</w:t>
      </w:r>
      <w:r>
        <w:rPr>
          <w:b/>
        </w:rPr>
        <w:t>gauss-oa</w:t>
      </w:r>
      <w:r>
        <w:rPr>
          <w:b/>
        </w:rPr>
        <w:t>密码</w:t>
      </w:r>
    </w:p>
    <w:p w14:paraId="38669FD0" w14:textId="45E8720A" w:rsidR="00E30043" w:rsidRDefault="00E30043" w:rsidP="00E30043">
      <w:pPr>
        <w:pStyle w:val="1e"/>
        <w:rPr>
          <w:lang w:eastAsia="en-US"/>
        </w:rPr>
      </w:pPr>
    </w:p>
    <w:p w14:paraId="717B7DEB" w14:textId="77777777" w:rsidR="00E30043" w:rsidRPr="009C6A63" w:rsidRDefault="00E30043" w:rsidP="00E30043">
      <w:pPr>
        <w:pStyle w:val="3"/>
        <w:numPr>
          <w:ilvl w:val="2"/>
          <w:numId w:val="4"/>
        </w:numPr>
        <w:rPr>
          <w:rFonts w:cs="Huawei Sans"/>
          <w:lang w:eastAsia="en-US"/>
        </w:rPr>
      </w:pPr>
      <w:bookmarkStart w:id="71" w:name="_Toc40947308"/>
      <w:bookmarkStart w:id="72" w:name="_Toc57618235"/>
      <w:r w:rsidRPr="009C6A63">
        <w:rPr>
          <w:rFonts w:cs="Huawei Sans"/>
          <w:lang w:eastAsia="en-US"/>
        </w:rPr>
        <w:t>编译安装系统</w:t>
      </w:r>
      <w:bookmarkEnd w:id="71"/>
      <w:bookmarkEnd w:id="72"/>
    </w:p>
    <w:p w14:paraId="299AA05A" w14:textId="04312DFE" w:rsidR="00E30043" w:rsidRPr="009C6A63" w:rsidRDefault="006B0D5D" w:rsidP="000F5ECC">
      <w:pPr>
        <w:pStyle w:val="30"/>
      </w:pPr>
      <w:r>
        <w:t>参考</w:t>
      </w:r>
      <w:r>
        <w:rPr>
          <w:rFonts w:hint="eastAsia"/>
        </w:rPr>
        <w:t>2</w:t>
      </w:r>
      <w:r>
        <w:t>.4.3</w:t>
      </w:r>
      <w:r>
        <w:t>节和</w:t>
      </w:r>
      <w:r>
        <w:rPr>
          <w:rFonts w:hint="eastAsia"/>
        </w:rPr>
        <w:t>2</w:t>
      </w:r>
      <w:r>
        <w:t>.4.4</w:t>
      </w:r>
      <w:r>
        <w:t>节安装</w:t>
      </w:r>
      <w:r>
        <w:t>Maven</w:t>
      </w:r>
      <w:r>
        <w:rPr>
          <w:rFonts w:hint="eastAsia"/>
        </w:rPr>
        <w:t>。</w:t>
      </w:r>
      <w:r w:rsidR="00E30043" w:rsidRPr="009C6A63">
        <w:t>执行以下命令，进入项目目录，使用</w:t>
      </w:r>
      <w:r w:rsidR="00E30043" w:rsidRPr="009C6A63">
        <w:t>Maven</w:t>
      </w:r>
      <w:r w:rsidR="00E30043" w:rsidRPr="009C6A63">
        <w:t>本地安装</w:t>
      </w:r>
      <w:r w:rsidR="00E30043">
        <w:rPr>
          <w:rFonts w:hint="eastAsia"/>
        </w:rPr>
        <w:t>。</w:t>
      </w:r>
    </w:p>
    <w:p w14:paraId="5B61902B" w14:textId="77777777" w:rsidR="007D068B" w:rsidRDefault="007D068B" w:rsidP="007D068B">
      <w:pPr>
        <w:pStyle w:val="2f2"/>
      </w:pPr>
      <w:r>
        <w:t>[root@ecs-oa resources]# cd /home/oasys_mysql/</w:t>
      </w:r>
    </w:p>
    <w:p w14:paraId="0AA2E9A0" w14:textId="48E4B7C8" w:rsidR="00E30043" w:rsidRPr="00FA10A8" w:rsidRDefault="007D068B" w:rsidP="007D068B">
      <w:pPr>
        <w:pStyle w:val="2f2"/>
      </w:pPr>
      <w:r>
        <w:t>[root@ecs-oa oasys_mysql]# mvn install</w:t>
      </w:r>
    </w:p>
    <w:p w14:paraId="1AB23313" w14:textId="3F08F200" w:rsidR="00F86274" w:rsidRDefault="00F86274" w:rsidP="007239DF">
      <w:pPr>
        <w:pStyle w:val="30"/>
      </w:pPr>
      <w:r>
        <w:lastRenderedPageBreak/>
        <w:t>执行以下命令，启动应用。</w:t>
      </w:r>
    </w:p>
    <w:p w14:paraId="5538D0A7" w14:textId="0B77997A" w:rsidR="00F86274" w:rsidRDefault="00F86274" w:rsidP="00F86274">
      <w:pPr>
        <w:pStyle w:val="2f2"/>
      </w:pPr>
      <w:r w:rsidRPr="00F86274">
        <w:t>[root@ecs-oa oasys_mysql]# java -jar target/oasys.jar</w:t>
      </w:r>
    </w:p>
    <w:p w14:paraId="091FCBFB" w14:textId="77777777" w:rsidR="00F86274" w:rsidRDefault="00F86274" w:rsidP="00F86274">
      <w:pPr>
        <w:pStyle w:val="30"/>
      </w:pPr>
      <w:r w:rsidRPr="00F86274">
        <w:rPr>
          <w:rFonts w:hint="eastAsia"/>
        </w:rPr>
        <w:t>通过</w:t>
      </w:r>
      <w:r w:rsidRPr="00F86274">
        <w:t>ecs-oa</w:t>
      </w:r>
      <w:r w:rsidRPr="00F86274">
        <w:t>的弹性公网</w:t>
      </w:r>
      <w:r w:rsidRPr="00F86274">
        <w:t>IP</w:t>
      </w:r>
      <w:r w:rsidRPr="00F86274">
        <w:t>地址加</w:t>
      </w:r>
      <w:r w:rsidRPr="00F86274">
        <w:t>8088</w:t>
      </w:r>
      <w:r w:rsidRPr="00F86274">
        <w:t>端口访问</w:t>
      </w:r>
      <w:r w:rsidRPr="00F86274">
        <w:t>OA</w:t>
      </w:r>
      <w:r w:rsidRPr="00F86274">
        <w:t>系统登录页，使用用户名</w:t>
      </w:r>
      <w:r w:rsidRPr="00F86274">
        <w:t>“soli”</w:t>
      </w:r>
      <w:r w:rsidRPr="00F86274">
        <w:t>和密码</w:t>
      </w:r>
      <w:r w:rsidRPr="00F86274">
        <w:t>“123456”</w:t>
      </w:r>
      <w:r w:rsidRPr="00F86274">
        <w:t>登录</w:t>
      </w:r>
      <w:r w:rsidRPr="00F86274">
        <w:t>OA</w:t>
      </w:r>
      <w:r w:rsidRPr="00F86274">
        <w:t>系统主界面。</w:t>
      </w:r>
    </w:p>
    <w:p w14:paraId="5C20108D" w14:textId="4B3DE392" w:rsidR="00F86274" w:rsidRDefault="00F86274" w:rsidP="00F86274">
      <w:pPr>
        <w:pStyle w:val="1e"/>
      </w:pPr>
      <w:r w:rsidRPr="009C6A63">
        <w:rPr>
          <w:noProof/>
        </w:rPr>
        <w:drawing>
          <wp:inline distT="0" distB="0" distL="0" distR="0" wp14:anchorId="20503062" wp14:editId="3F5CD8FF">
            <wp:extent cx="5454000" cy="2926192"/>
            <wp:effectExtent l="19050" t="19050" r="13970" b="266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54000" cy="2926192"/>
                    </a:xfrm>
                    <a:prstGeom prst="rect">
                      <a:avLst/>
                    </a:prstGeom>
                    <a:ln w="12696" cmpd="sng">
                      <a:solidFill>
                        <a:schemeClr val="bg1">
                          <a:lumMod val="85000"/>
                        </a:schemeClr>
                      </a:solidFill>
                      <a:prstDash val="solid"/>
                    </a:ln>
                  </pic:spPr>
                </pic:pic>
              </a:graphicData>
            </a:graphic>
          </wp:inline>
        </w:drawing>
      </w:r>
    </w:p>
    <w:p w14:paraId="58873C65" w14:textId="71B87837" w:rsidR="00F86274" w:rsidRDefault="00F86274" w:rsidP="00F86274">
      <w:pPr>
        <w:pStyle w:val="30"/>
      </w:pPr>
      <w:r>
        <w:rPr>
          <w:rFonts w:hint="eastAsia"/>
        </w:rPr>
        <w:t>回到</w:t>
      </w:r>
      <w:r>
        <w:rPr>
          <w:rFonts w:hint="eastAsia"/>
        </w:rPr>
        <w:t>ecs-oa</w:t>
      </w:r>
      <w:r>
        <w:rPr>
          <w:rFonts w:hint="eastAsia"/>
        </w:rPr>
        <w:t>的</w:t>
      </w:r>
      <w:r>
        <w:rPr>
          <w:rFonts w:hint="eastAsia"/>
        </w:rPr>
        <w:t>p</w:t>
      </w:r>
      <w:r>
        <w:t>utty</w:t>
      </w:r>
      <w:r>
        <w:t>界面</w:t>
      </w:r>
      <w:r>
        <w:rPr>
          <w:rFonts w:hint="eastAsia"/>
        </w:rPr>
        <w:t>，按</w:t>
      </w:r>
      <w:r>
        <w:rPr>
          <w:rFonts w:hint="eastAsia"/>
        </w:rPr>
        <w:t>Ctrl</w:t>
      </w:r>
      <w:r>
        <w:t>+C</w:t>
      </w:r>
      <w:r>
        <w:t>终止程序。</w:t>
      </w:r>
    </w:p>
    <w:p w14:paraId="662EE87B" w14:textId="39B2CA1A" w:rsidR="00E35BF6" w:rsidRPr="00E35BF6" w:rsidRDefault="00E35BF6" w:rsidP="00E35BF6">
      <w:pPr>
        <w:topLinePunct w:val="0"/>
        <w:adjustRightInd/>
        <w:snapToGrid/>
        <w:spacing w:before="0" w:after="0" w:line="240" w:lineRule="auto"/>
        <w:ind w:left="0"/>
        <w:rPr>
          <w:rFonts w:ascii="Huawei Sans" w:eastAsia="方正兰亭黑简体" w:hAnsi="Huawei Sans" w:cs="Segoe UI"/>
          <w:sz w:val="21"/>
          <w:shd w:val="clear" w:color="auto" w:fill="FFFFFF"/>
        </w:rPr>
      </w:pPr>
      <w:r>
        <w:br w:type="page"/>
      </w:r>
    </w:p>
    <w:p w14:paraId="3CF80D28" w14:textId="602D8613" w:rsidR="00E35BF6" w:rsidRDefault="001C1453" w:rsidP="00E35BF6">
      <w:pPr>
        <w:pStyle w:val="1"/>
      </w:pPr>
      <w:bookmarkStart w:id="73" w:name="_Toc48900572"/>
      <w:bookmarkStart w:id="74" w:name="_Toc57618236"/>
      <w:r>
        <w:lastRenderedPageBreak/>
        <w:t>鲲鹏平台应用高可用部署</w:t>
      </w:r>
      <w:bookmarkEnd w:id="73"/>
      <w:bookmarkEnd w:id="74"/>
    </w:p>
    <w:p w14:paraId="5B6EF7AA" w14:textId="77777777" w:rsidR="0081711B" w:rsidRPr="009C6A63" w:rsidRDefault="0081711B" w:rsidP="0081711B">
      <w:pPr>
        <w:pStyle w:val="2"/>
        <w:numPr>
          <w:ilvl w:val="1"/>
          <w:numId w:val="4"/>
        </w:numPr>
      </w:pPr>
      <w:bookmarkStart w:id="75" w:name="_Toc48900573"/>
      <w:bookmarkStart w:id="76" w:name="_Toc57618237"/>
      <w:r w:rsidRPr="009C6A63">
        <w:t>实验介绍</w:t>
      </w:r>
      <w:bookmarkEnd w:id="75"/>
      <w:bookmarkEnd w:id="76"/>
    </w:p>
    <w:p w14:paraId="4B2008E7" w14:textId="77777777" w:rsidR="0081711B" w:rsidRPr="009C6A63" w:rsidRDefault="0081711B" w:rsidP="0081711B">
      <w:pPr>
        <w:pStyle w:val="3"/>
        <w:numPr>
          <w:ilvl w:val="2"/>
          <w:numId w:val="4"/>
        </w:numPr>
        <w:rPr>
          <w:rFonts w:cs="Huawei Sans"/>
          <w:bCs/>
          <w:i/>
          <w:iCs/>
          <w:color w:val="0000FF"/>
          <w:kern w:val="2"/>
          <w:sz w:val="21"/>
        </w:rPr>
      </w:pPr>
      <w:bookmarkStart w:id="77" w:name="_Toc48900574"/>
      <w:bookmarkStart w:id="78" w:name="_Toc57618238"/>
      <w:r w:rsidRPr="009C6A63">
        <w:rPr>
          <w:rFonts w:cs="Huawei Sans"/>
        </w:rPr>
        <w:t>关于本实验</w:t>
      </w:r>
      <w:bookmarkEnd w:id="77"/>
      <w:bookmarkEnd w:id="78"/>
    </w:p>
    <w:p w14:paraId="27025F16" w14:textId="77777777" w:rsidR="0081711B" w:rsidRPr="009C6A63" w:rsidRDefault="0081711B" w:rsidP="0081711B">
      <w:pPr>
        <w:pStyle w:val="1e"/>
      </w:pPr>
      <w:r w:rsidRPr="009C6A63">
        <w:t>本实验通过</w:t>
      </w:r>
      <w:r>
        <w:rPr>
          <w:rFonts w:hint="eastAsia"/>
        </w:rPr>
        <w:t>使用</w:t>
      </w:r>
      <w:r>
        <w:t>华为云弹性负载均衡</w:t>
      </w:r>
      <w:r>
        <w:t>ELB</w:t>
      </w:r>
      <w:r>
        <w:t>和弹性伸缩</w:t>
      </w:r>
      <w:r>
        <w:t>AS</w:t>
      </w:r>
      <w:r>
        <w:t>服务，实现</w:t>
      </w:r>
      <w:r w:rsidRPr="009C6A63">
        <w:t>鲲鹏平台</w:t>
      </w:r>
      <w:r w:rsidRPr="009C6A63">
        <w:t>OA</w:t>
      </w:r>
      <w:r w:rsidRPr="009C6A63">
        <w:t>系统</w:t>
      </w:r>
      <w:r>
        <w:t>应用</w:t>
      </w:r>
      <w:r w:rsidRPr="009C6A63">
        <w:t>的</w:t>
      </w:r>
      <w:r>
        <w:t>高可用部署</w:t>
      </w:r>
      <w:r w:rsidRPr="009C6A63">
        <w:t>。</w:t>
      </w:r>
    </w:p>
    <w:p w14:paraId="21068851" w14:textId="77777777" w:rsidR="0081711B" w:rsidRPr="009C6A63" w:rsidRDefault="0081711B" w:rsidP="0081711B">
      <w:pPr>
        <w:pStyle w:val="3"/>
        <w:numPr>
          <w:ilvl w:val="2"/>
          <w:numId w:val="4"/>
        </w:numPr>
        <w:rPr>
          <w:rFonts w:cs="Huawei Sans"/>
        </w:rPr>
      </w:pPr>
      <w:bookmarkStart w:id="79" w:name="_Toc48900575"/>
      <w:bookmarkStart w:id="80" w:name="_Toc57618239"/>
      <w:r w:rsidRPr="009C6A63">
        <w:rPr>
          <w:rFonts w:cs="Huawei Sans"/>
        </w:rPr>
        <w:t>实验目的</w:t>
      </w:r>
      <w:bookmarkEnd w:id="79"/>
      <w:bookmarkEnd w:id="80"/>
    </w:p>
    <w:p w14:paraId="12A83D2E" w14:textId="77777777" w:rsidR="0081711B" w:rsidRPr="009C6A63" w:rsidRDefault="0081711B" w:rsidP="0081711B">
      <w:pPr>
        <w:pStyle w:val="4a"/>
        <w:rPr>
          <w:rFonts w:cs="Huawei Sans"/>
        </w:rPr>
      </w:pPr>
      <w:r>
        <w:t>了解和使用华为云弹性负载均衡</w:t>
      </w:r>
      <w:r>
        <w:t>ELB</w:t>
      </w:r>
      <w:r>
        <w:t>和弹性伸缩</w:t>
      </w:r>
      <w:r>
        <w:t>AS</w:t>
      </w:r>
      <w:r>
        <w:t>服务</w:t>
      </w:r>
      <w:r w:rsidRPr="009C6A63">
        <w:rPr>
          <w:rFonts w:cs="Huawei Sans"/>
        </w:rPr>
        <w:t>。</w:t>
      </w:r>
    </w:p>
    <w:p w14:paraId="7980C0BC" w14:textId="0140F600" w:rsidR="0081711B" w:rsidRPr="0081711B" w:rsidRDefault="0081711B" w:rsidP="0081711B">
      <w:pPr>
        <w:pStyle w:val="4a"/>
        <w:rPr>
          <w:rFonts w:cs="Huawei Sans"/>
        </w:rPr>
      </w:pPr>
      <w:r w:rsidRPr="009C6A63">
        <w:rPr>
          <w:rFonts w:cs="Huawei Sans"/>
        </w:rPr>
        <w:t>掌握在鲲鹏</w:t>
      </w:r>
      <w:r>
        <w:rPr>
          <w:rFonts w:cs="Huawei Sans" w:hint="eastAsia"/>
        </w:rPr>
        <w:t>平台</w:t>
      </w:r>
      <w:r>
        <w:rPr>
          <w:rFonts w:cs="Huawei Sans"/>
        </w:rPr>
        <w:t>部署高可用架构</w:t>
      </w:r>
      <w:r w:rsidRPr="009C6A63">
        <w:rPr>
          <w:rFonts w:cs="Huawei Sans"/>
        </w:rPr>
        <w:t>的方法。</w:t>
      </w:r>
    </w:p>
    <w:p w14:paraId="0532B8F1" w14:textId="5C2F3166" w:rsidR="00F86274" w:rsidRDefault="00F86274" w:rsidP="00F86274">
      <w:pPr>
        <w:pStyle w:val="2"/>
      </w:pPr>
      <w:bookmarkStart w:id="81" w:name="_Toc57618240"/>
      <w:r>
        <w:t>配置应用开机启动</w:t>
      </w:r>
      <w:bookmarkEnd w:id="81"/>
    </w:p>
    <w:p w14:paraId="79A1D922" w14:textId="77777777" w:rsidR="00F86274" w:rsidRPr="009C6A63" w:rsidRDefault="00F86274" w:rsidP="00F86274">
      <w:pPr>
        <w:pStyle w:val="3"/>
        <w:numPr>
          <w:ilvl w:val="2"/>
          <w:numId w:val="4"/>
        </w:numPr>
        <w:rPr>
          <w:rFonts w:cs="Huawei Sans"/>
        </w:rPr>
      </w:pPr>
      <w:bookmarkStart w:id="82" w:name="_Toc57618241"/>
      <w:r w:rsidRPr="009C6A63">
        <w:rPr>
          <w:rFonts w:cs="Huawei Sans"/>
        </w:rPr>
        <w:t>获取启动脚本</w:t>
      </w:r>
      <w:bookmarkEnd w:id="82"/>
    </w:p>
    <w:p w14:paraId="5113D820" w14:textId="77777777" w:rsidR="00F86274" w:rsidRPr="009C6A63" w:rsidRDefault="00F86274" w:rsidP="00F86274">
      <w:pPr>
        <w:pStyle w:val="30"/>
      </w:pPr>
      <w:r w:rsidRPr="009C6A63">
        <w:t>执行以下命令，下载启动脚本</w:t>
      </w:r>
      <w:r>
        <w:rPr>
          <w:rFonts w:hint="eastAsia"/>
        </w:rPr>
        <w:t>。</w:t>
      </w:r>
    </w:p>
    <w:p w14:paraId="01571753" w14:textId="37BC2A74" w:rsidR="00F86274" w:rsidRPr="0086667B" w:rsidRDefault="00E818C1" w:rsidP="00F86274">
      <w:pPr>
        <w:pStyle w:val="2f2"/>
      </w:pPr>
      <w:r w:rsidRPr="00E818C1">
        <w:t>[root@ecs-oa oasys_mysql]#</w:t>
      </w:r>
      <w:r>
        <w:t xml:space="preserve"> </w:t>
      </w:r>
      <w:r w:rsidR="00F86274" w:rsidRPr="0086667B">
        <w:t>cd /home/</w:t>
      </w:r>
    </w:p>
    <w:p w14:paraId="05267A83" w14:textId="00BE967B" w:rsidR="00F86274" w:rsidRPr="009C6A63" w:rsidRDefault="00E818C1" w:rsidP="00F86274">
      <w:pPr>
        <w:pStyle w:val="2f2"/>
      </w:pPr>
      <w:r w:rsidRPr="00E818C1">
        <w:t xml:space="preserve">[root@ecs-oa home]# </w:t>
      </w:r>
      <w:r w:rsidR="00F86274" w:rsidRPr="0086667B">
        <w:t xml:space="preserve">wget </w:t>
      </w:r>
      <w:r w:rsidR="00F86274" w:rsidRPr="00C37EEE">
        <w:rPr>
          <w:rStyle w:val="ad"/>
          <w:color w:val="auto"/>
        </w:rPr>
        <w:t>https://software-package.obs.cn-east-2.myhuaweicloud.com/%E5%A4%A7%E4%B8%AD%E5%9E%8B%E4%BC%81%E4%B8%9AOA%E7%B3%BB%E7%BB%9F%E6%90%AD%E5%BB%BA%E4%B8%8E%E8%BF%90%E7%BB%B4%E5%AE%9E%E8%B7%B5/autostart.sh</w:t>
      </w:r>
    </w:p>
    <w:p w14:paraId="30369F47" w14:textId="77777777" w:rsidR="00F86274" w:rsidRPr="009C6A63" w:rsidRDefault="00F86274" w:rsidP="00F86274">
      <w:pPr>
        <w:pStyle w:val="30"/>
      </w:pPr>
      <w:r w:rsidRPr="009C6A63">
        <w:t>执行以下命令，打开脚本文件</w:t>
      </w:r>
      <w:r>
        <w:rPr>
          <w:rFonts w:hint="eastAsia"/>
        </w:rPr>
        <w:t>。</w:t>
      </w:r>
    </w:p>
    <w:p w14:paraId="3A8921CC" w14:textId="447D0DF7" w:rsidR="00F86274" w:rsidRPr="0086667B" w:rsidRDefault="00E818C1" w:rsidP="00E818C1">
      <w:pPr>
        <w:pStyle w:val="2f2"/>
      </w:pPr>
      <w:r w:rsidRPr="00E818C1">
        <w:t xml:space="preserve">[root@ecs-oa home]# </w:t>
      </w:r>
      <w:r w:rsidR="00F86274" w:rsidRPr="009C6A63">
        <w:t>vim autostart.sh</w:t>
      </w:r>
    </w:p>
    <w:p w14:paraId="39E24FBC" w14:textId="77777777" w:rsidR="00F86274" w:rsidRDefault="00F86274" w:rsidP="00F86274">
      <w:pPr>
        <w:pStyle w:val="30"/>
      </w:pPr>
      <w:r w:rsidRPr="009C6A63">
        <w:t>执行以下命令，修改脚本代码</w:t>
      </w:r>
      <w:r>
        <w:rPr>
          <w:rFonts w:hint="eastAsia"/>
        </w:rPr>
        <w:t>。</w:t>
      </w:r>
    </w:p>
    <w:p w14:paraId="3A19BF81" w14:textId="77777777" w:rsidR="00F86274" w:rsidRDefault="00F86274" w:rsidP="00F86274">
      <w:pPr>
        <w:pStyle w:val="1e"/>
      </w:pPr>
      <w:r w:rsidRPr="007E0852">
        <w:t>修改</w:t>
      </w:r>
      <w:r w:rsidRPr="007E0852">
        <w:t>JAVA_HOME</w:t>
      </w:r>
      <w:r w:rsidRPr="007E0852">
        <w:t>为当前</w:t>
      </w:r>
      <w:r>
        <w:t>操作</w:t>
      </w:r>
      <w:r w:rsidRPr="007E0852">
        <w:t>系统</w:t>
      </w:r>
      <w:r w:rsidRPr="007E0852">
        <w:t>Java</w:t>
      </w:r>
      <w:r>
        <w:t>虚拟机的目录</w:t>
      </w:r>
      <w:r>
        <w:rPr>
          <w:rFonts w:hint="eastAsia"/>
        </w:rPr>
        <w:t>。</w:t>
      </w:r>
    </w:p>
    <w:p w14:paraId="08D49A66" w14:textId="77777777" w:rsidR="00F86274" w:rsidRDefault="00F86274" w:rsidP="00E818C1">
      <w:pPr>
        <w:pStyle w:val="2f2"/>
      </w:pPr>
      <w:r w:rsidRPr="003E1DE4">
        <w:t>/usr/lib/jvm/java-1.8.0-openjdk-1.8.0.242.b08-1.h5.oe1.aarch64</w:t>
      </w:r>
      <w:r>
        <w:t>/</w:t>
      </w:r>
    </w:p>
    <w:p w14:paraId="5F33E90F" w14:textId="77777777" w:rsidR="00F86274" w:rsidRPr="003E1DE4" w:rsidRDefault="00F86274" w:rsidP="00F86274">
      <w:pPr>
        <w:pStyle w:val="1e"/>
      </w:pPr>
      <w:r w:rsidRPr="007E0852">
        <w:t>修改</w:t>
      </w:r>
      <w:r w:rsidRPr="007E0852">
        <w:t>app</w:t>
      </w:r>
      <w:r w:rsidRPr="007E0852">
        <w:t>为</w:t>
      </w:r>
      <w:r>
        <w:rPr>
          <w:rFonts w:hint="eastAsia"/>
        </w:rPr>
        <w:t>当前</w:t>
      </w:r>
      <w:r w:rsidRPr="007E0852">
        <w:t>OA</w:t>
      </w:r>
      <w:r w:rsidRPr="007E0852">
        <w:t>系统</w:t>
      </w:r>
      <w:r w:rsidRPr="007E0852">
        <w:t>jar</w:t>
      </w:r>
      <w:r>
        <w:t>包地址</w:t>
      </w:r>
      <w:r>
        <w:rPr>
          <w:rFonts w:hint="eastAsia"/>
        </w:rPr>
        <w:t>。</w:t>
      </w:r>
    </w:p>
    <w:p w14:paraId="6580D284" w14:textId="77777777" w:rsidR="00F86274" w:rsidRPr="009C6A63" w:rsidRDefault="00F86274" w:rsidP="00E818C1">
      <w:pPr>
        <w:pStyle w:val="2f2"/>
      </w:pPr>
      <w:r w:rsidRPr="000D1CA6">
        <w:t>/home/oasys_mysql/target/oasys.jar</w:t>
      </w:r>
    </w:p>
    <w:p w14:paraId="1A190BA4" w14:textId="77777777" w:rsidR="00F86274" w:rsidRPr="009C6A63" w:rsidRDefault="00F86274" w:rsidP="00F86274">
      <w:pPr>
        <w:pStyle w:val="1e"/>
      </w:pPr>
      <w:r>
        <w:rPr>
          <w:noProof/>
        </w:rPr>
        <w:lastRenderedPageBreak/>
        <w:drawing>
          <wp:inline distT="0" distB="0" distL="0" distR="0" wp14:anchorId="28639E21" wp14:editId="32C3BF15">
            <wp:extent cx="5454650" cy="85911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9112" cy="866119"/>
                    </a:xfrm>
                    <a:prstGeom prst="rect">
                      <a:avLst/>
                    </a:prstGeom>
                  </pic:spPr>
                </pic:pic>
              </a:graphicData>
            </a:graphic>
          </wp:inline>
        </w:drawing>
      </w:r>
    </w:p>
    <w:p w14:paraId="4DE04574" w14:textId="77777777" w:rsidR="00F86274" w:rsidRPr="009C6A63" w:rsidRDefault="00F86274" w:rsidP="00F86274">
      <w:pPr>
        <w:pStyle w:val="30"/>
      </w:pPr>
      <w:r w:rsidRPr="009C6A63">
        <w:t>执行以下命令，为脚本添加可执行权限</w:t>
      </w:r>
      <w:r>
        <w:rPr>
          <w:rFonts w:hint="eastAsia"/>
        </w:rPr>
        <w:t>。</w:t>
      </w:r>
    </w:p>
    <w:p w14:paraId="2FD559CB" w14:textId="0696D7A7" w:rsidR="00F86274" w:rsidRPr="0086667B" w:rsidRDefault="00E818C1" w:rsidP="00E818C1">
      <w:pPr>
        <w:pStyle w:val="2f2"/>
      </w:pPr>
      <w:r w:rsidRPr="00E818C1">
        <w:t>[root@ecs-oa home]# chmod +x autostart.sh</w:t>
      </w:r>
    </w:p>
    <w:p w14:paraId="26E294BE" w14:textId="77777777" w:rsidR="00F86274" w:rsidRPr="009C6A63" w:rsidRDefault="00F86274" w:rsidP="00F86274">
      <w:pPr>
        <w:pStyle w:val="3"/>
        <w:numPr>
          <w:ilvl w:val="2"/>
          <w:numId w:val="4"/>
        </w:numPr>
        <w:rPr>
          <w:rFonts w:cs="Huawei Sans"/>
        </w:rPr>
      </w:pPr>
      <w:bookmarkStart w:id="83" w:name="_Toc57618242"/>
      <w:r w:rsidRPr="009C6A63">
        <w:rPr>
          <w:rFonts w:cs="Huawei Sans"/>
        </w:rPr>
        <w:t>自定义开机启动命令</w:t>
      </w:r>
      <w:bookmarkEnd w:id="83"/>
    </w:p>
    <w:p w14:paraId="5D710840" w14:textId="77777777" w:rsidR="00F86274" w:rsidRPr="009C6A63" w:rsidRDefault="00F86274" w:rsidP="00F86274">
      <w:pPr>
        <w:pStyle w:val="30"/>
      </w:pPr>
      <w:r w:rsidRPr="009C6A63">
        <w:t>执行以下命令，进入系统目录，下载服务脚本</w:t>
      </w:r>
      <w:r>
        <w:rPr>
          <w:rFonts w:hint="eastAsia"/>
        </w:rPr>
        <w:t>。</w:t>
      </w:r>
    </w:p>
    <w:p w14:paraId="5456672D" w14:textId="415B5D02" w:rsidR="00F86274" w:rsidRPr="0086667B" w:rsidRDefault="00E818C1" w:rsidP="00E818C1">
      <w:pPr>
        <w:pStyle w:val="2f2"/>
      </w:pPr>
      <w:r w:rsidRPr="00E818C1">
        <w:t>[root@ecs-oa home]#</w:t>
      </w:r>
      <w:r>
        <w:t xml:space="preserve"> </w:t>
      </w:r>
      <w:r w:rsidR="00F86274" w:rsidRPr="0086667B">
        <w:t>cd /etc/systemd/system/</w:t>
      </w:r>
    </w:p>
    <w:p w14:paraId="11C100B8" w14:textId="4B463187" w:rsidR="00F86274" w:rsidRPr="009C6A63" w:rsidRDefault="00E818C1" w:rsidP="00E818C1">
      <w:pPr>
        <w:pStyle w:val="2f2"/>
      </w:pPr>
      <w:r>
        <w:t>[root@ecs-oa system</w:t>
      </w:r>
      <w:r w:rsidRPr="00E818C1">
        <w:t xml:space="preserve">]# </w:t>
      </w:r>
      <w:r w:rsidR="00F86274" w:rsidRPr="0086667B">
        <w:t xml:space="preserve">wget </w:t>
      </w:r>
      <w:r w:rsidR="00F86274" w:rsidRPr="00264C86">
        <w:rPr>
          <w:rStyle w:val="ad"/>
          <w:color w:val="auto"/>
        </w:rPr>
        <w:t>https://software-package.obs.cn-east-2.myhuaweicloud.com/%E5%A4%A7%E4%B8%AD%E5%9E%8B%E4%BC%81%E4%B8%9AOA%E7%B3%BB%E7%BB%9F%E6%90%AD%E5%BB%BA%E4%B8%8E%E8%BF%90%E7%BB%B4%E5%AE%9E%E8%B7%B5/oa-service.service</w:t>
      </w:r>
    </w:p>
    <w:p w14:paraId="34453E61" w14:textId="77777777" w:rsidR="00F86274" w:rsidRPr="009C6A63" w:rsidRDefault="00F86274" w:rsidP="00F86274">
      <w:pPr>
        <w:pStyle w:val="30"/>
      </w:pPr>
      <w:r w:rsidRPr="009C6A63">
        <w:t>执行以下命令，为脚本添加可执行权限</w:t>
      </w:r>
      <w:r>
        <w:rPr>
          <w:rFonts w:hint="eastAsia"/>
        </w:rPr>
        <w:t>。</w:t>
      </w:r>
    </w:p>
    <w:p w14:paraId="5F76D72B" w14:textId="533BF71F" w:rsidR="00F86274" w:rsidRPr="0086667B" w:rsidRDefault="00E818C1" w:rsidP="00E818C1">
      <w:pPr>
        <w:pStyle w:val="2f2"/>
      </w:pPr>
      <w:r w:rsidRPr="00E818C1">
        <w:t>[root@ecs-oa system]#</w:t>
      </w:r>
      <w:r>
        <w:t xml:space="preserve"> </w:t>
      </w:r>
      <w:r w:rsidR="00F86274" w:rsidRPr="009C6A63">
        <w:t>chmod +x oa-service.service</w:t>
      </w:r>
    </w:p>
    <w:p w14:paraId="6D2974D8" w14:textId="77777777" w:rsidR="00F86274" w:rsidRPr="009C6A63" w:rsidRDefault="00F86274" w:rsidP="00F86274">
      <w:pPr>
        <w:pStyle w:val="30"/>
      </w:pPr>
      <w:r w:rsidRPr="009C6A63">
        <w:t>执行以下命令，添加开机启动服务</w:t>
      </w:r>
      <w:r>
        <w:rPr>
          <w:rFonts w:hint="eastAsia"/>
        </w:rPr>
        <w:t>。</w:t>
      </w:r>
    </w:p>
    <w:p w14:paraId="6A7475B5" w14:textId="77777777" w:rsidR="00F86274" w:rsidRDefault="00F86274" w:rsidP="00F86274">
      <w:pPr>
        <w:pStyle w:val="affffc"/>
      </w:pPr>
      <w:r w:rsidRPr="009C6A63">
        <w:t>systemctl enable oa-service.service</w:t>
      </w:r>
    </w:p>
    <w:p w14:paraId="448C5294" w14:textId="77777777" w:rsidR="00F86274" w:rsidRPr="009C6A63" w:rsidRDefault="00F86274" w:rsidP="00F86274">
      <w:pPr>
        <w:pStyle w:val="3"/>
        <w:numPr>
          <w:ilvl w:val="2"/>
          <w:numId w:val="4"/>
        </w:numPr>
        <w:rPr>
          <w:rFonts w:cs="Huawei Sans"/>
        </w:rPr>
      </w:pPr>
      <w:bookmarkStart w:id="84" w:name="_Toc57618243"/>
      <w:r w:rsidRPr="009C6A63">
        <w:rPr>
          <w:rFonts w:cs="Huawei Sans"/>
        </w:rPr>
        <w:t>验证开机启动</w:t>
      </w:r>
      <w:bookmarkEnd w:id="84"/>
    </w:p>
    <w:p w14:paraId="5648C9A9" w14:textId="3BE7DC1B" w:rsidR="00F86274" w:rsidRPr="009C6A63" w:rsidRDefault="00F86274" w:rsidP="00F86274">
      <w:pPr>
        <w:pStyle w:val="30"/>
      </w:pPr>
      <w:r w:rsidRPr="009C6A63">
        <w:t>返回华为云控制台，</w:t>
      </w:r>
      <w:r>
        <w:t>点击</w:t>
      </w:r>
      <w:r>
        <w:rPr>
          <w:rFonts w:hint="eastAsia"/>
        </w:rPr>
        <w:t>“更多</w:t>
      </w:r>
      <w:r>
        <w:rPr>
          <w:rFonts w:hint="eastAsia"/>
        </w:rPr>
        <w:t xml:space="preserve"> </w:t>
      </w:r>
      <w:r>
        <w:t xml:space="preserve">-&gt; </w:t>
      </w:r>
      <w:r>
        <w:t>重启</w:t>
      </w:r>
      <w:r>
        <w:rPr>
          <w:rFonts w:hint="eastAsia"/>
        </w:rPr>
        <w:t>”，</w:t>
      </w:r>
      <w:r w:rsidRPr="009C6A63">
        <w:t>重启名为</w:t>
      </w:r>
      <w:r w:rsidRPr="009C6A63">
        <w:t>ecs-oa</w:t>
      </w:r>
      <w:r w:rsidRPr="009C6A63">
        <w:t>的云服务器</w:t>
      </w:r>
      <w:r>
        <w:rPr>
          <w:rFonts w:hint="eastAsia"/>
        </w:rPr>
        <w:t>。</w:t>
      </w:r>
    </w:p>
    <w:p w14:paraId="416D46B0" w14:textId="0B5B9DD8" w:rsidR="00F86274" w:rsidRPr="009C6A63" w:rsidRDefault="009303D3" w:rsidP="00F86274">
      <w:pPr>
        <w:pStyle w:val="1e"/>
      </w:pPr>
      <w:r>
        <w:rPr>
          <w:noProof/>
          <w:shd w:val="clear" w:color="auto" w:fill="auto"/>
        </w:rPr>
        <mc:AlternateContent>
          <mc:Choice Requires="wps">
            <w:drawing>
              <wp:anchor distT="0" distB="0" distL="114300" distR="114300" simplePos="0" relativeHeight="251685376" behindDoc="0" locked="0" layoutInCell="1" allowOverlap="1" wp14:anchorId="54C31CE4" wp14:editId="35E2AA6C">
                <wp:simplePos x="0" y="0"/>
                <wp:positionH relativeFrom="column">
                  <wp:posOffset>1083310</wp:posOffset>
                </wp:positionH>
                <wp:positionV relativeFrom="paragraph">
                  <wp:posOffset>542290</wp:posOffset>
                </wp:positionV>
                <wp:extent cx="298450" cy="107950"/>
                <wp:effectExtent l="0" t="0" r="6350" b="6350"/>
                <wp:wrapNone/>
                <wp:docPr id="3" name="矩形 3"/>
                <wp:cNvGraphicFramePr/>
                <a:graphic xmlns:a="http://schemas.openxmlformats.org/drawingml/2006/main">
                  <a:graphicData uri="http://schemas.microsoft.com/office/word/2010/wordprocessingShape">
                    <wps:wsp>
                      <wps:cNvSpPr/>
                      <wps:spPr>
                        <a:xfrm>
                          <a:off x="0" y="0"/>
                          <a:ext cx="298450" cy="1079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EF8C4" id="矩形 3" o:spid="_x0000_s1026" style="position:absolute;left:0;text-align:left;margin-left:85.3pt;margin-top:42.7pt;width:23.5pt;height:8.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" fillcolor="white [3212]" stroked="f" strokeweight="2pt"/>
            </w:pict>
          </mc:Fallback>
        </mc:AlternateContent>
      </w:r>
      <w:r w:rsidR="00F86274">
        <w:rPr>
          <w:noProof/>
        </w:rPr>
        <w:drawing>
          <wp:inline distT="0" distB="0" distL="0" distR="0" wp14:anchorId="301D3856" wp14:editId="42FDB079">
            <wp:extent cx="5486400" cy="1316668"/>
            <wp:effectExtent l="19050" t="19050" r="19050" b="171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7517" cy="1324136"/>
                    </a:xfrm>
                    <a:prstGeom prst="rect">
                      <a:avLst/>
                    </a:prstGeom>
                    <a:ln w="12700">
                      <a:solidFill>
                        <a:schemeClr val="bg1">
                          <a:lumMod val="85000"/>
                        </a:schemeClr>
                      </a:solidFill>
                    </a:ln>
                  </pic:spPr>
                </pic:pic>
              </a:graphicData>
            </a:graphic>
          </wp:inline>
        </w:drawing>
      </w:r>
    </w:p>
    <w:p w14:paraId="183DB62A" w14:textId="4BC767D9" w:rsidR="00F86274" w:rsidRDefault="00F86274" w:rsidP="00F86274">
      <w:pPr>
        <w:pStyle w:val="30"/>
      </w:pPr>
      <w:r w:rsidRPr="009C6A63">
        <w:t>等待</w:t>
      </w:r>
      <w:r w:rsidRPr="009C6A63">
        <w:t>1-2</w:t>
      </w:r>
      <w:r w:rsidRPr="009C6A63">
        <w:t>分钟，通过</w:t>
      </w:r>
      <w:r>
        <w:rPr>
          <w:rFonts w:hint="eastAsia"/>
        </w:rPr>
        <w:t>ecs-oa</w:t>
      </w:r>
      <w:r>
        <w:rPr>
          <w:rFonts w:hint="eastAsia"/>
        </w:rPr>
        <w:t>弹性公网</w:t>
      </w:r>
      <w:r w:rsidRPr="009C6A63">
        <w:t>IP</w:t>
      </w:r>
      <w:r w:rsidRPr="009C6A63">
        <w:t>地址加</w:t>
      </w:r>
      <w:r w:rsidRPr="009C6A63">
        <w:t>8088</w:t>
      </w:r>
      <w:r w:rsidRPr="009C6A63">
        <w:t>端口访问</w:t>
      </w:r>
      <w:r w:rsidRPr="009C6A63">
        <w:t>OA</w:t>
      </w:r>
      <w:r w:rsidRPr="009C6A63">
        <w:t>系统登录页，</w:t>
      </w:r>
      <w:r>
        <w:rPr>
          <w:rFonts w:hint="eastAsia"/>
        </w:rPr>
        <w:t>如</w:t>
      </w:r>
      <w:r w:rsidRPr="0072707B">
        <w:t>http://</w:t>
      </w:r>
      <w:r w:rsidRPr="00EC7138">
        <w:t>124.70.8.248</w:t>
      </w:r>
      <w:r w:rsidRPr="0072707B">
        <w:t>:8088/</w:t>
      </w:r>
      <w:r>
        <w:rPr>
          <w:rFonts w:hint="eastAsia"/>
        </w:rPr>
        <w:t>。</w:t>
      </w:r>
      <w:r w:rsidRPr="009C6A63">
        <w:t>使用用户名</w:t>
      </w:r>
      <w:r w:rsidRPr="009C6A63">
        <w:t>“soli”</w:t>
      </w:r>
      <w:r w:rsidRPr="009C6A63">
        <w:t>和密码</w:t>
      </w:r>
      <w:r w:rsidRPr="009C6A63">
        <w:t>“123456”</w:t>
      </w:r>
      <w:r w:rsidRPr="009C6A63">
        <w:t>登录进入</w:t>
      </w:r>
      <w:r w:rsidRPr="009C6A63">
        <w:t>OA</w:t>
      </w:r>
      <w:r w:rsidRPr="009C6A63">
        <w:t>系统主界面</w:t>
      </w:r>
      <w:r>
        <w:rPr>
          <w:rFonts w:hint="eastAsia"/>
        </w:rPr>
        <w:t>。</w:t>
      </w:r>
    </w:p>
    <w:p w14:paraId="198706F9" w14:textId="12823623" w:rsidR="00F86274" w:rsidRPr="00F86274" w:rsidRDefault="00F86274" w:rsidP="00F86274">
      <w:pPr>
        <w:pStyle w:val="1e"/>
        <w:rPr>
          <w:lang w:eastAsia="en-US"/>
        </w:rPr>
      </w:pPr>
      <w:r>
        <w:rPr>
          <w:noProof/>
        </w:rPr>
        <w:lastRenderedPageBreak/>
        <w:drawing>
          <wp:inline distT="0" distB="0" distL="0" distR="0" wp14:anchorId="653F69A1" wp14:editId="619028AA">
            <wp:extent cx="5391150" cy="2746477"/>
            <wp:effectExtent l="19050" t="19050" r="19050" b="158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7121" cy="2749519"/>
                    </a:xfrm>
                    <a:prstGeom prst="rect">
                      <a:avLst/>
                    </a:prstGeom>
                    <a:ln w="12700">
                      <a:solidFill>
                        <a:schemeClr val="bg1">
                          <a:lumMod val="85000"/>
                        </a:schemeClr>
                      </a:solidFill>
                    </a:ln>
                  </pic:spPr>
                </pic:pic>
              </a:graphicData>
            </a:graphic>
          </wp:inline>
        </w:drawing>
      </w:r>
    </w:p>
    <w:p w14:paraId="6028F950" w14:textId="77777777" w:rsidR="000733A9" w:rsidRPr="009C6A63" w:rsidRDefault="000733A9" w:rsidP="000733A9">
      <w:pPr>
        <w:pStyle w:val="2"/>
      </w:pPr>
      <w:bookmarkStart w:id="85" w:name="_Toc57618244"/>
      <w:r>
        <w:t>配置</w:t>
      </w:r>
      <w:r w:rsidRPr="009C6A63">
        <w:t>弹性负载均衡</w:t>
      </w:r>
      <w:bookmarkEnd w:id="85"/>
    </w:p>
    <w:p w14:paraId="1EF150C6" w14:textId="77777777" w:rsidR="000733A9" w:rsidRPr="009C6A63" w:rsidRDefault="000733A9" w:rsidP="000733A9">
      <w:pPr>
        <w:pStyle w:val="3"/>
        <w:numPr>
          <w:ilvl w:val="2"/>
          <w:numId w:val="4"/>
        </w:numPr>
        <w:rPr>
          <w:rFonts w:cs="Huawei Sans"/>
          <w:b/>
          <w:bCs/>
          <w:sz w:val="44"/>
          <w:szCs w:val="44"/>
        </w:rPr>
      </w:pPr>
      <w:bookmarkStart w:id="86" w:name="_Toc40857017"/>
      <w:bookmarkStart w:id="87" w:name="_Toc57618245"/>
      <w:r w:rsidRPr="009C6A63">
        <w:rPr>
          <w:rFonts w:cs="Huawei Sans"/>
        </w:rPr>
        <w:t>购买华为云</w:t>
      </w:r>
      <w:r w:rsidRPr="009C6A63">
        <w:rPr>
          <w:rFonts w:cs="Huawei Sans"/>
        </w:rPr>
        <w:t>ELB</w:t>
      </w:r>
      <w:r w:rsidRPr="009C6A63">
        <w:rPr>
          <w:rFonts w:cs="Huawei Sans"/>
        </w:rPr>
        <w:t>弹性负载均衡</w:t>
      </w:r>
      <w:bookmarkEnd w:id="86"/>
      <w:bookmarkEnd w:id="87"/>
    </w:p>
    <w:p w14:paraId="2AB4862F" w14:textId="77777777" w:rsidR="000733A9" w:rsidRPr="009C6A63" w:rsidRDefault="000733A9" w:rsidP="000733A9">
      <w:pPr>
        <w:pStyle w:val="30"/>
      </w:pPr>
      <w:r w:rsidRPr="009C6A63">
        <w:t>进入</w:t>
      </w:r>
      <w:r>
        <w:t>华为云</w:t>
      </w:r>
      <w:r w:rsidRPr="009C6A63">
        <w:t>控制台操作页面</w:t>
      </w:r>
      <w:r>
        <w:rPr>
          <w:rFonts w:hint="eastAsia"/>
        </w:rPr>
        <w:t>。</w:t>
      </w:r>
      <w:r w:rsidRPr="009C6A63">
        <w:t>选择区域</w:t>
      </w:r>
      <w:r w:rsidRPr="009C6A63">
        <w:t>“</w:t>
      </w:r>
      <w:r w:rsidRPr="009C6A63">
        <w:t>北京四</w:t>
      </w:r>
      <w:r w:rsidRPr="009C6A63">
        <w:t>”</w:t>
      </w:r>
      <w:r w:rsidRPr="009C6A63">
        <w:t>，单击</w:t>
      </w:r>
      <w:r w:rsidRPr="009C6A63">
        <w:t>“</w:t>
      </w:r>
      <w:r w:rsidRPr="009C6A63">
        <w:t>服务列表</w:t>
      </w:r>
      <w:r w:rsidRPr="009C6A63">
        <w:t>”</w:t>
      </w:r>
      <w:r w:rsidRPr="009C6A63">
        <w:t>，选择</w:t>
      </w:r>
      <w:r w:rsidRPr="009C6A63">
        <w:t>“</w:t>
      </w:r>
      <w:r w:rsidRPr="009C6A63">
        <w:t>网络</w:t>
      </w:r>
      <w:r w:rsidRPr="009C6A63">
        <w:t xml:space="preserve"> </w:t>
      </w:r>
      <w:r>
        <w:sym w:font="Wingdings" w:char="F0E0"/>
      </w:r>
      <w:r w:rsidRPr="009C6A63">
        <w:t xml:space="preserve"> </w:t>
      </w:r>
      <w:r w:rsidRPr="009C6A63">
        <w:t>弹性负载均衡</w:t>
      </w:r>
      <w:r w:rsidRPr="009C6A63">
        <w:t>ELB”</w:t>
      </w:r>
      <w:r w:rsidRPr="009C6A63">
        <w:t>，进入弹性负载均衡列表页面。</w:t>
      </w:r>
    </w:p>
    <w:p w14:paraId="6A8C9323" w14:textId="77777777" w:rsidR="000733A9" w:rsidRPr="009C6A63" w:rsidRDefault="000733A9" w:rsidP="000733A9">
      <w:pPr>
        <w:pStyle w:val="1e"/>
      </w:pPr>
      <w:r w:rsidRPr="009C6A63">
        <w:rPr>
          <w:noProof/>
        </w:rPr>
        <w:drawing>
          <wp:inline distT="0" distB="0" distL="0" distR="0" wp14:anchorId="47EE4983" wp14:editId="669A82F7">
            <wp:extent cx="5454000" cy="1504688"/>
            <wp:effectExtent l="19050" t="19050" r="13970" b="196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54000" cy="1504688"/>
                    </a:xfrm>
                    <a:prstGeom prst="rect">
                      <a:avLst/>
                    </a:prstGeom>
                    <a:ln w="12696" cmpd="sng">
                      <a:solidFill>
                        <a:schemeClr val="bg1">
                          <a:lumMod val="85000"/>
                        </a:schemeClr>
                      </a:solidFill>
                      <a:prstDash val="solid"/>
                    </a:ln>
                  </pic:spPr>
                </pic:pic>
              </a:graphicData>
            </a:graphic>
          </wp:inline>
        </w:drawing>
      </w:r>
    </w:p>
    <w:p w14:paraId="2DF58C4B" w14:textId="77777777" w:rsidR="000733A9" w:rsidRPr="009C6A63" w:rsidRDefault="000733A9" w:rsidP="000733A9">
      <w:pPr>
        <w:pStyle w:val="30"/>
      </w:pPr>
      <w:r w:rsidRPr="009C6A63">
        <w:t>单击页面右上角的</w:t>
      </w:r>
      <w:r w:rsidRPr="009C6A63">
        <w:t>“</w:t>
      </w:r>
      <w:r w:rsidRPr="009C6A63">
        <w:t>购买弹性负载均衡</w:t>
      </w:r>
      <w:r w:rsidRPr="009C6A63">
        <w:t>”</w:t>
      </w:r>
      <w:r w:rsidRPr="009C6A63">
        <w:t>。</w:t>
      </w:r>
    </w:p>
    <w:p w14:paraId="4013E646" w14:textId="77777777" w:rsidR="000733A9" w:rsidRPr="009C6A63" w:rsidRDefault="000733A9" w:rsidP="000733A9">
      <w:pPr>
        <w:pStyle w:val="1e"/>
      </w:pPr>
      <w:r>
        <w:rPr>
          <w:noProof/>
        </w:rPr>
        <w:drawing>
          <wp:inline distT="0" distB="0" distL="0" distR="0" wp14:anchorId="247BD565" wp14:editId="0C49DE43">
            <wp:extent cx="5453380" cy="1544691"/>
            <wp:effectExtent l="19050" t="19050" r="13970" b="177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5799" cy="1548209"/>
                    </a:xfrm>
                    <a:prstGeom prst="rect">
                      <a:avLst/>
                    </a:prstGeom>
                    <a:ln w="12696" cmpd="sng">
                      <a:solidFill>
                        <a:schemeClr val="bg1">
                          <a:lumMod val="85000"/>
                        </a:schemeClr>
                      </a:solidFill>
                      <a:prstDash val="solid"/>
                    </a:ln>
                  </pic:spPr>
                </pic:pic>
              </a:graphicData>
            </a:graphic>
          </wp:inline>
        </w:drawing>
      </w:r>
    </w:p>
    <w:p w14:paraId="5675DAC7" w14:textId="08E0688A" w:rsidR="000733A9" w:rsidRPr="009C6A63" w:rsidRDefault="000733A9" w:rsidP="000733A9">
      <w:pPr>
        <w:pStyle w:val="30"/>
      </w:pPr>
      <w:r w:rsidRPr="009C6A63">
        <w:lastRenderedPageBreak/>
        <w:t>选择与</w:t>
      </w:r>
      <w:r>
        <w:t>ecs</w:t>
      </w:r>
      <w:r>
        <w:rPr>
          <w:rFonts w:hint="eastAsia"/>
        </w:rPr>
        <w:t>-</w:t>
      </w:r>
      <w:r>
        <w:t>oa</w:t>
      </w:r>
      <w:r w:rsidRPr="009C6A63">
        <w:t>相同的</w:t>
      </w:r>
      <w:r>
        <w:rPr>
          <w:rFonts w:hint="eastAsia"/>
        </w:rPr>
        <w:t>“</w:t>
      </w:r>
      <w:r w:rsidRPr="009C6A63">
        <w:t>所属</w:t>
      </w:r>
      <w:r w:rsidRPr="009C6A63">
        <w:t>VPC</w:t>
      </w:r>
      <w:r>
        <w:rPr>
          <w:rFonts w:hint="eastAsia"/>
        </w:rPr>
        <w:t>”</w:t>
      </w:r>
      <w:r w:rsidRPr="009C6A63">
        <w:t>和</w:t>
      </w:r>
      <w:r>
        <w:rPr>
          <w:rFonts w:hint="eastAsia"/>
        </w:rPr>
        <w:t>“</w:t>
      </w:r>
      <w:r w:rsidRPr="009C6A63">
        <w:t>网络</w:t>
      </w:r>
      <w:r>
        <w:rPr>
          <w:rFonts w:hint="eastAsia"/>
        </w:rPr>
        <w:t>”</w:t>
      </w:r>
      <w:r w:rsidRPr="009C6A63">
        <w:t>，选择</w:t>
      </w:r>
      <w:r w:rsidRPr="009C6A63">
        <w:t>“</w:t>
      </w:r>
      <w:r w:rsidRPr="009C6A63">
        <w:t>按流量计费</w:t>
      </w:r>
      <w:r w:rsidRPr="009C6A63">
        <w:t>”</w:t>
      </w:r>
      <w:r w:rsidRPr="009C6A63">
        <w:t>，输入名称</w:t>
      </w:r>
      <w:r>
        <w:t>“elb-oa</w:t>
      </w:r>
      <w:r w:rsidRPr="009C6A63">
        <w:t>”</w:t>
      </w:r>
      <w:r w:rsidRPr="009C6A63">
        <w:t>，点击右下角</w:t>
      </w:r>
      <w:r w:rsidRPr="009C6A63">
        <w:t>“</w:t>
      </w:r>
      <w:r w:rsidRPr="009C6A63">
        <w:t>立即购买</w:t>
      </w:r>
      <w:r w:rsidRPr="009C6A63">
        <w:t>”</w:t>
      </w:r>
      <w:r>
        <w:rPr>
          <w:rFonts w:hint="eastAsia"/>
        </w:rPr>
        <w:t>。</w:t>
      </w:r>
    </w:p>
    <w:p w14:paraId="0256EBD9" w14:textId="77777777" w:rsidR="000733A9" w:rsidRPr="009C6A63" w:rsidRDefault="000733A9" w:rsidP="000733A9">
      <w:pPr>
        <w:pStyle w:val="1e"/>
      </w:pPr>
      <w:r>
        <w:rPr>
          <w:noProof/>
        </w:rPr>
        <w:drawing>
          <wp:inline distT="0" distB="0" distL="0" distR="0" wp14:anchorId="14ED6196" wp14:editId="20C4EB69">
            <wp:extent cx="5365750" cy="2610500"/>
            <wp:effectExtent l="19050" t="19050" r="25400" b="184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8356" cy="2611768"/>
                    </a:xfrm>
                    <a:prstGeom prst="rect">
                      <a:avLst/>
                    </a:prstGeom>
                    <a:ln w="12696" cmpd="sng">
                      <a:solidFill>
                        <a:schemeClr val="bg1">
                          <a:lumMod val="85000"/>
                        </a:schemeClr>
                      </a:solidFill>
                      <a:prstDash val="solid"/>
                    </a:ln>
                  </pic:spPr>
                </pic:pic>
              </a:graphicData>
            </a:graphic>
          </wp:inline>
        </w:drawing>
      </w:r>
    </w:p>
    <w:p w14:paraId="5BA2985B" w14:textId="77777777" w:rsidR="000733A9" w:rsidRPr="009C6A63" w:rsidRDefault="000733A9" w:rsidP="000733A9">
      <w:pPr>
        <w:pStyle w:val="30"/>
      </w:pPr>
      <w:r>
        <w:rPr>
          <w:rFonts w:hint="eastAsia"/>
        </w:rPr>
        <w:t>确认信息无误后，</w:t>
      </w:r>
      <w:r w:rsidRPr="009C6A63">
        <w:t>点击</w:t>
      </w:r>
      <w:r w:rsidRPr="009C6A63">
        <w:t>“</w:t>
      </w:r>
      <w:r w:rsidRPr="009C6A63">
        <w:t>提交</w:t>
      </w:r>
      <w:r w:rsidRPr="009C6A63">
        <w:t>”</w:t>
      </w:r>
      <w:r>
        <w:rPr>
          <w:rFonts w:hint="eastAsia"/>
        </w:rPr>
        <w:t>。</w:t>
      </w:r>
    </w:p>
    <w:p w14:paraId="07BBC191" w14:textId="77777777" w:rsidR="000733A9" w:rsidRPr="009C6A63" w:rsidRDefault="000733A9" w:rsidP="000733A9">
      <w:pPr>
        <w:pStyle w:val="1e"/>
      </w:pPr>
      <w:r>
        <w:rPr>
          <w:noProof/>
        </w:rPr>
        <w:drawing>
          <wp:inline distT="0" distB="0" distL="0" distR="0" wp14:anchorId="3E747474" wp14:editId="4078E0C3">
            <wp:extent cx="5365750" cy="2440698"/>
            <wp:effectExtent l="19050" t="19050" r="25400" b="171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544" cy="2443788"/>
                    </a:xfrm>
                    <a:prstGeom prst="rect">
                      <a:avLst/>
                    </a:prstGeom>
                    <a:ln w="12696" cmpd="sng">
                      <a:solidFill>
                        <a:schemeClr val="bg1">
                          <a:lumMod val="85000"/>
                        </a:schemeClr>
                      </a:solidFill>
                      <a:prstDash val="solid"/>
                    </a:ln>
                  </pic:spPr>
                </pic:pic>
              </a:graphicData>
            </a:graphic>
          </wp:inline>
        </w:drawing>
      </w:r>
    </w:p>
    <w:p w14:paraId="48FD8E60" w14:textId="77777777" w:rsidR="000733A9" w:rsidRPr="009C6A63" w:rsidRDefault="000733A9" w:rsidP="000733A9">
      <w:pPr>
        <w:pStyle w:val="3"/>
        <w:numPr>
          <w:ilvl w:val="2"/>
          <w:numId w:val="4"/>
        </w:numPr>
        <w:rPr>
          <w:rFonts w:cs="Huawei Sans"/>
        </w:rPr>
      </w:pPr>
      <w:bookmarkStart w:id="88" w:name="_Toc40857018"/>
      <w:bookmarkStart w:id="89" w:name="_Toc57618246"/>
      <w:r w:rsidRPr="009C6A63">
        <w:rPr>
          <w:rFonts w:cs="Huawei Sans"/>
        </w:rPr>
        <w:t>配置监听器</w:t>
      </w:r>
      <w:bookmarkEnd w:id="88"/>
      <w:bookmarkEnd w:id="89"/>
    </w:p>
    <w:p w14:paraId="424BC347" w14:textId="77777777" w:rsidR="000733A9" w:rsidRPr="009C6A63" w:rsidRDefault="000733A9" w:rsidP="000733A9">
      <w:pPr>
        <w:pStyle w:val="30"/>
      </w:pPr>
      <w:r>
        <w:t>在负载均衡器列表中</w:t>
      </w:r>
      <w:r>
        <w:rPr>
          <w:rFonts w:hint="eastAsia"/>
        </w:rPr>
        <w:t>，</w:t>
      </w:r>
      <w:r w:rsidRPr="009C6A63">
        <w:t>点击</w:t>
      </w:r>
      <w:r w:rsidRPr="009C6A63">
        <w:t>“</w:t>
      </w:r>
      <w:r w:rsidRPr="009C6A63">
        <w:t>点我开始配置</w:t>
      </w:r>
      <w:r w:rsidRPr="009C6A63">
        <w:t>”</w:t>
      </w:r>
      <w:r>
        <w:rPr>
          <w:rFonts w:hint="eastAsia"/>
        </w:rPr>
        <w:t>。</w:t>
      </w:r>
    </w:p>
    <w:p w14:paraId="6F8F62CA" w14:textId="77777777" w:rsidR="000733A9" w:rsidRPr="000462E8" w:rsidRDefault="000733A9" w:rsidP="000733A9">
      <w:pPr>
        <w:pStyle w:val="1e"/>
      </w:pPr>
      <w:r>
        <w:rPr>
          <w:noProof/>
        </w:rPr>
        <w:drawing>
          <wp:inline distT="0" distB="0" distL="0" distR="0" wp14:anchorId="027E60CA" wp14:editId="1E1E85C3">
            <wp:extent cx="5365750" cy="615742"/>
            <wp:effectExtent l="19050" t="19050" r="6350" b="133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5539" cy="623751"/>
                    </a:xfrm>
                    <a:prstGeom prst="rect">
                      <a:avLst/>
                    </a:prstGeom>
                    <a:ln w="12696" cmpd="sng">
                      <a:solidFill>
                        <a:schemeClr val="bg1">
                          <a:lumMod val="85000"/>
                        </a:schemeClr>
                      </a:solidFill>
                      <a:prstDash val="solid"/>
                    </a:ln>
                  </pic:spPr>
                </pic:pic>
              </a:graphicData>
            </a:graphic>
          </wp:inline>
        </w:drawing>
      </w:r>
    </w:p>
    <w:p w14:paraId="6ACDE414" w14:textId="77777777" w:rsidR="000733A9" w:rsidRPr="009C6A63" w:rsidRDefault="000733A9" w:rsidP="000733A9">
      <w:pPr>
        <w:pStyle w:val="30"/>
      </w:pPr>
      <w:r w:rsidRPr="009C6A63">
        <w:t>在</w:t>
      </w:r>
      <w:r w:rsidRPr="009C6A63">
        <w:t>“</w:t>
      </w:r>
      <w:r w:rsidRPr="009C6A63">
        <w:t>监听器</w:t>
      </w:r>
      <w:r w:rsidRPr="009C6A63">
        <w:t>”</w:t>
      </w:r>
      <w:r w:rsidRPr="009C6A63">
        <w:t>标签中，点击</w:t>
      </w:r>
      <w:r w:rsidRPr="009C6A63">
        <w:t>“</w:t>
      </w:r>
      <w:r w:rsidRPr="009C6A63">
        <w:t>添加监听器</w:t>
      </w:r>
      <w:r w:rsidRPr="009C6A63">
        <w:t>”</w:t>
      </w:r>
      <w:r>
        <w:rPr>
          <w:rFonts w:hint="eastAsia"/>
        </w:rPr>
        <w:t>。</w:t>
      </w:r>
    </w:p>
    <w:p w14:paraId="77B3C77A" w14:textId="77777777" w:rsidR="000733A9" w:rsidRPr="009C6A63" w:rsidRDefault="000733A9" w:rsidP="000733A9">
      <w:pPr>
        <w:pStyle w:val="1e"/>
      </w:pPr>
      <w:r w:rsidRPr="009C6A63">
        <w:rPr>
          <w:noProof/>
        </w:rPr>
        <w:lastRenderedPageBreak/>
        <w:drawing>
          <wp:inline distT="0" distB="0" distL="0" distR="0" wp14:anchorId="3B998E45" wp14:editId="7E8791FE">
            <wp:extent cx="5454000" cy="1620129"/>
            <wp:effectExtent l="19050" t="19050" r="13970" b="184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4000" cy="1620129"/>
                    </a:xfrm>
                    <a:prstGeom prst="rect">
                      <a:avLst/>
                    </a:prstGeom>
                    <a:ln w="12696" cmpd="sng">
                      <a:solidFill>
                        <a:schemeClr val="bg1">
                          <a:lumMod val="85000"/>
                        </a:schemeClr>
                      </a:solidFill>
                      <a:prstDash val="solid"/>
                    </a:ln>
                  </pic:spPr>
                </pic:pic>
              </a:graphicData>
            </a:graphic>
          </wp:inline>
        </w:drawing>
      </w:r>
    </w:p>
    <w:p w14:paraId="46F88908" w14:textId="77777777" w:rsidR="000733A9" w:rsidRPr="009C6A63" w:rsidRDefault="000733A9" w:rsidP="000733A9">
      <w:pPr>
        <w:pStyle w:val="30"/>
      </w:pPr>
      <w:r w:rsidRPr="009C6A63">
        <w:t>默认配置，点击</w:t>
      </w:r>
      <w:r w:rsidRPr="009C6A63">
        <w:t>“</w:t>
      </w:r>
      <w:r w:rsidRPr="009C6A63">
        <w:t>下一步</w:t>
      </w:r>
      <w:r w:rsidRPr="009C6A63">
        <w:t>”</w:t>
      </w:r>
      <w:r>
        <w:rPr>
          <w:rFonts w:hint="eastAsia"/>
        </w:rPr>
        <w:t>。</w:t>
      </w:r>
    </w:p>
    <w:p w14:paraId="47ADDF88" w14:textId="77777777" w:rsidR="000733A9" w:rsidRPr="009C6A63" w:rsidRDefault="000733A9" w:rsidP="000733A9">
      <w:pPr>
        <w:pStyle w:val="1e"/>
      </w:pPr>
      <w:r w:rsidRPr="009C6A63">
        <w:rPr>
          <w:noProof/>
        </w:rPr>
        <w:drawing>
          <wp:inline distT="0" distB="0" distL="0" distR="0" wp14:anchorId="7FCC1C52" wp14:editId="2EEE5E9E">
            <wp:extent cx="3636000" cy="1928159"/>
            <wp:effectExtent l="19050" t="19050" r="22225"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36000" cy="1928159"/>
                    </a:xfrm>
                    <a:prstGeom prst="rect">
                      <a:avLst/>
                    </a:prstGeom>
                    <a:ln w="12696" cmpd="sng">
                      <a:solidFill>
                        <a:schemeClr val="bg1">
                          <a:lumMod val="85000"/>
                        </a:schemeClr>
                      </a:solidFill>
                      <a:prstDash val="solid"/>
                    </a:ln>
                  </pic:spPr>
                </pic:pic>
              </a:graphicData>
            </a:graphic>
          </wp:inline>
        </w:drawing>
      </w:r>
    </w:p>
    <w:p w14:paraId="74654642" w14:textId="77777777" w:rsidR="000733A9" w:rsidRPr="009C6A63" w:rsidRDefault="000733A9" w:rsidP="000733A9">
      <w:pPr>
        <w:pStyle w:val="30"/>
      </w:pPr>
      <w:r w:rsidRPr="009C6A63">
        <w:t>修改名称为</w:t>
      </w:r>
      <w:r>
        <w:t>“server_group-kunpeng</w:t>
      </w:r>
      <w:r w:rsidRPr="009C6A63">
        <w:t>”</w:t>
      </w:r>
      <w:r w:rsidRPr="009C6A63">
        <w:t>，点击</w:t>
      </w:r>
      <w:r w:rsidRPr="009C6A63">
        <w:t>“</w:t>
      </w:r>
      <w:r w:rsidRPr="009C6A63">
        <w:t>完成</w:t>
      </w:r>
      <w:r w:rsidRPr="009C6A63">
        <w:t>”</w:t>
      </w:r>
      <w:r>
        <w:rPr>
          <w:rFonts w:hint="eastAsia"/>
        </w:rPr>
        <w:t>。</w:t>
      </w:r>
    </w:p>
    <w:p w14:paraId="6C455AB8" w14:textId="77777777" w:rsidR="000733A9" w:rsidRPr="009C6A63" w:rsidRDefault="000733A9" w:rsidP="000733A9">
      <w:pPr>
        <w:pStyle w:val="1e"/>
      </w:pPr>
      <w:r>
        <w:rPr>
          <w:noProof/>
        </w:rPr>
        <w:drawing>
          <wp:inline distT="0" distB="0" distL="0" distR="0" wp14:anchorId="1E23DA19" wp14:editId="4B79279F">
            <wp:extent cx="2880000" cy="2492733"/>
            <wp:effectExtent l="19050" t="19050" r="15875" b="222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2492733"/>
                    </a:xfrm>
                    <a:prstGeom prst="rect">
                      <a:avLst/>
                    </a:prstGeom>
                    <a:ln w="12696" cmpd="sng">
                      <a:solidFill>
                        <a:schemeClr val="bg1">
                          <a:lumMod val="85000"/>
                        </a:schemeClr>
                      </a:solidFill>
                      <a:prstDash val="solid"/>
                    </a:ln>
                  </pic:spPr>
                </pic:pic>
              </a:graphicData>
            </a:graphic>
          </wp:inline>
        </w:drawing>
      </w:r>
    </w:p>
    <w:p w14:paraId="3BB631B7" w14:textId="77777777" w:rsidR="000733A9" w:rsidRPr="009C6A63" w:rsidRDefault="000733A9" w:rsidP="000733A9">
      <w:pPr>
        <w:pStyle w:val="30"/>
      </w:pPr>
      <w:r w:rsidRPr="009C6A63">
        <w:t>点击</w:t>
      </w:r>
      <w:r w:rsidRPr="009C6A63">
        <w:t>“</w:t>
      </w:r>
      <w:r>
        <w:rPr>
          <w:rFonts w:hint="eastAsia"/>
        </w:rPr>
        <w:t>现在添加</w:t>
      </w:r>
      <w:r w:rsidRPr="009C6A63">
        <w:t>”</w:t>
      </w:r>
      <w:r>
        <w:rPr>
          <w:rFonts w:hint="eastAsia"/>
        </w:rPr>
        <w:t>。</w:t>
      </w:r>
    </w:p>
    <w:p w14:paraId="579E1079" w14:textId="77777777" w:rsidR="000733A9" w:rsidRPr="009C6A63" w:rsidRDefault="000733A9" w:rsidP="000733A9">
      <w:pPr>
        <w:pStyle w:val="1e"/>
      </w:pPr>
      <w:r>
        <w:rPr>
          <w:noProof/>
        </w:rPr>
        <w:lastRenderedPageBreak/>
        <w:drawing>
          <wp:inline distT="0" distB="0" distL="0" distR="0" wp14:anchorId="2A5EE544" wp14:editId="361E8309">
            <wp:extent cx="2880000" cy="1573870"/>
            <wp:effectExtent l="19050" t="19050" r="15875" b="266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0000" cy="1573870"/>
                    </a:xfrm>
                    <a:prstGeom prst="rect">
                      <a:avLst/>
                    </a:prstGeom>
                    <a:ln w="12696" cmpd="sng">
                      <a:solidFill>
                        <a:schemeClr val="bg1">
                          <a:lumMod val="85000"/>
                        </a:schemeClr>
                      </a:solidFill>
                      <a:prstDash val="solid"/>
                    </a:ln>
                  </pic:spPr>
                </pic:pic>
              </a:graphicData>
            </a:graphic>
          </wp:inline>
        </w:drawing>
      </w:r>
    </w:p>
    <w:p w14:paraId="65EAC760" w14:textId="77777777" w:rsidR="000733A9" w:rsidRPr="009C6A63" w:rsidRDefault="000733A9" w:rsidP="000733A9">
      <w:pPr>
        <w:pStyle w:val="30"/>
      </w:pPr>
      <w:r>
        <w:t>在</w:t>
      </w:r>
      <w:r w:rsidRPr="009C6A63">
        <w:t>“</w:t>
      </w:r>
      <w:r w:rsidRPr="009C6A63">
        <w:t>后端服务器组</w:t>
      </w:r>
      <w:r w:rsidRPr="009C6A63">
        <w:t>”</w:t>
      </w:r>
      <w:r w:rsidRPr="009C6A63">
        <w:t>标签</w:t>
      </w:r>
      <w:r>
        <w:t>中</w:t>
      </w:r>
      <w:r w:rsidRPr="009C6A63">
        <w:t>，点击</w:t>
      </w:r>
      <w:r w:rsidRPr="009C6A63">
        <w:t>“</w:t>
      </w:r>
      <w:r w:rsidRPr="009C6A63">
        <w:t>添加</w:t>
      </w:r>
      <w:r w:rsidRPr="009C6A63">
        <w:t>”</w:t>
      </w:r>
      <w:r>
        <w:rPr>
          <w:rFonts w:hint="eastAsia"/>
        </w:rPr>
        <w:t>。</w:t>
      </w:r>
    </w:p>
    <w:p w14:paraId="7AEF8A68" w14:textId="77777777" w:rsidR="000733A9" w:rsidRPr="009C6A63" w:rsidRDefault="000733A9" w:rsidP="000733A9">
      <w:pPr>
        <w:pStyle w:val="1e"/>
      </w:pPr>
      <w:r>
        <w:rPr>
          <w:noProof/>
        </w:rPr>
        <w:drawing>
          <wp:inline distT="0" distB="0" distL="0" distR="0" wp14:anchorId="0CEDF0E7" wp14:editId="6E4CA14D">
            <wp:extent cx="5397500" cy="1852556"/>
            <wp:effectExtent l="19050" t="19050" r="12700" b="146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16776" cy="1859172"/>
                    </a:xfrm>
                    <a:prstGeom prst="rect">
                      <a:avLst/>
                    </a:prstGeom>
                    <a:ln w="12696" cmpd="sng">
                      <a:solidFill>
                        <a:schemeClr val="bg1">
                          <a:lumMod val="85000"/>
                        </a:schemeClr>
                      </a:solidFill>
                      <a:prstDash val="solid"/>
                    </a:ln>
                  </pic:spPr>
                </pic:pic>
              </a:graphicData>
            </a:graphic>
          </wp:inline>
        </w:drawing>
      </w:r>
    </w:p>
    <w:p w14:paraId="529DC47F" w14:textId="0CD50049" w:rsidR="000733A9" w:rsidRPr="009C6A63" w:rsidRDefault="000733A9" w:rsidP="000733A9">
      <w:pPr>
        <w:pStyle w:val="30"/>
      </w:pPr>
      <w:r w:rsidRPr="009C6A63">
        <w:t>选择名为</w:t>
      </w:r>
      <w:r w:rsidRPr="009C6A63">
        <w:t>“ecs-oa”</w:t>
      </w:r>
      <w:r w:rsidRPr="009C6A63">
        <w:t>的云服务器，点击</w:t>
      </w:r>
      <w:r w:rsidRPr="009C6A63">
        <w:t>“</w:t>
      </w:r>
      <w:r w:rsidRPr="009C6A63">
        <w:t>下一步</w:t>
      </w:r>
      <w:r w:rsidRPr="009C6A63">
        <w:t>”</w:t>
      </w:r>
      <w:r>
        <w:rPr>
          <w:rFonts w:hint="eastAsia"/>
        </w:rPr>
        <w:t>。</w:t>
      </w:r>
    </w:p>
    <w:p w14:paraId="09881AC6" w14:textId="76A97C7C" w:rsidR="000733A9" w:rsidRPr="009C6A63" w:rsidRDefault="00E818C1" w:rsidP="000733A9">
      <w:pPr>
        <w:pStyle w:val="1e"/>
      </w:pPr>
      <w:r>
        <w:rPr>
          <w:noProof/>
          <w:shd w:val="clear" w:color="auto" w:fill="auto"/>
        </w:rPr>
        <mc:AlternateContent>
          <mc:Choice Requires="wps">
            <w:drawing>
              <wp:anchor distT="0" distB="0" distL="114300" distR="114300" simplePos="0" relativeHeight="251661824" behindDoc="0" locked="0" layoutInCell="1" allowOverlap="1" wp14:anchorId="5F1996E8" wp14:editId="69D55C9B">
                <wp:simplePos x="0" y="0"/>
                <wp:positionH relativeFrom="column">
                  <wp:posOffset>822609</wp:posOffset>
                </wp:positionH>
                <wp:positionV relativeFrom="paragraph">
                  <wp:posOffset>1899710</wp:posOffset>
                </wp:positionV>
                <wp:extent cx="3590283" cy="566003"/>
                <wp:effectExtent l="0" t="0" r="0" b="5715"/>
                <wp:wrapNone/>
                <wp:docPr id="42" name="矩形 42"/>
                <wp:cNvGraphicFramePr/>
                <a:graphic xmlns:a="http://schemas.openxmlformats.org/drawingml/2006/main">
                  <a:graphicData uri="http://schemas.microsoft.com/office/word/2010/wordprocessingShape">
                    <wps:wsp>
                      <wps:cNvSpPr/>
                      <wps:spPr>
                        <a:xfrm>
                          <a:off x="0" y="0"/>
                          <a:ext cx="3590283" cy="566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05C34" id="矩形 42" o:spid="_x0000_s1026" style="position:absolute;left:0;text-align:left;margin-left:64.75pt;margin-top:149.6pt;width:282.7pt;height:44.5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" fillcolor="white [3212]" stroked="f" strokeweight="2pt"/>
            </w:pict>
          </mc:Fallback>
        </mc:AlternateContent>
      </w:r>
      <w:r>
        <w:rPr>
          <w:noProof/>
          <w:shd w:val="clear" w:color="auto" w:fill="auto"/>
        </w:rPr>
        <mc:AlternateContent>
          <mc:Choice Requires="wps">
            <w:drawing>
              <wp:anchor distT="0" distB="0" distL="114300" distR="114300" simplePos="0" relativeHeight="251659776" behindDoc="0" locked="0" layoutInCell="1" allowOverlap="1" wp14:anchorId="23B44210" wp14:editId="6F7D8CD8">
                <wp:simplePos x="0" y="0"/>
                <wp:positionH relativeFrom="column">
                  <wp:posOffset>1282881</wp:posOffset>
                </wp:positionH>
                <wp:positionV relativeFrom="paragraph">
                  <wp:posOffset>1673497</wp:posOffset>
                </wp:positionV>
                <wp:extent cx="306978" cy="101600"/>
                <wp:effectExtent l="0" t="0" r="0" b="0"/>
                <wp:wrapNone/>
                <wp:docPr id="40" name="矩形 40"/>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B95A5" id="矩形 40" o:spid="_x0000_s1026" style="position:absolute;left:0;text-align:left;margin-left:101pt;margin-top:131.75pt;width:24.15pt;height:8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" fillcolor="white [3212]" stroked="f" strokeweight="2pt"/>
            </w:pict>
          </mc:Fallback>
        </mc:AlternateContent>
      </w:r>
      <w:r w:rsidR="000733A9">
        <w:rPr>
          <w:noProof/>
        </w:rPr>
        <w:drawing>
          <wp:inline distT="0" distB="0" distL="0" distR="0" wp14:anchorId="64E05401" wp14:editId="755500B1">
            <wp:extent cx="5397500" cy="2970361"/>
            <wp:effectExtent l="19050" t="19050" r="12700" b="209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6108" cy="2980602"/>
                    </a:xfrm>
                    <a:prstGeom prst="rect">
                      <a:avLst/>
                    </a:prstGeom>
                    <a:ln w="12696" cmpd="sng">
                      <a:solidFill>
                        <a:schemeClr val="bg1">
                          <a:lumMod val="85000"/>
                        </a:schemeClr>
                      </a:solidFill>
                      <a:prstDash val="solid"/>
                    </a:ln>
                  </pic:spPr>
                </pic:pic>
              </a:graphicData>
            </a:graphic>
          </wp:inline>
        </w:drawing>
      </w:r>
    </w:p>
    <w:p w14:paraId="4577E137" w14:textId="77777777" w:rsidR="000733A9" w:rsidRPr="009C6A63" w:rsidRDefault="000733A9" w:rsidP="000733A9">
      <w:pPr>
        <w:pStyle w:val="30"/>
      </w:pPr>
      <w:r w:rsidRPr="009C6A63">
        <w:t>批量添加端口输入</w:t>
      </w:r>
      <w:r w:rsidRPr="009C6A63">
        <w:t>“8088”</w:t>
      </w:r>
      <w:r w:rsidRPr="009C6A63">
        <w:t>，点击</w:t>
      </w:r>
      <w:r w:rsidRPr="009C6A63">
        <w:t>“</w:t>
      </w:r>
      <w:r w:rsidRPr="009C6A63">
        <w:t>完成</w:t>
      </w:r>
      <w:r w:rsidRPr="009C6A63">
        <w:t>”</w:t>
      </w:r>
      <w:r>
        <w:rPr>
          <w:rFonts w:hint="eastAsia"/>
        </w:rPr>
        <w:t>。</w:t>
      </w:r>
    </w:p>
    <w:p w14:paraId="2307D92B" w14:textId="22D13254" w:rsidR="000733A9" w:rsidRPr="009C6A63" w:rsidRDefault="00E818C1" w:rsidP="000733A9">
      <w:pPr>
        <w:pStyle w:val="1e"/>
      </w:pPr>
      <w:r>
        <w:rPr>
          <w:noProof/>
          <w:shd w:val="clear" w:color="auto" w:fill="auto"/>
        </w:rPr>
        <w:lastRenderedPageBreak/>
        <mc:AlternateContent>
          <mc:Choice Requires="wps">
            <w:drawing>
              <wp:anchor distT="0" distB="0" distL="114300" distR="114300" simplePos="0" relativeHeight="251663872" behindDoc="0" locked="0" layoutInCell="1" allowOverlap="1" wp14:anchorId="4E848F7D" wp14:editId="5F683A38">
                <wp:simplePos x="0" y="0"/>
                <wp:positionH relativeFrom="column">
                  <wp:posOffset>3140710</wp:posOffset>
                </wp:positionH>
                <wp:positionV relativeFrom="paragraph">
                  <wp:posOffset>1453515</wp:posOffset>
                </wp:positionV>
                <wp:extent cx="306978" cy="101600"/>
                <wp:effectExtent l="0" t="0" r="0" b="0"/>
                <wp:wrapNone/>
                <wp:docPr id="43" name="矩形 43"/>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F106A8" id="矩形 43" o:spid="_x0000_s1026" style="position:absolute;left:0;text-align:left;margin-left:247.3pt;margin-top:114.45pt;width:24.15pt;height:8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" fillcolor="white [3212]" stroked="f" strokeweight="2pt"/>
            </w:pict>
          </mc:Fallback>
        </mc:AlternateContent>
      </w:r>
      <w:r w:rsidR="000733A9">
        <w:rPr>
          <w:noProof/>
        </w:rPr>
        <w:drawing>
          <wp:inline distT="0" distB="0" distL="0" distR="0" wp14:anchorId="5E6BC899" wp14:editId="0D53B302">
            <wp:extent cx="5435600" cy="2337680"/>
            <wp:effectExtent l="19050" t="19050" r="12700" b="2476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7634" cy="2347156"/>
                    </a:xfrm>
                    <a:prstGeom prst="rect">
                      <a:avLst/>
                    </a:prstGeom>
                    <a:ln w="12696" cmpd="sng">
                      <a:solidFill>
                        <a:schemeClr val="bg1">
                          <a:lumMod val="85000"/>
                        </a:schemeClr>
                      </a:solidFill>
                      <a:prstDash val="solid"/>
                    </a:ln>
                  </pic:spPr>
                </pic:pic>
              </a:graphicData>
            </a:graphic>
          </wp:inline>
        </w:drawing>
      </w:r>
    </w:p>
    <w:p w14:paraId="7F230675" w14:textId="76E0C9C9" w:rsidR="000733A9" w:rsidRPr="009C6A63" w:rsidRDefault="000733A9" w:rsidP="000733A9">
      <w:pPr>
        <w:pStyle w:val="30"/>
      </w:pPr>
      <w:r w:rsidRPr="009C6A63">
        <w:t>等待约</w:t>
      </w:r>
      <w:r w:rsidRPr="009C6A63">
        <w:t>30</w:t>
      </w:r>
      <w:r w:rsidRPr="009C6A63">
        <w:t>秒之后，点击</w:t>
      </w:r>
      <w:r w:rsidRPr="009C6A63">
        <w:t>“</w:t>
      </w:r>
      <w:r w:rsidRPr="009C6A63">
        <w:t>刷新</w:t>
      </w:r>
      <w:r w:rsidRPr="009C6A63">
        <w:t>”</w:t>
      </w:r>
      <w:r w:rsidRPr="009C6A63">
        <w:t>按钮，</w:t>
      </w:r>
      <w:r w:rsidRPr="009C6A63">
        <w:t>ecs-oa</w:t>
      </w:r>
      <w:r w:rsidRPr="009C6A63">
        <w:t>健康检查结果显示</w:t>
      </w:r>
      <w:r w:rsidRPr="009C6A63">
        <w:t>“</w:t>
      </w:r>
      <w:r w:rsidRPr="009C6A63">
        <w:t>正常</w:t>
      </w:r>
      <w:r w:rsidRPr="009C6A63">
        <w:t>”</w:t>
      </w:r>
      <w:r>
        <w:rPr>
          <w:rFonts w:hint="eastAsia"/>
        </w:rPr>
        <w:t>。</w:t>
      </w:r>
    </w:p>
    <w:p w14:paraId="7DBBAD69" w14:textId="13910E0E" w:rsidR="000733A9" w:rsidRPr="009C6A63" w:rsidRDefault="00E818C1" w:rsidP="000733A9">
      <w:pPr>
        <w:pStyle w:val="1e"/>
      </w:pPr>
      <w:r>
        <w:rPr>
          <w:noProof/>
          <w:shd w:val="clear" w:color="auto" w:fill="auto"/>
        </w:rPr>
        <mc:AlternateContent>
          <mc:Choice Requires="wps">
            <w:drawing>
              <wp:anchor distT="0" distB="0" distL="114300" distR="114300" simplePos="0" relativeHeight="251665920" behindDoc="0" locked="0" layoutInCell="1" allowOverlap="1" wp14:anchorId="3ED4EC9A" wp14:editId="2221D0DA">
                <wp:simplePos x="0" y="0"/>
                <wp:positionH relativeFrom="column">
                  <wp:posOffset>1070610</wp:posOffset>
                </wp:positionH>
                <wp:positionV relativeFrom="paragraph">
                  <wp:posOffset>1127760</wp:posOffset>
                </wp:positionV>
                <wp:extent cx="306978" cy="101600"/>
                <wp:effectExtent l="0" t="0" r="0" b="0"/>
                <wp:wrapNone/>
                <wp:docPr id="44" name="矩形 44"/>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B5617" id="矩形 44" o:spid="_x0000_s1026" style="position:absolute;left:0;text-align:left;margin-left:84.3pt;margin-top:88.8pt;width:24.15pt;height:8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" fillcolor="white [3212]" stroked="f" strokeweight="2pt"/>
            </w:pict>
          </mc:Fallback>
        </mc:AlternateContent>
      </w:r>
      <w:r w:rsidR="000733A9">
        <w:rPr>
          <w:noProof/>
        </w:rPr>
        <w:drawing>
          <wp:inline distT="0" distB="0" distL="0" distR="0" wp14:anchorId="38803F45" wp14:editId="3DDE4886">
            <wp:extent cx="5435600" cy="1427987"/>
            <wp:effectExtent l="19050" t="19050" r="12700" b="203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0914" cy="1437264"/>
                    </a:xfrm>
                    <a:prstGeom prst="rect">
                      <a:avLst/>
                    </a:prstGeom>
                    <a:ln w="12696" cmpd="sng">
                      <a:solidFill>
                        <a:schemeClr val="bg1">
                          <a:lumMod val="85000"/>
                        </a:schemeClr>
                      </a:solidFill>
                      <a:prstDash val="solid"/>
                    </a:ln>
                  </pic:spPr>
                </pic:pic>
              </a:graphicData>
            </a:graphic>
          </wp:inline>
        </w:drawing>
      </w:r>
    </w:p>
    <w:p w14:paraId="23F89F8A" w14:textId="77777777" w:rsidR="000733A9" w:rsidRPr="009C6A63" w:rsidRDefault="000733A9" w:rsidP="000733A9">
      <w:pPr>
        <w:pStyle w:val="30"/>
      </w:pPr>
      <w:r w:rsidRPr="009C6A63">
        <w:t>返回负载均衡器列表，记录</w:t>
      </w:r>
      <w:r w:rsidRPr="009C6A63">
        <w:t>“elb-oa”</w:t>
      </w:r>
      <w:r w:rsidRPr="009C6A63">
        <w:t>的弹性公网</w:t>
      </w:r>
      <w:r w:rsidRPr="009C6A63">
        <w:t>IP</w:t>
      </w:r>
      <w:r w:rsidRPr="009C6A63">
        <w:t>，使用该</w:t>
      </w:r>
      <w:r w:rsidRPr="009C6A63">
        <w:t>IP</w:t>
      </w:r>
      <w:r w:rsidRPr="009C6A63">
        <w:t>地址</w:t>
      </w:r>
      <w:r>
        <w:rPr>
          <w:rFonts w:hint="eastAsia"/>
        </w:rPr>
        <w:t>直接</w:t>
      </w:r>
      <w:r w:rsidRPr="009C6A63">
        <w:t>访问</w:t>
      </w:r>
      <w:r w:rsidRPr="009C6A63">
        <w:t>OA</w:t>
      </w:r>
      <w:r w:rsidRPr="009C6A63">
        <w:t>系统</w:t>
      </w:r>
      <w:r>
        <w:rPr>
          <w:rFonts w:hint="eastAsia"/>
        </w:rPr>
        <w:t>登录页，如</w:t>
      </w:r>
      <w:r w:rsidRPr="0072707B">
        <w:t>http://</w:t>
      </w:r>
      <w:r w:rsidRPr="009803FF">
        <w:t>119.3.211.28</w:t>
      </w:r>
      <w:r w:rsidRPr="0072707B">
        <w:t>/</w:t>
      </w:r>
      <w:r>
        <w:rPr>
          <w:rFonts w:hint="eastAsia"/>
        </w:rPr>
        <w:t>。</w:t>
      </w:r>
      <w:r w:rsidRPr="009C6A63">
        <w:t>使用用户名</w:t>
      </w:r>
      <w:r w:rsidRPr="009C6A63">
        <w:t>“soli”</w:t>
      </w:r>
      <w:r w:rsidRPr="009C6A63">
        <w:t>和密码</w:t>
      </w:r>
      <w:r w:rsidRPr="009C6A63">
        <w:t>“123456”</w:t>
      </w:r>
      <w:r w:rsidRPr="009C6A63">
        <w:t>登录进入</w:t>
      </w:r>
      <w:r w:rsidRPr="009C6A63">
        <w:t>OA</w:t>
      </w:r>
      <w:r w:rsidRPr="009C6A63">
        <w:t>系统主界面</w:t>
      </w:r>
      <w:r>
        <w:rPr>
          <w:rFonts w:hint="eastAsia"/>
        </w:rPr>
        <w:t>。</w:t>
      </w:r>
    </w:p>
    <w:p w14:paraId="140D377E" w14:textId="77777777" w:rsidR="000733A9" w:rsidRPr="009C6A63" w:rsidRDefault="000733A9" w:rsidP="000733A9">
      <w:pPr>
        <w:pStyle w:val="1e"/>
      </w:pPr>
      <w:r>
        <w:rPr>
          <w:noProof/>
        </w:rPr>
        <w:drawing>
          <wp:inline distT="0" distB="0" distL="0" distR="0" wp14:anchorId="717A4B3C" wp14:editId="7D5311DA">
            <wp:extent cx="5435600" cy="624321"/>
            <wp:effectExtent l="19050" t="19050" r="12700" b="2349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959" cy="629416"/>
                    </a:xfrm>
                    <a:prstGeom prst="rect">
                      <a:avLst/>
                    </a:prstGeom>
                    <a:ln w="12696" cmpd="sng">
                      <a:solidFill>
                        <a:schemeClr val="bg1">
                          <a:lumMod val="85000"/>
                        </a:schemeClr>
                      </a:solidFill>
                      <a:prstDash val="solid"/>
                    </a:ln>
                  </pic:spPr>
                </pic:pic>
              </a:graphicData>
            </a:graphic>
          </wp:inline>
        </w:drawing>
      </w:r>
    </w:p>
    <w:p w14:paraId="5A16A5C1" w14:textId="77777777" w:rsidR="000733A9" w:rsidRPr="00223787" w:rsidRDefault="000733A9" w:rsidP="000733A9">
      <w:pPr>
        <w:pStyle w:val="1e"/>
      </w:pPr>
      <w:r>
        <w:rPr>
          <w:noProof/>
        </w:rPr>
        <w:lastRenderedPageBreak/>
        <w:drawing>
          <wp:inline distT="0" distB="0" distL="0" distR="0" wp14:anchorId="08F1CB10" wp14:editId="7CFDF14E">
            <wp:extent cx="5378450" cy="2740007"/>
            <wp:effectExtent l="19050" t="19050" r="12700" b="2286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4980" cy="2743334"/>
                    </a:xfrm>
                    <a:prstGeom prst="rect">
                      <a:avLst/>
                    </a:prstGeom>
                    <a:ln w="12696" cmpd="sng">
                      <a:solidFill>
                        <a:schemeClr val="bg1">
                          <a:lumMod val="85000"/>
                        </a:schemeClr>
                      </a:solidFill>
                      <a:prstDash val="solid"/>
                    </a:ln>
                  </pic:spPr>
                </pic:pic>
              </a:graphicData>
            </a:graphic>
          </wp:inline>
        </w:drawing>
      </w:r>
    </w:p>
    <w:p w14:paraId="31E1B3CE" w14:textId="77777777" w:rsidR="000733A9" w:rsidRPr="009C6A63" w:rsidRDefault="000733A9" w:rsidP="000733A9">
      <w:pPr>
        <w:pStyle w:val="3"/>
        <w:rPr>
          <w:rFonts w:cs="Huawei Sans"/>
        </w:rPr>
      </w:pPr>
      <w:bookmarkStart w:id="90" w:name="_Toc57618247"/>
      <w:r w:rsidRPr="009C6A63">
        <w:rPr>
          <w:rFonts w:cs="Huawei Sans"/>
        </w:rPr>
        <w:t>创建鲲鹏云服务器镜像</w:t>
      </w:r>
      <w:bookmarkEnd w:id="90"/>
    </w:p>
    <w:p w14:paraId="3ABBC5BF" w14:textId="77777777" w:rsidR="000733A9" w:rsidRPr="009C6A63" w:rsidRDefault="000733A9" w:rsidP="000733A9">
      <w:pPr>
        <w:pStyle w:val="30"/>
      </w:pPr>
      <w:r w:rsidRPr="009C6A63">
        <w:t>返回弹性云服务器列表，点击</w:t>
      </w:r>
      <w:r w:rsidRPr="009C6A63">
        <w:t>“</w:t>
      </w:r>
      <w:r w:rsidRPr="009C6A63">
        <w:t>更多</w:t>
      </w:r>
      <w:r>
        <w:t xml:space="preserve"> -&gt; </w:t>
      </w:r>
      <w:r w:rsidRPr="009C6A63">
        <w:t>镜像</w:t>
      </w:r>
      <w:r w:rsidRPr="009C6A63">
        <w:t>/</w:t>
      </w:r>
      <w:r w:rsidRPr="009C6A63">
        <w:t>磁盘</w:t>
      </w:r>
      <w:r>
        <w:t xml:space="preserve"> -&gt; </w:t>
      </w:r>
      <w:r w:rsidRPr="009C6A63">
        <w:t>创建镜像</w:t>
      </w:r>
      <w:r w:rsidRPr="009C6A63">
        <w:t>”</w:t>
      </w:r>
      <w:r>
        <w:rPr>
          <w:rFonts w:hint="eastAsia"/>
        </w:rPr>
        <w:t>。</w:t>
      </w:r>
    </w:p>
    <w:p w14:paraId="509DF70B" w14:textId="6B486A63" w:rsidR="000733A9" w:rsidRPr="009C6A63" w:rsidRDefault="00E818C1" w:rsidP="000733A9">
      <w:pPr>
        <w:pStyle w:val="1e"/>
      </w:pPr>
      <w:r>
        <w:rPr>
          <w:noProof/>
          <w:shd w:val="clear" w:color="auto" w:fill="auto"/>
        </w:rPr>
        <mc:AlternateContent>
          <mc:Choice Requires="wps">
            <w:drawing>
              <wp:anchor distT="0" distB="0" distL="114300" distR="114300" simplePos="0" relativeHeight="251672064" behindDoc="0" locked="0" layoutInCell="1" allowOverlap="1" wp14:anchorId="5426467C" wp14:editId="70BAE297">
                <wp:simplePos x="0" y="0"/>
                <wp:positionH relativeFrom="column">
                  <wp:posOffset>774065</wp:posOffset>
                </wp:positionH>
                <wp:positionV relativeFrom="paragraph">
                  <wp:posOffset>930910</wp:posOffset>
                </wp:positionV>
                <wp:extent cx="4387850" cy="114300"/>
                <wp:effectExtent l="0" t="0" r="0" b="0"/>
                <wp:wrapNone/>
                <wp:docPr id="51" name="矩形 51"/>
                <wp:cNvGraphicFramePr/>
                <a:graphic xmlns:a="http://schemas.openxmlformats.org/drawingml/2006/main">
                  <a:graphicData uri="http://schemas.microsoft.com/office/word/2010/wordprocessingShape">
                    <wps:wsp>
                      <wps:cNvSpPr/>
                      <wps:spPr>
                        <a:xfrm>
                          <a:off x="0" y="0"/>
                          <a:ext cx="43878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939F" id="矩形 51" o:spid="_x0000_s1026" style="position:absolute;left:0;text-align:left;margin-left:60.95pt;margin-top:73.3pt;width:345.5pt;height: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" fillcolor="white [3212]" stroked="f" strokeweight="2pt"/>
            </w:pict>
          </mc:Fallback>
        </mc:AlternateContent>
      </w:r>
      <w:r>
        <w:rPr>
          <w:noProof/>
          <w:shd w:val="clear" w:color="auto" w:fill="auto"/>
        </w:rPr>
        <mc:AlternateContent>
          <mc:Choice Requires="wps">
            <w:drawing>
              <wp:anchor distT="0" distB="0" distL="114300" distR="114300" simplePos="0" relativeHeight="251670016" behindDoc="0" locked="0" layoutInCell="1" allowOverlap="1" wp14:anchorId="17CE5370" wp14:editId="1E6F4773">
                <wp:simplePos x="0" y="0"/>
                <wp:positionH relativeFrom="column">
                  <wp:posOffset>772160</wp:posOffset>
                </wp:positionH>
                <wp:positionV relativeFrom="paragraph">
                  <wp:posOffset>708660</wp:posOffset>
                </wp:positionV>
                <wp:extent cx="4387850" cy="114300"/>
                <wp:effectExtent l="0" t="0" r="0" b="0"/>
                <wp:wrapNone/>
                <wp:docPr id="49" name="矩形 49"/>
                <wp:cNvGraphicFramePr/>
                <a:graphic xmlns:a="http://schemas.openxmlformats.org/drawingml/2006/main">
                  <a:graphicData uri="http://schemas.microsoft.com/office/word/2010/wordprocessingShape">
                    <wps:wsp>
                      <wps:cNvSpPr/>
                      <wps:spPr>
                        <a:xfrm>
                          <a:off x="0" y="0"/>
                          <a:ext cx="4387850"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AA01D" id="矩形 49" o:spid="_x0000_s1026" style="position:absolute;left:0;text-align:left;margin-left:60.8pt;margin-top:55.8pt;width:345.5pt;height: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" fillcolor="white [3212]" stroked="f" strokeweight="2pt"/>
            </w:pict>
          </mc:Fallback>
        </mc:AlternateContent>
      </w:r>
      <w:r>
        <w:rPr>
          <w:noProof/>
          <w:shd w:val="clear" w:color="auto" w:fill="auto"/>
        </w:rPr>
        <mc:AlternateContent>
          <mc:Choice Requires="wps">
            <w:drawing>
              <wp:anchor distT="0" distB="0" distL="114300" distR="114300" simplePos="0" relativeHeight="251667968" behindDoc="0" locked="0" layoutInCell="1" allowOverlap="1" wp14:anchorId="04E4F3A7" wp14:editId="319E0C00">
                <wp:simplePos x="0" y="0"/>
                <wp:positionH relativeFrom="column">
                  <wp:posOffset>1045210</wp:posOffset>
                </wp:positionH>
                <wp:positionV relativeFrom="paragraph">
                  <wp:posOffset>461010</wp:posOffset>
                </wp:positionV>
                <wp:extent cx="306978" cy="101600"/>
                <wp:effectExtent l="0" t="0" r="0" b="0"/>
                <wp:wrapNone/>
                <wp:docPr id="47" name="矩形 47"/>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469625" id="矩形 47" o:spid="_x0000_s1026" style="position:absolute;left:0;text-align:left;margin-left:82.3pt;margin-top:36.3pt;width:24.15pt;height:8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" fillcolor="white [3212]" stroked="f" strokeweight="2pt"/>
            </w:pict>
          </mc:Fallback>
        </mc:AlternateContent>
      </w:r>
      <w:r w:rsidR="000733A9">
        <w:rPr>
          <w:noProof/>
        </w:rPr>
        <w:drawing>
          <wp:inline distT="0" distB="0" distL="0" distR="0" wp14:anchorId="2D6E449F" wp14:editId="5EC4CD9D">
            <wp:extent cx="5378450" cy="2056401"/>
            <wp:effectExtent l="19050" t="19050" r="12700" b="2032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3794" cy="2058444"/>
                    </a:xfrm>
                    <a:prstGeom prst="rect">
                      <a:avLst/>
                    </a:prstGeom>
                    <a:ln w="12696" cmpd="sng">
                      <a:solidFill>
                        <a:schemeClr val="bg1">
                          <a:lumMod val="85000"/>
                        </a:schemeClr>
                      </a:solidFill>
                      <a:prstDash val="solid"/>
                    </a:ln>
                  </pic:spPr>
                </pic:pic>
              </a:graphicData>
            </a:graphic>
          </wp:inline>
        </w:drawing>
      </w:r>
    </w:p>
    <w:p w14:paraId="571B45D9" w14:textId="4C939F09" w:rsidR="000733A9" w:rsidRPr="009C6A63" w:rsidRDefault="000733A9" w:rsidP="000733A9">
      <w:pPr>
        <w:pStyle w:val="30"/>
      </w:pPr>
      <w:r w:rsidRPr="009C6A63">
        <w:t>选择名为</w:t>
      </w:r>
      <w:r w:rsidRPr="009C6A63">
        <w:t>“ecs-oa”</w:t>
      </w:r>
      <w:r w:rsidRPr="009C6A63">
        <w:t>的云服务器</w:t>
      </w:r>
      <w:r>
        <w:rPr>
          <w:rFonts w:hint="eastAsia"/>
        </w:rPr>
        <w:t>。</w:t>
      </w:r>
    </w:p>
    <w:p w14:paraId="4C538267" w14:textId="1557C90D" w:rsidR="000733A9" w:rsidRPr="009C6A63" w:rsidRDefault="00E818C1" w:rsidP="000733A9">
      <w:pPr>
        <w:pStyle w:val="1e"/>
      </w:pPr>
      <w:r>
        <w:rPr>
          <w:noProof/>
          <w:shd w:val="clear" w:color="auto" w:fill="auto"/>
        </w:rPr>
        <w:lastRenderedPageBreak/>
        <mc:AlternateContent>
          <mc:Choice Requires="wps">
            <w:drawing>
              <wp:anchor distT="0" distB="0" distL="114300" distR="114300" simplePos="0" relativeHeight="251674112" behindDoc="0" locked="0" layoutInCell="1" allowOverlap="1" wp14:anchorId="63C8C5CC" wp14:editId="2A3F48CA">
                <wp:simplePos x="0" y="0"/>
                <wp:positionH relativeFrom="column">
                  <wp:posOffset>1870710</wp:posOffset>
                </wp:positionH>
                <wp:positionV relativeFrom="paragraph">
                  <wp:posOffset>1923415</wp:posOffset>
                </wp:positionV>
                <wp:extent cx="306978" cy="101600"/>
                <wp:effectExtent l="0" t="0" r="0" b="0"/>
                <wp:wrapNone/>
                <wp:docPr id="53" name="矩形 53"/>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0A50C8" id="矩形 53" o:spid="_x0000_s1026" style="position:absolute;left:0;text-align:left;margin-left:147.3pt;margin-top:151.45pt;width:24.15pt;height:8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" fillcolor="white [3212]" stroked="f" strokeweight="2pt"/>
            </w:pict>
          </mc:Fallback>
        </mc:AlternateContent>
      </w:r>
      <w:r w:rsidR="000733A9">
        <w:rPr>
          <w:noProof/>
        </w:rPr>
        <w:drawing>
          <wp:inline distT="0" distB="0" distL="0" distR="0" wp14:anchorId="37AFF0D8" wp14:editId="62D15FDF">
            <wp:extent cx="5302250" cy="2371104"/>
            <wp:effectExtent l="19050" t="19050" r="12700" b="1016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7725" cy="2378024"/>
                    </a:xfrm>
                    <a:prstGeom prst="rect">
                      <a:avLst/>
                    </a:prstGeom>
                    <a:ln w="12696" cmpd="sng">
                      <a:solidFill>
                        <a:schemeClr val="bg1">
                          <a:lumMod val="85000"/>
                        </a:schemeClr>
                      </a:solidFill>
                      <a:prstDash val="solid"/>
                    </a:ln>
                  </pic:spPr>
                </pic:pic>
              </a:graphicData>
            </a:graphic>
          </wp:inline>
        </w:drawing>
      </w:r>
    </w:p>
    <w:p w14:paraId="3ABE8AD3" w14:textId="77777777" w:rsidR="000733A9" w:rsidRPr="009C6A63" w:rsidRDefault="000733A9" w:rsidP="000733A9">
      <w:pPr>
        <w:pStyle w:val="30"/>
      </w:pPr>
      <w:r w:rsidRPr="009C6A63">
        <w:t>输入名称</w:t>
      </w:r>
      <w:r w:rsidRPr="009C6A63">
        <w:t>“img-oa-kunpeng”</w:t>
      </w:r>
      <w:r w:rsidRPr="009C6A63">
        <w:t>，点击</w:t>
      </w:r>
      <w:r w:rsidRPr="009C6A63">
        <w:t>“</w:t>
      </w:r>
      <w:r w:rsidRPr="009C6A63">
        <w:t>立即创建</w:t>
      </w:r>
      <w:r w:rsidRPr="009C6A63">
        <w:t>”</w:t>
      </w:r>
      <w:r>
        <w:rPr>
          <w:rFonts w:hint="eastAsia"/>
        </w:rPr>
        <w:t>。</w:t>
      </w:r>
    </w:p>
    <w:p w14:paraId="3AE09F96" w14:textId="77777777" w:rsidR="000733A9" w:rsidRPr="009C6A63" w:rsidRDefault="000733A9" w:rsidP="000733A9">
      <w:pPr>
        <w:pStyle w:val="1e"/>
      </w:pPr>
      <w:r w:rsidRPr="009C6A63">
        <w:rPr>
          <w:noProof/>
        </w:rPr>
        <w:drawing>
          <wp:inline distT="0" distB="0" distL="0" distR="0" wp14:anchorId="5D09FD4D" wp14:editId="2DCBB9DB">
            <wp:extent cx="5454000" cy="2050767"/>
            <wp:effectExtent l="19050" t="19050" r="13970" b="260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4000" cy="2050767"/>
                    </a:xfrm>
                    <a:prstGeom prst="rect">
                      <a:avLst/>
                    </a:prstGeom>
                    <a:ln w="12696" cmpd="sng">
                      <a:solidFill>
                        <a:schemeClr val="bg1">
                          <a:lumMod val="85000"/>
                        </a:schemeClr>
                      </a:solidFill>
                      <a:prstDash val="solid"/>
                    </a:ln>
                  </pic:spPr>
                </pic:pic>
              </a:graphicData>
            </a:graphic>
          </wp:inline>
        </w:drawing>
      </w:r>
    </w:p>
    <w:p w14:paraId="56571CA6" w14:textId="7CA7DD42" w:rsidR="000733A9" w:rsidRPr="009C6A63" w:rsidRDefault="000733A9" w:rsidP="000733A9">
      <w:pPr>
        <w:pStyle w:val="30"/>
      </w:pPr>
      <w:r w:rsidRPr="009C6A63">
        <w:t>勾选并点击</w:t>
      </w:r>
      <w:r w:rsidRPr="009C6A63">
        <w:t>“</w:t>
      </w:r>
      <w:r w:rsidRPr="009C6A63">
        <w:t>提交申请</w:t>
      </w:r>
      <w:r w:rsidRPr="009C6A63">
        <w:t>”</w:t>
      </w:r>
      <w:r>
        <w:rPr>
          <w:rFonts w:hint="eastAsia"/>
        </w:rPr>
        <w:t>。</w:t>
      </w:r>
    </w:p>
    <w:p w14:paraId="66F3005E" w14:textId="4EE0301A" w:rsidR="000733A9" w:rsidRPr="009C6A63" w:rsidRDefault="00E818C1" w:rsidP="000733A9">
      <w:pPr>
        <w:pStyle w:val="1e"/>
      </w:pPr>
      <w:r>
        <w:rPr>
          <w:noProof/>
          <w:shd w:val="clear" w:color="auto" w:fill="auto"/>
        </w:rPr>
        <mc:AlternateContent>
          <mc:Choice Requires="wps">
            <w:drawing>
              <wp:anchor distT="0" distB="0" distL="114300" distR="114300" simplePos="0" relativeHeight="251676160" behindDoc="0" locked="0" layoutInCell="1" allowOverlap="1" wp14:anchorId="5352CC2F" wp14:editId="40A14E6E">
                <wp:simplePos x="0" y="0"/>
                <wp:positionH relativeFrom="column">
                  <wp:posOffset>2747010</wp:posOffset>
                </wp:positionH>
                <wp:positionV relativeFrom="paragraph">
                  <wp:posOffset>637540</wp:posOffset>
                </wp:positionV>
                <wp:extent cx="306978" cy="101600"/>
                <wp:effectExtent l="0" t="0" r="0" b="0"/>
                <wp:wrapNone/>
                <wp:docPr id="54" name="矩形 54"/>
                <wp:cNvGraphicFramePr/>
                <a:graphic xmlns:a="http://schemas.openxmlformats.org/drawingml/2006/main">
                  <a:graphicData uri="http://schemas.microsoft.com/office/word/2010/wordprocessingShape">
                    <wps:wsp>
                      <wps:cNvSpPr/>
                      <wps:spPr>
                        <a:xfrm>
                          <a:off x="0" y="0"/>
                          <a:ext cx="306978"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06937" w14:textId="77777777" w:rsidR="003802F2" w:rsidRDefault="003802F2" w:rsidP="00E818C1">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2CC2F" id="矩形 54" o:spid="_x0000_s1026" style="position:absolute;left:0;text-align:left;margin-left:216.3pt;margin-top:50.2pt;width:24.15pt;height:8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" fillcolor="white [3212]" stroked="f" strokeweight="2pt">
                <v:textbox>
                  <w:txbxContent>
                    <w:p w14:paraId="70106937" w14:textId="77777777" w:rsidR="003802F2" w:rsidRDefault="003802F2" w:rsidP="00E818C1">
                      <w:pPr>
                        <w:ind w:left="0"/>
                        <w:jc w:val="center"/>
                      </w:pPr>
                    </w:p>
                  </w:txbxContent>
                </v:textbox>
              </v:rect>
            </w:pict>
          </mc:Fallback>
        </mc:AlternateContent>
      </w:r>
      <w:r w:rsidR="000733A9">
        <w:rPr>
          <w:noProof/>
        </w:rPr>
        <w:drawing>
          <wp:inline distT="0" distB="0" distL="0" distR="0" wp14:anchorId="4593689C" wp14:editId="16D5A485">
            <wp:extent cx="5435600" cy="3147550"/>
            <wp:effectExtent l="19050" t="19050" r="12700" b="152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7818" cy="3154625"/>
                    </a:xfrm>
                    <a:prstGeom prst="rect">
                      <a:avLst/>
                    </a:prstGeom>
                    <a:ln w="12696" cmpd="sng">
                      <a:solidFill>
                        <a:schemeClr val="bg1">
                          <a:lumMod val="85000"/>
                        </a:schemeClr>
                      </a:solidFill>
                      <a:prstDash val="solid"/>
                    </a:ln>
                  </pic:spPr>
                </pic:pic>
              </a:graphicData>
            </a:graphic>
          </wp:inline>
        </w:drawing>
      </w:r>
    </w:p>
    <w:p w14:paraId="1361FDDA" w14:textId="77777777" w:rsidR="000733A9" w:rsidRPr="009C6A63" w:rsidRDefault="000733A9" w:rsidP="000733A9">
      <w:pPr>
        <w:pStyle w:val="30"/>
      </w:pPr>
      <w:r w:rsidRPr="009C6A63">
        <w:lastRenderedPageBreak/>
        <w:t>稍作等待，点击</w:t>
      </w:r>
      <w:r w:rsidRPr="009C6A63">
        <w:t>“</w:t>
      </w:r>
      <w:r w:rsidRPr="009C6A63">
        <w:t>刷新</w:t>
      </w:r>
      <w:r w:rsidRPr="009C6A63">
        <w:t>”</w:t>
      </w:r>
      <w:r w:rsidRPr="009C6A63">
        <w:t>按钮，镜像</w:t>
      </w:r>
      <w:r w:rsidRPr="009C6A63">
        <w:t>img-oa-kunpeng</w:t>
      </w:r>
      <w:r w:rsidRPr="009C6A63">
        <w:t>显示状态</w:t>
      </w:r>
      <w:r w:rsidRPr="009C6A63">
        <w:t>“</w:t>
      </w:r>
      <w:r w:rsidRPr="009C6A63">
        <w:t>正常</w:t>
      </w:r>
      <w:r w:rsidRPr="009C6A63">
        <w:t>”</w:t>
      </w:r>
      <w:r>
        <w:rPr>
          <w:rFonts w:hint="eastAsia"/>
        </w:rPr>
        <w:t>。</w:t>
      </w:r>
    </w:p>
    <w:p w14:paraId="315456A8" w14:textId="77777777" w:rsidR="000733A9" w:rsidRPr="009C6A63" w:rsidRDefault="000733A9" w:rsidP="000733A9">
      <w:pPr>
        <w:pStyle w:val="1e"/>
      </w:pPr>
      <w:r>
        <w:rPr>
          <w:noProof/>
        </w:rPr>
        <w:drawing>
          <wp:inline distT="0" distB="0" distL="0" distR="0" wp14:anchorId="621A07E7" wp14:editId="4184CED0">
            <wp:extent cx="5384800" cy="836940"/>
            <wp:effectExtent l="19050" t="19050" r="25400" b="203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63932" cy="849239"/>
                    </a:xfrm>
                    <a:prstGeom prst="rect">
                      <a:avLst/>
                    </a:prstGeom>
                    <a:ln w="12696" cmpd="sng">
                      <a:solidFill>
                        <a:schemeClr val="bg1">
                          <a:lumMod val="85000"/>
                        </a:schemeClr>
                      </a:solidFill>
                      <a:prstDash val="solid"/>
                    </a:ln>
                  </pic:spPr>
                </pic:pic>
              </a:graphicData>
            </a:graphic>
          </wp:inline>
        </w:drawing>
      </w:r>
    </w:p>
    <w:p w14:paraId="0B8D494B" w14:textId="77777777" w:rsidR="000733A9" w:rsidRPr="009C6A63" w:rsidRDefault="000733A9" w:rsidP="000733A9">
      <w:pPr>
        <w:pStyle w:val="2"/>
      </w:pPr>
      <w:bookmarkStart w:id="91" w:name="_Toc57618248"/>
      <w:r>
        <w:t>配置</w:t>
      </w:r>
      <w:r w:rsidRPr="009C6A63">
        <w:t>弹性伸缩</w:t>
      </w:r>
      <w:bookmarkEnd w:id="91"/>
    </w:p>
    <w:p w14:paraId="4641890E" w14:textId="77777777" w:rsidR="000733A9" w:rsidRPr="009C6A63" w:rsidRDefault="000733A9" w:rsidP="000733A9">
      <w:pPr>
        <w:pStyle w:val="3"/>
        <w:rPr>
          <w:rFonts w:cs="Huawei Sans"/>
        </w:rPr>
      </w:pPr>
      <w:bookmarkStart w:id="92" w:name="_Toc57618249"/>
      <w:r w:rsidRPr="009C6A63">
        <w:rPr>
          <w:rFonts w:cs="Huawei Sans"/>
        </w:rPr>
        <w:t>购买华为云</w:t>
      </w:r>
      <w:r w:rsidRPr="009C6A63">
        <w:rPr>
          <w:rFonts w:cs="Huawei Sans"/>
        </w:rPr>
        <w:t>AS</w:t>
      </w:r>
      <w:r w:rsidRPr="009C6A63">
        <w:rPr>
          <w:rFonts w:cs="Huawei Sans"/>
        </w:rPr>
        <w:t>弹性伸缩服务</w:t>
      </w:r>
      <w:bookmarkEnd w:id="92"/>
    </w:p>
    <w:p w14:paraId="5B33AA83" w14:textId="77777777" w:rsidR="000733A9" w:rsidRPr="009C6A63" w:rsidRDefault="000733A9" w:rsidP="000733A9">
      <w:pPr>
        <w:pStyle w:val="30"/>
      </w:pPr>
      <w:r w:rsidRPr="009C6A63">
        <w:t>进入</w:t>
      </w:r>
      <w:r>
        <w:rPr>
          <w:rFonts w:hint="eastAsia"/>
        </w:rPr>
        <w:t>华为云</w:t>
      </w:r>
      <w:r w:rsidRPr="009C6A63">
        <w:t>控制台操作页面。选择区域</w:t>
      </w:r>
      <w:r w:rsidRPr="009C6A63">
        <w:t>“</w:t>
      </w:r>
      <w:r w:rsidRPr="009C6A63">
        <w:t>北京四</w:t>
      </w:r>
      <w:r w:rsidRPr="009C6A63">
        <w:t>”</w:t>
      </w:r>
      <w:r w:rsidRPr="009C6A63">
        <w:t>，单击</w:t>
      </w:r>
      <w:r w:rsidRPr="009C6A63">
        <w:t>“</w:t>
      </w:r>
      <w:r w:rsidRPr="009C6A63">
        <w:t>服务列表</w:t>
      </w:r>
      <w:r w:rsidRPr="009C6A63">
        <w:t>”</w:t>
      </w:r>
      <w:r w:rsidRPr="009C6A63">
        <w:t>，选择</w:t>
      </w:r>
      <w:r w:rsidRPr="009C6A63">
        <w:t>“</w:t>
      </w:r>
      <w:r w:rsidRPr="009C6A63">
        <w:t>弹性伸缩</w:t>
      </w:r>
      <w:r w:rsidRPr="009C6A63">
        <w:t>AS”</w:t>
      </w:r>
      <w:r w:rsidRPr="009C6A63">
        <w:t>，进入弹性伸缩列表页面。</w:t>
      </w:r>
    </w:p>
    <w:p w14:paraId="682147EB" w14:textId="77777777" w:rsidR="000733A9" w:rsidRPr="009C6A63" w:rsidRDefault="000733A9" w:rsidP="000733A9">
      <w:pPr>
        <w:pStyle w:val="1e"/>
        <w:rPr>
          <w:shd w:val="clear" w:color="auto" w:fill="auto"/>
        </w:rPr>
      </w:pPr>
      <w:r w:rsidRPr="009C6A63">
        <w:rPr>
          <w:noProof/>
          <w:shd w:val="clear" w:color="auto" w:fill="auto"/>
        </w:rPr>
        <w:drawing>
          <wp:inline distT="0" distB="0" distL="0" distR="0" wp14:anchorId="7E591663" wp14:editId="3ABCC2A2">
            <wp:extent cx="5454000" cy="1816491"/>
            <wp:effectExtent l="19050" t="19050" r="13970" b="1270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PNG"/>
                    <pic:cNvPicPr/>
                  </pic:nvPicPr>
                  <pic:blipFill>
                    <a:blip r:embed="rId81">
                      <a:extLst>
                        <a:ext uri="{28A0092B-C50C-407E-A947-70E740481C1C}">
                          <a14:useLocalDpi xmlns:a14="http://schemas.microsoft.com/office/drawing/2010/main" val="0"/>
                        </a:ext>
                      </a:extLst>
                    </a:blip>
                    <a:stretch>
                      <a:fillRect/>
                    </a:stretch>
                  </pic:blipFill>
                  <pic:spPr>
                    <a:xfrm>
                      <a:off x="0" y="0"/>
                      <a:ext cx="5454000" cy="1816491"/>
                    </a:xfrm>
                    <a:prstGeom prst="rect">
                      <a:avLst/>
                    </a:prstGeom>
                    <a:ln w="12696" cmpd="sng">
                      <a:solidFill>
                        <a:srgbClr val="D9D9D9"/>
                      </a:solidFill>
                      <a:prstDash val="solid"/>
                    </a:ln>
                  </pic:spPr>
                </pic:pic>
              </a:graphicData>
            </a:graphic>
          </wp:inline>
        </w:drawing>
      </w:r>
    </w:p>
    <w:p w14:paraId="5FD0E487" w14:textId="77777777" w:rsidR="000733A9" w:rsidRPr="009C6A63" w:rsidRDefault="000733A9" w:rsidP="000733A9">
      <w:pPr>
        <w:pStyle w:val="30"/>
      </w:pPr>
      <w:r w:rsidRPr="009C6A63">
        <w:t>在页面右上方，点击</w:t>
      </w:r>
      <w:r w:rsidRPr="009C6A63">
        <w:t>“</w:t>
      </w:r>
      <w:r w:rsidRPr="009C6A63">
        <w:t>创建弹性伸缩组</w:t>
      </w:r>
      <w:r w:rsidRPr="009C6A63">
        <w:t>”</w:t>
      </w:r>
      <w:r>
        <w:rPr>
          <w:rFonts w:hint="eastAsia"/>
        </w:rPr>
        <w:t>。</w:t>
      </w:r>
    </w:p>
    <w:p w14:paraId="6BDBE6EE" w14:textId="77777777" w:rsidR="000733A9" w:rsidRPr="009C6A63" w:rsidRDefault="000733A9" w:rsidP="000733A9">
      <w:pPr>
        <w:pStyle w:val="1e"/>
        <w:rPr>
          <w:shd w:val="clear" w:color="auto" w:fill="auto"/>
        </w:rPr>
      </w:pPr>
      <w:r>
        <w:rPr>
          <w:noProof/>
        </w:rPr>
        <w:drawing>
          <wp:inline distT="0" distB="0" distL="0" distR="0" wp14:anchorId="7683A5A1" wp14:editId="49E3E782">
            <wp:extent cx="5453380" cy="1027530"/>
            <wp:effectExtent l="19050" t="19050" r="13970" b="2032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2451" cy="1033008"/>
                    </a:xfrm>
                    <a:prstGeom prst="rect">
                      <a:avLst/>
                    </a:prstGeom>
                    <a:ln w="12696" cmpd="sng">
                      <a:solidFill>
                        <a:schemeClr val="bg1">
                          <a:lumMod val="85000"/>
                        </a:schemeClr>
                      </a:solidFill>
                      <a:prstDash val="solid"/>
                    </a:ln>
                  </pic:spPr>
                </pic:pic>
              </a:graphicData>
            </a:graphic>
          </wp:inline>
        </w:drawing>
      </w:r>
    </w:p>
    <w:p w14:paraId="6E373B22" w14:textId="77777777" w:rsidR="000733A9" w:rsidRPr="009C6A63" w:rsidRDefault="000733A9" w:rsidP="000733A9">
      <w:pPr>
        <w:pStyle w:val="30"/>
      </w:pPr>
      <w:r w:rsidRPr="009C6A63">
        <w:t>输入名称</w:t>
      </w:r>
      <w:r w:rsidRPr="009C6A63">
        <w:t>“as-group-oa-kunpeng”</w:t>
      </w:r>
      <w:r w:rsidRPr="009C6A63">
        <w:t>，最大、期望、最小实例数分别为</w:t>
      </w:r>
      <w:r>
        <w:t>3</w:t>
      </w:r>
      <w:r w:rsidRPr="009C6A63">
        <w:t>、</w:t>
      </w:r>
      <w:r>
        <w:t>2</w:t>
      </w:r>
      <w:r w:rsidRPr="009C6A63">
        <w:t>和</w:t>
      </w:r>
      <w:r w:rsidRPr="009C6A63">
        <w:t>1</w:t>
      </w:r>
      <w:r w:rsidRPr="009C6A63">
        <w:t>台</w:t>
      </w:r>
      <w:r>
        <w:rPr>
          <w:rFonts w:hint="eastAsia"/>
        </w:rPr>
        <w:t>。</w:t>
      </w:r>
    </w:p>
    <w:p w14:paraId="57E47F29" w14:textId="77777777" w:rsidR="000733A9" w:rsidRPr="009C6A63" w:rsidRDefault="000733A9" w:rsidP="000733A9">
      <w:pPr>
        <w:pStyle w:val="1e"/>
        <w:rPr>
          <w:shd w:val="clear" w:color="auto" w:fill="auto"/>
        </w:rPr>
      </w:pPr>
      <w:r>
        <w:rPr>
          <w:noProof/>
        </w:rPr>
        <w:lastRenderedPageBreak/>
        <w:drawing>
          <wp:inline distT="0" distB="0" distL="0" distR="0" wp14:anchorId="4F9512E2" wp14:editId="329EEFAD">
            <wp:extent cx="5384800" cy="2011897"/>
            <wp:effectExtent l="19050" t="19050" r="25400" b="266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1214" cy="2014293"/>
                    </a:xfrm>
                    <a:prstGeom prst="rect">
                      <a:avLst/>
                    </a:prstGeom>
                    <a:ln w="12696" cmpd="sng">
                      <a:solidFill>
                        <a:schemeClr val="bg1">
                          <a:lumMod val="85000"/>
                        </a:schemeClr>
                      </a:solidFill>
                      <a:prstDash val="solid"/>
                    </a:ln>
                  </pic:spPr>
                </pic:pic>
              </a:graphicData>
            </a:graphic>
          </wp:inline>
        </w:drawing>
      </w:r>
    </w:p>
    <w:p w14:paraId="73EF32D0" w14:textId="77777777" w:rsidR="000733A9" w:rsidRPr="009C6A63" w:rsidRDefault="000733A9" w:rsidP="000733A9">
      <w:pPr>
        <w:pStyle w:val="30"/>
      </w:pPr>
      <w:r w:rsidRPr="009C6A63">
        <w:t>点击加号按钮，增加伸缩配置</w:t>
      </w:r>
      <w:r>
        <w:rPr>
          <w:rFonts w:hint="eastAsia"/>
        </w:rPr>
        <w:t>。</w:t>
      </w:r>
    </w:p>
    <w:p w14:paraId="3A7D5D7C" w14:textId="77777777" w:rsidR="000733A9" w:rsidRPr="009C6A63" w:rsidRDefault="000733A9" w:rsidP="000733A9">
      <w:pPr>
        <w:pStyle w:val="1e"/>
        <w:rPr>
          <w:shd w:val="clear" w:color="auto" w:fill="auto"/>
        </w:rPr>
      </w:pPr>
      <w:r>
        <w:rPr>
          <w:noProof/>
        </w:rPr>
        <w:drawing>
          <wp:inline distT="0" distB="0" distL="0" distR="0" wp14:anchorId="635DA413" wp14:editId="56C4B3A3">
            <wp:extent cx="5384800" cy="2253258"/>
            <wp:effectExtent l="19050" t="19050" r="25400" b="139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2840" cy="2260807"/>
                    </a:xfrm>
                    <a:prstGeom prst="rect">
                      <a:avLst/>
                    </a:prstGeom>
                    <a:ln w="12696" cmpd="sng">
                      <a:solidFill>
                        <a:schemeClr val="bg1">
                          <a:lumMod val="85000"/>
                        </a:schemeClr>
                      </a:solidFill>
                      <a:prstDash val="solid"/>
                    </a:ln>
                  </pic:spPr>
                </pic:pic>
              </a:graphicData>
            </a:graphic>
          </wp:inline>
        </w:drawing>
      </w:r>
    </w:p>
    <w:p w14:paraId="767824B4" w14:textId="77777777" w:rsidR="000733A9" w:rsidRPr="009C6A63" w:rsidRDefault="000733A9" w:rsidP="000733A9">
      <w:pPr>
        <w:pStyle w:val="3"/>
        <w:rPr>
          <w:rFonts w:cs="Huawei Sans"/>
        </w:rPr>
      </w:pPr>
      <w:bookmarkStart w:id="93" w:name="_Toc57618250"/>
      <w:r w:rsidRPr="009C6A63">
        <w:rPr>
          <w:rFonts w:cs="Huawei Sans"/>
        </w:rPr>
        <w:t>创建伸缩配置</w:t>
      </w:r>
      <w:bookmarkEnd w:id="93"/>
    </w:p>
    <w:p w14:paraId="7A24F23E" w14:textId="77777777" w:rsidR="000733A9" w:rsidRPr="009C6A63" w:rsidRDefault="000733A9" w:rsidP="000733A9">
      <w:pPr>
        <w:pStyle w:val="30"/>
      </w:pPr>
      <w:r w:rsidRPr="009C6A63">
        <w:t>点击</w:t>
      </w:r>
      <w:r w:rsidRPr="009C6A63">
        <w:t>“</w:t>
      </w:r>
      <w:r w:rsidRPr="009C6A63">
        <w:t>创建伸缩配置</w:t>
      </w:r>
      <w:r w:rsidRPr="009C6A63">
        <w:t>”</w:t>
      </w:r>
      <w:r>
        <w:rPr>
          <w:rFonts w:hint="eastAsia"/>
        </w:rPr>
        <w:t>。</w:t>
      </w:r>
    </w:p>
    <w:p w14:paraId="766E213E" w14:textId="77777777" w:rsidR="000733A9" w:rsidRPr="009C6A63" w:rsidRDefault="000733A9" w:rsidP="000733A9">
      <w:pPr>
        <w:pStyle w:val="1e"/>
        <w:rPr>
          <w:shd w:val="clear" w:color="auto" w:fill="auto"/>
        </w:rPr>
      </w:pPr>
      <w:r>
        <w:rPr>
          <w:noProof/>
        </w:rPr>
        <w:drawing>
          <wp:inline distT="0" distB="0" distL="0" distR="0" wp14:anchorId="48278A15" wp14:editId="475359E0">
            <wp:extent cx="5429250" cy="2279181"/>
            <wp:effectExtent l="19050" t="19050" r="19050" b="260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9499" cy="2287682"/>
                    </a:xfrm>
                    <a:prstGeom prst="rect">
                      <a:avLst/>
                    </a:prstGeom>
                    <a:ln w="12696" cmpd="sng">
                      <a:solidFill>
                        <a:schemeClr val="bg1">
                          <a:lumMod val="85000"/>
                        </a:schemeClr>
                      </a:solidFill>
                      <a:prstDash val="solid"/>
                    </a:ln>
                  </pic:spPr>
                </pic:pic>
              </a:graphicData>
            </a:graphic>
          </wp:inline>
        </w:drawing>
      </w:r>
    </w:p>
    <w:p w14:paraId="79FE36F0" w14:textId="77777777" w:rsidR="000733A9" w:rsidRPr="009C6A63" w:rsidRDefault="000733A9" w:rsidP="000733A9">
      <w:pPr>
        <w:pStyle w:val="30"/>
      </w:pPr>
      <w:r w:rsidRPr="009C6A63">
        <w:t>输入名称为</w:t>
      </w:r>
      <w:r w:rsidRPr="009C6A63">
        <w:t>“as-config-oa-kunpeng”</w:t>
      </w:r>
      <w:r>
        <w:rPr>
          <w:rFonts w:hint="eastAsia"/>
        </w:rPr>
        <w:t>。</w:t>
      </w:r>
    </w:p>
    <w:p w14:paraId="288E994A" w14:textId="77777777" w:rsidR="000733A9" w:rsidRPr="009C6A63" w:rsidRDefault="000733A9" w:rsidP="000733A9">
      <w:pPr>
        <w:pStyle w:val="1e"/>
        <w:rPr>
          <w:shd w:val="clear" w:color="auto" w:fill="auto"/>
        </w:rPr>
      </w:pPr>
      <w:r w:rsidRPr="009C6A63">
        <w:rPr>
          <w:noProof/>
          <w:shd w:val="clear" w:color="auto" w:fill="auto"/>
        </w:rPr>
        <w:lastRenderedPageBreak/>
        <w:drawing>
          <wp:inline distT="0" distB="0" distL="0" distR="0" wp14:anchorId="1CD8743A" wp14:editId="36EF9283">
            <wp:extent cx="5454000" cy="2799433"/>
            <wp:effectExtent l="19050" t="19050" r="13970" b="203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3.PNG"/>
                    <pic:cNvPicPr/>
                  </pic:nvPicPr>
                  <pic:blipFill>
                    <a:blip r:embed="rId86">
                      <a:extLst>
                        <a:ext uri="{28A0092B-C50C-407E-A947-70E740481C1C}">
                          <a14:useLocalDpi xmlns:a14="http://schemas.microsoft.com/office/drawing/2010/main" val="0"/>
                        </a:ext>
                      </a:extLst>
                    </a:blip>
                    <a:stretch>
                      <a:fillRect/>
                    </a:stretch>
                  </pic:blipFill>
                  <pic:spPr>
                    <a:xfrm>
                      <a:off x="0" y="0"/>
                      <a:ext cx="5454000" cy="2799433"/>
                    </a:xfrm>
                    <a:prstGeom prst="rect">
                      <a:avLst/>
                    </a:prstGeom>
                    <a:ln w="12696" cmpd="sng">
                      <a:solidFill>
                        <a:srgbClr val="D9D9D9"/>
                      </a:solidFill>
                      <a:prstDash val="solid"/>
                    </a:ln>
                  </pic:spPr>
                </pic:pic>
              </a:graphicData>
            </a:graphic>
          </wp:inline>
        </w:drawing>
      </w:r>
    </w:p>
    <w:p w14:paraId="019B685B" w14:textId="77777777" w:rsidR="000733A9" w:rsidRPr="009C6A63" w:rsidRDefault="000733A9" w:rsidP="000733A9">
      <w:pPr>
        <w:pStyle w:val="30"/>
      </w:pPr>
      <w:r w:rsidRPr="009C6A63">
        <w:t>选择配置为</w:t>
      </w:r>
      <w:r>
        <w:t>“</w:t>
      </w:r>
      <w:r>
        <w:rPr>
          <w:rFonts w:hint="eastAsia"/>
        </w:rPr>
        <w:t>鲲鹏</w:t>
      </w:r>
      <w:r w:rsidRPr="009C6A63">
        <w:t>计算，</w:t>
      </w:r>
      <w:r>
        <w:t>鲲鹏</w:t>
      </w:r>
      <w:r w:rsidRPr="009C6A63">
        <w:t>通用计算</w:t>
      </w:r>
      <w:r>
        <w:t>增强</w:t>
      </w:r>
      <w:r w:rsidRPr="009C6A63">
        <w:t>型，</w:t>
      </w:r>
      <w:r>
        <w:t>kc1</w:t>
      </w:r>
      <w:r w:rsidRPr="009C6A63">
        <w:t>.large.2 2vCPUs | 4GB”</w:t>
      </w:r>
      <w:r>
        <w:rPr>
          <w:rFonts w:hint="eastAsia"/>
        </w:rPr>
        <w:t>。</w:t>
      </w:r>
    </w:p>
    <w:p w14:paraId="41FF0E93" w14:textId="77777777" w:rsidR="000733A9" w:rsidRPr="009C6A63" w:rsidRDefault="000733A9" w:rsidP="000733A9">
      <w:pPr>
        <w:pStyle w:val="1e"/>
        <w:rPr>
          <w:shd w:val="clear" w:color="auto" w:fill="auto"/>
        </w:rPr>
      </w:pPr>
      <w:r w:rsidRPr="009C6A63">
        <w:rPr>
          <w:noProof/>
          <w:shd w:val="clear" w:color="auto" w:fill="auto"/>
        </w:rPr>
        <w:drawing>
          <wp:inline distT="0" distB="0" distL="0" distR="0" wp14:anchorId="1FD48355" wp14:editId="36BF2241">
            <wp:extent cx="5454000" cy="2078496"/>
            <wp:effectExtent l="19050" t="19050" r="13970" b="171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4.PNG"/>
                    <pic:cNvPicPr/>
                  </pic:nvPicPr>
                  <pic:blipFill>
                    <a:blip r:embed="rId87">
                      <a:extLst>
                        <a:ext uri="{28A0092B-C50C-407E-A947-70E740481C1C}">
                          <a14:useLocalDpi xmlns:a14="http://schemas.microsoft.com/office/drawing/2010/main" val="0"/>
                        </a:ext>
                      </a:extLst>
                    </a:blip>
                    <a:stretch>
                      <a:fillRect/>
                    </a:stretch>
                  </pic:blipFill>
                  <pic:spPr>
                    <a:xfrm>
                      <a:off x="0" y="0"/>
                      <a:ext cx="5454000" cy="2078496"/>
                    </a:xfrm>
                    <a:prstGeom prst="rect">
                      <a:avLst/>
                    </a:prstGeom>
                    <a:ln w="12696" cmpd="sng">
                      <a:solidFill>
                        <a:srgbClr val="D9D9D9"/>
                      </a:solidFill>
                      <a:prstDash val="solid"/>
                    </a:ln>
                  </pic:spPr>
                </pic:pic>
              </a:graphicData>
            </a:graphic>
          </wp:inline>
        </w:drawing>
      </w:r>
    </w:p>
    <w:p w14:paraId="70DEFAFC" w14:textId="77777777" w:rsidR="000733A9" w:rsidRPr="009C6A63" w:rsidRDefault="000733A9" w:rsidP="000733A9">
      <w:pPr>
        <w:pStyle w:val="30"/>
      </w:pPr>
      <w:r w:rsidRPr="009C6A63">
        <w:t>在</w:t>
      </w:r>
      <w:r w:rsidRPr="009C6A63">
        <w:t>“</w:t>
      </w:r>
      <w:r w:rsidRPr="009C6A63">
        <w:t>私有镜像</w:t>
      </w:r>
      <w:r w:rsidRPr="009C6A63">
        <w:t>”</w:t>
      </w:r>
      <w:r w:rsidRPr="009C6A63">
        <w:t>标签内，选择名为</w:t>
      </w:r>
      <w:r w:rsidRPr="009C6A63">
        <w:t>“img-oa</w:t>
      </w:r>
      <w:r>
        <w:t>-kunpeng</w:t>
      </w:r>
      <w:r w:rsidRPr="009C6A63">
        <w:t>”</w:t>
      </w:r>
      <w:r w:rsidRPr="009C6A63">
        <w:t>的私有镜像</w:t>
      </w:r>
      <w:r>
        <w:rPr>
          <w:rFonts w:hint="eastAsia"/>
        </w:rPr>
        <w:t>，</w:t>
      </w:r>
      <w:r>
        <w:t>安全组选择</w:t>
      </w:r>
      <w:r>
        <w:rPr>
          <w:rFonts w:hint="eastAsia"/>
        </w:rPr>
        <w:t>“</w:t>
      </w:r>
      <w:r>
        <w:rPr>
          <w:rFonts w:hint="eastAsia"/>
        </w:rPr>
        <w:t>sg-FullAccess</w:t>
      </w:r>
      <w:r>
        <w:rPr>
          <w:rFonts w:hint="eastAsia"/>
        </w:rPr>
        <w:t>”。</w:t>
      </w:r>
    </w:p>
    <w:p w14:paraId="354F9C32" w14:textId="77777777" w:rsidR="000733A9" w:rsidRPr="009C6A63" w:rsidRDefault="000733A9" w:rsidP="000733A9">
      <w:pPr>
        <w:pStyle w:val="1e"/>
        <w:rPr>
          <w:shd w:val="clear" w:color="auto" w:fill="auto"/>
        </w:rPr>
      </w:pPr>
      <w:r>
        <w:rPr>
          <w:noProof/>
        </w:rPr>
        <w:drawing>
          <wp:inline distT="0" distB="0" distL="0" distR="0" wp14:anchorId="5D91F14D" wp14:editId="383798FC">
            <wp:extent cx="5372100" cy="2431324"/>
            <wp:effectExtent l="19050" t="19050" r="19050" b="266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80956" cy="2435332"/>
                    </a:xfrm>
                    <a:prstGeom prst="rect">
                      <a:avLst/>
                    </a:prstGeom>
                    <a:ln w="12696" cmpd="sng">
                      <a:solidFill>
                        <a:schemeClr val="bg1">
                          <a:lumMod val="85000"/>
                        </a:schemeClr>
                      </a:solidFill>
                      <a:prstDash val="solid"/>
                    </a:ln>
                  </pic:spPr>
                </pic:pic>
              </a:graphicData>
            </a:graphic>
          </wp:inline>
        </w:drawing>
      </w:r>
    </w:p>
    <w:p w14:paraId="4A27ED60" w14:textId="77777777" w:rsidR="000733A9" w:rsidRPr="009C6A63" w:rsidRDefault="000733A9" w:rsidP="000733A9">
      <w:pPr>
        <w:pStyle w:val="30"/>
      </w:pPr>
      <w:r w:rsidRPr="009C6A63">
        <w:lastRenderedPageBreak/>
        <w:t>登录方式选择</w:t>
      </w:r>
      <w:r w:rsidRPr="009C6A63">
        <w:t>“</w:t>
      </w:r>
      <w:r w:rsidRPr="009C6A63">
        <w:t>密码</w:t>
      </w:r>
      <w:r w:rsidRPr="009C6A63">
        <w:t>”</w:t>
      </w:r>
      <w:r w:rsidRPr="009C6A63">
        <w:t>，输入密码后点击</w:t>
      </w:r>
      <w:r w:rsidRPr="009C6A63">
        <w:t>“</w:t>
      </w:r>
      <w:r w:rsidRPr="009C6A63">
        <w:t>立即创建</w:t>
      </w:r>
      <w:r w:rsidRPr="009C6A63">
        <w:t>”</w:t>
      </w:r>
      <w:r>
        <w:rPr>
          <w:rFonts w:hint="eastAsia"/>
        </w:rPr>
        <w:t>。</w:t>
      </w:r>
    </w:p>
    <w:p w14:paraId="78CA5317" w14:textId="77777777" w:rsidR="000733A9" w:rsidRPr="009C6A63" w:rsidRDefault="000733A9" w:rsidP="000733A9">
      <w:pPr>
        <w:pStyle w:val="1e"/>
        <w:rPr>
          <w:shd w:val="clear" w:color="auto" w:fill="auto"/>
        </w:rPr>
      </w:pPr>
      <w:r>
        <w:rPr>
          <w:noProof/>
        </w:rPr>
        <w:drawing>
          <wp:inline distT="0" distB="0" distL="0" distR="0" wp14:anchorId="19ACF12C" wp14:editId="7F556C2B">
            <wp:extent cx="5416550" cy="1817506"/>
            <wp:effectExtent l="19050" t="19050" r="12700" b="1143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5285" cy="1823792"/>
                    </a:xfrm>
                    <a:prstGeom prst="rect">
                      <a:avLst/>
                    </a:prstGeom>
                    <a:ln w="12696" cmpd="sng">
                      <a:solidFill>
                        <a:schemeClr val="bg1">
                          <a:lumMod val="85000"/>
                        </a:schemeClr>
                      </a:solidFill>
                      <a:prstDash val="solid"/>
                    </a:ln>
                  </pic:spPr>
                </pic:pic>
              </a:graphicData>
            </a:graphic>
          </wp:inline>
        </w:drawing>
      </w:r>
    </w:p>
    <w:p w14:paraId="04E283AF" w14:textId="77777777" w:rsidR="000733A9" w:rsidRPr="009C6A63" w:rsidRDefault="000733A9" w:rsidP="000733A9">
      <w:pPr>
        <w:pStyle w:val="30"/>
      </w:pPr>
      <w:r w:rsidRPr="009C6A63">
        <w:t>返回伸缩配置列表，显示名为</w:t>
      </w:r>
      <w:r w:rsidRPr="009C6A63">
        <w:t>“as-config-oa-kunpeng”</w:t>
      </w:r>
      <w:r w:rsidRPr="009C6A63">
        <w:t>的伸缩配置</w:t>
      </w:r>
      <w:r>
        <w:rPr>
          <w:rFonts w:hint="eastAsia"/>
        </w:rPr>
        <w:t>。</w:t>
      </w:r>
    </w:p>
    <w:p w14:paraId="00E27A77" w14:textId="77777777" w:rsidR="000733A9" w:rsidRPr="009C6A63" w:rsidRDefault="000733A9" w:rsidP="000733A9">
      <w:pPr>
        <w:pStyle w:val="1e"/>
        <w:rPr>
          <w:shd w:val="clear" w:color="auto" w:fill="auto"/>
        </w:rPr>
      </w:pPr>
      <w:r w:rsidRPr="009C6A63">
        <w:rPr>
          <w:noProof/>
          <w:shd w:val="clear" w:color="auto" w:fill="auto"/>
        </w:rPr>
        <w:drawing>
          <wp:inline distT="0" distB="0" distL="0" distR="0" wp14:anchorId="77DE6BA9" wp14:editId="2AD52796">
            <wp:extent cx="5454000" cy="890137"/>
            <wp:effectExtent l="19050" t="19050" r="13970" b="2476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4000" cy="890137"/>
                    </a:xfrm>
                    <a:prstGeom prst="rect">
                      <a:avLst/>
                    </a:prstGeom>
                    <a:ln w="12696" cmpd="sng">
                      <a:solidFill>
                        <a:srgbClr val="D9D9D9"/>
                      </a:solidFill>
                      <a:prstDash val="solid"/>
                    </a:ln>
                  </pic:spPr>
                </pic:pic>
              </a:graphicData>
            </a:graphic>
          </wp:inline>
        </w:drawing>
      </w:r>
    </w:p>
    <w:p w14:paraId="0B80C8F4" w14:textId="77777777" w:rsidR="000733A9" w:rsidRPr="009C6A63" w:rsidRDefault="000733A9" w:rsidP="000733A9">
      <w:pPr>
        <w:pStyle w:val="30"/>
      </w:pPr>
      <w:r w:rsidRPr="009C6A63">
        <w:t>返回</w:t>
      </w:r>
      <w:r>
        <w:t>到</w:t>
      </w:r>
      <w:r w:rsidRPr="009C6A63">
        <w:t>选择伸缩配置页面，点击刷新按钮，选择名为</w:t>
      </w:r>
      <w:r w:rsidRPr="009C6A63">
        <w:t>“as-config-oa</w:t>
      </w:r>
      <w:r>
        <w:rPr>
          <w:rFonts w:hint="eastAsia"/>
        </w:rPr>
        <w:t>-</w:t>
      </w:r>
      <w:r>
        <w:t>kunpeng</w:t>
      </w:r>
      <w:r w:rsidRPr="009C6A63">
        <w:t>”</w:t>
      </w:r>
      <w:r w:rsidRPr="009C6A63">
        <w:t>的配置，点击</w:t>
      </w:r>
      <w:r w:rsidRPr="009C6A63">
        <w:t>“</w:t>
      </w:r>
      <w:r w:rsidRPr="009C6A63">
        <w:t>确定</w:t>
      </w:r>
      <w:r w:rsidRPr="009C6A63">
        <w:t>”</w:t>
      </w:r>
      <w:r>
        <w:rPr>
          <w:rFonts w:hint="eastAsia"/>
        </w:rPr>
        <w:t>。</w:t>
      </w:r>
    </w:p>
    <w:p w14:paraId="66A9E213" w14:textId="77777777" w:rsidR="000733A9" w:rsidRPr="00F657C7" w:rsidRDefault="000733A9" w:rsidP="000733A9">
      <w:pPr>
        <w:pStyle w:val="1e"/>
        <w:rPr>
          <w:shd w:val="clear" w:color="auto" w:fill="auto"/>
        </w:rPr>
      </w:pPr>
      <w:r>
        <w:rPr>
          <w:noProof/>
        </w:rPr>
        <w:drawing>
          <wp:inline distT="0" distB="0" distL="0" distR="0" wp14:anchorId="4E5C5C44" wp14:editId="2F833340">
            <wp:extent cx="5453380" cy="2366262"/>
            <wp:effectExtent l="19050" t="19050" r="13970" b="152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5250" cy="2371413"/>
                    </a:xfrm>
                    <a:prstGeom prst="rect">
                      <a:avLst/>
                    </a:prstGeom>
                    <a:ln w="12696" cmpd="sng">
                      <a:solidFill>
                        <a:schemeClr val="bg1">
                          <a:lumMod val="85000"/>
                        </a:schemeClr>
                      </a:solidFill>
                      <a:prstDash val="solid"/>
                    </a:ln>
                  </pic:spPr>
                </pic:pic>
              </a:graphicData>
            </a:graphic>
          </wp:inline>
        </w:drawing>
      </w:r>
    </w:p>
    <w:p w14:paraId="1E52E967" w14:textId="48F3BD58" w:rsidR="000733A9" w:rsidRPr="009C6A63" w:rsidRDefault="000733A9" w:rsidP="000733A9">
      <w:pPr>
        <w:pStyle w:val="30"/>
      </w:pPr>
      <w:r w:rsidRPr="009C6A63">
        <w:t>确认使用</w:t>
      </w:r>
      <w:r>
        <w:t>和</w:t>
      </w:r>
      <w:r>
        <w:t>ecs</w:t>
      </w:r>
      <w:r>
        <w:rPr>
          <w:rFonts w:hint="eastAsia"/>
        </w:rPr>
        <w:t>-</w:t>
      </w:r>
      <w:r>
        <w:t>oa</w:t>
      </w:r>
      <w:r w:rsidRPr="009C6A63">
        <w:t>同样的虚拟私有云和子网，</w:t>
      </w:r>
      <w:r>
        <w:t>负载均衡选择</w:t>
      </w:r>
      <w:r>
        <w:rPr>
          <w:rFonts w:hint="eastAsia"/>
        </w:rPr>
        <w:t>“使用弹性负载均衡”，负载均衡器选择“</w:t>
      </w:r>
      <w:r>
        <w:rPr>
          <w:rFonts w:hint="eastAsia"/>
        </w:rPr>
        <w:t>elb-oa</w:t>
      </w:r>
      <w:r>
        <w:rPr>
          <w:rFonts w:hint="eastAsia"/>
        </w:rPr>
        <w:t>”，后端服务器组选择“</w:t>
      </w:r>
      <w:r>
        <w:rPr>
          <w:rFonts w:hint="eastAsia"/>
        </w:rPr>
        <w:t>server</w:t>
      </w:r>
      <w:r>
        <w:t>_group-kunpeng</w:t>
      </w:r>
      <w:r>
        <w:rPr>
          <w:rFonts w:hint="eastAsia"/>
        </w:rPr>
        <w:t>”，后端端口填写“</w:t>
      </w:r>
      <w:r>
        <w:t>8088</w:t>
      </w:r>
      <w:r>
        <w:rPr>
          <w:rFonts w:hint="eastAsia"/>
        </w:rPr>
        <w:t>”，</w:t>
      </w:r>
      <w:r w:rsidRPr="009C6A63">
        <w:t>点击</w:t>
      </w:r>
      <w:r w:rsidRPr="009C6A63">
        <w:t>“</w:t>
      </w:r>
      <w:r w:rsidRPr="009C6A63">
        <w:t>立即创建</w:t>
      </w:r>
      <w:r w:rsidRPr="009C6A63">
        <w:t>”</w:t>
      </w:r>
      <w:r>
        <w:rPr>
          <w:rFonts w:hint="eastAsia"/>
        </w:rPr>
        <w:t>。</w:t>
      </w:r>
    </w:p>
    <w:p w14:paraId="6DD0E530" w14:textId="77777777" w:rsidR="000733A9" w:rsidRPr="009C6A63" w:rsidRDefault="000733A9" w:rsidP="000733A9">
      <w:pPr>
        <w:pStyle w:val="1e"/>
        <w:rPr>
          <w:shd w:val="clear" w:color="auto" w:fill="auto"/>
        </w:rPr>
      </w:pPr>
      <w:r>
        <w:rPr>
          <w:noProof/>
        </w:rPr>
        <w:lastRenderedPageBreak/>
        <w:drawing>
          <wp:inline distT="0" distB="0" distL="0" distR="0" wp14:anchorId="3727B2C8" wp14:editId="5C4D00BC">
            <wp:extent cx="5422900" cy="3010784"/>
            <wp:effectExtent l="19050" t="19050" r="25400" b="1841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9091" cy="3014221"/>
                    </a:xfrm>
                    <a:prstGeom prst="rect">
                      <a:avLst/>
                    </a:prstGeom>
                    <a:ln w="12696" cmpd="sng">
                      <a:solidFill>
                        <a:schemeClr val="bg1">
                          <a:lumMod val="85000"/>
                        </a:schemeClr>
                      </a:solidFill>
                      <a:prstDash val="solid"/>
                    </a:ln>
                  </pic:spPr>
                </pic:pic>
              </a:graphicData>
            </a:graphic>
          </wp:inline>
        </w:drawing>
      </w:r>
    </w:p>
    <w:p w14:paraId="01F55B4D" w14:textId="77777777" w:rsidR="000733A9" w:rsidRPr="009C6A63" w:rsidRDefault="000733A9" w:rsidP="000733A9">
      <w:pPr>
        <w:pStyle w:val="3"/>
        <w:rPr>
          <w:rFonts w:cs="Huawei Sans"/>
        </w:rPr>
      </w:pPr>
      <w:bookmarkStart w:id="94" w:name="_Toc57618251"/>
      <w:r w:rsidRPr="009C6A63">
        <w:rPr>
          <w:rFonts w:cs="Huawei Sans"/>
        </w:rPr>
        <w:t>添加弹性策略</w:t>
      </w:r>
      <w:bookmarkEnd w:id="94"/>
    </w:p>
    <w:p w14:paraId="3CBC4C00" w14:textId="77777777" w:rsidR="000733A9" w:rsidRPr="009C6A63" w:rsidRDefault="000733A9" w:rsidP="000733A9">
      <w:pPr>
        <w:pStyle w:val="30"/>
      </w:pPr>
      <w:r w:rsidRPr="009C6A63">
        <w:t>点击</w:t>
      </w:r>
      <w:r w:rsidRPr="009C6A63">
        <w:t>“</w:t>
      </w:r>
      <w:r>
        <w:t>添加伸缩</w:t>
      </w:r>
      <w:r w:rsidRPr="009C6A63">
        <w:t>策略</w:t>
      </w:r>
      <w:r w:rsidRPr="009C6A63">
        <w:t>”</w:t>
      </w:r>
      <w:r w:rsidRPr="009C6A63">
        <w:t>，</w:t>
      </w:r>
      <w:r>
        <w:rPr>
          <w:rFonts w:hint="eastAsia"/>
        </w:rPr>
        <w:t>在伸缩策略页面，点击“添加伸缩策略”。</w:t>
      </w:r>
    </w:p>
    <w:p w14:paraId="1EBC6A3B" w14:textId="77777777" w:rsidR="000733A9" w:rsidRDefault="000733A9" w:rsidP="000733A9">
      <w:pPr>
        <w:pStyle w:val="1e"/>
      </w:pPr>
      <w:r>
        <w:rPr>
          <w:noProof/>
        </w:rPr>
        <w:drawing>
          <wp:inline distT="0" distB="0" distL="0" distR="0" wp14:anchorId="4029BD67" wp14:editId="3A9CABAD">
            <wp:extent cx="5365750" cy="1845555"/>
            <wp:effectExtent l="19050" t="19050" r="25400" b="215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7689" cy="1849662"/>
                    </a:xfrm>
                    <a:prstGeom prst="rect">
                      <a:avLst/>
                    </a:prstGeom>
                    <a:ln w="12696" cmpd="sng">
                      <a:solidFill>
                        <a:schemeClr val="bg1">
                          <a:lumMod val="85000"/>
                        </a:schemeClr>
                      </a:solidFill>
                      <a:prstDash val="solid"/>
                    </a:ln>
                  </pic:spPr>
                </pic:pic>
              </a:graphicData>
            </a:graphic>
          </wp:inline>
        </w:drawing>
      </w:r>
    </w:p>
    <w:p w14:paraId="3D4415D4" w14:textId="77777777" w:rsidR="000733A9" w:rsidRDefault="000733A9" w:rsidP="000733A9">
      <w:pPr>
        <w:pStyle w:val="1e"/>
      </w:pPr>
      <w:r>
        <w:rPr>
          <w:noProof/>
        </w:rPr>
        <w:drawing>
          <wp:inline distT="0" distB="0" distL="0" distR="0" wp14:anchorId="5B8A3F42" wp14:editId="11A56E3B">
            <wp:extent cx="5321300" cy="694563"/>
            <wp:effectExtent l="19050" t="19050" r="12700" b="1079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6623" cy="703089"/>
                    </a:xfrm>
                    <a:prstGeom prst="rect">
                      <a:avLst/>
                    </a:prstGeom>
                    <a:ln w="12696" cmpd="sng">
                      <a:solidFill>
                        <a:schemeClr val="bg1">
                          <a:lumMod val="85000"/>
                        </a:schemeClr>
                      </a:solidFill>
                      <a:prstDash val="solid"/>
                    </a:ln>
                  </pic:spPr>
                </pic:pic>
              </a:graphicData>
            </a:graphic>
          </wp:inline>
        </w:drawing>
      </w:r>
    </w:p>
    <w:p w14:paraId="780628EC" w14:textId="77777777" w:rsidR="000733A9" w:rsidRDefault="000733A9" w:rsidP="000733A9">
      <w:pPr>
        <w:pStyle w:val="30"/>
      </w:pPr>
      <w:r w:rsidRPr="009C6A63">
        <w:t>将伸缩策略命名为</w:t>
      </w:r>
      <w:r w:rsidRPr="009C6A63">
        <w:t>“as-policy-oa-kunpeng”</w:t>
      </w:r>
      <w:r>
        <w:t>，使用</w:t>
      </w:r>
      <w:r w:rsidRPr="009C6A63">
        <w:t>“</w:t>
      </w:r>
      <w:r>
        <w:rPr>
          <w:rFonts w:hint="eastAsia"/>
        </w:rPr>
        <w:t>告警</w:t>
      </w:r>
      <w:r w:rsidRPr="009C6A63">
        <w:t>策略</w:t>
      </w:r>
      <w:r w:rsidRPr="009C6A63">
        <w:t>”</w:t>
      </w:r>
      <w:r w:rsidRPr="009C6A63">
        <w:t>，设置</w:t>
      </w:r>
      <w:r>
        <w:rPr>
          <w:rFonts w:hint="eastAsia"/>
        </w:rPr>
        <w:t>触发</w:t>
      </w:r>
      <w:r>
        <w:t>条件为</w:t>
      </w:r>
      <w:r>
        <w:rPr>
          <w:rFonts w:hint="eastAsia"/>
        </w:rPr>
        <w:t>“</w:t>
      </w:r>
      <w:r>
        <w:rPr>
          <w:rFonts w:hint="eastAsia"/>
        </w:rPr>
        <w:t>CPU</w:t>
      </w:r>
      <w:r>
        <w:rPr>
          <w:rFonts w:hint="eastAsia"/>
        </w:rPr>
        <w:t>使用率</w:t>
      </w:r>
      <w:r>
        <w:t>最大值</w:t>
      </w:r>
      <w:r>
        <w:rPr>
          <w:rFonts w:hint="eastAsia"/>
        </w:rPr>
        <w:t>&gt;</w:t>
      </w:r>
      <w:r>
        <w:t>50%</w:t>
      </w:r>
      <w:r>
        <w:rPr>
          <w:rFonts w:hint="eastAsia"/>
        </w:rPr>
        <w:t>”</w:t>
      </w:r>
      <w:r w:rsidRPr="009C6A63">
        <w:t>，</w:t>
      </w:r>
      <w:r>
        <w:t>连续出现次数填写</w:t>
      </w:r>
      <w:r>
        <w:rPr>
          <w:rFonts w:hint="eastAsia"/>
        </w:rPr>
        <w:t>“</w:t>
      </w:r>
      <w:r>
        <w:rPr>
          <w:rFonts w:hint="eastAsia"/>
        </w:rPr>
        <w:t>3</w:t>
      </w:r>
      <w:r>
        <w:rPr>
          <w:rFonts w:hint="eastAsia"/>
        </w:rPr>
        <w:t>”，</w:t>
      </w:r>
      <w:r w:rsidRPr="009C6A63">
        <w:t>点击</w:t>
      </w:r>
      <w:r w:rsidRPr="009C6A63">
        <w:t>“</w:t>
      </w:r>
      <w:r w:rsidRPr="009C6A63">
        <w:t>确定</w:t>
      </w:r>
      <w:r w:rsidRPr="009C6A63">
        <w:t>”</w:t>
      </w:r>
      <w:r>
        <w:rPr>
          <w:rFonts w:hint="eastAsia"/>
        </w:rPr>
        <w:t>。</w:t>
      </w:r>
    </w:p>
    <w:p w14:paraId="1F5CEDCE" w14:textId="77777777" w:rsidR="000733A9" w:rsidRPr="009C6A63" w:rsidRDefault="000733A9" w:rsidP="000733A9">
      <w:pPr>
        <w:pStyle w:val="1e"/>
      </w:pPr>
      <w:r>
        <w:rPr>
          <w:noProof/>
        </w:rPr>
        <w:lastRenderedPageBreak/>
        <w:drawing>
          <wp:inline distT="0" distB="0" distL="0" distR="0" wp14:anchorId="475F777F" wp14:editId="396D1946">
            <wp:extent cx="5408487" cy="4464050"/>
            <wp:effectExtent l="19050" t="19050" r="20955" b="1270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9730" cy="4465076"/>
                    </a:xfrm>
                    <a:prstGeom prst="rect">
                      <a:avLst/>
                    </a:prstGeom>
                    <a:ln w="12696" cmpd="sng">
                      <a:solidFill>
                        <a:schemeClr val="bg1">
                          <a:lumMod val="85000"/>
                        </a:schemeClr>
                      </a:solidFill>
                      <a:prstDash val="solid"/>
                    </a:ln>
                  </pic:spPr>
                </pic:pic>
              </a:graphicData>
            </a:graphic>
          </wp:inline>
        </w:drawing>
      </w:r>
    </w:p>
    <w:p w14:paraId="4B1BCC48" w14:textId="77777777" w:rsidR="000733A9" w:rsidRPr="009C6A63" w:rsidRDefault="000733A9" w:rsidP="000733A9">
      <w:pPr>
        <w:pStyle w:val="30"/>
      </w:pPr>
      <w:r w:rsidRPr="009C6A63">
        <w:t>点击</w:t>
      </w:r>
      <w:r w:rsidRPr="009C6A63">
        <w:t>“</w:t>
      </w:r>
      <w:r w:rsidRPr="009C6A63">
        <w:t>概览</w:t>
      </w:r>
      <w:r w:rsidRPr="009C6A63">
        <w:t>”</w:t>
      </w:r>
      <w:r w:rsidRPr="009C6A63">
        <w:t>标签，显示当前实例数为</w:t>
      </w:r>
      <w:r>
        <w:t>2</w:t>
      </w:r>
      <w:r w:rsidRPr="009C6A63">
        <w:t>台</w:t>
      </w:r>
      <w:r>
        <w:rPr>
          <w:rFonts w:hint="eastAsia"/>
        </w:rPr>
        <w:t>，</w:t>
      </w:r>
      <w:r>
        <w:t>即</w:t>
      </w:r>
      <w:r>
        <w:rPr>
          <w:rFonts w:hint="eastAsia"/>
        </w:rPr>
        <w:t>3</w:t>
      </w:r>
      <w:r>
        <w:t>.5.1</w:t>
      </w:r>
      <w:r>
        <w:t>节步骤</w:t>
      </w:r>
      <w:r>
        <w:rPr>
          <w:rFonts w:hint="eastAsia"/>
        </w:rPr>
        <w:t>6</w:t>
      </w:r>
      <w:r>
        <w:rPr>
          <w:rFonts w:hint="eastAsia"/>
        </w:rPr>
        <w:t>中</w:t>
      </w:r>
      <w:r>
        <w:t>设置的</w:t>
      </w:r>
      <w:r>
        <w:rPr>
          <w:rFonts w:hint="eastAsia"/>
        </w:rPr>
        <w:t>“期望实例数”。</w:t>
      </w:r>
    </w:p>
    <w:p w14:paraId="0478B4D6" w14:textId="77777777" w:rsidR="000733A9" w:rsidRDefault="000733A9" w:rsidP="000733A9">
      <w:pPr>
        <w:pStyle w:val="1e"/>
      </w:pPr>
      <w:r>
        <w:rPr>
          <w:noProof/>
        </w:rPr>
        <w:drawing>
          <wp:inline distT="0" distB="0" distL="0" distR="0" wp14:anchorId="010A7CD4" wp14:editId="4D0AED38">
            <wp:extent cx="5346700" cy="2404850"/>
            <wp:effectExtent l="19050" t="19050" r="25400" b="1460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1861" cy="2411669"/>
                    </a:xfrm>
                    <a:prstGeom prst="rect">
                      <a:avLst/>
                    </a:prstGeom>
                    <a:ln w="12696" cmpd="sng">
                      <a:solidFill>
                        <a:schemeClr val="bg1">
                          <a:lumMod val="85000"/>
                        </a:schemeClr>
                      </a:solidFill>
                      <a:prstDash val="solid"/>
                    </a:ln>
                  </pic:spPr>
                </pic:pic>
              </a:graphicData>
            </a:graphic>
          </wp:inline>
        </w:drawing>
      </w:r>
    </w:p>
    <w:p w14:paraId="25BE1E94" w14:textId="77777777" w:rsidR="000733A9" w:rsidRDefault="000733A9" w:rsidP="000733A9">
      <w:pPr>
        <w:pStyle w:val="30"/>
      </w:pPr>
      <w:r>
        <w:rPr>
          <w:rFonts w:hint="eastAsia"/>
        </w:rPr>
        <w:t>返回弹性云服务器列表，点击刷新按钮，显示通过</w:t>
      </w:r>
      <w:r>
        <w:rPr>
          <w:rFonts w:hint="eastAsia"/>
        </w:rPr>
        <w:t>AS</w:t>
      </w:r>
      <w:r>
        <w:rPr>
          <w:rFonts w:hint="eastAsia"/>
        </w:rPr>
        <w:t>创建的鲲鹏实例。</w:t>
      </w:r>
    </w:p>
    <w:p w14:paraId="09A7ED62" w14:textId="3B395041" w:rsidR="000733A9" w:rsidRPr="009C6A63" w:rsidRDefault="00AE0838" w:rsidP="000733A9">
      <w:pPr>
        <w:pStyle w:val="1e"/>
      </w:pPr>
      <w:r>
        <w:rPr>
          <w:noProof/>
        </w:rPr>
        <w:lastRenderedPageBreak/>
        <mc:AlternateContent>
          <mc:Choice Requires="wps">
            <w:drawing>
              <wp:anchor distT="0" distB="0" distL="114300" distR="114300" simplePos="0" relativeHeight="251680256" behindDoc="0" locked="0" layoutInCell="1" allowOverlap="1" wp14:anchorId="0038ED7F" wp14:editId="3EB3559A">
                <wp:simplePos x="0" y="0"/>
                <wp:positionH relativeFrom="column">
                  <wp:posOffset>784860</wp:posOffset>
                </wp:positionH>
                <wp:positionV relativeFrom="paragraph">
                  <wp:posOffset>1275715</wp:posOffset>
                </wp:positionV>
                <wp:extent cx="5181600" cy="171450"/>
                <wp:effectExtent l="0" t="0" r="0" b="0"/>
                <wp:wrapNone/>
                <wp:docPr id="56" name="矩形 56"/>
                <wp:cNvGraphicFramePr/>
                <a:graphic xmlns:a="http://schemas.openxmlformats.org/drawingml/2006/main">
                  <a:graphicData uri="http://schemas.microsoft.com/office/word/2010/wordprocessingShape">
                    <wps:wsp>
                      <wps:cNvSpPr/>
                      <wps:spPr>
                        <a:xfrm>
                          <a:off x="0" y="0"/>
                          <a:ext cx="5181600" cy="171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481E4" id="矩形 56" o:spid="_x0000_s1026" style="position:absolute;left:0;text-align:left;margin-left:61.8pt;margin-top:100.45pt;width:408pt;height:1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" fillcolor="white [3212]" stroked="f" strokeweight="2pt"/>
            </w:pict>
          </mc:Fallback>
        </mc:AlternateContent>
      </w:r>
      <w:r>
        <w:rPr>
          <w:noProof/>
        </w:rPr>
        <mc:AlternateContent>
          <mc:Choice Requires="wps">
            <w:drawing>
              <wp:anchor distT="0" distB="0" distL="114300" distR="114300" simplePos="0" relativeHeight="251682304" behindDoc="0" locked="0" layoutInCell="1" allowOverlap="1" wp14:anchorId="3D16E64C" wp14:editId="20C8958C">
                <wp:simplePos x="0" y="0"/>
                <wp:positionH relativeFrom="column">
                  <wp:posOffset>784860</wp:posOffset>
                </wp:positionH>
                <wp:positionV relativeFrom="paragraph">
                  <wp:posOffset>1523365</wp:posOffset>
                </wp:positionV>
                <wp:extent cx="5181600" cy="139700"/>
                <wp:effectExtent l="0" t="0" r="0" b="0"/>
                <wp:wrapNone/>
                <wp:docPr id="57" name="矩形 57"/>
                <wp:cNvGraphicFramePr/>
                <a:graphic xmlns:a="http://schemas.openxmlformats.org/drawingml/2006/main">
                  <a:graphicData uri="http://schemas.microsoft.com/office/word/2010/wordprocessingShape">
                    <wps:wsp>
                      <wps:cNvSpPr/>
                      <wps:spPr>
                        <a:xfrm>
                          <a:off x="0" y="0"/>
                          <a:ext cx="5181600" cy="139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F0E3F" id="矩形 57" o:spid="_x0000_s1026" style="position:absolute;left:0;text-align:left;margin-left:61.8pt;margin-top:119.95pt;width:408pt;height:1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" fillcolor="white [3212]" stroked="f" strokeweight="2pt"/>
            </w:pict>
          </mc:Fallback>
        </mc:AlternateContent>
      </w:r>
      <w:r>
        <w:rPr>
          <w:noProof/>
        </w:rPr>
        <mc:AlternateContent>
          <mc:Choice Requires="wps">
            <w:drawing>
              <wp:anchor distT="0" distB="0" distL="114300" distR="114300" simplePos="0" relativeHeight="251678208" behindDoc="0" locked="0" layoutInCell="1" allowOverlap="1" wp14:anchorId="3A1B8A13" wp14:editId="1901720C">
                <wp:simplePos x="0" y="0"/>
                <wp:positionH relativeFrom="column">
                  <wp:posOffset>1089660</wp:posOffset>
                </wp:positionH>
                <wp:positionV relativeFrom="paragraph">
                  <wp:posOffset>1002665</wp:posOffset>
                </wp:positionV>
                <wp:extent cx="306705" cy="101600"/>
                <wp:effectExtent l="0" t="0" r="0" b="0"/>
                <wp:wrapNone/>
                <wp:docPr id="55" name="矩形 55"/>
                <wp:cNvGraphicFramePr/>
                <a:graphic xmlns:a="http://schemas.openxmlformats.org/drawingml/2006/main">
                  <a:graphicData uri="http://schemas.microsoft.com/office/word/2010/wordprocessingShape">
                    <wps:wsp>
                      <wps:cNvSpPr/>
                      <wps:spPr>
                        <a:xfrm>
                          <a:off x="0" y="0"/>
                          <a:ext cx="306705"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0B8AF" id="矩形 55" o:spid="_x0000_s1026" style="position:absolute;left:0;text-align:left;margin-left:85.8pt;margin-top:78.95pt;width:24.15pt;height:8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" fillcolor="white [3212]" stroked="f" strokeweight="2pt"/>
            </w:pict>
          </mc:Fallback>
        </mc:AlternateContent>
      </w:r>
      <w:r w:rsidR="000733A9">
        <w:rPr>
          <w:noProof/>
        </w:rPr>
        <w:drawing>
          <wp:inline distT="0" distB="0" distL="0" distR="0" wp14:anchorId="28C47198" wp14:editId="58F79FEC">
            <wp:extent cx="5391150" cy="1730672"/>
            <wp:effectExtent l="19050" t="19050" r="19050" b="222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4575" cy="1734982"/>
                    </a:xfrm>
                    <a:prstGeom prst="rect">
                      <a:avLst/>
                    </a:prstGeom>
                    <a:ln w="12696" cmpd="sng">
                      <a:solidFill>
                        <a:schemeClr val="bg1">
                          <a:lumMod val="85000"/>
                        </a:schemeClr>
                      </a:solidFill>
                      <a:prstDash val="solid"/>
                    </a:ln>
                  </pic:spPr>
                </pic:pic>
              </a:graphicData>
            </a:graphic>
          </wp:inline>
        </w:drawing>
      </w:r>
    </w:p>
    <w:p w14:paraId="0A4A855F" w14:textId="77777777" w:rsidR="000733A9" w:rsidRPr="009C6A63" w:rsidRDefault="000733A9" w:rsidP="000733A9">
      <w:pPr>
        <w:pStyle w:val="30"/>
      </w:pPr>
      <w:r w:rsidRPr="009C6A63">
        <w:t>进入弹性负载均衡器</w:t>
      </w:r>
      <w:r>
        <w:rPr>
          <w:rFonts w:hint="eastAsia"/>
        </w:rPr>
        <w:t>“</w:t>
      </w:r>
      <w:r w:rsidRPr="009C6A63">
        <w:t>elb-oa</w:t>
      </w:r>
      <w:r>
        <w:rPr>
          <w:rFonts w:hint="eastAsia"/>
        </w:rPr>
        <w:t>”的</w:t>
      </w:r>
      <w:r w:rsidRPr="009C6A63">
        <w:t>后端服务器组</w:t>
      </w:r>
      <w:r w:rsidRPr="009C6A63">
        <w:t>”</w:t>
      </w:r>
      <w:r>
        <w:t>标签</w:t>
      </w:r>
      <w:r>
        <w:rPr>
          <w:rFonts w:hint="eastAsia"/>
        </w:rPr>
        <w:t>，</w:t>
      </w:r>
      <w:r>
        <w:t>显示这两台鲲鹏实例已加入</w:t>
      </w:r>
      <w:r>
        <w:rPr>
          <w:rFonts w:hint="eastAsia"/>
        </w:rPr>
        <w:t>。</w:t>
      </w:r>
    </w:p>
    <w:p w14:paraId="67EB4CE6" w14:textId="2F3F9C71" w:rsidR="000733A9" w:rsidRPr="009C6A63" w:rsidRDefault="00AE0838" w:rsidP="000733A9">
      <w:pPr>
        <w:pStyle w:val="1e"/>
      </w:pPr>
      <w:r>
        <w:rPr>
          <w:noProof/>
        </w:rPr>
        <mc:AlternateContent>
          <mc:Choice Requires="wps">
            <w:drawing>
              <wp:anchor distT="0" distB="0" distL="114300" distR="114300" simplePos="0" relativeHeight="251684352" behindDoc="0" locked="0" layoutInCell="1" allowOverlap="1" wp14:anchorId="36615472" wp14:editId="49BA4BDA">
                <wp:simplePos x="0" y="0"/>
                <wp:positionH relativeFrom="column">
                  <wp:posOffset>2556510</wp:posOffset>
                </wp:positionH>
                <wp:positionV relativeFrom="paragraph">
                  <wp:posOffset>1635760</wp:posOffset>
                </wp:positionV>
                <wp:extent cx="306705" cy="101600"/>
                <wp:effectExtent l="0" t="0" r="0" b="0"/>
                <wp:wrapNone/>
                <wp:docPr id="58" name="矩形 58"/>
                <wp:cNvGraphicFramePr/>
                <a:graphic xmlns:a="http://schemas.openxmlformats.org/drawingml/2006/main">
                  <a:graphicData uri="http://schemas.microsoft.com/office/word/2010/wordprocessingShape">
                    <wps:wsp>
                      <wps:cNvSpPr/>
                      <wps:spPr>
                        <a:xfrm>
                          <a:off x="0" y="0"/>
                          <a:ext cx="306705" cy="101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9F5FF" id="矩形 58" o:spid="_x0000_s1026" style="position:absolute;left:0;text-align:left;margin-left:201.3pt;margin-top:128.8pt;width:24.15pt;height:8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" fillcolor="white [3212]" stroked="f" strokeweight="2pt"/>
            </w:pict>
          </mc:Fallback>
        </mc:AlternateContent>
      </w:r>
      <w:r w:rsidR="000733A9">
        <w:rPr>
          <w:noProof/>
        </w:rPr>
        <w:drawing>
          <wp:inline distT="0" distB="0" distL="0" distR="0" wp14:anchorId="1495707B" wp14:editId="065496AD">
            <wp:extent cx="5340350" cy="2061781"/>
            <wp:effectExtent l="19050" t="19050" r="12700" b="152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7297" cy="2068324"/>
                    </a:xfrm>
                    <a:prstGeom prst="rect">
                      <a:avLst/>
                    </a:prstGeom>
                    <a:ln w="12696" cmpd="sng">
                      <a:solidFill>
                        <a:schemeClr val="bg1">
                          <a:lumMod val="85000"/>
                        </a:schemeClr>
                      </a:solidFill>
                      <a:prstDash val="solid"/>
                    </a:ln>
                  </pic:spPr>
                </pic:pic>
              </a:graphicData>
            </a:graphic>
          </wp:inline>
        </w:drawing>
      </w:r>
    </w:p>
    <w:p w14:paraId="48F20705" w14:textId="77777777" w:rsidR="000733A9" w:rsidRDefault="000733A9" w:rsidP="000733A9">
      <w:pPr>
        <w:pStyle w:val="30"/>
      </w:pPr>
      <w:r>
        <w:t>返回伸缩实例</w:t>
      </w:r>
      <w:r>
        <w:t>as</w:t>
      </w:r>
      <w:r>
        <w:rPr>
          <w:rFonts w:hint="eastAsia"/>
        </w:rPr>
        <w:t>-</w:t>
      </w:r>
      <w:r>
        <w:t>group</w:t>
      </w:r>
      <w:r>
        <w:rPr>
          <w:rFonts w:hint="eastAsia"/>
        </w:rPr>
        <w:t>-</w:t>
      </w:r>
      <w:r>
        <w:t>oa</w:t>
      </w:r>
      <w:r>
        <w:rPr>
          <w:rFonts w:hint="eastAsia"/>
        </w:rPr>
        <w:t>-</w:t>
      </w:r>
      <w:r>
        <w:t>kunpeng</w:t>
      </w:r>
      <w:r>
        <w:t>的</w:t>
      </w:r>
      <w:r>
        <w:rPr>
          <w:rFonts w:hint="eastAsia"/>
        </w:rPr>
        <w:t>“伸缩策略”页面，点击“立即执行”，在对话框中点击“是”。在“概览”页面、云服务器列表和弹性负载均衡后端服务器组中都可显示新创建的鲲鹏实例。</w:t>
      </w:r>
    </w:p>
    <w:p w14:paraId="08042123" w14:textId="77777777" w:rsidR="000733A9" w:rsidRDefault="000733A9" w:rsidP="000733A9">
      <w:pPr>
        <w:pStyle w:val="1e"/>
      </w:pPr>
      <w:r>
        <w:rPr>
          <w:noProof/>
        </w:rPr>
        <w:drawing>
          <wp:inline distT="0" distB="0" distL="0" distR="0" wp14:anchorId="223267F8" wp14:editId="74481B71">
            <wp:extent cx="5340350" cy="1073833"/>
            <wp:effectExtent l="19050" t="19050" r="12700" b="1206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9932" cy="1079781"/>
                    </a:xfrm>
                    <a:prstGeom prst="rect">
                      <a:avLst/>
                    </a:prstGeom>
                    <a:ln w="12696" cmpd="sng">
                      <a:solidFill>
                        <a:schemeClr val="bg1">
                          <a:lumMod val="85000"/>
                        </a:schemeClr>
                      </a:solidFill>
                      <a:prstDash val="solid"/>
                    </a:ln>
                  </pic:spPr>
                </pic:pic>
              </a:graphicData>
            </a:graphic>
          </wp:inline>
        </w:drawing>
      </w:r>
    </w:p>
    <w:p w14:paraId="2177F8C9" w14:textId="77777777" w:rsidR="000733A9" w:rsidRPr="009C6A63" w:rsidRDefault="000733A9" w:rsidP="000733A9">
      <w:pPr>
        <w:pStyle w:val="30"/>
      </w:pPr>
      <w:r w:rsidRPr="009C6A63">
        <w:t>返回负载均衡器列表，记录</w:t>
      </w:r>
      <w:r w:rsidRPr="009C6A63">
        <w:t>“elb-oa”</w:t>
      </w:r>
      <w:r w:rsidRPr="009C6A63">
        <w:t>的弹性公网</w:t>
      </w:r>
      <w:r w:rsidRPr="009C6A63">
        <w:t>IP</w:t>
      </w:r>
      <w:r w:rsidRPr="009C6A63">
        <w:t>，使用该</w:t>
      </w:r>
      <w:r w:rsidRPr="009C6A63">
        <w:t>IP</w:t>
      </w:r>
      <w:r w:rsidRPr="009C6A63">
        <w:t>地址</w:t>
      </w:r>
      <w:r>
        <w:rPr>
          <w:rFonts w:hint="eastAsia"/>
        </w:rPr>
        <w:t>直接</w:t>
      </w:r>
      <w:r w:rsidRPr="009C6A63">
        <w:t>访问</w:t>
      </w:r>
      <w:r w:rsidRPr="009C6A63">
        <w:t>OA</w:t>
      </w:r>
      <w:r w:rsidRPr="009C6A63">
        <w:t>系统</w:t>
      </w:r>
      <w:r>
        <w:rPr>
          <w:rFonts w:hint="eastAsia"/>
        </w:rPr>
        <w:t>登录页，如</w:t>
      </w:r>
      <w:r w:rsidRPr="0072707B">
        <w:t>http://</w:t>
      </w:r>
      <w:r w:rsidRPr="009803FF">
        <w:t>119.3.211.28</w:t>
      </w:r>
      <w:r w:rsidRPr="0072707B">
        <w:t>/</w:t>
      </w:r>
      <w:r>
        <w:rPr>
          <w:rFonts w:hint="eastAsia"/>
        </w:rPr>
        <w:t>。</w:t>
      </w:r>
      <w:r w:rsidRPr="009C6A63">
        <w:t>使用用户名</w:t>
      </w:r>
      <w:r w:rsidRPr="009C6A63">
        <w:t>“soli”</w:t>
      </w:r>
      <w:r w:rsidRPr="009C6A63">
        <w:t>和密码</w:t>
      </w:r>
      <w:r w:rsidRPr="009C6A63">
        <w:t>“123456”</w:t>
      </w:r>
      <w:r w:rsidRPr="009C6A63">
        <w:t>登录进入</w:t>
      </w:r>
      <w:r w:rsidRPr="009C6A63">
        <w:t>OA</w:t>
      </w:r>
      <w:r w:rsidRPr="009C6A63">
        <w:t>系统主界面</w:t>
      </w:r>
      <w:r>
        <w:rPr>
          <w:rFonts w:hint="eastAsia"/>
        </w:rPr>
        <w:t>。</w:t>
      </w:r>
    </w:p>
    <w:p w14:paraId="128FEBEC" w14:textId="77777777" w:rsidR="000733A9" w:rsidRPr="009C6A63" w:rsidRDefault="000733A9" w:rsidP="000733A9">
      <w:pPr>
        <w:pStyle w:val="1e"/>
      </w:pPr>
      <w:r>
        <w:rPr>
          <w:noProof/>
        </w:rPr>
        <w:drawing>
          <wp:inline distT="0" distB="0" distL="0" distR="0" wp14:anchorId="4DA8A3D2" wp14:editId="659B5CF9">
            <wp:extent cx="5422900" cy="622863"/>
            <wp:effectExtent l="19050" t="19050" r="6350" b="2540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586" cy="631212"/>
                    </a:xfrm>
                    <a:prstGeom prst="rect">
                      <a:avLst/>
                    </a:prstGeom>
                    <a:ln w="12696" cmpd="sng">
                      <a:solidFill>
                        <a:schemeClr val="bg1">
                          <a:lumMod val="85000"/>
                        </a:schemeClr>
                      </a:solidFill>
                      <a:prstDash val="solid"/>
                    </a:ln>
                  </pic:spPr>
                </pic:pic>
              </a:graphicData>
            </a:graphic>
          </wp:inline>
        </w:drawing>
      </w:r>
    </w:p>
    <w:p w14:paraId="21DA90D4" w14:textId="398759F5" w:rsidR="00B96CB4" w:rsidRDefault="000733A9" w:rsidP="000733A9">
      <w:pPr>
        <w:pStyle w:val="1e"/>
      </w:pPr>
      <w:r>
        <w:rPr>
          <w:noProof/>
        </w:rPr>
        <w:lastRenderedPageBreak/>
        <w:drawing>
          <wp:inline distT="0" distB="0" distL="0" distR="0" wp14:anchorId="24F14159" wp14:editId="0669C5B4">
            <wp:extent cx="5429250" cy="2765887"/>
            <wp:effectExtent l="19050" t="19050" r="19050" b="158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3716" cy="2768162"/>
                    </a:xfrm>
                    <a:prstGeom prst="rect">
                      <a:avLst/>
                    </a:prstGeom>
                    <a:ln w="12696" cmpd="sng">
                      <a:solidFill>
                        <a:schemeClr val="bg1">
                          <a:lumMod val="85000"/>
                        </a:schemeClr>
                      </a:solidFill>
                      <a:prstDash val="solid"/>
                    </a:ln>
                  </pic:spPr>
                </pic:pic>
              </a:graphicData>
            </a:graphic>
          </wp:inline>
        </w:drawing>
      </w:r>
    </w:p>
    <w:p w14:paraId="4F2A17E7" w14:textId="7F082E91" w:rsidR="00876727" w:rsidRDefault="00876727" w:rsidP="000733A9">
      <w:pPr>
        <w:pStyle w:val="1e"/>
      </w:pPr>
      <w:r>
        <w:rPr>
          <w:rFonts w:hint="eastAsia"/>
        </w:rPr>
        <w:t>《</w:t>
      </w:r>
      <w:r w:rsidRPr="00876727">
        <w:rPr>
          <w:rFonts w:hint="eastAsia"/>
        </w:rPr>
        <w:t>鲲鹏云上应用高可用部署</w:t>
      </w:r>
      <w:r>
        <w:rPr>
          <w:rFonts w:hint="eastAsia"/>
        </w:rPr>
        <w:t>》实验完成。</w:t>
      </w:r>
    </w:p>
    <w:p w14:paraId="77EF797E" w14:textId="40B604A0" w:rsidR="00876727" w:rsidRPr="007239D9" w:rsidRDefault="00876727" w:rsidP="000733A9">
      <w:pPr>
        <w:pStyle w:val="1e"/>
        <w:rPr>
          <w:rFonts w:ascii="方正兰亭黑简体"/>
        </w:rPr>
      </w:pPr>
      <w:r w:rsidRPr="001E0C54">
        <w:rPr>
          <w:b/>
        </w:rPr>
        <w:t>注意</w:t>
      </w:r>
      <w:r>
        <w:rPr>
          <w:rFonts w:hint="eastAsia"/>
        </w:rPr>
        <w:t>，</w:t>
      </w:r>
      <w:r w:rsidR="00E57C0B">
        <w:rPr>
          <w:rFonts w:hint="eastAsia"/>
        </w:rPr>
        <w:t>由于本实验中的弹性云服务器</w:t>
      </w:r>
      <w:r w:rsidR="00E57C0B">
        <w:rPr>
          <w:rFonts w:hint="eastAsia"/>
        </w:rPr>
        <w:t>ecs-oa</w:t>
      </w:r>
      <w:r w:rsidR="00E57C0B">
        <w:rPr>
          <w:rFonts w:hint="eastAsia"/>
        </w:rPr>
        <w:t>和</w:t>
      </w:r>
      <w:r w:rsidR="00E57C0B" w:rsidRPr="00243289">
        <w:rPr>
          <w:rFonts w:hint="eastAsia"/>
        </w:rPr>
        <w:t>云数据库</w:t>
      </w:r>
      <w:r w:rsidR="00E57C0B" w:rsidRPr="00243289">
        <w:t>gauss-oa</w:t>
      </w:r>
      <w:r w:rsidR="00E57C0B">
        <w:t>需要在</w:t>
      </w:r>
      <w:r w:rsidR="00E57C0B">
        <w:rPr>
          <w:rFonts w:hint="eastAsia"/>
        </w:rPr>
        <w:t>《</w:t>
      </w:r>
      <w:r w:rsidR="00E57C0B" w:rsidRPr="00E57C0B">
        <w:rPr>
          <w:rFonts w:hint="eastAsia"/>
        </w:rPr>
        <w:t>鲲鹏云容器</w:t>
      </w:r>
      <w:r w:rsidR="00E57C0B">
        <w:rPr>
          <w:rFonts w:hint="eastAsia"/>
        </w:rPr>
        <w:t>》实验</w:t>
      </w:r>
      <w:r w:rsidR="007A7E3D" w:rsidRPr="007239D9">
        <w:rPr>
          <w:rFonts w:ascii="方正兰亭黑简体" w:hint="eastAsia"/>
        </w:rPr>
        <w:t>三</w:t>
      </w:r>
      <w:r w:rsidR="00E57C0B" w:rsidRPr="007239D9">
        <w:rPr>
          <w:rFonts w:ascii="方正兰亭黑简体" w:hint="eastAsia"/>
        </w:rPr>
        <w:t>中使用，请根据实际情况进行资源操作。</w:t>
      </w:r>
      <w:r w:rsidR="0090723F" w:rsidRPr="007239D9">
        <w:rPr>
          <w:rFonts w:ascii="方正兰亭黑简体" w:hint="eastAsia"/>
        </w:rPr>
        <w:t>以下情况可作为参考：</w:t>
      </w:r>
    </w:p>
    <w:p w14:paraId="5A31613D" w14:textId="21761A96" w:rsidR="0090723F" w:rsidRPr="007239D9" w:rsidRDefault="0090723F" w:rsidP="0090723F">
      <w:pPr>
        <w:pStyle w:val="ItemStep"/>
        <w:rPr>
          <w:rFonts w:ascii="方正兰亭黑简体" w:eastAsia="方正兰亭黑简体"/>
        </w:rPr>
      </w:pPr>
      <w:r w:rsidRPr="007239D9">
        <w:rPr>
          <w:rFonts w:ascii="方正兰亭黑简体" w:eastAsia="方正兰亭黑简体" w:hint="eastAsia"/>
        </w:rPr>
        <w:t>若将《鲲鹏云上应用高可用部署》和《鲲鹏云容器》实验在连续的课时内完成，可以保留弹性云服务器ecs-oa和云数据库gauss-oa至《鲲鹏云容器》实验完成后删除。</w:t>
      </w:r>
    </w:p>
    <w:p w14:paraId="65425495" w14:textId="7165F1C1" w:rsidR="0090723F" w:rsidRPr="007239D9" w:rsidRDefault="0090723F" w:rsidP="0090723F">
      <w:pPr>
        <w:pStyle w:val="ItemStep"/>
        <w:rPr>
          <w:rFonts w:ascii="方正兰亭黑简体" w:eastAsia="方正兰亭黑简体"/>
        </w:rPr>
      </w:pPr>
      <w:r w:rsidRPr="007239D9">
        <w:rPr>
          <w:rFonts w:ascii="方正兰亭黑简体" w:eastAsia="方正兰亭黑简体" w:hint="eastAsia"/>
        </w:rPr>
        <w:t>若将《鲲鹏云上应用高可用部署》和《鲲鹏云容器》实验安排在非连续的课时（如隔天或者隔周），可以</w:t>
      </w:r>
      <w:r w:rsidR="0068232E" w:rsidRPr="007239D9">
        <w:rPr>
          <w:rFonts w:ascii="方正兰亭黑简体" w:eastAsia="方正兰亭黑简体" w:hint="eastAsia"/>
        </w:rPr>
        <w:t>将</w:t>
      </w:r>
      <w:r w:rsidRPr="007239D9">
        <w:rPr>
          <w:rFonts w:ascii="方正兰亭黑简体" w:eastAsia="方正兰亭黑简体" w:hint="eastAsia"/>
        </w:rPr>
        <w:t>弹性云服务器ecs-oa</w:t>
      </w:r>
      <w:r w:rsidR="0068232E" w:rsidRPr="007239D9">
        <w:rPr>
          <w:rFonts w:ascii="方正兰亭黑简体" w:eastAsia="方正兰亭黑简体" w:hint="eastAsia"/>
        </w:rPr>
        <w:t>关机，</w:t>
      </w:r>
      <w:r w:rsidR="0078632F" w:rsidRPr="007239D9">
        <w:rPr>
          <w:rFonts w:ascii="方正兰亭黑简体" w:eastAsia="方正兰亭黑简体" w:hint="eastAsia"/>
        </w:rPr>
        <w:t>将</w:t>
      </w:r>
      <w:r w:rsidRPr="007239D9">
        <w:rPr>
          <w:rFonts w:ascii="方正兰亭黑简体" w:eastAsia="方正兰亭黑简体" w:hint="eastAsia"/>
        </w:rPr>
        <w:t>云数据库gauss-oa</w:t>
      </w:r>
      <w:r w:rsidR="0078632F" w:rsidRPr="007239D9">
        <w:rPr>
          <w:rFonts w:ascii="方正兰亭黑简体" w:eastAsia="方正兰亭黑简体" w:hint="eastAsia"/>
        </w:rPr>
        <w:t>删除</w:t>
      </w:r>
      <w:r w:rsidR="0068232E" w:rsidRPr="007239D9">
        <w:rPr>
          <w:rFonts w:ascii="方正兰亭黑简体" w:eastAsia="方正兰亭黑简体" w:hint="eastAsia"/>
        </w:rPr>
        <w:t>，</w:t>
      </w:r>
      <w:r w:rsidR="00F30705" w:rsidRPr="007239D9">
        <w:rPr>
          <w:rFonts w:ascii="方正兰亭黑简体" w:eastAsia="方正兰亭黑简体" w:hint="eastAsia"/>
        </w:rPr>
        <w:t>然后</w:t>
      </w:r>
      <w:r w:rsidR="0068232E" w:rsidRPr="007239D9">
        <w:rPr>
          <w:rFonts w:ascii="方正兰亭黑简体" w:eastAsia="方正兰亭黑简体" w:hint="eastAsia"/>
        </w:rPr>
        <w:t>在</w:t>
      </w:r>
      <w:r w:rsidRPr="007239D9">
        <w:rPr>
          <w:rFonts w:ascii="方正兰亭黑简体" w:eastAsia="方正兰亭黑简体" w:hint="eastAsia"/>
        </w:rPr>
        <w:t>《鲲鹏云容器》实验</w:t>
      </w:r>
      <w:r w:rsidR="0068232E" w:rsidRPr="007239D9">
        <w:rPr>
          <w:rFonts w:ascii="方正兰亭黑简体" w:eastAsia="方正兰亭黑简体" w:hint="eastAsia"/>
        </w:rPr>
        <w:t>中重新</w:t>
      </w:r>
      <w:r w:rsidR="006E3696">
        <w:rPr>
          <w:rFonts w:ascii="方正兰亭黑简体" w:eastAsia="方正兰亭黑简体" w:hint="eastAsia"/>
        </w:rPr>
        <w:t>开启和</w:t>
      </w:r>
      <w:r w:rsidR="0068232E" w:rsidRPr="007239D9">
        <w:rPr>
          <w:rFonts w:ascii="方正兰亭黑简体" w:eastAsia="方正兰亭黑简体" w:hint="eastAsia"/>
        </w:rPr>
        <w:t>购买资源</w:t>
      </w:r>
      <w:r w:rsidRPr="007239D9">
        <w:rPr>
          <w:rFonts w:ascii="方正兰亭黑简体" w:eastAsia="方正兰亭黑简体" w:hint="eastAsia"/>
        </w:rPr>
        <w:t>。</w:t>
      </w:r>
    </w:p>
    <w:p w14:paraId="1892D6DC" w14:textId="057D6CD4" w:rsidR="00331303" w:rsidRDefault="00331303" w:rsidP="00876727">
      <w:pPr>
        <w:pStyle w:val="1e"/>
      </w:pPr>
      <w:r>
        <w:br w:type="page"/>
      </w:r>
    </w:p>
    <w:p w14:paraId="12F378ED" w14:textId="77777777" w:rsidR="00331303" w:rsidRDefault="00331303" w:rsidP="00331303">
      <w:pPr>
        <w:pStyle w:val="1"/>
        <w:numPr>
          <w:ilvl w:val="0"/>
          <w:numId w:val="4"/>
        </w:numPr>
        <w:ind w:left="0"/>
      </w:pPr>
      <w:bookmarkStart w:id="95" w:name="_Toc54191998"/>
      <w:bookmarkStart w:id="96" w:name="_Toc57618252"/>
      <w:r>
        <w:rPr>
          <w:rFonts w:hint="eastAsia"/>
        </w:rPr>
        <w:lastRenderedPageBreak/>
        <w:t>释放实验资源</w:t>
      </w:r>
      <w:bookmarkEnd w:id="95"/>
      <w:bookmarkEnd w:id="96"/>
    </w:p>
    <w:p w14:paraId="2172E801" w14:textId="77777777" w:rsidR="00331303" w:rsidRDefault="00331303" w:rsidP="00331303">
      <w:pPr>
        <w:pStyle w:val="2"/>
        <w:numPr>
          <w:ilvl w:val="1"/>
          <w:numId w:val="4"/>
        </w:numPr>
        <w:rPr>
          <w:lang w:eastAsia="zh-CN"/>
        </w:rPr>
      </w:pPr>
      <w:bookmarkStart w:id="97" w:name="_Toc54191999"/>
      <w:bookmarkStart w:id="98" w:name="_Toc57618253"/>
      <w:r>
        <w:rPr>
          <w:lang w:eastAsia="zh-CN"/>
        </w:rPr>
        <w:t>删除</w:t>
      </w:r>
      <w:r>
        <w:rPr>
          <w:rFonts w:cs="Huawei Sans" w:hint="eastAsia"/>
          <w:lang w:eastAsia="zh-CN"/>
        </w:rPr>
        <w:t>云数据库</w:t>
      </w:r>
      <w:r>
        <w:rPr>
          <w:rFonts w:cs="Huawei Sans"/>
          <w:lang w:eastAsia="zh-CN"/>
        </w:rPr>
        <w:t>GaussDB</w:t>
      </w:r>
      <w:bookmarkEnd w:id="97"/>
      <w:bookmarkEnd w:id="98"/>
    </w:p>
    <w:p w14:paraId="503B21EA" w14:textId="77777777" w:rsidR="00331303" w:rsidRDefault="00331303" w:rsidP="00331303">
      <w:pPr>
        <w:pStyle w:val="30"/>
      </w:pPr>
      <w:r>
        <w:t>在</w:t>
      </w:r>
      <w:r>
        <w:rPr>
          <w:rFonts w:hint="eastAsia"/>
        </w:rPr>
        <w:t>云数据库</w:t>
      </w:r>
      <w:r>
        <w:t>GaussDB</w:t>
      </w:r>
      <w:r>
        <w:t>页面，选择</w:t>
      </w:r>
      <w:r>
        <w:rPr>
          <w:rFonts w:hint="eastAsia"/>
        </w:rPr>
        <w:t>gauss-oa</w:t>
      </w:r>
      <w:r>
        <w:t>，点击</w:t>
      </w:r>
      <w:r>
        <w:t>“</w:t>
      </w:r>
      <w:r>
        <w:t>更多</w:t>
      </w:r>
      <w:r>
        <w:t xml:space="preserve"> -&gt; </w:t>
      </w:r>
      <w:r>
        <w:t>删除实例</w:t>
      </w:r>
      <w:r>
        <w:t>”</w:t>
      </w:r>
      <w:r>
        <w:t>。</w:t>
      </w:r>
    </w:p>
    <w:p w14:paraId="0790E6A7" w14:textId="77777777" w:rsidR="00331303" w:rsidRDefault="00331303" w:rsidP="00331303">
      <w:pPr>
        <w:pStyle w:val="30"/>
      </w:pPr>
      <w:r>
        <w:t>在对话框中点击</w:t>
      </w:r>
      <w:r>
        <w:t>“</w:t>
      </w:r>
      <w:r>
        <w:t>是</w:t>
      </w:r>
      <w:r>
        <w:t>”</w:t>
      </w:r>
      <w:r>
        <w:t>，删除</w:t>
      </w:r>
      <w:r>
        <w:rPr>
          <w:rFonts w:hint="eastAsia"/>
        </w:rPr>
        <w:t>gauss-oa</w:t>
      </w:r>
      <w:r>
        <w:t>实例。</w:t>
      </w:r>
    </w:p>
    <w:p w14:paraId="707C6FF4" w14:textId="4906F37D" w:rsidR="00331303" w:rsidRDefault="00331303" w:rsidP="00331303">
      <w:pPr>
        <w:pStyle w:val="2"/>
        <w:numPr>
          <w:ilvl w:val="1"/>
          <w:numId w:val="4"/>
        </w:numPr>
      </w:pPr>
      <w:bookmarkStart w:id="99" w:name="_Toc54192001"/>
      <w:bookmarkStart w:id="100" w:name="_Toc57618254"/>
      <w:r>
        <w:t>删除</w:t>
      </w:r>
      <w:r>
        <w:t>AS</w:t>
      </w:r>
      <w:r>
        <w:t>弹性伸缩</w:t>
      </w:r>
      <w:bookmarkEnd w:id="99"/>
      <w:bookmarkEnd w:id="100"/>
    </w:p>
    <w:p w14:paraId="70DFC665" w14:textId="77777777" w:rsidR="00331303" w:rsidRDefault="00331303" w:rsidP="00331303">
      <w:pPr>
        <w:pStyle w:val="30"/>
      </w:pPr>
      <w:r>
        <w:t>进入</w:t>
      </w:r>
      <w:r>
        <w:t>AS</w:t>
      </w:r>
      <w:r>
        <w:t>弹性实例列表</w:t>
      </w:r>
      <w:r>
        <w:t>“</w:t>
      </w:r>
      <w:r>
        <w:t>弹性伸缩组</w:t>
      </w:r>
      <w:r>
        <w:t>”</w:t>
      </w:r>
      <w:r>
        <w:t>，点击</w:t>
      </w:r>
      <w:r>
        <w:t>“</w:t>
      </w:r>
      <w:r>
        <w:t>更多</w:t>
      </w:r>
      <w:r>
        <w:t xml:space="preserve"> -&gt; </w:t>
      </w:r>
      <w:r>
        <w:t>删除</w:t>
      </w:r>
      <w:r>
        <w:t>”</w:t>
      </w:r>
      <w:r>
        <w:t>。</w:t>
      </w:r>
    </w:p>
    <w:p w14:paraId="53CAFA1D" w14:textId="77777777" w:rsidR="00331303" w:rsidRDefault="00331303" w:rsidP="00331303">
      <w:pPr>
        <w:pStyle w:val="30"/>
      </w:pPr>
      <w:r>
        <w:t>点击</w:t>
      </w:r>
      <w:r>
        <w:t>“</w:t>
      </w:r>
      <w:r>
        <w:t>伸缩配置</w:t>
      </w:r>
      <w:r>
        <w:t>”</w:t>
      </w:r>
      <w:r>
        <w:t>页面，点击刷新按钮，选中伸缩配置，点击</w:t>
      </w:r>
      <w:r>
        <w:t>“</w:t>
      </w:r>
      <w:r>
        <w:t>删除</w:t>
      </w:r>
      <w:r>
        <w:t>”</w:t>
      </w:r>
      <w:r>
        <w:t>，在对话框中选择</w:t>
      </w:r>
      <w:r>
        <w:t>“</w:t>
      </w:r>
      <w:r>
        <w:t>是</w:t>
      </w:r>
      <w:r>
        <w:t>”</w:t>
      </w:r>
      <w:r>
        <w:t>。</w:t>
      </w:r>
    </w:p>
    <w:p w14:paraId="2CEA1A41" w14:textId="5CF9AF5B" w:rsidR="00331303" w:rsidRDefault="00331303" w:rsidP="00331303">
      <w:pPr>
        <w:pStyle w:val="2"/>
        <w:numPr>
          <w:ilvl w:val="1"/>
          <w:numId w:val="4"/>
        </w:numPr>
        <w:rPr>
          <w:rFonts w:eastAsia="宋体"/>
          <w:lang w:eastAsia="zh-CN"/>
        </w:rPr>
      </w:pPr>
      <w:bookmarkStart w:id="101" w:name="_Toc54192002"/>
      <w:bookmarkStart w:id="102" w:name="_Toc57618255"/>
      <w:r>
        <w:rPr>
          <w:rStyle w:val="md-plain"/>
          <w:rFonts w:ascii="Open Sans" w:hAnsi="Open Sans" w:cs="Open Sans"/>
          <w:color w:val="333333"/>
          <w:lang w:eastAsia="zh-CN"/>
        </w:rPr>
        <w:t>删除</w:t>
      </w:r>
      <w:r>
        <w:rPr>
          <w:rStyle w:val="md-plain"/>
          <w:rFonts w:ascii="Open Sans" w:hAnsi="Open Sans" w:cs="Open Sans"/>
          <w:color w:val="333333"/>
          <w:lang w:eastAsia="zh-CN"/>
        </w:rPr>
        <w:t>ELB</w:t>
      </w:r>
      <w:r>
        <w:rPr>
          <w:rStyle w:val="md-plain"/>
          <w:rFonts w:ascii="Open Sans" w:hAnsi="Open Sans" w:cs="Open Sans"/>
          <w:color w:val="333333"/>
          <w:lang w:eastAsia="zh-CN"/>
        </w:rPr>
        <w:t>弹性负载均衡</w:t>
      </w:r>
      <w:bookmarkEnd w:id="101"/>
      <w:bookmarkEnd w:id="102"/>
    </w:p>
    <w:p w14:paraId="2BFE02C9" w14:textId="77777777" w:rsidR="00331303" w:rsidRPr="00B416A9" w:rsidRDefault="00331303" w:rsidP="00331303">
      <w:pPr>
        <w:pStyle w:val="30"/>
        <w:rPr>
          <w:sz w:val="24"/>
          <w:szCs w:val="24"/>
        </w:rPr>
      </w:pPr>
      <w:r>
        <w:rPr>
          <w:rStyle w:val="md-plain"/>
          <w:rFonts w:ascii="Open Sans" w:hAnsi="Open Sans" w:cs="Open Sans"/>
          <w:color w:val="333333"/>
        </w:rPr>
        <w:t>进入</w:t>
      </w:r>
      <w:r>
        <w:rPr>
          <w:rStyle w:val="md-plain"/>
          <w:rFonts w:ascii="Open Sans" w:hAnsi="Open Sans" w:cs="Open Sans"/>
          <w:color w:val="333333"/>
        </w:rPr>
        <w:t>ELB</w:t>
      </w:r>
      <w:r>
        <w:rPr>
          <w:rStyle w:val="md-plain"/>
          <w:rFonts w:ascii="Open Sans" w:hAnsi="Open Sans" w:cs="Open Sans"/>
          <w:color w:val="333333"/>
        </w:rPr>
        <w:t>弹性负载均衡列表，点击</w:t>
      </w:r>
      <w:r>
        <w:rPr>
          <w:rStyle w:val="md-plain"/>
          <w:rFonts w:ascii="Open Sans" w:hAnsi="Open Sans" w:cs="Open Sans"/>
          <w:color w:val="333333"/>
        </w:rPr>
        <w:t>“elb-oa”</w:t>
      </w:r>
      <w:r>
        <w:rPr>
          <w:rStyle w:val="md-plain"/>
          <w:rFonts w:ascii="Open Sans" w:hAnsi="Open Sans" w:cs="Open Sans"/>
          <w:color w:val="333333"/>
        </w:rPr>
        <w:t>名称进入详情页，选择后端服务器组页面，选中后端服务器，点击</w:t>
      </w:r>
      <w:r>
        <w:rPr>
          <w:rStyle w:val="md-plain"/>
          <w:rFonts w:ascii="Open Sans" w:hAnsi="Open Sans" w:cs="Open Sans"/>
          <w:color w:val="333333"/>
        </w:rPr>
        <w:t>“</w:t>
      </w:r>
      <w:r>
        <w:rPr>
          <w:rStyle w:val="md-plain"/>
          <w:rFonts w:ascii="Open Sans" w:hAnsi="Open Sans" w:cs="Open Sans"/>
          <w:color w:val="333333"/>
        </w:rPr>
        <w:t>移除</w:t>
      </w:r>
      <w:r>
        <w:rPr>
          <w:rStyle w:val="md-plain"/>
          <w:rFonts w:ascii="Open Sans" w:hAnsi="Open Sans" w:cs="Open Sans"/>
          <w:color w:val="333333"/>
        </w:rPr>
        <w:t>”</w:t>
      </w:r>
      <w:r>
        <w:rPr>
          <w:rStyle w:val="md-plain"/>
          <w:rFonts w:ascii="Open Sans" w:hAnsi="Open Sans" w:cs="Open Sans"/>
          <w:color w:val="333333"/>
        </w:rPr>
        <w:t>，在对话框中选择</w:t>
      </w:r>
      <w:r>
        <w:rPr>
          <w:rStyle w:val="md-plain"/>
          <w:rFonts w:ascii="Open Sans" w:hAnsi="Open Sans" w:cs="Open Sans"/>
          <w:color w:val="333333"/>
        </w:rPr>
        <w:t>“</w:t>
      </w:r>
      <w:r>
        <w:rPr>
          <w:rStyle w:val="md-plain"/>
          <w:rFonts w:ascii="Open Sans" w:hAnsi="Open Sans" w:cs="Open Sans"/>
          <w:color w:val="333333"/>
        </w:rPr>
        <w:t>是</w:t>
      </w:r>
      <w:r>
        <w:rPr>
          <w:rStyle w:val="md-plain"/>
          <w:rFonts w:ascii="Open Sans" w:hAnsi="Open Sans" w:cs="Open Sans"/>
          <w:color w:val="333333"/>
        </w:rPr>
        <w:t>”</w:t>
      </w:r>
      <w:r>
        <w:rPr>
          <w:rStyle w:val="md-plain"/>
          <w:rFonts w:ascii="Open Sans" w:hAnsi="Open Sans" w:cs="Open Sans"/>
          <w:color w:val="333333"/>
        </w:rPr>
        <w:t>。</w:t>
      </w:r>
    </w:p>
    <w:p w14:paraId="4ABDA452" w14:textId="77777777" w:rsidR="00331303" w:rsidRPr="00B416A9" w:rsidRDefault="00331303" w:rsidP="00331303">
      <w:pPr>
        <w:pStyle w:val="30"/>
      </w:pPr>
      <w:r>
        <w:rPr>
          <w:rStyle w:val="md-plain"/>
          <w:rFonts w:ascii="Open Sans" w:hAnsi="Open Sans" w:cs="Open Sans"/>
          <w:color w:val="333333"/>
        </w:rPr>
        <w:t>点击</w:t>
      </w:r>
      <w:r>
        <w:rPr>
          <w:rStyle w:val="md-plain"/>
          <w:rFonts w:ascii="Open Sans" w:hAnsi="Open Sans" w:cs="Open Sans"/>
          <w:color w:val="333333"/>
        </w:rPr>
        <w:t>“</w:t>
      </w:r>
      <w:r>
        <w:rPr>
          <w:rStyle w:val="md-plain"/>
          <w:rFonts w:ascii="Open Sans" w:hAnsi="Open Sans" w:cs="Open Sans"/>
          <w:color w:val="333333"/>
        </w:rPr>
        <w:t>监听器</w:t>
      </w:r>
      <w:r>
        <w:rPr>
          <w:rStyle w:val="md-plain"/>
          <w:rFonts w:ascii="Open Sans" w:hAnsi="Open Sans" w:cs="Open Sans"/>
          <w:color w:val="333333"/>
        </w:rPr>
        <w:t>”</w:t>
      </w:r>
      <w:r>
        <w:rPr>
          <w:rStyle w:val="md-plain"/>
          <w:rFonts w:ascii="Open Sans" w:hAnsi="Open Sans" w:cs="Open Sans"/>
          <w:color w:val="333333"/>
        </w:rPr>
        <w:t>页面，点击</w:t>
      </w:r>
      <w:r>
        <w:rPr>
          <w:rStyle w:val="md-plain"/>
          <w:rFonts w:ascii="Open Sans" w:hAnsi="Open Sans" w:cs="Open Sans"/>
          <w:color w:val="333333"/>
        </w:rPr>
        <w:t>“</w:t>
      </w:r>
      <w:r>
        <w:rPr>
          <w:rStyle w:val="md-plain"/>
          <w:rFonts w:ascii="Open Sans" w:hAnsi="Open Sans" w:cs="Open Sans"/>
          <w:color w:val="333333"/>
        </w:rPr>
        <w:t>删除</w:t>
      </w:r>
      <w:r>
        <w:rPr>
          <w:rStyle w:val="md-plain"/>
          <w:rFonts w:ascii="Open Sans" w:hAnsi="Open Sans" w:cs="Open Sans"/>
          <w:color w:val="333333"/>
        </w:rPr>
        <w:t>”</w:t>
      </w:r>
      <w:r>
        <w:rPr>
          <w:rStyle w:val="md-plain"/>
          <w:rFonts w:ascii="Open Sans" w:hAnsi="Open Sans" w:cs="Open Sans"/>
          <w:color w:val="333333"/>
        </w:rPr>
        <w:t>，在对话框中选择</w:t>
      </w:r>
      <w:r>
        <w:rPr>
          <w:rStyle w:val="md-plain"/>
          <w:rFonts w:ascii="Open Sans" w:hAnsi="Open Sans" w:cs="Open Sans"/>
          <w:color w:val="333333"/>
        </w:rPr>
        <w:t>“</w:t>
      </w:r>
      <w:r>
        <w:rPr>
          <w:rStyle w:val="md-plain"/>
          <w:rFonts w:ascii="Open Sans" w:hAnsi="Open Sans" w:cs="Open Sans"/>
          <w:color w:val="333333"/>
        </w:rPr>
        <w:t>是</w:t>
      </w:r>
      <w:r>
        <w:rPr>
          <w:rStyle w:val="md-plain"/>
          <w:rFonts w:ascii="Open Sans" w:hAnsi="Open Sans" w:cs="Open Sans"/>
          <w:color w:val="333333"/>
        </w:rPr>
        <w:t>”</w:t>
      </w:r>
      <w:r>
        <w:rPr>
          <w:rStyle w:val="md-plain"/>
          <w:rFonts w:ascii="Open Sans" w:hAnsi="Open Sans" w:cs="Open Sans"/>
          <w:color w:val="333333"/>
        </w:rPr>
        <w:t>。</w:t>
      </w:r>
    </w:p>
    <w:p w14:paraId="6855CCAE" w14:textId="77777777" w:rsidR="00331303" w:rsidRPr="00B416A9" w:rsidRDefault="00331303" w:rsidP="00331303">
      <w:pPr>
        <w:pStyle w:val="30"/>
      </w:pPr>
      <w:r>
        <w:rPr>
          <w:rStyle w:val="md-plain"/>
          <w:rFonts w:ascii="Open Sans" w:hAnsi="Open Sans" w:cs="Open Sans"/>
          <w:color w:val="333333"/>
        </w:rPr>
        <w:t>返回负载均衡器列表，点击</w:t>
      </w:r>
      <w:r>
        <w:rPr>
          <w:rStyle w:val="md-plain"/>
          <w:rFonts w:ascii="Open Sans" w:hAnsi="Open Sans" w:cs="Open Sans"/>
          <w:color w:val="333333"/>
        </w:rPr>
        <w:t>“</w:t>
      </w:r>
      <w:r>
        <w:rPr>
          <w:rStyle w:val="md-plain"/>
          <w:rFonts w:ascii="Open Sans" w:hAnsi="Open Sans" w:cs="Open Sans"/>
          <w:color w:val="333333"/>
        </w:rPr>
        <w:t>删除</w:t>
      </w:r>
      <w:r>
        <w:rPr>
          <w:rStyle w:val="md-plain"/>
          <w:rFonts w:ascii="Open Sans" w:hAnsi="Open Sans" w:cs="Open Sans"/>
          <w:color w:val="333333"/>
        </w:rPr>
        <w:t>”</w:t>
      </w:r>
      <w:r>
        <w:rPr>
          <w:rStyle w:val="md-plain"/>
          <w:rFonts w:ascii="Open Sans" w:hAnsi="Open Sans" w:cs="Open Sans"/>
          <w:color w:val="333333"/>
        </w:rPr>
        <w:t>。</w:t>
      </w:r>
    </w:p>
    <w:p w14:paraId="3E9A28D2" w14:textId="77777777" w:rsidR="00331303" w:rsidRPr="000571D2" w:rsidRDefault="00331303" w:rsidP="00331303">
      <w:pPr>
        <w:pStyle w:val="30"/>
        <w:rPr>
          <w:rStyle w:val="md-plain"/>
        </w:rPr>
      </w:pPr>
      <w:r>
        <w:rPr>
          <w:rStyle w:val="md-plain"/>
          <w:rFonts w:ascii="Open Sans" w:hAnsi="Open Sans" w:cs="Open Sans"/>
          <w:color w:val="333333"/>
        </w:rPr>
        <w:t>选中</w:t>
      </w:r>
      <w:r>
        <w:rPr>
          <w:rStyle w:val="md-plain"/>
          <w:rFonts w:ascii="Open Sans" w:hAnsi="Open Sans" w:cs="Open Sans"/>
          <w:color w:val="333333"/>
        </w:rPr>
        <w:t>“</w:t>
      </w:r>
      <w:r>
        <w:rPr>
          <w:rStyle w:val="md-plain"/>
          <w:rFonts w:ascii="Open Sans" w:hAnsi="Open Sans" w:cs="Open Sans"/>
          <w:color w:val="333333"/>
        </w:rPr>
        <w:t>释放该负载均衡绑定的弹性公网</w:t>
      </w:r>
      <w:r>
        <w:rPr>
          <w:rStyle w:val="md-plain"/>
          <w:rFonts w:ascii="Open Sans" w:hAnsi="Open Sans" w:cs="Open Sans"/>
          <w:color w:val="333333"/>
        </w:rPr>
        <w:t>IP”</w:t>
      </w:r>
      <w:r>
        <w:rPr>
          <w:rStyle w:val="md-plain"/>
          <w:rFonts w:ascii="Open Sans" w:hAnsi="Open Sans" w:cs="Open Sans"/>
          <w:color w:val="333333"/>
        </w:rPr>
        <w:t>，点击</w:t>
      </w:r>
      <w:r>
        <w:rPr>
          <w:rStyle w:val="md-plain"/>
          <w:rFonts w:ascii="Open Sans" w:hAnsi="Open Sans" w:cs="Open Sans"/>
          <w:color w:val="333333"/>
        </w:rPr>
        <w:t>“</w:t>
      </w:r>
      <w:r>
        <w:rPr>
          <w:rStyle w:val="md-plain"/>
          <w:rFonts w:ascii="Open Sans" w:hAnsi="Open Sans" w:cs="Open Sans"/>
          <w:color w:val="333333"/>
        </w:rPr>
        <w:t>是</w:t>
      </w:r>
      <w:r>
        <w:rPr>
          <w:rStyle w:val="md-plain"/>
          <w:rFonts w:ascii="Open Sans" w:hAnsi="Open Sans" w:cs="Open Sans"/>
          <w:color w:val="333333"/>
        </w:rPr>
        <w:t>”</w:t>
      </w:r>
      <w:r>
        <w:rPr>
          <w:rStyle w:val="md-plain"/>
          <w:rFonts w:ascii="Open Sans" w:hAnsi="Open Sans" w:cs="Open Sans"/>
          <w:color w:val="333333"/>
        </w:rPr>
        <w:t>。</w:t>
      </w:r>
    </w:p>
    <w:p w14:paraId="3B1CD290" w14:textId="4BBD7AA2" w:rsidR="00331303" w:rsidRDefault="00331303" w:rsidP="00331303">
      <w:pPr>
        <w:pStyle w:val="2"/>
        <w:numPr>
          <w:ilvl w:val="1"/>
          <w:numId w:val="4"/>
        </w:numPr>
        <w:rPr>
          <w:rFonts w:eastAsia="宋体"/>
          <w:lang w:eastAsia="zh-CN"/>
        </w:rPr>
      </w:pPr>
      <w:bookmarkStart w:id="103" w:name="_Toc54192003"/>
      <w:bookmarkStart w:id="104" w:name="_Toc57618256"/>
      <w:r>
        <w:rPr>
          <w:rStyle w:val="md-plain"/>
          <w:rFonts w:ascii="Open Sans" w:hAnsi="Open Sans" w:cs="Open Sans"/>
          <w:color w:val="333333"/>
          <w:lang w:eastAsia="zh-CN"/>
        </w:rPr>
        <w:t>删除</w:t>
      </w:r>
      <w:r>
        <w:rPr>
          <w:rStyle w:val="md-plain"/>
          <w:rFonts w:ascii="Open Sans" w:hAnsi="Open Sans" w:cs="Open Sans"/>
          <w:color w:val="333333"/>
          <w:lang w:eastAsia="zh-CN"/>
        </w:rPr>
        <w:t>ECS</w:t>
      </w:r>
      <w:r>
        <w:rPr>
          <w:rStyle w:val="md-plain"/>
          <w:rFonts w:ascii="Open Sans" w:hAnsi="Open Sans" w:cs="Open Sans"/>
          <w:color w:val="333333"/>
          <w:lang w:eastAsia="zh-CN"/>
        </w:rPr>
        <w:t>弹性云服务器</w:t>
      </w:r>
      <w:bookmarkEnd w:id="103"/>
      <w:bookmarkEnd w:id="104"/>
    </w:p>
    <w:p w14:paraId="5BC6A2B8" w14:textId="211BD556" w:rsidR="00331303" w:rsidRPr="000571D2" w:rsidRDefault="00331303" w:rsidP="00331303">
      <w:pPr>
        <w:pStyle w:val="30"/>
        <w:rPr>
          <w:sz w:val="24"/>
          <w:szCs w:val="24"/>
        </w:rPr>
      </w:pPr>
      <w:r>
        <w:rPr>
          <w:rStyle w:val="md-plain"/>
          <w:rFonts w:ascii="Open Sans" w:hAnsi="Open Sans" w:cs="Open Sans"/>
          <w:color w:val="333333"/>
        </w:rPr>
        <w:t>进入</w:t>
      </w:r>
      <w:r>
        <w:rPr>
          <w:rStyle w:val="md-plain"/>
          <w:rFonts w:ascii="Open Sans" w:hAnsi="Open Sans" w:cs="Open Sans"/>
          <w:color w:val="333333"/>
        </w:rPr>
        <w:t>ECS</w:t>
      </w:r>
      <w:r>
        <w:rPr>
          <w:rStyle w:val="md-plain"/>
          <w:rFonts w:ascii="Open Sans" w:hAnsi="Open Sans" w:cs="Open Sans"/>
          <w:color w:val="333333"/>
        </w:rPr>
        <w:t>列表，点击全选按钮</w:t>
      </w:r>
      <w:r w:rsidR="004148BA">
        <w:rPr>
          <w:rStyle w:val="md-plain"/>
          <w:rFonts w:ascii="Open Sans" w:hAnsi="Open Sans" w:cs="Open Sans" w:hint="eastAsia"/>
          <w:color w:val="333333"/>
        </w:rPr>
        <w:t>（若需要保留</w:t>
      </w:r>
      <w:r w:rsidR="004148BA">
        <w:rPr>
          <w:rStyle w:val="md-plain"/>
          <w:rFonts w:ascii="Open Sans" w:hAnsi="Open Sans" w:cs="Open Sans" w:hint="eastAsia"/>
          <w:color w:val="333333"/>
        </w:rPr>
        <w:t>ecs-oa</w:t>
      </w:r>
      <w:r w:rsidR="004148BA">
        <w:rPr>
          <w:rStyle w:val="md-plain"/>
          <w:rFonts w:ascii="Open Sans" w:hAnsi="Open Sans" w:cs="Open Sans" w:hint="eastAsia"/>
          <w:color w:val="333333"/>
        </w:rPr>
        <w:t>则反选</w:t>
      </w:r>
      <w:r w:rsidR="004148BA">
        <w:rPr>
          <w:rStyle w:val="md-plain"/>
          <w:rFonts w:ascii="Open Sans" w:hAnsi="Open Sans" w:cs="Open Sans" w:hint="eastAsia"/>
          <w:color w:val="333333"/>
        </w:rPr>
        <w:t>ecs-oa</w:t>
      </w:r>
      <w:r w:rsidR="004148BA">
        <w:rPr>
          <w:rStyle w:val="md-plain"/>
          <w:rFonts w:ascii="Open Sans" w:hAnsi="Open Sans" w:cs="Open Sans" w:hint="eastAsia"/>
          <w:color w:val="333333"/>
        </w:rPr>
        <w:t>）</w:t>
      </w:r>
      <w:r>
        <w:rPr>
          <w:rStyle w:val="md-plain"/>
          <w:rFonts w:ascii="Open Sans" w:hAnsi="Open Sans" w:cs="Open Sans"/>
          <w:color w:val="333333"/>
        </w:rPr>
        <w:t>，点击</w:t>
      </w:r>
      <w:r>
        <w:rPr>
          <w:rStyle w:val="md-plain"/>
          <w:rFonts w:ascii="Open Sans" w:hAnsi="Open Sans" w:cs="Open Sans"/>
          <w:color w:val="333333"/>
        </w:rPr>
        <w:t>“</w:t>
      </w:r>
      <w:r>
        <w:rPr>
          <w:rStyle w:val="md-plain"/>
          <w:rFonts w:ascii="Open Sans" w:hAnsi="Open Sans" w:cs="Open Sans"/>
          <w:color w:val="333333"/>
        </w:rPr>
        <w:t>更多</w:t>
      </w:r>
      <w:r>
        <w:rPr>
          <w:rStyle w:val="md-plain"/>
          <w:rFonts w:ascii="Open Sans" w:hAnsi="Open Sans" w:cs="Open Sans"/>
          <w:color w:val="333333"/>
        </w:rPr>
        <w:t xml:space="preserve"> -&gt; </w:t>
      </w:r>
      <w:r>
        <w:rPr>
          <w:rStyle w:val="md-plain"/>
          <w:rFonts w:ascii="Open Sans" w:hAnsi="Open Sans" w:cs="Open Sans"/>
          <w:color w:val="333333"/>
        </w:rPr>
        <w:t>删除</w:t>
      </w:r>
      <w:r>
        <w:rPr>
          <w:rStyle w:val="md-plain"/>
          <w:rFonts w:ascii="Open Sans" w:hAnsi="Open Sans" w:cs="Open Sans"/>
          <w:color w:val="333333"/>
        </w:rPr>
        <w:t>”</w:t>
      </w:r>
      <w:r>
        <w:rPr>
          <w:rStyle w:val="md-plain"/>
          <w:rFonts w:ascii="Open Sans" w:hAnsi="Open Sans" w:cs="Open Sans"/>
          <w:color w:val="333333"/>
        </w:rPr>
        <w:t>。</w:t>
      </w:r>
    </w:p>
    <w:p w14:paraId="6E5D66D3" w14:textId="77777777" w:rsidR="00331303" w:rsidRPr="006A6225" w:rsidRDefault="00331303" w:rsidP="00331303">
      <w:pPr>
        <w:pStyle w:val="30"/>
        <w:rPr>
          <w:rStyle w:val="md-plain"/>
        </w:rPr>
      </w:pPr>
      <w:r>
        <w:rPr>
          <w:rStyle w:val="md-plain"/>
          <w:rFonts w:ascii="Open Sans" w:hAnsi="Open Sans" w:cs="Open Sans"/>
          <w:color w:val="333333"/>
        </w:rPr>
        <w:t>在对话框中选择</w:t>
      </w:r>
      <w:r>
        <w:rPr>
          <w:rStyle w:val="md-plain"/>
          <w:rFonts w:ascii="Open Sans" w:hAnsi="Open Sans" w:cs="Open Sans"/>
          <w:color w:val="333333"/>
        </w:rPr>
        <w:t>“</w:t>
      </w:r>
      <w:r>
        <w:rPr>
          <w:rStyle w:val="md-plain"/>
          <w:rFonts w:ascii="Open Sans" w:hAnsi="Open Sans" w:cs="Open Sans"/>
          <w:color w:val="333333"/>
        </w:rPr>
        <w:t>释放云服务器绑定的公网</w:t>
      </w:r>
      <w:r>
        <w:rPr>
          <w:rStyle w:val="md-plain"/>
          <w:rFonts w:ascii="Open Sans" w:hAnsi="Open Sans" w:cs="Open Sans"/>
          <w:color w:val="333333"/>
        </w:rPr>
        <w:t>IP</w:t>
      </w:r>
      <w:r>
        <w:rPr>
          <w:rStyle w:val="md-plain"/>
          <w:rFonts w:ascii="Open Sans" w:hAnsi="Open Sans" w:cs="Open Sans"/>
          <w:color w:val="333333"/>
        </w:rPr>
        <w:t>地址</w:t>
      </w:r>
      <w:r>
        <w:rPr>
          <w:rStyle w:val="md-plain"/>
          <w:rFonts w:ascii="Open Sans" w:hAnsi="Open Sans" w:cs="Open Sans"/>
          <w:color w:val="333333"/>
        </w:rPr>
        <w:t>”</w:t>
      </w:r>
      <w:r>
        <w:rPr>
          <w:rStyle w:val="md-plain"/>
          <w:rFonts w:ascii="Open Sans" w:hAnsi="Open Sans" w:cs="Open Sans"/>
          <w:color w:val="333333"/>
        </w:rPr>
        <w:t>和</w:t>
      </w:r>
      <w:r>
        <w:rPr>
          <w:rStyle w:val="md-plain"/>
          <w:rFonts w:ascii="Open Sans" w:hAnsi="Open Sans" w:cs="Open Sans"/>
          <w:color w:val="333333"/>
        </w:rPr>
        <w:t>“</w:t>
      </w:r>
      <w:r>
        <w:rPr>
          <w:rStyle w:val="md-plain"/>
          <w:rFonts w:ascii="Open Sans" w:hAnsi="Open Sans" w:cs="Open Sans"/>
          <w:color w:val="333333"/>
        </w:rPr>
        <w:t>删除云服务器挂载的数据盘</w:t>
      </w:r>
      <w:r>
        <w:rPr>
          <w:rStyle w:val="md-plain"/>
          <w:rFonts w:ascii="Open Sans" w:hAnsi="Open Sans" w:cs="Open Sans"/>
          <w:color w:val="333333"/>
        </w:rPr>
        <w:t>”</w:t>
      </w:r>
      <w:r>
        <w:rPr>
          <w:rStyle w:val="md-plain"/>
          <w:rFonts w:ascii="Open Sans" w:hAnsi="Open Sans" w:cs="Open Sans"/>
          <w:color w:val="333333"/>
        </w:rPr>
        <w:t>，点击</w:t>
      </w:r>
      <w:r>
        <w:rPr>
          <w:rStyle w:val="md-plain"/>
          <w:rFonts w:ascii="Open Sans" w:hAnsi="Open Sans" w:cs="Open Sans"/>
          <w:color w:val="333333"/>
        </w:rPr>
        <w:t>“</w:t>
      </w:r>
      <w:r>
        <w:rPr>
          <w:rStyle w:val="md-plain"/>
          <w:rFonts w:ascii="Open Sans" w:hAnsi="Open Sans" w:cs="Open Sans"/>
          <w:color w:val="333333"/>
        </w:rPr>
        <w:t>是</w:t>
      </w:r>
      <w:r>
        <w:rPr>
          <w:rStyle w:val="md-plain"/>
          <w:rFonts w:ascii="Open Sans" w:hAnsi="Open Sans" w:cs="Open Sans"/>
          <w:color w:val="333333"/>
        </w:rPr>
        <w:t>”</w:t>
      </w:r>
      <w:r>
        <w:rPr>
          <w:rStyle w:val="md-plain"/>
          <w:rFonts w:ascii="Open Sans" w:hAnsi="Open Sans" w:cs="Open Sans"/>
          <w:color w:val="333333"/>
        </w:rPr>
        <w:t>。</w:t>
      </w:r>
    </w:p>
    <w:p w14:paraId="103EA1C5" w14:textId="5368FB69" w:rsidR="00331303" w:rsidRDefault="00331303" w:rsidP="00331303">
      <w:pPr>
        <w:pStyle w:val="2"/>
        <w:numPr>
          <w:ilvl w:val="1"/>
          <w:numId w:val="4"/>
        </w:numPr>
      </w:pPr>
      <w:bookmarkStart w:id="105" w:name="_Toc54192004"/>
      <w:bookmarkStart w:id="106" w:name="_Toc57618257"/>
      <w:r>
        <w:lastRenderedPageBreak/>
        <w:t>删除</w:t>
      </w:r>
      <w:r>
        <w:t>IMS</w:t>
      </w:r>
      <w:r>
        <w:t>镜像</w:t>
      </w:r>
      <w:bookmarkEnd w:id="105"/>
      <w:bookmarkEnd w:id="106"/>
    </w:p>
    <w:p w14:paraId="611ABFC2" w14:textId="77777777" w:rsidR="00331303" w:rsidRDefault="00331303" w:rsidP="00331303">
      <w:pPr>
        <w:pStyle w:val="30"/>
      </w:pPr>
      <w:r>
        <w:t>在云服务器控制台中，选择</w:t>
      </w:r>
      <w:r>
        <w:t>“</w:t>
      </w:r>
      <w:r>
        <w:t>镜像服务</w:t>
      </w:r>
      <w:r>
        <w:t>”</w:t>
      </w:r>
      <w:r>
        <w:t>，选中镜像，点击</w:t>
      </w:r>
      <w:r>
        <w:t>“</w:t>
      </w:r>
      <w:r>
        <w:t>删除</w:t>
      </w:r>
      <w:r>
        <w:t>”</w:t>
      </w:r>
      <w:r>
        <w:t>。</w:t>
      </w:r>
    </w:p>
    <w:p w14:paraId="5A3B5815" w14:textId="77777777" w:rsidR="00331303" w:rsidRDefault="00331303" w:rsidP="00331303">
      <w:pPr>
        <w:pStyle w:val="30"/>
      </w:pPr>
      <w:r>
        <w:t>在对话框中点击</w:t>
      </w:r>
      <w:r>
        <w:t>“</w:t>
      </w:r>
      <w:r>
        <w:t>是</w:t>
      </w:r>
      <w:r>
        <w:t>”</w:t>
      </w:r>
      <w:r>
        <w:t>。</w:t>
      </w:r>
    </w:p>
    <w:p w14:paraId="0ED9B347" w14:textId="0FCBAA19" w:rsidR="001171E5" w:rsidRDefault="00865C95" w:rsidP="00865C95">
      <w:pPr>
        <w:pStyle w:val="2"/>
      </w:pPr>
      <w:bookmarkStart w:id="107" w:name="_Toc57618258"/>
      <w:r>
        <w:t>资源检查</w:t>
      </w:r>
      <w:bookmarkEnd w:id="107"/>
    </w:p>
    <w:p w14:paraId="23582FC4" w14:textId="3F68089D" w:rsidR="001171E5" w:rsidRDefault="001171E5" w:rsidP="00865C95">
      <w:pPr>
        <w:pStyle w:val="30"/>
      </w:pPr>
      <w:r>
        <w:t>在控制台点击</w:t>
      </w:r>
      <w:r>
        <w:t>“</w:t>
      </w:r>
      <w:r>
        <w:t>更多</w:t>
      </w:r>
      <w:r>
        <w:t xml:space="preserve"> | </w:t>
      </w:r>
      <w:r>
        <w:t>资源</w:t>
      </w:r>
      <w:r>
        <w:t xml:space="preserve"> | </w:t>
      </w:r>
      <w:r>
        <w:t>我的资源</w:t>
      </w:r>
      <w:r>
        <w:t>”</w:t>
      </w:r>
      <w:r>
        <w:t>菜单项，检查资源是否全部删除</w:t>
      </w:r>
      <w:r w:rsidR="00AB64E4">
        <w:rPr>
          <w:rFonts w:hint="eastAsia"/>
        </w:rPr>
        <w:t>。</w:t>
      </w:r>
    </w:p>
    <w:p w14:paraId="5B6702E4" w14:textId="3ED3EBEF" w:rsidR="001171E5" w:rsidRPr="00745705" w:rsidRDefault="001171E5" w:rsidP="000D00D9">
      <w:pPr>
        <w:pStyle w:val="1e"/>
      </w:pPr>
      <w:r>
        <w:rPr>
          <w:rFonts w:hint="eastAsia"/>
        </w:rPr>
        <w:t>注意：</w:t>
      </w:r>
      <w:r>
        <w:t xml:space="preserve">(1) </w:t>
      </w:r>
      <w:r>
        <w:t>虚拟私有云</w:t>
      </w:r>
      <w:r>
        <w:t>VPC</w:t>
      </w:r>
      <w:r>
        <w:t>和安全组可以不删除，以留下次使用。</w:t>
      </w:r>
      <w:r>
        <w:t xml:space="preserve">(2) </w:t>
      </w:r>
      <w:r>
        <w:t>若在</w:t>
      </w:r>
      <w:r w:rsidR="00E34FF0">
        <w:rPr>
          <w:rFonts w:hint="eastAsia"/>
        </w:rPr>
        <w:t>其他</w:t>
      </w:r>
      <w:r w:rsidR="00E34FF0">
        <w:t>区域</w:t>
      </w:r>
      <w:r>
        <w:t>购买了</w:t>
      </w:r>
      <w:r>
        <w:t>ECS</w:t>
      </w:r>
      <w:r>
        <w:t>和</w:t>
      </w:r>
      <w:r>
        <w:t>EIP</w:t>
      </w:r>
      <w:r w:rsidR="00B94D2F">
        <w:t>等资源</w:t>
      </w:r>
      <w:r>
        <w:t>，请切换到那个区域查看</w:t>
      </w:r>
      <w:r w:rsidR="006D0EFD">
        <w:rPr>
          <w:rFonts w:hint="eastAsia"/>
        </w:rPr>
        <w:t>。</w:t>
      </w:r>
    </w:p>
    <w:p w14:paraId="37C4C62D" w14:textId="77777777" w:rsidR="00B96CB4" w:rsidRDefault="00B96CB4" w:rsidP="001171E5">
      <w:pPr>
        <w:topLinePunct w:val="0"/>
        <w:adjustRightInd/>
        <w:snapToGrid/>
        <w:spacing w:before="0" w:after="0" w:line="480" w:lineRule="auto"/>
        <w:ind w:left="0"/>
        <w:rPr>
          <w:rFonts w:ascii="Huawei Sans" w:eastAsia="方正兰亭黑简体" w:hAnsi="Huawei Sans" w:cs="Segoe UI"/>
          <w:sz w:val="21"/>
          <w:shd w:val="clear" w:color="auto" w:fill="FFFFFF"/>
        </w:rPr>
      </w:pPr>
    </w:p>
    <w:sectPr w:rsidR="00B96CB4" w:rsidSect="00033B54">
      <w:headerReference w:type="default" r:id="rId100"/>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rgValue="AgA1AC4AaIg8aAdomJg="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1AC4AaIg8aAdomJg=" wne:acdName="acd13" wne:fciIndexBasedOn="0065"/>
    <wne:acd wne:argValue="AgA1AC4AaIg8aAdomJg=" wne:acdName="acd14" wne:fciIndexBasedOn="0065"/>
    <wne:acd wne:argValue="AgA1AC4AaIg8aAdomJg=" wne:acdName="acd15" wne:fciIndexBasedOn="0065"/>
    <wne:acd wne:argValue="AgA1AC4AaIg8aAdomJg=" wne:acdName="acd16" wne:fciIndexBasedOn="0065"/>
    <wne:acd wne:argValue="AgA1AC4AaIg8aAdomJg=" wne:acdName="acd17" wne:fciIndexBasedOn="0065"/>
    <wne:acd wne:argValue="AgA1AC4AaIg8aAdomJg=" wne:acdName="acd18" wne:fciIndexBasedOn="0065"/>
    <wne:acd wne:argValue="AgA1AC4AaIg8aAdomJg=" wne:acdName="acd19" wne:fciIndexBasedOn="0065"/>
    <wne:acd wne:argValue="AgA1AC4AaIg8aAdomJg=" wne:acdName="acd20" wne:fciIndexBasedOn="0065"/>
    <wne:acd wne:argValue="AgA1AC4AaIg8aAdomJg="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94225" w14:textId="77777777" w:rsidR="00106698" w:rsidRDefault="00106698" w:rsidP="00940D2A">
      <w:pPr>
        <w:spacing w:before="0" w:after="0" w:line="240" w:lineRule="auto"/>
      </w:pPr>
      <w:r>
        <w:separator/>
      </w:r>
    </w:p>
  </w:endnote>
  <w:endnote w:type="continuationSeparator" w:id="0">
    <w:p w14:paraId="646B79DF" w14:textId="77777777" w:rsidR="00106698" w:rsidRDefault="00106698"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uaweiSans-Regular">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panose1 w:val="00000000000000000000"/>
    <w:charset w:val="86"/>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8CE05" w14:textId="77777777" w:rsidR="00106698" w:rsidRDefault="00106698" w:rsidP="00940D2A">
      <w:pPr>
        <w:spacing w:before="0" w:after="0" w:line="240" w:lineRule="auto"/>
      </w:pPr>
      <w:r>
        <w:separator/>
      </w:r>
    </w:p>
  </w:footnote>
  <w:footnote w:type="continuationSeparator" w:id="0">
    <w:p w14:paraId="0918EB0E" w14:textId="77777777" w:rsidR="00106698" w:rsidRDefault="00106698" w:rsidP="00940D2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7439D" w14:textId="77777777" w:rsidR="003802F2" w:rsidRPr="00B3672F" w:rsidRDefault="003802F2" w:rsidP="00033B54">
    <w:pPr>
      <w:pStyle w:val="a6"/>
      <w:rPr>
        <w:rFonts w:ascii="HuaweiSans-Regular" w:eastAsia="方正兰亭黑简体" w:hAnsi="HuaweiSans-Regular" w:hint="eastAsia"/>
      </w:rPr>
    </w:pPr>
  </w:p>
  <w:p w14:paraId="6619D47F" w14:textId="77777777" w:rsidR="003802F2" w:rsidRPr="00B3672F" w:rsidRDefault="003802F2" w:rsidP="00033B54">
    <w:pPr>
      <w:pStyle w:val="a6"/>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3802F2" w:rsidRPr="00B3672F" w14:paraId="2FAC5D03" w14:textId="77777777" w:rsidTr="00854769">
      <w:trPr>
        <w:cantSplit/>
        <w:trHeight w:hRule="exact" w:val="738"/>
      </w:trPr>
      <w:tc>
        <w:tcPr>
          <w:tcW w:w="1134" w:type="dxa"/>
        </w:tcPr>
        <w:p w14:paraId="07F9ECB9" w14:textId="0621B518" w:rsidR="003802F2" w:rsidRPr="00B3672F" w:rsidRDefault="003802F2" w:rsidP="00854769">
          <w:pPr>
            <w:pStyle w:val="afff9"/>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3802F2" w:rsidRPr="00B3672F" w:rsidRDefault="003802F2" w:rsidP="00033B54">
          <w:pPr>
            <w:spacing w:before="120"/>
            <w:rPr>
              <w:rFonts w:ascii="HuaweiSans-Regular" w:eastAsia="方正兰亭黑简体" w:hAnsi="HuaweiSans-Regular" w:hint="eastAsia"/>
            </w:rPr>
          </w:pPr>
        </w:p>
      </w:tc>
      <w:tc>
        <w:tcPr>
          <w:tcW w:w="7371" w:type="dxa"/>
          <w:vAlign w:val="bottom"/>
        </w:tcPr>
        <w:p w14:paraId="541AEA52" w14:textId="5F75C8DB" w:rsidR="003802F2" w:rsidRPr="00714E30" w:rsidRDefault="003802F2" w:rsidP="00714E30">
          <w:pPr>
            <w:pStyle w:val="Cover2"/>
            <w:rPr>
              <w:rFonts w:ascii="HuaweiSans-Regular" w:eastAsia="方正兰亭黑简体" w:hAnsi="HuaweiSans-Regular" w:hint="eastAsia"/>
              <w:sz w:val="72"/>
              <w:szCs w:val="72"/>
              <w:lang w:eastAsia="zh-CN"/>
            </w:rPr>
          </w:pPr>
          <w:r w:rsidRPr="006C31F6">
            <w:rPr>
              <w:rFonts w:ascii="HuaweiSans-Regular" w:eastAsia="方正兰亭黑简体" w:hAnsi="HuaweiSans-Regular"/>
              <w:sz w:val="18"/>
              <w:szCs w:val="18"/>
              <w:lang w:eastAsia="zh-CN"/>
            </w:rPr>
            <w:t>鲲鹏云上应用高可用部署</w:t>
          </w:r>
        </w:p>
      </w:tc>
      <w:tc>
        <w:tcPr>
          <w:tcW w:w="1134" w:type="dxa"/>
          <w:vAlign w:val="bottom"/>
        </w:tcPr>
        <w:p w14:paraId="279C3BBC" w14:textId="1A924E70" w:rsidR="003802F2" w:rsidRPr="00B3672F" w:rsidRDefault="003802F2"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sidR="00F03400">
            <w:rPr>
              <w:rFonts w:ascii="HuaweiSans-Regular" w:eastAsia="方正兰亭黑简体" w:hAnsi="HuaweiSans-Regular" w:hint="eastAsia"/>
              <w:noProof/>
            </w:rPr>
            <w:t>2</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3802F2" w:rsidRPr="00B3672F" w:rsidRDefault="003802F2" w:rsidP="00033B54">
    <w:pPr>
      <w:pStyle w:val="a6"/>
      <w:rPr>
        <w:rFonts w:ascii="HuaweiSans-Regular" w:eastAsia="方正兰亭黑简体" w:hAnsi="HuaweiSans-Regular" w:hint="eastAsia"/>
      </w:rPr>
    </w:pPr>
  </w:p>
  <w:p w14:paraId="76432B8F" w14:textId="77777777" w:rsidR="003802F2" w:rsidRPr="00B3672F" w:rsidRDefault="003802F2" w:rsidP="00033B54">
    <w:pPr>
      <w:pStyle w:val="a6"/>
      <w:rPr>
        <w:rFonts w:ascii="HuaweiSans-Regular" w:eastAsia="方正兰亭黑简体" w:hAnsi="HuaweiSans-Regular" w:hint="eastAsia"/>
      </w:rPr>
    </w:pPr>
  </w:p>
  <w:p w14:paraId="2CCE42D9" w14:textId="77777777" w:rsidR="003802F2" w:rsidRPr="00B3672F" w:rsidRDefault="003802F2">
    <w:pPr>
      <w:pStyle w:val="a6"/>
      <w:rPr>
        <w:rFonts w:ascii="HuaweiSans-Regular" w:eastAsia="方正兰亭黑简体" w:hAnsi="HuaweiSans-Regular"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C47E8A18"/>
    <w:lvl w:ilvl="0">
      <w:start w:val="1"/>
      <w:numFmt w:val="decimal"/>
      <w:pStyle w:val="1"/>
      <w:suff w:val="nothing"/>
      <w:lvlText w:val="%1 "/>
      <w:lvlJc w:val="left"/>
      <w:pPr>
        <w:ind w:left="6237"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015EAEEA"/>
    <w:lvl w:ilvl="0" w:tplc="E1AC1032">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start w:val="1"/>
      <w:numFmt w:val="bullet"/>
      <w:lvlText w:val=""/>
      <w:lvlJc w:val="left"/>
      <w:pPr>
        <w:tabs>
          <w:tab w:val="num" w:pos="2100"/>
        </w:tabs>
        <w:ind w:left="2100" w:hanging="420"/>
      </w:pPr>
      <w:rPr>
        <w:rFonts w:ascii="Wingdings" w:hAnsi="Wingdings" w:hint="default"/>
      </w:rPr>
    </w:lvl>
    <w:lvl w:ilvl="5" w:tplc="115447CC">
      <w:start w:val="1"/>
      <w:numFmt w:val="bullet"/>
      <w:lvlText w:val=""/>
      <w:lvlJc w:val="left"/>
      <w:pPr>
        <w:tabs>
          <w:tab w:val="num" w:pos="2520"/>
        </w:tabs>
        <w:ind w:left="2520" w:hanging="420"/>
      </w:pPr>
      <w:rPr>
        <w:rFonts w:ascii="Wingdings" w:hAnsi="Wingdings" w:hint="default"/>
      </w:rPr>
    </w:lvl>
    <w:lvl w:ilvl="6" w:tplc="CE541586">
      <w:start w:val="1"/>
      <w:numFmt w:val="bullet"/>
      <w:lvlText w:val=""/>
      <w:lvlJc w:val="left"/>
      <w:pPr>
        <w:tabs>
          <w:tab w:val="num" w:pos="2940"/>
        </w:tabs>
        <w:ind w:left="2940" w:hanging="420"/>
      </w:pPr>
      <w:rPr>
        <w:rFonts w:ascii="Wingdings" w:hAnsi="Wingdings" w:hint="default"/>
      </w:rPr>
    </w:lvl>
    <w:lvl w:ilvl="7" w:tplc="02861138">
      <w:start w:val="1"/>
      <w:numFmt w:val="bullet"/>
      <w:lvlText w:val=""/>
      <w:lvlJc w:val="left"/>
      <w:pPr>
        <w:tabs>
          <w:tab w:val="num" w:pos="3360"/>
        </w:tabs>
        <w:ind w:left="3360" w:hanging="420"/>
      </w:pPr>
      <w:rPr>
        <w:rFonts w:ascii="Wingdings" w:hAnsi="Wingdings" w:hint="default"/>
      </w:rPr>
    </w:lvl>
    <w:lvl w:ilvl="8" w:tplc="F45E6884">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1E6A7F0C"/>
    <w:multiLevelType w:val="multilevel"/>
    <w:tmpl w:val="8FA2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4" w15:restartNumberingAfterBreak="0">
    <w:nsid w:val="6EC14484"/>
    <w:multiLevelType w:val="multilevel"/>
    <w:tmpl w:val="8D14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6"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6"/>
  </w:num>
  <w:num w:numId="2">
    <w:abstractNumId w:val="8"/>
  </w:num>
  <w:num w:numId="3">
    <w:abstractNumId w:val="6"/>
  </w:num>
  <w:num w:numId="4">
    <w:abstractNumId w:val="2"/>
  </w:num>
  <w:num w:numId="5">
    <w:abstractNumId w:val="10"/>
  </w:num>
  <w:num w:numId="6">
    <w:abstractNumId w:val="4"/>
  </w:num>
  <w:num w:numId="7">
    <w:abstractNumId w:val="1"/>
  </w:num>
  <w:num w:numId="8">
    <w:abstractNumId w:val="7"/>
  </w:num>
  <w:num w:numId="9">
    <w:abstractNumId w:val="11"/>
  </w:num>
  <w:num w:numId="10">
    <w:abstractNumId w:val="9"/>
  </w:num>
  <w:num w:numId="11">
    <w:abstractNumId w:val="12"/>
  </w:num>
  <w:num w:numId="12">
    <w:abstractNumId w:val="0"/>
  </w:num>
  <w:num w:numId="13">
    <w:abstractNumId w:val="2"/>
  </w:num>
  <w:num w:numId="14">
    <w:abstractNumId w:val="3"/>
  </w:num>
  <w:num w:numId="15">
    <w:abstractNumId w:val="15"/>
  </w:num>
  <w:num w:numId="16">
    <w:abstractNumId w:val="13"/>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2D8"/>
    <w:rsid w:val="00000724"/>
    <w:rsid w:val="0000120B"/>
    <w:rsid w:val="00001904"/>
    <w:rsid w:val="00002614"/>
    <w:rsid w:val="00003002"/>
    <w:rsid w:val="00004489"/>
    <w:rsid w:val="00004EFA"/>
    <w:rsid w:val="000050D3"/>
    <w:rsid w:val="000064C8"/>
    <w:rsid w:val="00007325"/>
    <w:rsid w:val="00007693"/>
    <w:rsid w:val="000106D0"/>
    <w:rsid w:val="00010A61"/>
    <w:rsid w:val="00010C0A"/>
    <w:rsid w:val="00010EB1"/>
    <w:rsid w:val="00011630"/>
    <w:rsid w:val="00011962"/>
    <w:rsid w:val="00011B50"/>
    <w:rsid w:val="00011F64"/>
    <w:rsid w:val="000125C2"/>
    <w:rsid w:val="00012EF2"/>
    <w:rsid w:val="00012F06"/>
    <w:rsid w:val="00013155"/>
    <w:rsid w:val="00013501"/>
    <w:rsid w:val="0001393C"/>
    <w:rsid w:val="00014276"/>
    <w:rsid w:val="000145D8"/>
    <w:rsid w:val="00014803"/>
    <w:rsid w:val="00014C0D"/>
    <w:rsid w:val="000160E5"/>
    <w:rsid w:val="000171EC"/>
    <w:rsid w:val="00017C40"/>
    <w:rsid w:val="000205B6"/>
    <w:rsid w:val="000210D2"/>
    <w:rsid w:val="00021781"/>
    <w:rsid w:val="00021B4A"/>
    <w:rsid w:val="0002214D"/>
    <w:rsid w:val="0002276F"/>
    <w:rsid w:val="00022884"/>
    <w:rsid w:val="00023A3C"/>
    <w:rsid w:val="00024836"/>
    <w:rsid w:val="00024A70"/>
    <w:rsid w:val="000253FF"/>
    <w:rsid w:val="0002558E"/>
    <w:rsid w:val="00025904"/>
    <w:rsid w:val="0002599C"/>
    <w:rsid w:val="000261DE"/>
    <w:rsid w:val="00026220"/>
    <w:rsid w:val="00026D10"/>
    <w:rsid w:val="00027F46"/>
    <w:rsid w:val="00027F8A"/>
    <w:rsid w:val="00030293"/>
    <w:rsid w:val="00030CF2"/>
    <w:rsid w:val="00031A98"/>
    <w:rsid w:val="00031CC2"/>
    <w:rsid w:val="000321CB"/>
    <w:rsid w:val="00032679"/>
    <w:rsid w:val="000328A0"/>
    <w:rsid w:val="00032936"/>
    <w:rsid w:val="00032DDE"/>
    <w:rsid w:val="00032EA6"/>
    <w:rsid w:val="00033243"/>
    <w:rsid w:val="000334BC"/>
    <w:rsid w:val="00033651"/>
    <w:rsid w:val="000336D2"/>
    <w:rsid w:val="00033B54"/>
    <w:rsid w:val="00033F84"/>
    <w:rsid w:val="00034910"/>
    <w:rsid w:val="00035ECA"/>
    <w:rsid w:val="00037235"/>
    <w:rsid w:val="000375E9"/>
    <w:rsid w:val="0003762F"/>
    <w:rsid w:val="00037A8D"/>
    <w:rsid w:val="0004001B"/>
    <w:rsid w:val="00041545"/>
    <w:rsid w:val="00041907"/>
    <w:rsid w:val="0004310F"/>
    <w:rsid w:val="000438EE"/>
    <w:rsid w:val="00043B1A"/>
    <w:rsid w:val="0004592C"/>
    <w:rsid w:val="00045D19"/>
    <w:rsid w:val="000461A5"/>
    <w:rsid w:val="000462E8"/>
    <w:rsid w:val="000466E4"/>
    <w:rsid w:val="00046E0A"/>
    <w:rsid w:val="00046EB4"/>
    <w:rsid w:val="0004767E"/>
    <w:rsid w:val="000502C1"/>
    <w:rsid w:val="00050311"/>
    <w:rsid w:val="000504DB"/>
    <w:rsid w:val="00050527"/>
    <w:rsid w:val="0005157D"/>
    <w:rsid w:val="00051A7C"/>
    <w:rsid w:val="00051CA2"/>
    <w:rsid w:val="00052608"/>
    <w:rsid w:val="000527DE"/>
    <w:rsid w:val="00053271"/>
    <w:rsid w:val="000532CF"/>
    <w:rsid w:val="000535E5"/>
    <w:rsid w:val="000539C9"/>
    <w:rsid w:val="00054DE4"/>
    <w:rsid w:val="00055024"/>
    <w:rsid w:val="00056B98"/>
    <w:rsid w:val="000570A8"/>
    <w:rsid w:val="000571D2"/>
    <w:rsid w:val="000600FF"/>
    <w:rsid w:val="00060356"/>
    <w:rsid w:val="000609AA"/>
    <w:rsid w:val="00060FA1"/>
    <w:rsid w:val="000616DA"/>
    <w:rsid w:val="000619CD"/>
    <w:rsid w:val="00061B61"/>
    <w:rsid w:val="0006248A"/>
    <w:rsid w:val="00062A99"/>
    <w:rsid w:val="000636EF"/>
    <w:rsid w:val="00064F80"/>
    <w:rsid w:val="00066225"/>
    <w:rsid w:val="0006678D"/>
    <w:rsid w:val="0006684D"/>
    <w:rsid w:val="00066A44"/>
    <w:rsid w:val="00066F4D"/>
    <w:rsid w:val="0007077E"/>
    <w:rsid w:val="00070957"/>
    <w:rsid w:val="00070A77"/>
    <w:rsid w:val="00071923"/>
    <w:rsid w:val="00072043"/>
    <w:rsid w:val="00072050"/>
    <w:rsid w:val="00072087"/>
    <w:rsid w:val="0007236C"/>
    <w:rsid w:val="00072AAD"/>
    <w:rsid w:val="00072CE6"/>
    <w:rsid w:val="000733A9"/>
    <w:rsid w:val="00074B6E"/>
    <w:rsid w:val="00074D47"/>
    <w:rsid w:val="0007553D"/>
    <w:rsid w:val="00075A2E"/>
    <w:rsid w:val="00076475"/>
    <w:rsid w:val="000768E4"/>
    <w:rsid w:val="00076AFE"/>
    <w:rsid w:val="000777E5"/>
    <w:rsid w:val="00077EB6"/>
    <w:rsid w:val="0008037B"/>
    <w:rsid w:val="0008048D"/>
    <w:rsid w:val="00080838"/>
    <w:rsid w:val="00080D2F"/>
    <w:rsid w:val="0008279B"/>
    <w:rsid w:val="0008288A"/>
    <w:rsid w:val="00082C9D"/>
    <w:rsid w:val="00082F3F"/>
    <w:rsid w:val="000834DE"/>
    <w:rsid w:val="000834F8"/>
    <w:rsid w:val="00083A51"/>
    <w:rsid w:val="0008435B"/>
    <w:rsid w:val="00084BE0"/>
    <w:rsid w:val="0008503A"/>
    <w:rsid w:val="000854EA"/>
    <w:rsid w:val="000862CE"/>
    <w:rsid w:val="000875ED"/>
    <w:rsid w:val="00087B38"/>
    <w:rsid w:val="0009129A"/>
    <w:rsid w:val="0009131A"/>
    <w:rsid w:val="00091B19"/>
    <w:rsid w:val="000934F1"/>
    <w:rsid w:val="00094359"/>
    <w:rsid w:val="0009464C"/>
    <w:rsid w:val="00094FF7"/>
    <w:rsid w:val="0009536E"/>
    <w:rsid w:val="00095671"/>
    <w:rsid w:val="0009621C"/>
    <w:rsid w:val="00096488"/>
    <w:rsid w:val="00096A63"/>
    <w:rsid w:val="00097458"/>
    <w:rsid w:val="00097540"/>
    <w:rsid w:val="0009792A"/>
    <w:rsid w:val="00097A9D"/>
    <w:rsid w:val="00097DE7"/>
    <w:rsid w:val="000A0022"/>
    <w:rsid w:val="000A0BB3"/>
    <w:rsid w:val="000A11C3"/>
    <w:rsid w:val="000A1AFA"/>
    <w:rsid w:val="000A1C98"/>
    <w:rsid w:val="000A20D0"/>
    <w:rsid w:val="000A2674"/>
    <w:rsid w:val="000A452C"/>
    <w:rsid w:val="000A4F03"/>
    <w:rsid w:val="000A585E"/>
    <w:rsid w:val="000A59F0"/>
    <w:rsid w:val="000A5CB3"/>
    <w:rsid w:val="000A5E01"/>
    <w:rsid w:val="000A6172"/>
    <w:rsid w:val="000A6AA5"/>
    <w:rsid w:val="000A6E55"/>
    <w:rsid w:val="000A71DD"/>
    <w:rsid w:val="000A7FBA"/>
    <w:rsid w:val="000B1058"/>
    <w:rsid w:val="000B1E79"/>
    <w:rsid w:val="000B1F79"/>
    <w:rsid w:val="000B235F"/>
    <w:rsid w:val="000B241C"/>
    <w:rsid w:val="000B245B"/>
    <w:rsid w:val="000B279C"/>
    <w:rsid w:val="000B394F"/>
    <w:rsid w:val="000B3E3A"/>
    <w:rsid w:val="000B3F0E"/>
    <w:rsid w:val="000B41EE"/>
    <w:rsid w:val="000B446D"/>
    <w:rsid w:val="000B5E83"/>
    <w:rsid w:val="000B5ED7"/>
    <w:rsid w:val="000B5EE1"/>
    <w:rsid w:val="000B6384"/>
    <w:rsid w:val="000B65BE"/>
    <w:rsid w:val="000B7C6A"/>
    <w:rsid w:val="000B7EFF"/>
    <w:rsid w:val="000C015B"/>
    <w:rsid w:val="000C06CE"/>
    <w:rsid w:val="000C0963"/>
    <w:rsid w:val="000C0A74"/>
    <w:rsid w:val="000C1C8E"/>
    <w:rsid w:val="000C2278"/>
    <w:rsid w:val="000C3142"/>
    <w:rsid w:val="000C38CC"/>
    <w:rsid w:val="000C3F98"/>
    <w:rsid w:val="000C4F2A"/>
    <w:rsid w:val="000C5EEF"/>
    <w:rsid w:val="000C62CD"/>
    <w:rsid w:val="000C6614"/>
    <w:rsid w:val="000C7136"/>
    <w:rsid w:val="000C7C8B"/>
    <w:rsid w:val="000D0045"/>
    <w:rsid w:val="000D00D9"/>
    <w:rsid w:val="000D0502"/>
    <w:rsid w:val="000D093C"/>
    <w:rsid w:val="000D13BC"/>
    <w:rsid w:val="000D174E"/>
    <w:rsid w:val="000D1CA6"/>
    <w:rsid w:val="000D1D43"/>
    <w:rsid w:val="000D23CC"/>
    <w:rsid w:val="000D2513"/>
    <w:rsid w:val="000D41DD"/>
    <w:rsid w:val="000D57E7"/>
    <w:rsid w:val="000D601E"/>
    <w:rsid w:val="000D7781"/>
    <w:rsid w:val="000D7821"/>
    <w:rsid w:val="000D79DE"/>
    <w:rsid w:val="000D7B10"/>
    <w:rsid w:val="000E04A8"/>
    <w:rsid w:val="000E05BC"/>
    <w:rsid w:val="000E0FCA"/>
    <w:rsid w:val="000E12FE"/>
    <w:rsid w:val="000E16AA"/>
    <w:rsid w:val="000E2756"/>
    <w:rsid w:val="000E297D"/>
    <w:rsid w:val="000E2C03"/>
    <w:rsid w:val="000E32BF"/>
    <w:rsid w:val="000E3396"/>
    <w:rsid w:val="000E34DA"/>
    <w:rsid w:val="000E3ED7"/>
    <w:rsid w:val="000E3FA8"/>
    <w:rsid w:val="000E48ED"/>
    <w:rsid w:val="000E51D6"/>
    <w:rsid w:val="000E5B3B"/>
    <w:rsid w:val="000E779F"/>
    <w:rsid w:val="000F03E7"/>
    <w:rsid w:val="000F0654"/>
    <w:rsid w:val="000F13CA"/>
    <w:rsid w:val="000F21A1"/>
    <w:rsid w:val="000F3086"/>
    <w:rsid w:val="000F443B"/>
    <w:rsid w:val="000F4683"/>
    <w:rsid w:val="000F4B1D"/>
    <w:rsid w:val="000F536E"/>
    <w:rsid w:val="000F5757"/>
    <w:rsid w:val="000F5ECC"/>
    <w:rsid w:val="000F69AA"/>
    <w:rsid w:val="000F6AA5"/>
    <w:rsid w:val="000F6B6B"/>
    <w:rsid w:val="000F6D24"/>
    <w:rsid w:val="000F7130"/>
    <w:rsid w:val="000F7340"/>
    <w:rsid w:val="000F73A2"/>
    <w:rsid w:val="000F7D63"/>
    <w:rsid w:val="000F7F74"/>
    <w:rsid w:val="001007FB"/>
    <w:rsid w:val="00100824"/>
    <w:rsid w:val="001008A8"/>
    <w:rsid w:val="001017DC"/>
    <w:rsid w:val="0010187A"/>
    <w:rsid w:val="00101AE3"/>
    <w:rsid w:val="001020BB"/>
    <w:rsid w:val="0010214D"/>
    <w:rsid w:val="0010341A"/>
    <w:rsid w:val="00103A2D"/>
    <w:rsid w:val="0010410B"/>
    <w:rsid w:val="00104A6B"/>
    <w:rsid w:val="00104ADC"/>
    <w:rsid w:val="001056CA"/>
    <w:rsid w:val="00106460"/>
    <w:rsid w:val="00106698"/>
    <w:rsid w:val="00106A4A"/>
    <w:rsid w:val="00107072"/>
    <w:rsid w:val="00107DA6"/>
    <w:rsid w:val="00110F4C"/>
    <w:rsid w:val="0011199D"/>
    <w:rsid w:val="0011222F"/>
    <w:rsid w:val="00113C9C"/>
    <w:rsid w:val="00114A3D"/>
    <w:rsid w:val="00115939"/>
    <w:rsid w:val="0011633D"/>
    <w:rsid w:val="0011636E"/>
    <w:rsid w:val="00116DBF"/>
    <w:rsid w:val="001171E5"/>
    <w:rsid w:val="00117610"/>
    <w:rsid w:val="001178C7"/>
    <w:rsid w:val="00117C30"/>
    <w:rsid w:val="00120500"/>
    <w:rsid w:val="00120C0B"/>
    <w:rsid w:val="0012112D"/>
    <w:rsid w:val="00121B78"/>
    <w:rsid w:val="00121DEE"/>
    <w:rsid w:val="00122545"/>
    <w:rsid w:val="00122A8A"/>
    <w:rsid w:val="001234E8"/>
    <w:rsid w:val="00123EF3"/>
    <w:rsid w:val="00124E52"/>
    <w:rsid w:val="00125657"/>
    <w:rsid w:val="00127C2B"/>
    <w:rsid w:val="00130A6F"/>
    <w:rsid w:val="00131442"/>
    <w:rsid w:val="00131CAC"/>
    <w:rsid w:val="00131FB6"/>
    <w:rsid w:val="001324AD"/>
    <w:rsid w:val="00134805"/>
    <w:rsid w:val="00135528"/>
    <w:rsid w:val="00135678"/>
    <w:rsid w:val="00135B97"/>
    <w:rsid w:val="00135C53"/>
    <w:rsid w:val="0013642D"/>
    <w:rsid w:val="00137106"/>
    <w:rsid w:val="00137B84"/>
    <w:rsid w:val="00137E1D"/>
    <w:rsid w:val="00140192"/>
    <w:rsid w:val="00140AD0"/>
    <w:rsid w:val="00140F58"/>
    <w:rsid w:val="00141351"/>
    <w:rsid w:val="0014145E"/>
    <w:rsid w:val="0014154F"/>
    <w:rsid w:val="001417EC"/>
    <w:rsid w:val="00142926"/>
    <w:rsid w:val="00142F34"/>
    <w:rsid w:val="0014332B"/>
    <w:rsid w:val="0014385B"/>
    <w:rsid w:val="0014421E"/>
    <w:rsid w:val="0014471D"/>
    <w:rsid w:val="0014498F"/>
    <w:rsid w:val="001453BD"/>
    <w:rsid w:val="001454CD"/>
    <w:rsid w:val="001454D1"/>
    <w:rsid w:val="00145A38"/>
    <w:rsid w:val="00145B70"/>
    <w:rsid w:val="0014605A"/>
    <w:rsid w:val="00146597"/>
    <w:rsid w:val="00147192"/>
    <w:rsid w:val="00150967"/>
    <w:rsid w:val="00150CBA"/>
    <w:rsid w:val="001518FA"/>
    <w:rsid w:val="00152960"/>
    <w:rsid w:val="0015374C"/>
    <w:rsid w:val="001548A5"/>
    <w:rsid w:val="00154ACF"/>
    <w:rsid w:val="00154B10"/>
    <w:rsid w:val="00154EC2"/>
    <w:rsid w:val="00155E55"/>
    <w:rsid w:val="00155EB9"/>
    <w:rsid w:val="00156F00"/>
    <w:rsid w:val="00156F51"/>
    <w:rsid w:val="00160729"/>
    <w:rsid w:val="00161184"/>
    <w:rsid w:val="00161BC3"/>
    <w:rsid w:val="00162207"/>
    <w:rsid w:val="00162963"/>
    <w:rsid w:val="00162DB9"/>
    <w:rsid w:val="00163D02"/>
    <w:rsid w:val="001648C5"/>
    <w:rsid w:val="00165DB3"/>
    <w:rsid w:val="001666C5"/>
    <w:rsid w:val="00171AC0"/>
    <w:rsid w:val="00172027"/>
    <w:rsid w:val="001726C6"/>
    <w:rsid w:val="00172E55"/>
    <w:rsid w:val="0017301A"/>
    <w:rsid w:val="0017327A"/>
    <w:rsid w:val="0017451A"/>
    <w:rsid w:val="00174B1B"/>
    <w:rsid w:val="00175349"/>
    <w:rsid w:val="00175BDB"/>
    <w:rsid w:val="00176575"/>
    <w:rsid w:val="0017693A"/>
    <w:rsid w:val="00176B45"/>
    <w:rsid w:val="00177216"/>
    <w:rsid w:val="0017794A"/>
    <w:rsid w:val="00180259"/>
    <w:rsid w:val="00180439"/>
    <w:rsid w:val="0018080D"/>
    <w:rsid w:val="00180843"/>
    <w:rsid w:val="00180E3E"/>
    <w:rsid w:val="00181143"/>
    <w:rsid w:val="0018171D"/>
    <w:rsid w:val="00181B71"/>
    <w:rsid w:val="0018208E"/>
    <w:rsid w:val="00182907"/>
    <w:rsid w:val="00182F49"/>
    <w:rsid w:val="00183695"/>
    <w:rsid w:val="00185231"/>
    <w:rsid w:val="00185892"/>
    <w:rsid w:val="00185AA1"/>
    <w:rsid w:val="00185EEE"/>
    <w:rsid w:val="00187195"/>
    <w:rsid w:val="00187508"/>
    <w:rsid w:val="00187A6A"/>
    <w:rsid w:val="00187DEF"/>
    <w:rsid w:val="00190A41"/>
    <w:rsid w:val="00190BC3"/>
    <w:rsid w:val="00191323"/>
    <w:rsid w:val="0019190A"/>
    <w:rsid w:val="00191D15"/>
    <w:rsid w:val="001921A9"/>
    <w:rsid w:val="001964B5"/>
    <w:rsid w:val="00196C9F"/>
    <w:rsid w:val="00196E02"/>
    <w:rsid w:val="00197316"/>
    <w:rsid w:val="00197385"/>
    <w:rsid w:val="00197E80"/>
    <w:rsid w:val="001A0027"/>
    <w:rsid w:val="001A14C4"/>
    <w:rsid w:val="001A24AF"/>
    <w:rsid w:val="001A2656"/>
    <w:rsid w:val="001A3936"/>
    <w:rsid w:val="001A42A4"/>
    <w:rsid w:val="001A43EC"/>
    <w:rsid w:val="001A5EF1"/>
    <w:rsid w:val="001A6186"/>
    <w:rsid w:val="001A7817"/>
    <w:rsid w:val="001A7F35"/>
    <w:rsid w:val="001B0FF2"/>
    <w:rsid w:val="001B18BF"/>
    <w:rsid w:val="001B19EB"/>
    <w:rsid w:val="001B20C3"/>
    <w:rsid w:val="001B30AA"/>
    <w:rsid w:val="001B3192"/>
    <w:rsid w:val="001B38FF"/>
    <w:rsid w:val="001B3964"/>
    <w:rsid w:val="001B3B2E"/>
    <w:rsid w:val="001B4094"/>
    <w:rsid w:val="001B4193"/>
    <w:rsid w:val="001B4737"/>
    <w:rsid w:val="001B5670"/>
    <w:rsid w:val="001B58F3"/>
    <w:rsid w:val="001B5AD3"/>
    <w:rsid w:val="001B5D02"/>
    <w:rsid w:val="001B6FAC"/>
    <w:rsid w:val="001B70B6"/>
    <w:rsid w:val="001C0851"/>
    <w:rsid w:val="001C0AC9"/>
    <w:rsid w:val="001C0D62"/>
    <w:rsid w:val="001C0E12"/>
    <w:rsid w:val="001C0F7A"/>
    <w:rsid w:val="001C1453"/>
    <w:rsid w:val="001C167C"/>
    <w:rsid w:val="001C2009"/>
    <w:rsid w:val="001C2FC8"/>
    <w:rsid w:val="001C31BA"/>
    <w:rsid w:val="001C3751"/>
    <w:rsid w:val="001C3963"/>
    <w:rsid w:val="001C3D41"/>
    <w:rsid w:val="001C3F12"/>
    <w:rsid w:val="001C43C4"/>
    <w:rsid w:val="001C4485"/>
    <w:rsid w:val="001C4487"/>
    <w:rsid w:val="001C5944"/>
    <w:rsid w:val="001C5D10"/>
    <w:rsid w:val="001C6D96"/>
    <w:rsid w:val="001C7773"/>
    <w:rsid w:val="001C7AD0"/>
    <w:rsid w:val="001D001D"/>
    <w:rsid w:val="001D0149"/>
    <w:rsid w:val="001D0278"/>
    <w:rsid w:val="001D061C"/>
    <w:rsid w:val="001D12D5"/>
    <w:rsid w:val="001D15E1"/>
    <w:rsid w:val="001D1764"/>
    <w:rsid w:val="001D18DC"/>
    <w:rsid w:val="001D1EDB"/>
    <w:rsid w:val="001D2061"/>
    <w:rsid w:val="001D27CD"/>
    <w:rsid w:val="001D3567"/>
    <w:rsid w:val="001D42AB"/>
    <w:rsid w:val="001D595D"/>
    <w:rsid w:val="001D669F"/>
    <w:rsid w:val="001D6842"/>
    <w:rsid w:val="001D7530"/>
    <w:rsid w:val="001D79E5"/>
    <w:rsid w:val="001D7DDA"/>
    <w:rsid w:val="001E0C54"/>
    <w:rsid w:val="001E0FFD"/>
    <w:rsid w:val="001E2D50"/>
    <w:rsid w:val="001E30B9"/>
    <w:rsid w:val="001E382D"/>
    <w:rsid w:val="001E4BAD"/>
    <w:rsid w:val="001E5B72"/>
    <w:rsid w:val="001E6211"/>
    <w:rsid w:val="001E6ABB"/>
    <w:rsid w:val="001E6F63"/>
    <w:rsid w:val="001E71BD"/>
    <w:rsid w:val="001E7430"/>
    <w:rsid w:val="001F1D00"/>
    <w:rsid w:val="001F289A"/>
    <w:rsid w:val="001F2F03"/>
    <w:rsid w:val="001F3661"/>
    <w:rsid w:val="001F531C"/>
    <w:rsid w:val="001F54BE"/>
    <w:rsid w:val="001F5504"/>
    <w:rsid w:val="001F5F66"/>
    <w:rsid w:val="002004D8"/>
    <w:rsid w:val="00200836"/>
    <w:rsid w:val="0020153C"/>
    <w:rsid w:val="00201D66"/>
    <w:rsid w:val="00202493"/>
    <w:rsid w:val="002033EB"/>
    <w:rsid w:val="00203E5B"/>
    <w:rsid w:val="00203FD1"/>
    <w:rsid w:val="00204376"/>
    <w:rsid w:val="002044DD"/>
    <w:rsid w:val="002053BD"/>
    <w:rsid w:val="0020741E"/>
    <w:rsid w:val="00210AA0"/>
    <w:rsid w:val="002116A0"/>
    <w:rsid w:val="0021235C"/>
    <w:rsid w:val="002134C0"/>
    <w:rsid w:val="0021362D"/>
    <w:rsid w:val="0021367A"/>
    <w:rsid w:val="00213E96"/>
    <w:rsid w:val="00213EA1"/>
    <w:rsid w:val="00213F51"/>
    <w:rsid w:val="002148FC"/>
    <w:rsid w:val="002150B1"/>
    <w:rsid w:val="002151A7"/>
    <w:rsid w:val="00215F94"/>
    <w:rsid w:val="00216D88"/>
    <w:rsid w:val="00216D9A"/>
    <w:rsid w:val="00216EA6"/>
    <w:rsid w:val="002178AA"/>
    <w:rsid w:val="002179ED"/>
    <w:rsid w:val="00217B89"/>
    <w:rsid w:val="00217D84"/>
    <w:rsid w:val="00220492"/>
    <w:rsid w:val="002209BE"/>
    <w:rsid w:val="00220C70"/>
    <w:rsid w:val="0022100F"/>
    <w:rsid w:val="002213B8"/>
    <w:rsid w:val="002226E2"/>
    <w:rsid w:val="002228F7"/>
    <w:rsid w:val="00222A32"/>
    <w:rsid w:val="002232D0"/>
    <w:rsid w:val="00223787"/>
    <w:rsid w:val="00224196"/>
    <w:rsid w:val="00224237"/>
    <w:rsid w:val="002245F2"/>
    <w:rsid w:val="002247BC"/>
    <w:rsid w:val="00224A57"/>
    <w:rsid w:val="00225DA0"/>
    <w:rsid w:val="00226E44"/>
    <w:rsid w:val="00227965"/>
    <w:rsid w:val="002305C2"/>
    <w:rsid w:val="002305D0"/>
    <w:rsid w:val="0023145A"/>
    <w:rsid w:val="002315E3"/>
    <w:rsid w:val="00231B91"/>
    <w:rsid w:val="0023220D"/>
    <w:rsid w:val="0023297A"/>
    <w:rsid w:val="00232D1D"/>
    <w:rsid w:val="0023336A"/>
    <w:rsid w:val="00233CB5"/>
    <w:rsid w:val="00234CC4"/>
    <w:rsid w:val="00235059"/>
    <w:rsid w:val="002352DE"/>
    <w:rsid w:val="002353C8"/>
    <w:rsid w:val="00235D8E"/>
    <w:rsid w:val="00235DF4"/>
    <w:rsid w:val="00236317"/>
    <w:rsid w:val="00236A73"/>
    <w:rsid w:val="00236CF5"/>
    <w:rsid w:val="002375BA"/>
    <w:rsid w:val="002376A5"/>
    <w:rsid w:val="00237A7C"/>
    <w:rsid w:val="00240089"/>
    <w:rsid w:val="002417FC"/>
    <w:rsid w:val="00242D9E"/>
    <w:rsid w:val="00244D6C"/>
    <w:rsid w:val="00244EA6"/>
    <w:rsid w:val="00245298"/>
    <w:rsid w:val="002457D8"/>
    <w:rsid w:val="00245A26"/>
    <w:rsid w:val="00245A45"/>
    <w:rsid w:val="002461C9"/>
    <w:rsid w:val="002463EC"/>
    <w:rsid w:val="002469C7"/>
    <w:rsid w:val="00246E3D"/>
    <w:rsid w:val="002470C8"/>
    <w:rsid w:val="0024710E"/>
    <w:rsid w:val="002508FB"/>
    <w:rsid w:val="00250D52"/>
    <w:rsid w:val="002512A2"/>
    <w:rsid w:val="00251FCE"/>
    <w:rsid w:val="00252A33"/>
    <w:rsid w:val="00253234"/>
    <w:rsid w:val="00253B8B"/>
    <w:rsid w:val="002541B3"/>
    <w:rsid w:val="00255909"/>
    <w:rsid w:val="00257718"/>
    <w:rsid w:val="002577DE"/>
    <w:rsid w:val="002600C7"/>
    <w:rsid w:val="002605B0"/>
    <w:rsid w:val="00260775"/>
    <w:rsid w:val="002610E1"/>
    <w:rsid w:val="00261912"/>
    <w:rsid w:val="0026234C"/>
    <w:rsid w:val="00262636"/>
    <w:rsid w:val="00262F96"/>
    <w:rsid w:val="00264059"/>
    <w:rsid w:val="00264248"/>
    <w:rsid w:val="00264687"/>
    <w:rsid w:val="002647E3"/>
    <w:rsid w:val="00264B68"/>
    <w:rsid w:val="00264C86"/>
    <w:rsid w:val="002652D5"/>
    <w:rsid w:val="00265DF3"/>
    <w:rsid w:val="002661F9"/>
    <w:rsid w:val="00266BFF"/>
    <w:rsid w:val="00267DD9"/>
    <w:rsid w:val="00267EC3"/>
    <w:rsid w:val="002711F9"/>
    <w:rsid w:val="002713DF"/>
    <w:rsid w:val="00271653"/>
    <w:rsid w:val="002724C0"/>
    <w:rsid w:val="0027297E"/>
    <w:rsid w:val="00272BA8"/>
    <w:rsid w:val="00273DF1"/>
    <w:rsid w:val="00274DC5"/>
    <w:rsid w:val="00274EFA"/>
    <w:rsid w:val="002750EE"/>
    <w:rsid w:val="00276208"/>
    <w:rsid w:val="002766E6"/>
    <w:rsid w:val="0027689A"/>
    <w:rsid w:val="00276B83"/>
    <w:rsid w:val="00276BD2"/>
    <w:rsid w:val="00276C56"/>
    <w:rsid w:val="00276D41"/>
    <w:rsid w:val="002770E7"/>
    <w:rsid w:val="00280184"/>
    <w:rsid w:val="002813C2"/>
    <w:rsid w:val="002819BC"/>
    <w:rsid w:val="002821E4"/>
    <w:rsid w:val="00282C8C"/>
    <w:rsid w:val="00282EE8"/>
    <w:rsid w:val="00284B3B"/>
    <w:rsid w:val="00284CBB"/>
    <w:rsid w:val="00284CF6"/>
    <w:rsid w:val="002854CD"/>
    <w:rsid w:val="002860A2"/>
    <w:rsid w:val="002867B5"/>
    <w:rsid w:val="002867C1"/>
    <w:rsid w:val="00286A7E"/>
    <w:rsid w:val="00287122"/>
    <w:rsid w:val="00287367"/>
    <w:rsid w:val="00287854"/>
    <w:rsid w:val="00287B6B"/>
    <w:rsid w:val="00287C97"/>
    <w:rsid w:val="00287E2E"/>
    <w:rsid w:val="00290418"/>
    <w:rsid w:val="0029076F"/>
    <w:rsid w:val="002907EC"/>
    <w:rsid w:val="00290B4C"/>
    <w:rsid w:val="00291F95"/>
    <w:rsid w:val="00292365"/>
    <w:rsid w:val="00292390"/>
    <w:rsid w:val="00292897"/>
    <w:rsid w:val="00293398"/>
    <w:rsid w:val="002935E0"/>
    <w:rsid w:val="00293CC2"/>
    <w:rsid w:val="00294C23"/>
    <w:rsid w:val="002959CF"/>
    <w:rsid w:val="00295AF3"/>
    <w:rsid w:val="00296498"/>
    <w:rsid w:val="00296975"/>
    <w:rsid w:val="00296E4D"/>
    <w:rsid w:val="002977DC"/>
    <w:rsid w:val="002978F8"/>
    <w:rsid w:val="002979C6"/>
    <w:rsid w:val="00297AEF"/>
    <w:rsid w:val="002A09D3"/>
    <w:rsid w:val="002A0BAB"/>
    <w:rsid w:val="002A15B7"/>
    <w:rsid w:val="002A19EE"/>
    <w:rsid w:val="002A1B3F"/>
    <w:rsid w:val="002A1BC9"/>
    <w:rsid w:val="002A1D1D"/>
    <w:rsid w:val="002A2995"/>
    <w:rsid w:val="002A2E79"/>
    <w:rsid w:val="002A2EFB"/>
    <w:rsid w:val="002A2F8F"/>
    <w:rsid w:val="002A339E"/>
    <w:rsid w:val="002A33AF"/>
    <w:rsid w:val="002A39A2"/>
    <w:rsid w:val="002A3B1A"/>
    <w:rsid w:val="002A3DC2"/>
    <w:rsid w:val="002A486C"/>
    <w:rsid w:val="002A4C31"/>
    <w:rsid w:val="002A5367"/>
    <w:rsid w:val="002A571E"/>
    <w:rsid w:val="002A5DEE"/>
    <w:rsid w:val="002A65E6"/>
    <w:rsid w:val="002A6ADF"/>
    <w:rsid w:val="002A79D6"/>
    <w:rsid w:val="002A7DD3"/>
    <w:rsid w:val="002A7E08"/>
    <w:rsid w:val="002B0014"/>
    <w:rsid w:val="002B12E7"/>
    <w:rsid w:val="002B1489"/>
    <w:rsid w:val="002B3A45"/>
    <w:rsid w:val="002B3CF4"/>
    <w:rsid w:val="002B456E"/>
    <w:rsid w:val="002B479B"/>
    <w:rsid w:val="002B4A9D"/>
    <w:rsid w:val="002B5115"/>
    <w:rsid w:val="002B5643"/>
    <w:rsid w:val="002B5C40"/>
    <w:rsid w:val="002B672D"/>
    <w:rsid w:val="002B6979"/>
    <w:rsid w:val="002B7714"/>
    <w:rsid w:val="002B7803"/>
    <w:rsid w:val="002C0294"/>
    <w:rsid w:val="002C0543"/>
    <w:rsid w:val="002C0647"/>
    <w:rsid w:val="002C081C"/>
    <w:rsid w:val="002C0F95"/>
    <w:rsid w:val="002C13CF"/>
    <w:rsid w:val="002C189D"/>
    <w:rsid w:val="002C1DB5"/>
    <w:rsid w:val="002C22D4"/>
    <w:rsid w:val="002C2318"/>
    <w:rsid w:val="002C2323"/>
    <w:rsid w:val="002C23B8"/>
    <w:rsid w:val="002C2B3F"/>
    <w:rsid w:val="002C2C10"/>
    <w:rsid w:val="002C2CA0"/>
    <w:rsid w:val="002C3278"/>
    <w:rsid w:val="002C3365"/>
    <w:rsid w:val="002C3B93"/>
    <w:rsid w:val="002C3DD9"/>
    <w:rsid w:val="002C48D7"/>
    <w:rsid w:val="002C4DE4"/>
    <w:rsid w:val="002C4FE5"/>
    <w:rsid w:val="002C5BEE"/>
    <w:rsid w:val="002C5EE9"/>
    <w:rsid w:val="002C6505"/>
    <w:rsid w:val="002C7026"/>
    <w:rsid w:val="002C7628"/>
    <w:rsid w:val="002C7FBF"/>
    <w:rsid w:val="002D0652"/>
    <w:rsid w:val="002D0CE0"/>
    <w:rsid w:val="002D10F5"/>
    <w:rsid w:val="002D1728"/>
    <w:rsid w:val="002D1B9E"/>
    <w:rsid w:val="002D1BF0"/>
    <w:rsid w:val="002D315E"/>
    <w:rsid w:val="002D4232"/>
    <w:rsid w:val="002D489E"/>
    <w:rsid w:val="002D5BF8"/>
    <w:rsid w:val="002D6BFC"/>
    <w:rsid w:val="002D6C54"/>
    <w:rsid w:val="002D72BB"/>
    <w:rsid w:val="002E0191"/>
    <w:rsid w:val="002E10B2"/>
    <w:rsid w:val="002E2AB1"/>
    <w:rsid w:val="002E48D0"/>
    <w:rsid w:val="002E5399"/>
    <w:rsid w:val="002E6194"/>
    <w:rsid w:val="002E683D"/>
    <w:rsid w:val="002E7026"/>
    <w:rsid w:val="002E7A63"/>
    <w:rsid w:val="002F014B"/>
    <w:rsid w:val="002F16D9"/>
    <w:rsid w:val="002F1D0C"/>
    <w:rsid w:val="002F3BD0"/>
    <w:rsid w:val="002F403A"/>
    <w:rsid w:val="002F41B8"/>
    <w:rsid w:val="002F4605"/>
    <w:rsid w:val="002F4758"/>
    <w:rsid w:val="002F496F"/>
    <w:rsid w:val="002F50EC"/>
    <w:rsid w:val="002F5D73"/>
    <w:rsid w:val="002F6142"/>
    <w:rsid w:val="002F64F1"/>
    <w:rsid w:val="002F692D"/>
    <w:rsid w:val="002F6A34"/>
    <w:rsid w:val="002F6BF0"/>
    <w:rsid w:val="002F723A"/>
    <w:rsid w:val="002F7826"/>
    <w:rsid w:val="002F7B08"/>
    <w:rsid w:val="00300685"/>
    <w:rsid w:val="00302245"/>
    <w:rsid w:val="00302D13"/>
    <w:rsid w:val="003036FB"/>
    <w:rsid w:val="003038E7"/>
    <w:rsid w:val="00303D9D"/>
    <w:rsid w:val="003041A0"/>
    <w:rsid w:val="0030529B"/>
    <w:rsid w:val="00305BEB"/>
    <w:rsid w:val="00305FB3"/>
    <w:rsid w:val="003061BC"/>
    <w:rsid w:val="00306280"/>
    <w:rsid w:val="00307DBA"/>
    <w:rsid w:val="00311171"/>
    <w:rsid w:val="00311AFA"/>
    <w:rsid w:val="00311D4B"/>
    <w:rsid w:val="00312DF1"/>
    <w:rsid w:val="003135B5"/>
    <w:rsid w:val="003137FE"/>
    <w:rsid w:val="00313974"/>
    <w:rsid w:val="00313C68"/>
    <w:rsid w:val="003141CC"/>
    <w:rsid w:val="003142C2"/>
    <w:rsid w:val="00314574"/>
    <w:rsid w:val="00315D32"/>
    <w:rsid w:val="003162AE"/>
    <w:rsid w:val="0031692E"/>
    <w:rsid w:val="00316BED"/>
    <w:rsid w:val="00316C8E"/>
    <w:rsid w:val="00316F6B"/>
    <w:rsid w:val="00317AAD"/>
    <w:rsid w:val="00320117"/>
    <w:rsid w:val="00320964"/>
    <w:rsid w:val="00320BD9"/>
    <w:rsid w:val="00321154"/>
    <w:rsid w:val="00322063"/>
    <w:rsid w:val="003227C9"/>
    <w:rsid w:val="00323C06"/>
    <w:rsid w:val="00323F56"/>
    <w:rsid w:val="0032490F"/>
    <w:rsid w:val="00324FD3"/>
    <w:rsid w:val="00325029"/>
    <w:rsid w:val="003254E6"/>
    <w:rsid w:val="003261D0"/>
    <w:rsid w:val="003267BB"/>
    <w:rsid w:val="00327884"/>
    <w:rsid w:val="00327963"/>
    <w:rsid w:val="00327A89"/>
    <w:rsid w:val="00330089"/>
    <w:rsid w:val="0033044A"/>
    <w:rsid w:val="00330C1C"/>
    <w:rsid w:val="00331303"/>
    <w:rsid w:val="0033155E"/>
    <w:rsid w:val="003324D5"/>
    <w:rsid w:val="003344D9"/>
    <w:rsid w:val="00334ADC"/>
    <w:rsid w:val="00336A51"/>
    <w:rsid w:val="00336EF2"/>
    <w:rsid w:val="00337292"/>
    <w:rsid w:val="003372EA"/>
    <w:rsid w:val="00337694"/>
    <w:rsid w:val="00337A16"/>
    <w:rsid w:val="00337B1D"/>
    <w:rsid w:val="00340744"/>
    <w:rsid w:val="00340BB1"/>
    <w:rsid w:val="00340C4B"/>
    <w:rsid w:val="00340C7A"/>
    <w:rsid w:val="00341B07"/>
    <w:rsid w:val="00342110"/>
    <w:rsid w:val="00343A52"/>
    <w:rsid w:val="00343A58"/>
    <w:rsid w:val="00343DEB"/>
    <w:rsid w:val="003449B6"/>
    <w:rsid w:val="003454F9"/>
    <w:rsid w:val="00345758"/>
    <w:rsid w:val="00345CA8"/>
    <w:rsid w:val="00345DE8"/>
    <w:rsid w:val="003460BF"/>
    <w:rsid w:val="003461B0"/>
    <w:rsid w:val="00346FF5"/>
    <w:rsid w:val="003470C5"/>
    <w:rsid w:val="0034741F"/>
    <w:rsid w:val="00350893"/>
    <w:rsid w:val="00350A7D"/>
    <w:rsid w:val="00350F4A"/>
    <w:rsid w:val="00351C02"/>
    <w:rsid w:val="0035214A"/>
    <w:rsid w:val="00352F23"/>
    <w:rsid w:val="00352F4D"/>
    <w:rsid w:val="00352F57"/>
    <w:rsid w:val="00353648"/>
    <w:rsid w:val="003539B9"/>
    <w:rsid w:val="00354F26"/>
    <w:rsid w:val="00355556"/>
    <w:rsid w:val="00356BA9"/>
    <w:rsid w:val="00356DF7"/>
    <w:rsid w:val="003579F6"/>
    <w:rsid w:val="00360713"/>
    <w:rsid w:val="00360B24"/>
    <w:rsid w:val="003610EF"/>
    <w:rsid w:val="00361792"/>
    <w:rsid w:val="00361EFA"/>
    <w:rsid w:val="00361F14"/>
    <w:rsid w:val="00362479"/>
    <w:rsid w:val="00362546"/>
    <w:rsid w:val="003629CB"/>
    <w:rsid w:val="00362BAD"/>
    <w:rsid w:val="00362E57"/>
    <w:rsid w:val="00362ECF"/>
    <w:rsid w:val="00363311"/>
    <w:rsid w:val="00364760"/>
    <w:rsid w:val="00364BC4"/>
    <w:rsid w:val="003655A7"/>
    <w:rsid w:val="0036569B"/>
    <w:rsid w:val="00366203"/>
    <w:rsid w:val="0036631D"/>
    <w:rsid w:val="0036674A"/>
    <w:rsid w:val="00366E4B"/>
    <w:rsid w:val="00367E7F"/>
    <w:rsid w:val="00370259"/>
    <w:rsid w:val="003708F7"/>
    <w:rsid w:val="00370BFA"/>
    <w:rsid w:val="00370DC3"/>
    <w:rsid w:val="003713CB"/>
    <w:rsid w:val="003728CA"/>
    <w:rsid w:val="00372B6E"/>
    <w:rsid w:val="003739D4"/>
    <w:rsid w:val="00373B2C"/>
    <w:rsid w:val="00373D95"/>
    <w:rsid w:val="003742EC"/>
    <w:rsid w:val="00374AB8"/>
    <w:rsid w:val="00374D9A"/>
    <w:rsid w:val="00374DCB"/>
    <w:rsid w:val="00375EAD"/>
    <w:rsid w:val="00375F01"/>
    <w:rsid w:val="003768CD"/>
    <w:rsid w:val="00376C12"/>
    <w:rsid w:val="00377437"/>
    <w:rsid w:val="003802F2"/>
    <w:rsid w:val="00381850"/>
    <w:rsid w:val="00382427"/>
    <w:rsid w:val="00382C53"/>
    <w:rsid w:val="00382C74"/>
    <w:rsid w:val="003835FF"/>
    <w:rsid w:val="003837B3"/>
    <w:rsid w:val="00383C67"/>
    <w:rsid w:val="00384DA3"/>
    <w:rsid w:val="00384F48"/>
    <w:rsid w:val="00385A8E"/>
    <w:rsid w:val="003860AA"/>
    <w:rsid w:val="0038612C"/>
    <w:rsid w:val="00386230"/>
    <w:rsid w:val="0038624B"/>
    <w:rsid w:val="00386EC7"/>
    <w:rsid w:val="00387247"/>
    <w:rsid w:val="00390D3B"/>
    <w:rsid w:val="003910D8"/>
    <w:rsid w:val="00391A56"/>
    <w:rsid w:val="00391C57"/>
    <w:rsid w:val="003925C2"/>
    <w:rsid w:val="003928EA"/>
    <w:rsid w:val="00392D01"/>
    <w:rsid w:val="00392F0C"/>
    <w:rsid w:val="003933F3"/>
    <w:rsid w:val="003938C4"/>
    <w:rsid w:val="003944FC"/>
    <w:rsid w:val="003954CC"/>
    <w:rsid w:val="003959B9"/>
    <w:rsid w:val="00395E30"/>
    <w:rsid w:val="0039639B"/>
    <w:rsid w:val="0039711D"/>
    <w:rsid w:val="00397475"/>
    <w:rsid w:val="003974F7"/>
    <w:rsid w:val="00397C33"/>
    <w:rsid w:val="003A07D4"/>
    <w:rsid w:val="003A104F"/>
    <w:rsid w:val="003A249F"/>
    <w:rsid w:val="003A27F5"/>
    <w:rsid w:val="003A3E26"/>
    <w:rsid w:val="003A3E7D"/>
    <w:rsid w:val="003A43FF"/>
    <w:rsid w:val="003A49B8"/>
    <w:rsid w:val="003A4B36"/>
    <w:rsid w:val="003A4BBE"/>
    <w:rsid w:val="003A539B"/>
    <w:rsid w:val="003A5BE8"/>
    <w:rsid w:val="003A5FE1"/>
    <w:rsid w:val="003A7260"/>
    <w:rsid w:val="003A7C9C"/>
    <w:rsid w:val="003B0C21"/>
    <w:rsid w:val="003B1CDC"/>
    <w:rsid w:val="003B1DC1"/>
    <w:rsid w:val="003B22E9"/>
    <w:rsid w:val="003B2CEF"/>
    <w:rsid w:val="003B335B"/>
    <w:rsid w:val="003B49A7"/>
    <w:rsid w:val="003B4CAC"/>
    <w:rsid w:val="003B5527"/>
    <w:rsid w:val="003B6D65"/>
    <w:rsid w:val="003B6F29"/>
    <w:rsid w:val="003B78FE"/>
    <w:rsid w:val="003B7C0E"/>
    <w:rsid w:val="003C08CB"/>
    <w:rsid w:val="003C1978"/>
    <w:rsid w:val="003C1E9E"/>
    <w:rsid w:val="003C2A75"/>
    <w:rsid w:val="003C2E2D"/>
    <w:rsid w:val="003C30C3"/>
    <w:rsid w:val="003C39E6"/>
    <w:rsid w:val="003C4367"/>
    <w:rsid w:val="003C59D6"/>
    <w:rsid w:val="003C5BE1"/>
    <w:rsid w:val="003C68D0"/>
    <w:rsid w:val="003D08B1"/>
    <w:rsid w:val="003D2573"/>
    <w:rsid w:val="003D2786"/>
    <w:rsid w:val="003D29F8"/>
    <w:rsid w:val="003D2BB3"/>
    <w:rsid w:val="003D3060"/>
    <w:rsid w:val="003D34D9"/>
    <w:rsid w:val="003D4CF9"/>
    <w:rsid w:val="003E06CC"/>
    <w:rsid w:val="003E115D"/>
    <w:rsid w:val="003E181E"/>
    <w:rsid w:val="003E1CCE"/>
    <w:rsid w:val="003E1DE4"/>
    <w:rsid w:val="003E1F44"/>
    <w:rsid w:val="003E20B8"/>
    <w:rsid w:val="003E211E"/>
    <w:rsid w:val="003E2829"/>
    <w:rsid w:val="003E2BD4"/>
    <w:rsid w:val="003E2F9D"/>
    <w:rsid w:val="003E3669"/>
    <w:rsid w:val="003E3A83"/>
    <w:rsid w:val="003E4361"/>
    <w:rsid w:val="003E5019"/>
    <w:rsid w:val="003E5137"/>
    <w:rsid w:val="003E5313"/>
    <w:rsid w:val="003E5FAB"/>
    <w:rsid w:val="003E63EC"/>
    <w:rsid w:val="003E6ABF"/>
    <w:rsid w:val="003E7E68"/>
    <w:rsid w:val="003E7FEC"/>
    <w:rsid w:val="003F0316"/>
    <w:rsid w:val="003F0B45"/>
    <w:rsid w:val="003F0F18"/>
    <w:rsid w:val="003F145C"/>
    <w:rsid w:val="003F270C"/>
    <w:rsid w:val="003F29B9"/>
    <w:rsid w:val="003F2F4D"/>
    <w:rsid w:val="003F33F1"/>
    <w:rsid w:val="003F36A5"/>
    <w:rsid w:val="003F3A47"/>
    <w:rsid w:val="003F3D2A"/>
    <w:rsid w:val="003F4170"/>
    <w:rsid w:val="003F43CE"/>
    <w:rsid w:val="003F4FCF"/>
    <w:rsid w:val="003F55BE"/>
    <w:rsid w:val="003F72A2"/>
    <w:rsid w:val="003F7555"/>
    <w:rsid w:val="003F7A6F"/>
    <w:rsid w:val="00400F61"/>
    <w:rsid w:val="004012ED"/>
    <w:rsid w:val="00401567"/>
    <w:rsid w:val="00402D8C"/>
    <w:rsid w:val="00403032"/>
    <w:rsid w:val="0040332D"/>
    <w:rsid w:val="00403882"/>
    <w:rsid w:val="00403F93"/>
    <w:rsid w:val="004040EF"/>
    <w:rsid w:val="00404972"/>
    <w:rsid w:val="0040497C"/>
    <w:rsid w:val="00404C02"/>
    <w:rsid w:val="004053CB"/>
    <w:rsid w:val="00406572"/>
    <w:rsid w:val="0041039A"/>
    <w:rsid w:val="00410D26"/>
    <w:rsid w:val="00411791"/>
    <w:rsid w:val="004118FA"/>
    <w:rsid w:val="004121A8"/>
    <w:rsid w:val="004133DB"/>
    <w:rsid w:val="00413400"/>
    <w:rsid w:val="00413619"/>
    <w:rsid w:val="004136A5"/>
    <w:rsid w:val="00413B16"/>
    <w:rsid w:val="0041409F"/>
    <w:rsid w:val="00414384"/>
    <w:rsid w:val="004148BA"/>
    <w:rsid w:val="00415213"/>
    <w:rsid w:val="00415F26"/>
    <w:rsid w:val="00416C57"/>
    <w:rsid w:val="00416E2E"/>
    <w:rsid w:val="00416E32"/>
    <w:rsid w:val="00420064"/>
    <w:rsid w:val="00420B72"/>
    <w:rsid w:val="00420FED"/>
    <w:rsid w:val="00421FD8"/>
    <w:rsid w:val="0042200B"/>
    <w:rsid w:val="0042236F"/>
    <w:rsid w:val="00422748"/>
    <w:rsid w:val="00424B13"/>
    <w:rsid w:val="00424FE6"/>
    <w:rsid w:val="00425A30"/>
    <w:rsid w:val="004278B5"/>
    <w:rsid w:val="004300F4"/>
    <w:rsid w:val="00430A47"/>
    <w:rsid w:val="00430FA6"/>
    <w:rsid w:val="004314CE"/>
    <w:rsid w:val="00431801"/>
    <w:rsid w:val="00431965"/>
    <w:rsid w:val="00431FC3"/>
    <w:rsid w:val="00433B27"/>
    <w:rsid w:val="00433CF7"/>
    <w:rsid w:val="004346AD"/>
    <w:rsid w:val="004356EB"/>
    <w:rsid w:val="00435F19"/>
    <w:rsid w:val="00435FAE"/>
    <w:rsid w:val="0043602D"/>
    <w:rsid w:val="0043675F"/>
    <w:rsid w:val="004367C5"/>
    <w:rsid w:val="00436804"/>
    <w:rsid w:val="00436B92"/>
    <w:rsid w:val="00440AA8"/>
    <w:rsid w:val="00440C33"/>
    <w:rsid w:val="00441472"/>
    <w:rsid w:val="00441516"/>
    <w:rsid w:val="00441ABD"/>
    <w:rsid w:val="00441D72"/>
    <w:rsid w:val="00442610"/>
    <w:rsid w:val="0044264B"/>
    <w:rsid w:val="00442980"/>
    <w:rsid w:val="00442B20"/>
    <w:rsid w:val="00443299"/>
    <w:rsid w:val="00443B04"/>
    <w:rsid w:val="00443CE0"/>
    <w:rsid w:val="00445056"/>
    <w:rsid w:val="004457AD"/>
    <w:rsid w:val="00445990"/>
    <w:rsid w:val="00447103"/>
    <w:rsid w:val="0044762D"/>
    <w:rsid w:val="00450E12"/>
    <w:rsid w:val="004517F6"/>
    <w:rsid w:val="00451BB2"/>
    <w:rsid w:val="00451CF6"/>
    <w:rsid w:val="00451E55"/>
    <w:rsid w:val="00452503"/>
    <w:rsid w:val="00452902"/>
    <w:rsid w:val="00452E0A"/>
    <w:rsid w:val="0045366D"/>
    <w:rsid w:val="00453EFC"/>
    <w:rsid w:val="004540CB"/>
    <w:rsid w:val="004547B4"/>
    <w:rsid w:val="00454A1E"/>
    <w:rsid w:val="00455497"/>
    <w:rsid w:val="00457348"/>
    <w:rsid w:val="00457D33"/>
    <w:rsid w:val="004601F1"/>
    <w:rsid w:val="00461342"/>
    <w:rsid w:val="0046174E"/>
    <w:rsid w:val="00461EA3"/>
    <w:rsid w:val="004622AB"/>
    <w:rsid w:val="00462634"/>
    <w:rsid w:val="0046297F"/>
    <w:rsid w:val="00462D8E"/>
    <w:rsid w:val="004631B3"/>
    <w:rsid w:val="0046363A"/>
    <w:rsid w:val="00463820"/>
    <w:rsid w:val="00463EDA"/>
    <w:rsid w:val="00464D86"/>
    <w:rsid w:val="00464E48"/>
    <w:rsid w:val="00465B41"/>
    <w:rsid w:val="00465E2F"/>
    <w:rsid w:val="00466677"/>
    <w:rsid w:val="0046676C"/>
    <w:rsid w:val="00466DC6"/>
    <w:rsid w:val="00466E8E"/>
    <w:rsid w:val="0047048E"/>
    <w:rsid w:val="004704CB"/>
    <w:rsid w:val="00470A8F"/>
    <w:rsid w:val="00470E81"/>
    <w:rsid w:val="00471437"/>
    <w:rsid w:val="00472233"/>
    <w:rsid w:val="004722EF"/>
    <w:rsid w:val="00472A37"/>
    <w:rsid w:val="00473CA9"/>
    <w:rsid w:val="00473CB2"/>
    <w:rsid w:val="00473E30"/>
    <w:rsid w:val="00473FEF"/>
    <w:rsid w:val="00475819"/>
    <w:rsid w:val="00476FB1"/>
    <w:rsid w:val="00477927"/>
    <w:rsid w:val="00480840"/>
    <w:rsid w:val="00480B47"/>
    <w:rsid w:val="00480B6A"/>
    <w:rsid w:val="004819E3"/>
    <w:rsid w:val="004821F6"/>
    <w:rsid w:val="004832FC"/>
    <w:rsid w:val="0048347D"/>
    <w:rsid w:val="00483F9A"/>
    <w:rsid w:val="004844F4"/>
    <w:rsid w:val="00486605"/>
    <w:rsid w:val="00486E75"/>
    <w:rsid w:val="0048700D"/>
    <w:rsid w:val="00487060"/>
    <w:rsid w:val="0048778D"/>
    <w:rsid w:val="00487A1C"/>
    <w:rsid w:val="00487E35"/>
    <w:rsid w:val="004903E9"/>
    <w:rsid w:val="00490EDD"/>
    <w:rsid w:val="00490FA5"/>
    <w:rsid w:val="00491A2E"/>
    <w:rsid w:val="00493051"/>
    <w:rsid w:val="00493261"/>
    <w:rsid w:val="004933CE"/>
    <w:rsid w:val="00493667"/>
    <w:rsid w:val="00494A82"/>
    <w:rsid w:val="00494C91"/>
    <w:rsid w:val="00495504"/>
    <w:rsid w:val="004957AB"/>
    <w:rsid w:val="0049606D"/>
    <w:rsid w:val="00496E4C"/>
    <w:rsid w:val="00496E90"/>
    <w:rsid w:val="00497C69"/>
    <w:rsid w:val="00497F73"/>
    <w:rsid w:val="004A0F64"/>
    <w:rsid w:val="004A2642"/>
    <w:rsid w:val="004A2673"/>
    <w:rsid w:val="004A31D9"/>
    <w:rsid w:val="004A3825"/>
    <w:rsid w:val="004A3992"/>
    <w:rsid w:val="004A4005"/>
    <w:rsid w:val="004A44E1"/>
    <w:rsid w:val="004A4B09"/>
    <w:rsid w:val="004A6CB2"/>
    <w:rsid w:val="004B0552"/>
    <w:rsid w:val="004B09B6"/>
    <w:rsid w:val="004B0D41"/>
    <w:rsid w:val="004B10E2"/>
    <w:rsid w:val="004B1ACF"/>
    <w:rsid w:val="004B28FE"/>
    <w:rsid w:val="004B29CD"/>
    <w:rsid w:val="004B3312"/>
    <w:rsid w:val="004B337F"/>
    <w:rsid w:val="004B3498"/>
    <w:rsid w:val="004B3531"/>
    <w:rsid w:val="004B38F1"/>
    <w:rsid w:val="004B3D5C"/>
    <w:rsid w:val="004B4C7A"/>
    <w:rsid w:val="004B6114"/>
    <w:rsid w:val="004B6AA4"/>
    <w:rsid w:val="004B74F5"/>
    <w:rsid w:val="004B7A61"/>
    <w:rsid w:val="004C0466"/>
    <w:rsid w:val="004C0602"/>
    <w:rsid w:val="004C0655"/>
    <w:rsid w:val="004C0AAF"/>
    <w:rsid w:val="004C1BBE"/>
    <w:rsid w:val="004C28C6"/>
    <w:rsid w:val="004C2CCC"/>
    <w:rsid w:val="004C389C"/>
    <w:rsid w:val="004C41B3"/>
    <w:rsid w:val="004C421B"/>
    <w:rsid w:val="004C48DD"/>
    <w:rsid w:val="004C6860"/>
    <w:rsid w:val="004C7563"/>
    <w:rsid w:val="004C75C6"/>
    <w:rsid w:val="004C7D78"/>
    <w:rsid w:val="004C7E8C"/>
    <w:rsid w:val="004D2AC9"/>
    <w:rsid w:val="004D2AE8"/>
    <w:rsid w:val="004D2C13"/>
    <w:rsid w:val="004D2D0A"/>
    <w:rsid w:val="004D2F3E"/>
    <w:rsid w:val="004D3C7E"/>
    <w:rsid w:val="004D3D62"/>
    <w:rsid w:val="004D3F50"/>
    <w:rsid w:val="004D4CAB"/>
    <w:rsid w:val="004D579E"/>
    <w:rsid w:val="004D5CF1"/>
    <w:rsid w:val="004D5DC8"/>
    <w:rsid w:val="004D643F"/>
    <w:rsid w:val="004D69D2"/>
    <w:rsid w:val="004E0098"/>
    <w:rsid w:val="004E058B"/>
    <w:rsid w:val="004E0672"/>
    <w:rsid w:val="004E081C"/>
    <w:rsid w:val="004E0C10"/>
    <w:rsid w:val="004E1362"/>
    <w:rsid w:val="004E1551"/>
    <w:rsid w:val="004E1BAC"/>
    <w:rsid w:val="004E1C04"/>
    <w:rsid w:val="004E1EB7"/>
    <w:rsid w:val="004E2048"/>
    <w:rsid w:val="004E2448"/>
    <w:rsid w:val="004E2A9A"/>
    <w:rsid w:val="004E2DD3"/>
    <w:rsid w:val="004E2FEA"/>
    <w:rsid w:val="004E305E"/>
    <w:rsid w:val="004E325F"/>
    <w:rsid w:val="004E387D"/>
    <w:rsid w:val="004E3AEA"/>
    <w:rsid w:val="004E42D2"/>
    <w:rsid w:val="004E58E2"/>
    <w:rsid w:val="004E59BC"/>
    <w:rsid w:val="004E6D78"/>
    <w:rsid w:val="004E6EC6"/>
    <w:rsid w:val="004F06FA"/>
    <w:rsid w:val="004F0725"/>
    <w:rsid w:val="004F0D8E"/>
    <w:rsid w:val="004F1120"/>
    <w:rsid w:val="004F1A3D"/>
    <w:rsid w:val="004F2122"/>
    <w:rsid w:val="004F294C"/>
    <w:rsid w:val="004F3413"/>
    <w:rsid w:val="004F38AE"/>
    <w:rsid w:val="004F3C7C"/>
    <w:rsid w:val="004F3E1C"/>
    <w:rsid w:val="004F483A"/>
    <w:rsid w:val="004F51A4"/>
    <w:rsid w:val="004F6280"/>
    <w:rsid w:val="004F697C"/>
    <w:rsid w:val="004F6CED"/>
    <w:rsid w:val="004F7112"/>
    <w:rsid w:val="004F7A32"/>
    <w:rsid w:val="00500DB6"/>
    <w:rsid w:val="005016A8"/>
    <w:rsid w:val="00501B07"/>
    <w:rsid w:val="00501EA8"/>
    <w:rsid w:val="005029EE"/>
    <w:rsid w:val="005031FD"/>
    <w:rsid w:val="005037FC"/>
    <w:rsid w:val="00503848"/>
    <w:rsid w:val="00503D14"/>
    <w:rsid w:val="00504736"/>
    <w:rsid w:val="00504B55"/>
    <w:rsid w:val="00504C1F"/>
    <w:rsid w:val="0050614A"/>
    <w:rsid w:val="00507E2A"/>
    <w:rsid w:val="005115D5"/>
    <w:rsid w:val="00511AEF"/>
    <w:rsid w:val="00511DCA"/>
    <w:rsid w:val="005135D9"/>
    <w:rsid w:val="00513FA8"/>
    <w:rsid w:val="005145BB"/>
    <w:rsid w:val="00514B2C"/>
    <w:rsid w:val="00515120"/>
    <w:rsid w:val="00516B82"/>
    <w:rsid w:val="00517E44"/>
    <w:rsid w:val="00520787"/>
    <w:rsid w:val="005214A7"/>
    <w:rsid w:val="00521B2B"/>
    <w:rsid w:val="00521C9C"/>
    <w:rsid w:val="005222F5"/>
    <w:rsid w:val="00522580"/>
    <w:rsid w:val="00522C80"/>
    <w:rsid w:val="005233A6"/>
    <w:rsid w:val="00523C28"/>
    <w:rsid w:val="00523CFD"/>
    <w:rsid w:val="0052474E"/>
    <w:rsid w:val="005259ED"/>
    <w:rsid w:val="005262F9"/>
    <w:rsid w:val="0052686D"/>
    <w:rsid w:val="00526952"/>
    <w:rsid w:val="00526BBC"/>
    <w:rsid w:val="00526D3E"/>
    <w:rsid w:val="00527814"/>
    <w:rsid w:val="00530302"/>
    <w:rsid w:val="00530C0E"/>
    <w:rsid w:val="00530D24"/>
    <w:rsid w:val="00530FF8"/>
    <w:rsid w:val="0053194D"/>
    <w:rsid w:val="005320C7"/>
    <w:rsid w:val="005322F8"/>
    <w:rsid w:val="00533167"/>
    <w:rsid w:val="00533708"/>
    <w:rsid w:val="00533AB7"/>
    <w:rsid w:val="005350A0"/>
    <w:rsid w:val="00535A9F"/>
    <w:rsid w:val="00536900"/>
    <w:rsid w:val="00536D4D"/>
    <w:rsid w:val="00536E3F"/>
    <w:rsid w:val="00537472"/>
    <w:rsid w:val="00537610"/>
    <w:rsid w:val="00537A46"/>
    <w:rsid w:val="005405BA"/>
    <w:rsid w:val="005416E5"/>
    <w:rsid w:val="00542C67"/>
    <w:rsid w:val="00542C73"/>
    <w:rsid w:val="0054377D"/>
    <w:rsid w:val="00543953"/>
    <w:rsid w:val="00543A76"/>
    <w:rsid w:val="00543FDE"/>
    <w:rsid w:val="0054402C"/>
    <w:rsid w:val="00545A3D"/>
    <w:rsid w:val="00545E73"/>
    <w:rsid w:val="005464F0"/>
    <w:rsid w:val="00546E1B"/>
    <w:rsid w:val="005474D7"/>
    <w:rsid w:val="005476F7"/>
    <w:rsid w:val="00547743"/>
    <w:rsid w:val="00547873"/>
    <w:rsid w:val="005509C9"/>
    <w:rsid w:val="00550D92"/>
    <w:rsid w:val="00550EB3"/>
    <w:rsid w:val="005511AE"/>
    <w:rsid w:val="00551749"/>
    <w:rsid w:val="00552F3F"/>
    <w:rsid w:val="00554629"/>
    <w:rsid w:val="0055520C"/>
    <w:rsid w:val="0055595D"/>
    <w:rsid w:val="005561FD"/>
    <w:rsid w:val="005568EB"/>
    <w:rsid w:val="00556DB2"/>
    <w:rsid w:val="005578B6"/>
    <w:rsid w:val="005607F5"/>
    <w:rsid w:val="005607FC"/>
    <w:rsid w:val="005609BA"/>
    <w:rsid w:val="00561764"/>
    <w:rsid w:val="00561FC6"/>
    <w:rsid w:val="00562477"/>
    <w:rsid w:val="00562E3E"/>
    <w:rsid w:val="00563999"/>
    <w:rsid w:val="00565100"/>
    <w:rsid w:val="0056560C"/>
    <w:rsid w:val="005667AD"/>
    <w:rsid w:val="005670BF"/>
    <w:rsid w:val="0057040A"/>
    <w:rsid w:val="005706B5"/>
    <w:rsid w:val="00571A9A"/>
    <w:rsid w:val="00571B40"/>
    <w:rsid w:val="00572CC3"/>
    <w:rsid w:val="00572D86"/>
    <w:rsid w:val="00573C39"/>
    <w:rsid w:val="0057476C"/>
    <w:rsid w:val="0057502B"/>
    <w:rsid w:val="005750C8"/>
    <w:rsid w:val="00575958"/>
    <w:rsid w:val="00575D3F"/>
    <w:rsid w:val="00576535"/>
    <w:rsid w:val="0057679C"/>
    <w:rsid w:val="00576DC6"/>
    <w:rsid w:val="00577576"/>
    <w:rsid w:val="005777B0"/>
    <w:rsid w:val="00577A5F"/>
    <w:rsid w:val="00577A8B"/>
    <w:rsid w:val="00577CDF"/>
    <w:rsid w:val="00577E2A"/>
    <w:rsid w:val="00580805"/>
    <w:rsid w:val="00581266"/>
    <w:rsid w:val="005813AC"/>
    <w:rsid w:val="00581446"/>
    <w:rsid w:val="00581962"/>
    <w:rsid w:val="0058297E"/>
    <w:rsid w:val="0058394B"/>
    <w:rsid w:val="005841F1"/>
    <w:rsid w:val="005847AF"/>
    <w:rsid w:val="005856AD"/>
    <w:rsid w:val="00585E01"/>
    <w:rsid w:val="005867CB"/>
    <w:rsid w:val="00586D12"/>
    <w:rsid w:val="00591771"/>
    <w:rsid w:val="00592EA9"/>
    <w:rsid w:val="00594091"/>
    <w:rsid w:val="0059416E"/>
    <w:rsid w:val="00594596"/>
    <w:rsid w:val="00594E3A"/>
    <w:rsid w:val="00595B8C"/>
    <w:rsid w:val="00596A92"/>
    <w:rsid w:val="00596C45"/>
    <w:rsid w:val="005975A3"/>
    <w:rsid w:val="00597D21"/>
    <w:rsid w:val="005A0AAD"/>
    <w:rsid w:val="005A0B48"/>
    <w:rsid w:val="005A1A80"/>
    <w:rsid w:val="005A1D1E"/>
    <w:rsid w:val="005A1E6F"/>
    <w:rsid w:val="005A26CE"/>
    <w:rsid w:val="005A2C67"/>
    <w:rsid w:val="005A348F"/>
    <w:rsid w:val="005A4BCA"/>
    <w:rsid w:val="005A53D7"/>
    <w:rsid w:val="005A5DB1"/>
    <w:rsid w:val="005A693A"/>
    <w:rsid w:val="005A751D"/>
    <w:rsid w:val="005B0949"/>
    <w:rsid w:val="005B0ED8"/>
    <w:rsid w:val="005B1188"/>
    <w:rsid w:val="005B11F5"/>
    <w:rsid w:val="005B1A89"/>
    <w:rsid w:val="005B1B73"/>
    <w:rsid w:val="005B2518"/>
    <w:rsid w:val="005B2705"/>
    <w:rsid w:val="005B2BFD"/>
    <w:rsid w:val="005B30B2"/>
    <w:rsid w:val="005B310A"/>
    <w:rsid w:val="005B3DDC"/>
    <w:rsid w:val="005B5054"/>
    <w:rsid w:val="005B5970"/>
    <w:rsid w:val="005B6D8C"/>
    <w:rsid w:val="005B70D3"/>
    <w:rsid w:val="005B755C"/>
    <w:rsid w:val="005B7CCE"/>
    <w:rsid w:val="005B7DA8"/>
    <w:rsid w:val="005B7DC2"/>
    <w:rsid w:val="005B7E6C"/>
    <w:rsid w:val="005C09D3"/>
    <w:rsid w:val="005C0BDB"/>
    <w:rsid w:val="005C126E"/>
    <w:rsid w:val="005C199D"/>
    <w:rsid w:val="005C2E04"/>
    <w:rsid w:val="005C3807"/>
    <w:rsid w:val="005C3B5A"/>
    <w:rsid w:val="005C4B55"/>
    <w:rsid w:val="005C4E64"/>
    <w:rsid w:val="005C4F3A"/>
    <w:rsid w:val="005C54E7"/>
    <w:rsid w:val="005C5CB8"/>
    <w:rsid w:val="005C71D9"/>
    <w:rsid w:val="005C73F4"/>
    <w:rsid w:val="005C7D4B"/>
    <w:rsid w:val="005C7FAB"/>
    <w:rsid w:val="005D0810"/>
    <w:rsid w:val="005D123F"/>
    <w:rsid w:val="005D13FF"/>
    <w:rsid w:val="005D203C"/>
    <w:rsid w:val="005D2A15"/>
    <w:rsid w:val="005D2DB6"/>
    <w:rsid w:val="005D4017"/>
    <w:rsid w:val="005D4160"/>
    <w:rsid w:val="005D419D"/>
    <w:rsid w:val="005D477E"/>
    <w:rsid w:val="005D499C"/>
    <w:rsid w:val="005D4B94"/>
    <w:rsid w:val="005D4C6C"/>
    <w:rsid w:val="005D4D8B"/>
    <w:rsid w:val="005D50F7"/>
    <w:rsid w:val="005D56C1"/>
    <w:rsid w:val="005D67B9"/>
    <w:rsid w:val="005D6ED8"/>
    <w:rsid w:val="005E004F"/>
    <w:rsid w:val="005E0257"/>
    <w:rsid w:val="005E048F"/>
    <w:rsid w:val="005E08C3"/>
    <w:rsid w:val="005E1D50"/>
    <w:rsid w:val="005E1D76"/>
    <w:rsid w:val="005E2BA8"/>
    <w:rsid w:val="005E2DD2"/>
    <w:rsid w:val="005E39AF"/>
    <w:rsid w:val="005E4222"/>
    <w:rsid w:val="005E4938"/>
    <w:rsid w:val="005E4B56"/>
    <w:rsid w:val="005E5310"/>
    <w:rsid w:val="005E6333"/>
    <w:rsid w:val="005E6819"/>
    <w:rsid w:val="005E6DEF"/>
    <w:rsid w:val="005E7044"/>
    <w:rsid w:val="005F0456"/>
    <w:rsid w:val="005F0A2A"/>
    <w:rsid w:val="005F0E24"/>
    <w:rsid w:val="005F10B1"/>
    <w:rsid w:val="005F16D3"/>
    <w:rsid w:val="005F17EC"/>
    <w:rsid w:val="005F19CB"/>
    <w:rsid w:val="005F2380"/>
    <w:rsid w:val="005F26D0"/>
    <w:rsid w:val="005F2A85"/>
    <w:rsid w:val="005F37A9"/>
    <w:rsid w:val="005F3C34"/>
    <w:rsid w:val="005F4789"/>
    <w:rsid w:val="005F4B1F"/>
    <w:rsid w:val="005F5536"/>
    <w:rsid w:val="005F70D2"/>
    <w:rsid w:val="005F775E"/>
    <w:rsid w:val="00600FA3"/>
    <w:rsid w:val="0060106F"/>
    <w:rsid w:val="006014A4"/>
    <w:rsid w:val="00602B73"/>
    <w:rsid w:val="00602E29"/>
    <w:rsid w:val="006031E4"/>
    <w:rsid w:val="006042A5"/>
    <w:rsid w:val="00604D08"/>
    <w:rsid w:val="00606353"/>
    <w:rsid w:val="00606BAE"/>
    <w:rsid w:val="00606F52"/>
    <w:rsid w:val="006072A9"/>
    <w:rsid w:val="00607A81"/>
    <w:rsid w:val="0061061E"/>
    <w:rsid w:val="00610839"/>
    <w:rsid w:val="00610C3F"/>
    <w:rsid w:val="00610C60"/>
    <w:rsid w:val="0061117A"/>
    <w:rsid w:val="00611270"/>
    <w:rsid w:val="006120E1"/>
    <w:rsid w:val="0061214E"/>
    <w:rsid w:val="00613282"/>
    <w:rsid w:val="006137CA"/>
    <w:rsid w:val="00613C3C"/>
    <w:rsid w:val="00613D31"/>
    <w:rsid w:val="00614531"/>
    <w:rsid w:val="00614715"/>
    <w:rsid w:val="0061564B"/>
    <w:rsid w:val="00615925"/>
    <w:rsid w:val="00615E24"/>
    <w:rsid w:val="00616325"/>
    <w:rsid w:val="00616F59"/>
    <w:rsid w:val="006174FF"/>
    <w:rsid w:val="0061787C"/>
    <w:rsid w:val="00620B4A"/>
    <w:rsid w:val="00620D18"/>
    <w:rsid w:val="00621133"/>
    <w:rsid w:val="0062123B"/>
    <w:rsid w:val="00621B0C"/>
    <w:rsid w:val="00621FE8"/>
    <w:rsid w:val="00622692"/>
    <w:rsid w:val="00622717"/>
    <w:rsid w:val="006229E4"/>
    <w:rsid w:val="00622AD7"/>
    <w:rsid w:val="00623396"/>
    <w:rsid w:val="00623BF5"/>
    <w:rsid w:val="006246D0"/>
    <w:rsid w:val="0062488F"/>
    <w:rsid w:val="00624F47"/>
    <w:rsid w:val="00625409"/>
    <w:rsid w:val="00625925"/>
    <w:rsid w:val="006259EC"/>
    <w:rsid w:val="00625F30"/>
    <w:rsid w:val="006269AE"/>
    <w:rsid w:val="00626A43"/>
    <w:rsid w:val="00627321"/>
    <w:rsid w:val="0063004C"/>
    <w:rsid w:val="006300BE"/>
    <w:rsid w:val="00630747"/>
    <w:rsid w:val="006310B1"/>
    <w:rsid w:val="00631584"/>
    <w:rsid w:val="0063195A"/>
    <w:rsid w:val="0063195E"/>
    <w:rsid w:val="00631B2F"/>
    <w:rsid w:val="00631CDA"/>
    <w:rsid w:val="006320F1"/>
    <w:rsid w:val="006327D0"/>
    <w:rsid w:val="006328A6"/>
    <w:rsid w:val="00632A2C"/>
    <w:rsid w:val="00633087"/>
    <w:rsid w:val="0063351F"/>
    <w:rsid w:val="00634469"/>
    <w:rsid w:val="006347C1"/>
    <w:rsid w:val="00634DF4"/>
    <w:rsid w:val="00635BA5"/>
    <w:rsid w:val="0063601E"/>
    <w:rsid w:val="00636190"/>
    <w:rsid w:val="006363DB"/>
    <w:rsid w:val="006365E4"/>
    <w:rsid w:val="00636666"/>
    <w:rsid w:val="00637D2D"/>
    <w:rsid w:val="00637F32"/>
    <w:rsid w:val="0064022C"/>
    <w:rsid w:val="00640988"/>
    <w:rsid w:val="00640FAB"/>
    <w:rsid w:val="00641303"/>
    <w:rsid w:val="00641667"/>
    <w:rsid w:val="00641F46"/>
    <w:rsid w:val="00641FC7"/>
    <w:rsid w:val="006420EA"/>
    <w:rsid w:val="006420EF"/>
    <w:rsid w:val="00642EEE"/>
    <w:rsid w:val="00643A03"/>
    <w:rsid w:val="00643BAF"/>
    <w:rsid w:val="00643F18"/>
    <w:rsid w:val="006448F9"/>
    <w:rsid w:val="00644D85"/>
    <w:rsid w:val="00644DA6"/>
    <w:rsid w:val="006468D2"/>
    <w:rsid w:val="00647302"/>
    <w:rsid w:val="006512CA"/>
    <w:rsid w:val="00651C3C"/>
    <w:rsid w:val="00651F48"/>
    <w:rsid w:val="006521BE"/>
    <w:rsid w:val="00652A23"/>
    <w:rsid w:val="00652D9B"/>
    <w:rsid w:val="00652FDB"/>
    <w:rsid w:val="006538B0"/>
    <w:rsid w:val="006542FC"/>
    <w:rsid w:val="00654C4F"/>
    <w:rsid w:val="00655365"/>
    <w:rsid w:val="00656473"/>
    <w:rsid w:val="00656D35"/>
    <w:rsid w:val="00656DFB"/>
    <w:rsid w:val="006571EB"/>
    <w:rsid w:val="00657FC4"/>
    <w:rsid w:val="006602CA"/>
    <w:rsid w:val="006611CD"/>
    <w:rsid w:val="00661235"/>
    <w:rsid w:val="00661F86"/>
    <w:rsid w:val="00662640"/>
    <w:rsid w:val="00662E2B"/>
    <w:rsid w:val="006636A3"/>
    <w:rsid w:val="0066395A"/>
    <w:rsid w:val="00664111"/>
    <w:rsid w:val="00664343"/>
    <w:rsid w:val="006646A8"/>
    <w:rsid w:val="006651F6"/>
    <w:rsid w:val="006652BC"/>
    <w:rsid w:val="00665A77"/>
    <w:rsid w:val="00665B0E"/>
    <w:rsid w:val="006661C6"/>
    <w:rsid w:val="00667653"/>
    <w:rsid w:val="00667F7E"/>
    <w:rsid w:val="00670284"/>
    <w:rsid w:val="00670B1A"/>
    <w:rsid w:val="006712A1"/>
    <w:rsid w:val="006719A2"/>
    <w:rsid w:val="00672951"/>
    <w:rsid w:val="00674382"/>
    <w:rsid w:val="00674A4C"/>
    <w:rsid w:val="00674C4F"/>
    <w:rsid w:val="00674C62"/>
    <w:rsid w:val="00675EF9"/>
    <w:rsid w:val="006765F5"/>
    <w:rsid w:val="006766D0"/>
    <w:rsid w:val="00676C2A"/>
    <w:rsid w:val="00680302"/>
    <w:rsid w:val="0068041A"/>
    <w:rsid w:val="006804E1"/>
    <w:rsid w:val="00680585"/>
    <w:rsid w:val="00680B76"/>
    <w:rsid w:val="00681061"/>
    <w:rsid w:val="006817A2"/>
    <w:rsid w:val="00681F7C"/>
    <w:rsid w:val="0068232E"/>
    <w:rsid w:val="00683953"/>
    <w:rsid w:val="0068422F"/>
    <w:rsid w:val="006847B5"/>
    <w:rsid w:val="006853A9"/>
    <w:rsid w:val="00685B93"/>
    <w:rsid w:val="006866E9"/>
    <w:rsid w:val="00687B0A"/>
    <w:rsid w:val="00690922"/>
    <w:rsid w:val="00691C48"/>
    <w:rsid w:val="00691CA6"/>
    <w:rsid w:val="00693B18"/>
    <w:rsid w:val="0069497D"/>
    <w:rsid w:val="0069499B"/>
    <w:rsid w:val="00695291"/>
    <w:rsid w:val="0069554C"/>
    <w:rsid w:val="00695D19"/>
    <w:rsid w:val="00696064"/>
    <w:rsid w:val="00696F13"/>
    <w:rsid w:val="00697D2C"/>
    <w:rsid w:val="006A04C6"/>
    <w:rsid w:val="006A0AA5"/>
    <w:rsid w:val="006A0F81"/>
    <w:rsid w:val="006A144A"/>
    <w:rsid w:val="006A14CA"/>
    <w:rsid w:val="006A1C63"/>
    <w:rsid w:val="006A22A1"/>
    <w:rsid w:val="006A25D7"/>
    <w:rsid w:val="006A2D74"/>
    <w:rsid w:val="006A39FD"/>
    <w:rsid w:val="006A44B1"/>
    <w:rsid w:val="006A458E"/>
    <w:rsid w:val="006A5720"/>
    <w:rsid w:val="006A6225"/>
    <w:rsid w:val="006A6ADF"/>
    <w:rsid w:val="006A6B8D"/>
    <w:rsid w:val="006A7AB4"/>
    <w:rsid w:val="006B0784"/>
    <w:rsid w:val="006B0D5D"/>
    <w:rsid w:val="006B2AEB"/>
    <w:rsid w:val="006B397D"/>
    <w:rsid w:val="006B433A"/>
    <w:rsid w:val="006B4A99"/>
    <w:rsid w:val="006B50F3"/>
    <w:rsid w:val="006B55E3"/>
    <w:rsid w:val="006B58EE"/>
    <w:rsid w:val="006B593D"/>
    <w:rsid w:val="006B5E98"/>
    <w:rsid w:val="006B6A79"/>
    <w:rsid w:val="006C156B"/>
    <w:rsid w:val="006C1764"/>
    <w:rsid w:val="006C1E0B"/>
    <w:rsid w:val="006C2E02"/>
    <w:rsid w:val="006C31F6"/>
    <w:rsid w:val="006C3938"/>
    <w:rsid w:val="006C425F"/>
    <w:rsid w:val="006C4329"/>
    <w:rsid w:val="006C4341"/>
    <w:rsid w:val="006C559F"/>
    <w:rsid w:val="006C6360"/>
    <w:rsid w:val="006C65AA"/>
    <w:rsid w:val="006C6725"/>
    <w:rsid w:val="006C756C"/>
    <w:rsid w:val="006C7BDC"/>
    <w:rsid w:val="006D022C"/>
    <w:rsid w:val="006D0B05"/>
    <w:rsid w:val="006D0EFD"/>
    <w:rsid w:val="006D21A2"/>
    <w:rsid w:val="006D3C44"/>
    <w:rsid w:val="006D46A5"/>
    <w:rsid w:val="006D4754"/>
    <w:rsid w:val="006D50E7"/>
    <w:rsid w:val="006D515A"/>
    <w:rsid w:val="006D622A"/>
    <w:rsid w:val="006D6656"/>
    <w:rsid w:val="006D6E4E"/>
    <w:rsid w:val="006E0824"/>
    <w:rsid w:val="006E0A95"/>
    <w:rsid w:val="006E0BD2"/>
    <w:rsid w:val="006E0F98"/>
    <w:rsid w:val="006E17E3"/>
    <w:rsid w:val="006E1C4A"/>
    <w:rsid w:val="006E277D"/>
    <w:rsid w:val="006E2DF2"/>
    <w:rsid w:val="006E2F9F"/>
    <w:rsid w:val="006E3696"/>
    <w:rsid w:val="006E39FB"/>
    <w:rsid w:val="006E3DA8"/>
    <w:rsid w:val="006E4B98"/>
    <w:rsid w:val="006E5065"/>
    <w:rsid w:val="006E6EC9"/>
    <w:rsid w:val="006E70B8"/>
    <w:rsid w:val="006E79B3"/>
    <w:rsid w:val="006F04F2"/>
    <w:rsid w:val="006F1098"/>
    <w:rsid w:val="006F15AA"/>
    <w:rsid w:val="006F1947"/>
    <w:rsid w:val="006F206B"/>
    <w:rsid w:val="006F23AF"/>
    <w:rsid w:val="006F2A6C"/>
    <w:rsid w:val="006F3081"/>
    <w:rsid w:val="006F30BD"/>
    <w:rsid w:val="006F30DB"/>
    <w:rsid w:val="006F4046"/>
    <w:rsid w:val="006F51F2"/>
    <w:rsid w:val="006F58F0"/>
    <w:rsid w:val="006F6323"/>
    <w:rsid w:val="006F6876"/>
    <w:rsid w:val="006F6B63"/>
    <w:rsid w:val="006F705A"/>
    <w:rsid w:val="00700A96"/>
    <w:rsid w:val="00700EEF"/>
    <w:rsid w:val="007016AE"/>
    <w:rsid w:val="007029D0"/>
    <w:rsid w:val="00702C5F"/>
    <w:rsid w:val="0070345E"/>
    <w:rsid w:val="0070376F"/>
    <w:rsid w:val="007042AA"/>
    <w:rsid w:val="007043C1"/>
    <w:rsid w:val="007046D9"/>
    <w:rsid w:val="00704E84"/>
    <w:rsid w:val="00705017"/>
    <w:rsid w:val="0070611B"/>
    <w:rsid w:val="007062C5"/>
    <w:rsid w:val="0070636C"/>
    <w:rsid w:val="00707F57"/>
    <w:rsid w:val="00710AD5"/>
    <w:rsid w:val="007117AB"/>
    <w:rsid w:val="00711AA7"/>
    <w:rsid w:val="00711E8A"/>
    <w:rsid w:val="00712751"/>
    <w:rsid w:val="0071313F"/>
    <w:rsid w:val="00713707"/>
    <w:rsid w:val="007139C5"/>
    <w:rsid w:val="00713E09"/>
    <w:rsid w:val="00714C88"/>
    <w:rsid w:val="00714E30"/>
    <w:rsid w:val="007153FB"/>
    <w:rsid w:val="00715EF5"/>
    <w:rsid w:val="007163A7"/>
    <w:rsid w:val="00716916"/>
    <w:rsid w:val="00716F24"/>
    <w:rsid w:val="007177EA"/>
    <w:rsid w:val="00720565"/>
    <w:rsid w:val="007205C8"/>
    <w:rsid w:val="0072122A"/>
    <w:rsid w:val="00721535"/>
    <w:rsid w:val="0072197E"/>
    <w:rsid w:val="00722297"/>
    <w:rsid w:val="00722684"/>
    <w:rsid w:val="007232E6"/>
    <w:rsid w:val="0072371B"/>
    <w:rsid w:val="007239D9"/>
    <w:rsid w:val="007239DF"/>
    <w:rsid w:val="00723A5F"/>
    <w:rsid w:val="007250C7"/>
    <w:rsid w:val="00725F76"/>
    <w:rsid w:val="00726A83"/>
    <w:rsid w:val="0072707B"/>
    <w:rsid w:val="007274B3"/>
    <w:rsid w:val="0072774E"/>
    <w:rsid w:val="00727A1A"/>
    <w:rsid w:val="0073084B"/>
    <w:rsid w:val="007308D9"/>
    <w:rsid w:val="007317BB"/>
    <w:rsid w:val="00731863"/>
    <w:rsid w:val="007319A7"/>
    <w:rsid w:val="00731ADC"/>
    <w:rsid w:val="00732158"/>
    <w:rsid w:val="007327AD"/>
    <w:rsid w:val="0073326B"/>
    <w:rsid w:val="0073359A"/>
    <w:rsid w:val="00733628"/>
    <w:rsid w:val="00733BDB"/>
    <w:rsid w:val="0073530A"/>
    <w:rsid w:val="00735A26"/>
    <w:rsid w:val="007369BD"/>
    <w:rsid w:val="00736C24"/>
    <w:rsid w:val="00736FE4"/>
    <w:rsid w:val="00737D63"/>
    <w:rsid w:val="00737E11"/>
    <w:rsid w:val="00737EF0"/>
    <w:rsid w:val="00740201"/>
    <w:rsid w:val="00740C10"/>
    <w:rsid w:val="0074119C"/>
    <w:rsid w:val="007419FF"/>
    <w:rsid w:val="00742A75"/>
    <w:rsid w:val="00742B1B"/>
    <w:rsid w:val="00742D5E"/>
    <w:rsid w:val="00742EC7"/>
    <w:rsid w:val="0074365E"/>
    <w:rsid w:val="00744062"/>
    <w:rsid w:val="007446B3"/>
    <w:rsid w:val="00744B28"/>
    <w:rsid w:val="0074517D"/>
    <w:rsid w:val="007455B8"/>
    <w:rsid w:val="0074627D"/>
    <w:rsid w:val="0074648A"/>
    <w:rsid w:val="007469BE"/>
    <w:rsid w:val="00746C0A"/>
    <w:rsid w:val="007476D8"/>
    <w:rsid w:val="00750759"/>
    <w:rsid w:val="007511FB"/>
    <w:rsid w:val="007513EB"/>
    <w:rsid w:val="00751FD3"/>
    <w:rsid w:val="00752B9C"/>
    <w:rsid w:val="00752E3E"/>
    <w:rsid w:val="00754BEA"/>
    <w:rsid w:val="00755514"/>
    <w:rsid w:val="0075561F"/>
    <w:rsid w:val="0075691C"/>
    <w:rsid w:val="00756FCA"/>
    <w:rsid w:val="00757266"/>
    <w:rsid w:val="00757684"/>
    <w:rsid w:val="007578B3"/>
    <w:rsid w:val="00757C53"/>
    <w:rsid w:val="00760789"/>
    <w:rsid w:val="00760AD1"/>
    <w:rsid w:val="00761329"/>
    <w:rsid w:val="00762127"/>
    <w:rsid w:val="007638B2"/>
    <w:rsid w:val="00763EC4"/>
    <w:rsid w:val="00764259"/>
    <w:rsid w:val="00765AE6"/>
    <w:rsid w:val="00765F00"/>
    <w:rsid w:val="007660EA"/>
    <w:rsid w:val="0076735B"/>
    <w:rsid w:val="007673B1"/>
    <w:rsid w:val="00767927"/>
    <w:rsid w:val="007719FC"/>
    <w:rsid w:val="00771A01"/>
    <w:rsid w:val="00771CC4"/>
    <w:rsid w:val="00771F53"/>
    <w:rsid w:val="007726B7"/>
    <w:rsid w:val="00774DDB"/>
    <w:rsid w:val="00774FCF"/>
    <w:rsid w:val="007750B2"/>
    <w:rsid w:val="00775422"/>
    <w:rsid w:val="00775BCE"/>
    <w:rsid w:val="007764A1"/>
    <w:rsid w:val="007768F4"/>
    <w:rsid w:val="00777705"/>
    <w:rsid w:val="00780864"/>
    <w:rsid w:val="00780D65"/>
    <w:rsid w:val="00781356"/>
    <w:rsid w:val="00781B39"/>
    <w:rsid w:val="00781BC2"/>
    <w:rsid w:val="0078266A"/>
    <w:rsid w:val="0078354D"/>
    <w:rsid w:val="0078422C"/>
    <w:rsid w:val="00784415"/>
    <w:rsid w:val="007858B8"/>
    <w:rsid w:val="00785EB0"/>
    <w:rsid w:val="00785ECF"/>
    <w:rsid w:val="0078632F"/>
    <w:rsid w:val="0078680D"/>
    <w:rsid w:val="00787543"/>
    <w:rsid w:val="00787AE3"/>
    <w:rsid w:val="00790918"/>
    <w:rsid w:val="00790CE5"/>
    <w:rsid w:val="00790FE5"/>
    <w:rsid w:val="00791C04"/>
    <w:rsid w:val="00791CC2"/>
    <w:rsid w:val="00792D23"/>
    <w:rsid w:val="00792F48"/>
    <w:rsid w:val="007937CB"/>
    <w:rsid w:val="007946B0"/>
    <w:rsid w:val="00795305"/>
    <w:rsid w:val="00796312"/>
    <w:rsid w:val="00796354"/>
    <w:rsid w:val="00796AAC"/>
    <w:rsid w:val="00797EAD"/>
    <w:rsid w:val="00797FA4"/>
    <w:rsid w:val="00797FB1"/>
    <w:rsid w:val="007A0830"/>
    <w:rsid w:val="007A0C9B"/>
    <w:rsid w:val="007A0CC4"/>
    <w:rsid w:val="007A1649"/>
    <w:rsid w:val="007A2E34"/>
    <w:rsid w:val="007A2FC5"/>
    <w:rsid w:val="007A359C"/>
    <w:rsid w:val="007A3D63"/>
    <w:rsid w:val="007A40F2"/>
    <w:rsid w:val="007A4B89"/>
    <w:rsid w:val="007A4C1C"/>
    <w:rsid w:val="007A702A"/>
    <w:rsid w:val="007A7E3D"/>
    <w:rsid w:val="007B0D08"/>
    <w:rsid w:val="007B1662"/>
    <w:rsid w:val="007B1935"/>
    <w:rsid w:val="007B1E9D"/>
    <w:rsid w:val="007B2C59"/>
    <w:rsid w:val="007B3DBB"/>
    <w:rsid w:val="007B43DA"/>
    <w:rsid w:val="007B4CF3"/>
    <w:rsid w:val="007B546A"/>
    <w:rsid w:val="007B570C"/>
    <w:rsid w:val="007B5A77"/>
    <w:rsid w:val="007B5F15"/>
    <w:rsid w:val="007B63D5"/>
    <w:rsid w:val="007B656E"/>
    <w:rsid w:val="007C06AF"/>
    <w:rsid w:val="007C0B66"/>
    <w:rsid w:val="007C0C8B"/>
    <w:rsid w:val="007C16D6"/>
    <w:rsid w:val="007C1FA6"/>
    <w:rsid w:val="007C3029"/>
    <w:rsid w:val="007C35BD"/>
    <w:rsid w:val="007C36CA"/>
    <w:rsid w:val="007C4176"/>
    <w:rsid w:val="007C443C"/>
    <w:rsid w:val="007C448F"/>
    <w:rsid w:val="007C5568"/>
    <w:rsid w:val="007C58EA"/>
    <w:rsid w:val="007C5C0C"/>
    <w:rsid w:val="007C62B7"/>
    <w:rsid w:val="007C764A"/>
    <w:rsid w:val="007C7B66"/>
    <w:rsid w:val="007D068B"/>
    <w:rsid w:val="007D0F25"/>
    <w:rsid w:val="007D10E8"/>
    <w:rsid w:val="007D1776"/>
    <w:rsid w:val="007D1AD5"/>
    <w:rsid w:val="007D1DFD"/>
    <w:rsid w:val="007D2A02"/>
    <w:rsid w:val="007D2A46"/>
    <w:rsid w:val="007D3580"/>
    <w:rsid w:val="007D370D"/>
    <w:rsid w:val="007D410C"/>
    <w:rsid w:val="007D5522"/>
    <w:rsid w:val="007D5D1F"/>
    <w:rsid w:val="007D64F6"/>
    <w:rsid w:val="007D689C"/>
    <w:rsid w:val="007D7AE9"/>
    <w:rsid w:val="007E00D7"/>
    <w:rsid w:val="007E021F"/>
    <w:rsid w:val="007E0352"/>
    <w:rsid w:val="007E03C0"/>
    <w:rsid w:val="007E0852"/>
    <w:rsid w:val="007E10E9"/>
    <w:rsid w:val="007E1945"/>
    <w:rsid w:val="007E1A10"/>
    <w:rsid w:val="007E2B96"/>
    <w:rsid w:val="007E2F3F"/>
    <w:rsid w:val="007E30DF"/>
    <w:rsid w:val="007E3CDE"/>
    <w:rsid w:val="007E43E4"/>
    <w:rsid w:val="007E478A"/>
    <w:rsid w:val="007E4B40"/>
    <w:rsid w:val="007E4F2E"/>
    <w:rsid w:val="007E545C"/>
    <w:rsid w:val="007E59F2"/>
    <w:rsid w:val="007E5E20"/>
    <w:rsid w:val="007E61CD"/>
    <w:rsid w:val="007E6778"/>
    <w:rsid w:val="007E6AA1"/>
    <w:rsid w:val="007E6EC9"/>
    <w:rsid w:val="007E716D"/>
    <w:rsid w:val="007E7322"/>
    <w:rsid w:val="007E762D"/>
    <w:rsid w:val="007E7AB1"/>
    <w:rsid w:val="007F05B1"/>
    <w:rsid w:val="007F0CC9"/>
    <w:rsid w:val="007F1610"/>
    <w:rsid w:val="007F1CDC"/>
    <w:rsid w:val="007F2450"/>
    <w:rsid w:val="007F2ED8"/>
    <w:rsid w:val="007F349E"/>
    <w:rsid w:val="007F3BA0"/>
    <w:rsid w:val="007F43CE"/>
    <w:rsid w:val="007F4DAC"/>
    <w:rsid w:val="007F5A15"/>
    <w:rsid w:val="007F5A96"/>
    <w:rsid w:val="007F5E4E"/>
    <w:rsid w:val="007F61DC"/>
    <w:rsid w:val="007F6332"/>
    <w:rsid w:val="007F72E4"/>
    <w:rsid w:val="007F79A7"/>
    <w:rsid w:val="007F79DF"/>
    <w:rsid w:val="007F7AA3"/>
    <w:rsid w:val="007F7B3A"/>
    <w:rsid w:val="007F7C13"/>
    <w:rsid w:val="007F7CC0"/>
    <w:rsid w:val="007F7DB8"/>
    <w:rsid w:val="007F7F62"/>
    <w:rsid w:val="008010DA"/>
    <w:rsid w:val="008019B8"/>
    <w:rsid w:val="00802182"/>
    <w:rsid w:val="008026C2"/>
    <w:rsid w:val="00802CB6"/>
    <w:rsid w:val="00802D4C"/>
    <w:rsid w:val="008033E6"/>
    <w:rsid w:val="00803565"/>
    <w:rsid w:val="00803612"/>
    <w:rsid w:val="008054F9"/>
    <w:rsid w:val="00805D5A"/>
    <w:rsid w:val="00806486"/>
    <w:rsid w:val="00806744"/>
    <w:rsid w:val="00806936"/>
    <w:rsid w:val="00806D41"/>
    <w:rsid w:val="00807F84"/>
    <w:rsid w:val="008107FF"/>
    <w:rsid w:val="008109DD"/>
    <w:rsid w:val="00810A5B"/>
    <w:rsid w:val="00810E74"/>
    <w:rsid w:val="00811280"/>
    <w:rsid w:val="00811B8B"/>
    <w:rsid w:val="00811EA4"/>
    <w:rsid w:val="0081257B"/>
    <w:rsid w:val="00812D35"/>
    <w:rsid w:val="00814351"/>
    <w:rsid w:val="008143F1"/>
    <w:rsid w:val="00814A65"/>
    <w:rsid w:val="00814B59"/>
    <w:rsid w:val="0081556A"/>
    <w:rsid w:val="00815C23"/>
    <w:rsid w:val="00815FFE"/>
    <w:rsid w:val="008170F5"/>
    <w:rsid w:val="0081711B"/>
    <w:rsid w:val="00817623"/>
    <w:rsid w:val="008178E2"/>
    <w:rsid w:val="0082028F"/>
    <w:rsid w:val="00820D56"/>
    <w:rsid w:val="008222C3"/>
    <w:rsid w:val="008226AF"/>
    <w:rsid w:val="008229BE"/>
    <w:rsid w:val="00823835"/>
    <w:rsid w:val="00824B3A"/>
    <w:rsid w:val="00824D32"/>
    <w:rsid w:val="0082511F"/>
    <w:rsid w:val="008251CB"/>
    <w:rsid w:val="0082559F"/>
    <w:rsid w:val="00825757"/>
    <w:rsid w:val="00825795"/>
    <w:rsid w:val="00825CF9"/>
    <w:rsid w:val="00826AC1"/>
    <w:rsid w:val="00826BC0"/>
    <w:rsid w:val="00831090"/>
    <w:rsid w:val="008320D7"/>
    <w:rsid w:val="00832F4E"/>
    <w:rsid w:val="008330FA"/>
    <w:rsid w:val="008338DF"/>
    <w:rsid w:val="008354A3"/>
    <w:rsid w:val="00836F72"/>
    <w:rsid w:val="008371A4"/>
    <w:rsid w:val="008373F9"/>
    <w:rsid w:val="00837652"/>
    <w:rsid w:val="00837D63"/>
    <w:rsid w:val="0084058A"/>
    <w:rsid w:val="00841556"/>
    <w:rsid w:val="00841A1C"/>
    <w:rsid w:val="0084277E"/>
    <w:rsid w:val="00842A43"/>
    <w:rsid w:val="00843274"/>
    <w:rsid w:val="00843344"/>
    <w:rsid w:val="0084363F"/>
    <w:rsid w:val="00843817"/>
    <w:rsid w:val="0084475E"/>
    <w:rsid w:val="008453BE"/>
    <w:rsid w:val="00845894"/>
    <w:rsid w:val="0084655B"/>
    <w:rsid w:val="00846BB0"/>
    <w:rsid w:val="0084723F"/>
    <w:rsid w:val="00847A75"/>
    <w:rsid w:val="00847DB5"/>
    <w:rsid w:val="00850B14"/>
    <w:rsid w:val="00851383"/>
    <w:rsid w:val="00851563"/>
    <w:rsid w:val="00851688"/>
    <w:rsid w:val="00851DB9"/>
    <w:rsid w:val="00851F82"/>
    <w:rsid w:val="008522C4"/>
    <w:rsid w:val="00852BB2"/>
    <w:rsid w:val="00852C97"/>
    <w:rsid w:val="00852EDF"/>
    <w:rsid w:val="00854769"/>
    <w:rsid w:val="00854C55"/>
    <w:rsid w:val="00855855"/>
    <w:rsid w:val="00855883"/>
    <w:rsid w:val="008558AA"/>
    <w:rsid w:val="00856461"/>
    <w:rsid w:val="00856C5C"/>
    <w:rsid w:val="00856EDA"/>
    <w:rsid w:val="0086067D"/>
    <w:rsid w:val="008608D5"/>
    <w:rsid w:val="0086134D"/>
    <w:rsid w:val="008619CD"/>
    <w:rsid w:val="00861AD4"/>
    <w:rsid w:val="00861C2D"/>
    <w:rsid w:val="008628DE"/>
    <w:rsid w:val="008635C0"/>
    <w:rsid w:val="00863B57"/>
    <w:rsid w:val="008640B5"/>
    <w:rsid w:val="0086431E"/>
    <w:rsid w:val="00864D9E"/>
    <w:rsid w:val="00864F67"/>
    <w:rsid w:val="00865C51"/>
    <w:rsid w:val="00865C95"/>
    <w:rsid w:val="008665CC"/>
    <w:rsid w:val="0086667B"/>
    <w:rsid w:val="00866759"/>
    <w:rsid w:val="00866CFB"/>
    <w:rsid w:val="0086740D"/>
    <w:rsid w:val="00867974"/>
    <w:rsid w:val="00870F0E"/>
    <w:rsid w:val="00870FB5"/>
    <w:rsid w:val="0087102A"/>
    <w:rsid w:val="008711C0"/>
    <w:rsid w:val="00872F4B"/>
    <w:rsid w:val="008731B3"/>
    <w:rsid w:val="0087346C"/>
    <w:rsid w:val="00874516"/>
    <w:rsid w:val="0087491F"/>
    <w:rsid w:val="0087575D"/>
    <w:rsid w:val="008758BD"/>
    <w:rsid w:val="008763C5"/>
    <w:rsid w:val="00876727"/>
    <w:rsid w:val="00877237"/>
    <w:rsid w:val="0087789B"/>
    <w:rsid w:val="00877F78"/>
    <w:rsid w:val="008815FE"/>
    <w:rsid w:val="00882270"/>
    <w:rsid w:val="00883CD8"/>
    <w:rsid w:val="00883E98"/>
    <w:rsid w:val="00883FB3"/>
    <w:rsid w:val="008845C4"/>
    <w:rsid w:val="00884B45"/>
    <w:rsid w:val="00884E12"/>
    <w:rsid w:val="008852F3"/>
    <w:rsid w:val="00885B65"/>
    <w:rsid w:val="00885C08"/>
    <w:rsid w:val="00886876"/>
    <w:rsid w:val="00886BB4"/>
    <w:rsid w:val="008879D0"/>
    <w:rsid w:val="00887F79"/>
    <w:rsid w:val="00890300"/>
    <w:rsid w:val="00890E6E"/>
    <w:rsid w:val="00890E75"/>
    <w:rsid w:val="0089106F"/>
    <w:rsid w:val="00891580"/>
    <w:rsid w:val="00891765"/>
    <w:rsid w:val="008917C3"/>
    <w:rsid w:val="008917D8"/>
    <w:rsid w:val="00891F65"/>
    <w:rsid w:val="00892ED7"/>
    <w:rsid w:val="00892F6F"/>
    <w:rsid w:val="00893252"/>
    <w:rsid w:val="008938AC"/>
    <w:rsid w:val="00893E3B"/>
    <w:rsid w:val="00894601"/>
    <w:rsid w:val="00894B1A"/>
    <w:rsid w:val="00895403"/>
    <w:rsid w:val="00896930"/>
    <w:rsid w:val="00896E8D"/>
    <w:rsid w:val="00897757"/>
    <w:rsid w:val="008A02F4"/>
    <w:rsid w:val="008A08C6"/>
    <w:rsid w:val="008A0B17"/>
    <w:rsid w:val="008A0CDC"/>
    <w:rsid w:val="008A27A8"/>
    <w:rsid w:val="008A288E"/>
    <w:rsid w:val="008A3B32"/>
    <w:rsid w:val="008A4ADD"/>
    <w:rsid w:val="008A4BDD"/>
    <w:rsid w:val="008A4D88"/>
    <w:rsid w:val="008A4DAD"/>
    <w:rsid w:val="008A5256"/>
    <w:rsid w:val="008A5340"/>
    <w:rsid w:val="008A559F"/>
    <w:rsid w:val="008A572A"/>
    <w:rsid w:val="008A5CA9"/>
    <w:rsid w:val="008A5CF1"/>
    <w:rsid w:val="008A60C4"/>
    <w:rsid w:val="008A6C24"/>
    <w:rsid w:val="008A741A"/>
    <w:rsid w:val="008B0E3E"/>
    <w:rsid w:val="008B11B3"/>
    <w:rsid w:val="008B13C1"/>
    <w:rsid w:val="008B17EE"/>
    <w:rsid w:val="008B34F2"/>
    <w:rsid w:val="008B34FF"/>
    <w:rsid w:val="008B4D70"/>
    <w:rsid w:val="008B5111"/>
    <w:rsid w:val="008B5835"/>
    <w:rsid w:val="008B6D57"/>
    <w:rsid w:val="008B7B9B"/>
    <w:rsid w:val="008B7D29"/>
    <w:rsid w:val="008C0438"/>
    <w:rsid w:val="008C09F3"/>
    <w:rsid w:val="008C0F5F"/>
    <w:rsid w:val="008C216F"/>
    <w:rsid w:val="008C29DE"/>
    <w:rsid w:val="008C2E4D"/>
    <w:rsid w:val="008C30F4"/>
    <w:rsid w:val="008C31BD"/>
    <w:rsid w:val="008C32C9"/>
    <w:rsid w:val="008C32FB"/>
    <w:rsid w:val="008C3CEF"/>
    <w:rsid w:val="008C467A"/>
    <w:rsid w:val="008C497C"/>
    <w:rsid w:val="008C4A25"/>
    <w:rsid w:val="008C5037"/>
    <w:rsid w:val="008C6ED0"/>
    <w:rsid w:val="008C761A"/>
    <w:rsid w:val="008C7F85"/>
    <w:rsid w:val="008D0A34"/>
    <w:rsid w:val="008D0E68"/>
    <w:rsid w:val="008D2C22"/>
    <w:rsid w:val="008D2F13"/>
    <w:rsid w:val="008D546D"/>
    <w:rsid w:val="008D558B"/>
    <w:rsid w:val="008D63F1"/>
    <w:rsid w:val="008D63F9"/>
    <w:rsid w:val="008D6CB3"/>
    <w:rsid w:val="008D72C1"/>
    <w:rsid w:val="008D76B5"/>
    <w:rsid w:val="008D7DCC"/>
    <w:rsid w:val="008E0285"/>
    <w:rsid w:val="008E07C0"/>
    <w:rsid w:val="008E0DE8"/>
    <w:rsid w:val="008E2708"/>
    <w:rsid w:val="008E2B90"/>
    <w:rsid w:val="008E322E"/>
    <w:rsid w:val="008E4247"/>
    <w:rsid w:val="008E48AC"/>
    <w:rsid w:val="008E6235"/>
    <w:rsid w:val="008E68BA"/>
    <w:rsid w:val="008E72B4"/>
    <w:rsid w:val="008E7318"/>
    <w:rsid w:val="008F1FE6"/>
    <w:rsid w:val="008F2027"/>
    <w:rsid w:val="008F2081"/>
    <w:rsid w:val="008F2137"/>
    <w:rsid w:val="008F217F"/>
    <w:rsid w:val="008F260A"/>
    <w:rsid w:val="008F2EAB"/>
    <w:rsid w:val="008F4090"/>
    <w:rsid w:val="008F4D19"/>
    <w:rsid w:val="008F53A9"/>
    <w:rsid w:val="008F5A37"/>
    <w:rsid w:val="008F7FF9"/>
    <w:rsid w:val="009007BD"/>
    <w:rsid w:val="00900AEF"/>
    <w:rsid w:val="00900C52"/>
    <w:rsid w:val="00900D39"/>
    <w:rsid w:val="0090131E"/>
    <w:rsid w:val="00902B2B"/>
    <w:rsid w:val="00902C02"/>
    <w:rsid w:val="00903192"/>
    <w:rsid w:val="0090378B"/>
    <w:rsid w:val="00903F93"/>
    <w:rsid w:val="00904D87"/>
    <w:rsid w:val="00905421"/>
    <w:rsid w:val="00905554"/>
    <w:rsid w:val="009058A8"/>
    <w:rsid w:val="0090723F"/>
    <w:rsid w:val="00907241"/>
    <w:rsid w:val="00907A51"/>
    <w:rsid w:val="00907B90"/>
    <w:rsid w:val="00907F52"/>
    <w:rsid w:val="00910C5F"/>
    <w:rsid w:val="00911292"/>
    <w:rsid w:val="00912A6C"/>
    <w:rsid w:val="00913965"/>
    <w:rsid w:val="00913F5C"/>
    <w:rsid w:val="00914937"/>
    <w:rsid w:val="00914B73"/>
    <w:rsid w:val="00916050"/>
    <w:rsid w:val="0091628A"/>
    <w:rsid w:val="009171BC"/>
    <w:rsid w:val="009179BF"/>
    <w:rsid w:val="0092083F"/>
    <w:rsid w:val="00920A70"/>
    <w:rsid w:val="00921070"/>
    <w:rsid w:val="0092210B"/>
    <w:rsid w:val="009227DD"/>
    <w:rsid w:val="009230EB"/>
    <w:rsid w:val="00923C3C"/>
    <w:rsid w:val="00923DCB"/>
    <w:rsid w:val="00923F55"/>
    <w:rsid w:val="0092482D"/>
    <w:rsid w:val="00925318"/>
    <w:rsid w:val="00925DE1"/>
    <w:rsid w:val="00925EA4"/>
    <w:rsid w:val="00926D09"/>
    <w:rsid w:val="009271FC"/>
    <w:rsid w:val="00927F86"/>
    <w:rsid w:val="00930042"/>
    <w:rsid w:val="009301F6"/>
    <w:rsid w:val="009303D3"/>
    <w:rsid w:val="00930AD9"/>
    <w:rsid w:val="00931412"/>
    <w:rsid w:val="009319E8"/>
    <w:rsid w:val="00931A9A"/>
    <w:rsid w:val="00932ACF"/>
    <w:rsid w:val="00932E87"/>
    <w:rsid w:val="00933A48"/>
    <w:rsid w:val="00934483"/>
    <w:rsid w:val="00934A92"/>
    <w:rsid w:val="00935814"/>
    <w:rsid w:val="009365FE"/>
    <w:rsid w:val="00936757"/>
    <w:rsid w:val="00937292"/>
    <w:rsid w:val="009372ED"/>
    <w:rsid w:val="00937752"/>
    <w:rsid w:val="00937764"/>
    <w:rsid w:val="009379C2"/>
    <w:rsid w:val="009405AF"/>
    <w:rsid w:val="00940B8E"/>
    <w:rsid w:val="00940D2A"/>
    <w:rsid w:val="00941295"/>
    <w:rsid w:val="00941A56"/>
    <w:rsid w:val="00941CE0"/>
    <w:rsid w:val="0094225B"/>
    <w:rsid w:val="00943BD3"/>
    <w:rsid w:val="00943F7A"/>
    <w:rsid w:val="00945AFB"/>
    <w:rsid w:val="0094646B"/>
    <w:rsid w:val="0094787F"/>
    <w:rsid w:val="00947A35"/>
    <w:rsid w:val="00947E35"/>
    <w:rsid w:val="009502DE"/>
    <w:rsid w:val="00950A31"/>
    <w:rsid w:val="00951F14"/>
    <w:rsid w:val="00952FB8"/>
    <w:rsid w:val="009534F9"/>
    <w:rsid w:val="009540D2"/>
    <w:rsid w:val="0095484E"/>
    <w:rsid w:val="00955100"/>
    <w:rsid w:val="00955779"/>
    <w:rsid w:val="00956077"/>
    <w:rsid w:val="00956315"/>
    <w:rsid w:val="009574FE"/>
    <w:rsid w:val="00960D38"/>
    <w:rsid w:val="009639AA"/>
    <w:rsid w:val="00963BC9"/>
    <w:rsid w:val="009642C5"/>
    <w:rsid w:val="00964781"/>
    <w:rsid w:val="00964E90"/>
    <w:rsid w:val="009650EE"/>
    <w:rsid w:val="0096523B"/>
    <w:rsid w:val="00965395"/>
    <w:rsid w:val="00965B42"/>
    <w:rsid w:val="009663DF"/>
    <w:rsid w:val="00967337"/>
    <w:rsid w:val="00967407"/>
    <w:rsid w:val="00967511"/>
    <w:rsid w:val="0096779F"/>
    <w:rsid w:val="00967C8D"/>
    <w:rsid w:val="00967F58"/>
    <w:rsid w:val="009703D0"/>
    <w:rsid w:val="00970D02"/>
    <w:rsid w:val="009717B1"/>
    <w:rsid w:val="00972091"/>
    <w:rsid w:val="0097211B"/>
    <w:rsid w:val="009728D0"/>
    <w:rsid w:val="00972BB4"/>
    <w:rsid w:val="00973964"/>
    <w:rsid w:val="00973F68"/>
    <w:rsid w:val="00974601"/>
    <w:rsid w:val="00974954"/>
    <w:rsid w:val="00975110"/>
    <w:rsid w:val="009761C5"/>
    <w:rsid w:val="0097664E"/>
    <w:rsid w:val="009777FD"/>
    <w:rsid w:val="00977DD6"/>
    <w:rsid w:val="009803FF"/>
    <w:rsid w:val="00980F37"/>
    <w:rsid w:val="00981551"/>
    <w:rsid w:val="0098279D"/>
    <w:rsid w:val="00982BE1"/>
    <w:rsid w:val="00983660"/>
    <w:rsid w:val="0098371F"/>
    <w:rsid w:val="00983AA3"/>
    <w:rsid w:val="00983C96"/>
    <w:rsid w:val="00984259"/>
    <w:rsid w:val="009842F8"/>
    <w:rsid w:val="0098476B"/>
    <w:rsid w:val="00984F4D"/>
    <w:rsid w:val="00986B3A"/>
    <w:rsid w:val="0098700B"/>
    <w:rsid w:val="00987D6A"/>
    <w:rsid w:val="00987F76"/>
    <w:rsid w:val="009900A9"/>
    <w:rsid w:val="0099118D"/>
    <w:rsid w:val="00991782"/>
    <w:rsid w:val="00991FB0"/>
    <w:rsid w:val="00992D95"/>
    <w:rsid w:val="009934AB"/>
    <w:rsid w:val="00993624"/>
    <w:rsid w:val="009951C6"/>
    <w:rsid w:val="00995230"/>
    <w:rsid w:val="009959E6"/>
    <w:rsid w:val="0099614E"/>
    <w:rsid w:val="00997EF2"/>
    <w:rsid w:val="009A00CC"/>
    <w:rsid w:val="009A07FA"/>
    <w:rsid w:val="009A0A00"/>
    <w:rsid w:val="009A0A44"/>
    <w:rsid w:val="009A0AD9"/>
    <w:rsid w:val="009A0D55"/>
    <w:rsid w:val="009A0F4E"/>
    <w:rsid w:val="009A1142"/>
    <w:rsid w:val="009A2185"/>
    <w:rsid w:val="009A2271"/>
    <w:rsid w:val="009A25FF"/>
    <w:rsid w:val="009A2C45"/>
    <w:rsid w:val="009A2F2C"/>
    <w:rsid w:val="009A3FC1"/>
    <w:rsid w:val="009A4846"/>
    <w:rsid w:val="009A52D9"/>
    <w:rsid w:val="009A65E8"/>
    <w:rsid w:val="009A6947"/>
    <w:rsid w:val="009A6B73"/>
    <w:rsid w:val="009A71C1"/>
    <w:rsid w:val="009A72CE"/>
    <w:rsid w:val="009A7644"/>
    <w:rsid w:val="009B014A"/>
    <w:rsid w:val="009B0B2F"/>
    <w:rsid w:val="009B118E"/>
    <w:rsid w:val="009B14F7"/>
    <w:rsid w:val="009B212F"/>
    <w:rsid w:val="009B2AEB"/>
    <w:rsid w:val="009B2E12"/>
    <w:rsid w:val="009B499C"/>
    <w:rsid w:val="009B4C7F"/>
    <w:rsid w:val="009B53D5"/>
    <w:rsid w:val="009B655C"/>
    <w:rsid w:val="009B7234"/>
    <w:rsid w:val="009B7760"/>
    <w:rsid w:val="009C0578"/>
    <w:rsid w:val="009C1A08"/>
    <w:rsid w:val="009C1BE8"/>
    <w:rsid w:val="009C1E0D"/>
    <w:rsid w:val="009C247B"/>
    <w:rsid w:val="009C2B61"/>
    <w:rsid w:val="009C36DC"/>
    <w:rsid w:val="009C3747"/>
    <w:rsid w:val="009C3DB8"/>
    <w:rsid w:val="009C4785"/>
    <w:rsid w:val="009C4F0E"/>
    <w:rsid w:val="009C4F82"/>
    <w:rsid w:val="009C5786"/>
    <w:rsid w:val="009C597A"/>
    <w:rsid w:val="009C5C31"/>
    <w:rsid w:val="009C5C66"/>
    <w:rsid w:val="009C5CF6"/>
    <w:rsid w:val="009C60A8"/>
    <w:rsid w:val="009C6130"/>
    <w:rsid w:val="009C6A63"/>
    <w:rsid w:val="009C6CC7"/>
    <w:rsid w:val="009C6EF4"/>
    <w:rsid w:val="009C730E"/>
    <w:rsid w:val="009C7319"/>
    <w:rsid w:val="009C75F4"/>
    <w:rsid w:val="009C78A5"/>
    <w:rsid w:val="009D0212"/>
    <w:rsid w:val="009D0D2A"/>
    <w:rsid w:val="009D1150"/>
    <w:rsid w:val="009D19D5"/>
    <w:rsid w:val="009D1E3D"/>
    <w:rsid w:val="009D2C7C"/>
    <w:rsid w:val="009D4684"/>
    <w:rsid w:val="009D586E"/>
    <w:rsid w:val="009D595B"/>
    <w:rsid w:val="009D744F"/>
    <w:rsid w:val="009D7B26"/>
    <w:rsid w:val="009E0404"/>
    <w:rsid w:val="009E06F8"/>
    <w:rsid w:val="009E1408"/>
    <w:rsid w:val="009E1B18"/>
    <w:rsid w:val="009E1F10"/>
    <w:rsid w:val="009E2157"/>
    <w:rsid w:val="009E2C46"/>
    <w:rsid w:val="009E2EFB"/>
    <w:rsid w:val="009E34FF"/>
    <w:rsid w:val="009E5188"/>
    <w:rsid w:val="009E58E3"/>
    <w:rsid w:val="009E5AE6"/>
    <w:rsid w:val="009E6D66"/>
    <w:rsid w:val="009E7B91"/>
    <w:rsid w:val="009E7BA1"/>
    <w:rsid w:val="009E7FF5"/>
    <w:rsid w:val="009F273E"/>
    <w:rsid w:val="009F2FFD"/>
    <w:rsid w:val="009F3595"/>
    <w:rsid w:val="009F3DEA"/>
    <w:rsid w:val="009F4AF8"/>
    <w:rsid w:val="009F5199"/>
    <w:rsid w:val="009F5451"/>
    <w:rsid w:val="009F59F9"/>
    <w:rsid w:val="009F5D6B"/>
    <w:rsid w:val="009F675F"/>
    <w:rsid w:val="009F72A5"/>
    <w:rsid w:val="009F7F47"/>
    <w:rsid w:val="00A002BA"/>
    <w:rsid w:val="00A00541"/>
    <w:rsid w:val="00A00857"/>
    <w:rsid w:val="00A00C06"/>
    <w:rsid w:val="00A01367"/>
    <w:rsid w:val="00A0185A"/>
    <w:rsid w:val="00A01EBD"/>
    <w:rsid w:val="00A02096"/>
    <w:rsid w:val="00A0237C"/>
    <w:rsid w:val="00A02474"/>
    <w:rsid w:val="00A02EF3"/>
    <w:rsid w:val="00A03B6A"/>
    <w:rsid w:val="00A03BF9"/>
    <w:rsid w:val="00A05392"/>
    <w:rsid w:val="00A05DEF"/>
    <w:rsid w:val="00A066F8"/>
    <w:rsid w:val="00A06748"/>
    <w:rsid w:val="00A074CE"/>
    <w:rsid w:val="00A07CC4"/>
    <w:rsid w:val="00A07EFA"/>
    <w:rsid w:val="00A07FFB"/>
    <w:rsid w:val="00A103A7"/>
    <w:rsid w:val="00A12301"/>
    <w:rsid w:val="00A12C51"/>
    <w:rsid w:val="00A13629"/>
    <w:rsid w:val="00A13D67"/>
    <w:rsid w:val="00A13F9A"/>
    <w:rsid w:val="00A142D6"/>
    <w:rsid w:val="00A14866"/>
    <w:rsid w:val="00A20093"/>
    <w:rsid w:val="00A207D3"/>
    <w:rsid w:val="00A20DAD"/>
    <w:rsid w:val="00A21154"/>
    <w:rsid w:val="00A219B1"/>
    <w:rsid w:val="00A22743"/>
    <w:rsid w:val="00A22BAD"/>
    <w:rsid w:val="00A240B0"/>
    <w:rsid w:val="00A24A27"/>
    <w:rsid w:val="00A25571"/>
    <w:rsid w:val="00A26929"/>
    <w:rsid w:val="00A26D5D"/>
    <w:rsid w:val="00A26E3B"/>
    <w:rsid w:val="00A27105"/>
    <w:rsid w:val="00A30296"/>
    <w:rsid w:val="00A32195"/>
    <w:rsid w:val="00A32F9C"/>
    <w:rsid w:val="00A3398E"/>
    <w:rsid w:val="00A33D7E"/>
    <w:rsid w:val="00A344DA"/>
    <w:rsid w:val="00A3480A"/>
    <w:rsid w:val="00A3493F"/>
    <w:rsid w:val="00A35070"/>
    <w:rsid w:val="00A35C7A"/>
    <w:rsid w:val="00A35E37"/>
    <w:rsid w:val="00A374BD"/>
    <w:rsid w:val="00A37BAA"/>
    <w:rsid w:val="00A37F88"/>
    <w:rsid w:val="00A37FEA"/>
    <w:rsid w:val="00A40203"/>
    <w:rsid w:val="00A404CB"/>
    <w:rsid w:val="00A40B3C"/>
    <w:rsid w:val="00A42333"/>
    <w:rsid w:val="00A4344A"/>
    <w:rsid w:val="00A440E0"/>
    <w:rsid w:val="00A440E9"/>
    <w:rsid w:val="00A44E66"/>
    <w:rsid w:val="00A47302"/>
    <w:rsid w:val="00A47728"/>
    <w:rsid w:val="00A51A89"/>
    <w:rsid w:val="00A5245A"/>
    <w:rsid w:val="00A531D2"/>
    <w:rsid w:val="00A53288"/>
    <w:rsid w:val="00A533B0"/>
    <w:rsid w:val="00A539FD"/>
    <w:rsid w:val="00A53D07"/>
    <w:rsid w:val="00A53E44"/>
    <w:rsid w:val="00A5523D"/>
    <w:rsid w:val="00A558C7"/>
    <w:rsid w:val="00A55935"/>
    <w:rsid w:val="00A55F0C"/>
    <w:rsid w:val="00A57961"/>
    <w:rsid w:val="00A57F51"/>
    <w:rsid w:val="00A608E7"/>
    <w:rsid w:val="00A618BA"/>
    <w:rsid w:val="00A61F42"/>
    <w:rsid w:val="00A61FDF"/>
    <w:rsid w:val="00A621E5"/>
    <w:rsid w:val="00A62756"/>
    <w:rsid w:val="00A62796"/>
    <w:rsid w:val="00A62A42"/>
    <w:rsid w:val="00A63B96"/>
    <w:rsid w:val="00A646F9"/>
    <w:rsid w:val="00A65E23"/>
    <w:rsid w:val="00A6630A"/>
    <w:rsid w:val="00A67072"/>
    <w:rsid w:val="00A673A0"/>
    <w:rsid w:val="00A6744F"/>
    <w:rsid w:val="00A706DC"/>
    <w:rsid w:val="00A70A70"/>
    <w:rsid w:val="00A7157D"/>
    <w:rsid w:val="00A7160B"/>
    <w:rsid w:val="00A72054"/>
    <w:rsid w:val="00A73387"/>
    <w:rsid w:val="00A73611"/>
    <w:rsid w:val="00A7385A"/>
    <w:rsid w:val="00A73D37"/>
    <w:rsid w:val="00A73FA6"/>
    <w:rsid w:val="00A7454E"/>
    <w:rsid w:val="00A7532F"/>
    <w:rsid w:val="00A75345"/>
    <w:rsid w:val="00A75ACB"/>
    <w:rsid w:val="00A76E5D"/>
    <w:rsid w:val="00A77273"/>
    <w:rsid w:val="00A77A0C"/>
    <w:rsid w:val="00A77B9E"/>
    <w:rsid w:val="00A77F36"/>
    <w:rsid w:val="00A81AF3"/>
    <w:rsid w:val="00A81D52"/>
    <w:rsid w:val="00A82BCC"/>
    <w:rsid w:val="00A82F82"/>
    <w:rsid w:val="00A835CA"/>
    <w:rsid w:val="00A83E06"/>
    <w:rsid w:val="00A84485"/>
    <w:rsid w:val="00A84E98"/>
    <w:rsid w:val="00A84F58"/>
    <w:rsid w:val="00A85205"/>
    <w:rsid w:val="00A866A9"/>
    <w:rsid w:val="00A86CB6"/>
    <w:rsid w:val="00A87702"/>
    <w:rsid w:val="00A90714"/>
    <w:rsid w:val="00A90916"/>
    <w:rsid w:val="00A9095C"/>
    <w:rsid w:val="00A91900"/>
    <w:rsid w:val="00A91ADA"/>
    <w:rsid w:val="00A9249B"/>
    <w:rsid w:val="00A92539"/>
    <w:rsid w:val="00A926B7"/>
    <w:rsid w:val="00A929FA"/>
    <w:rsid w:val="00A92AB8"/>
    <w:rsid w:val="00A92B18"/>
    <w:rsid w:val="00A92F8C"/>
    <w:rsid w:val="00A93FAC"/>
    <w:rsid w:val="00A940C1"/>
    <w:rsid w:val="00A95E76"/>
    <w:rsid w:val="00A965B7"/>
    <w:rsid w:val="00A96B8C"/>
    <w:rsid w:val="00A9764C"/>
    <w:rsid w:val="00A97E4A"/>
    <w:rsid w:val="00AA0054"/>
    <w:rsid w:val="00AA00CE"/>
    <w:rsid w:val="00AA15AE"/>
    <w:rsid w:val="00AA16B2"/>
    <w:rsid w:val="00AA1C68"/>
    <w:rsid w:val="00AA2952"/>
    <w:rsid w:val="00AA2F3A"/>
    <w:rsid w:val="00AA315D"/>
    <w:rsid w:val="00AA31C3"/>
    <w:rsid w:val="00AA35BF"/>
    <w:rsid w:val="00AA3B07"/>
    <w:rsid w:val="00AA4C9A"/>
    <w:rsid w:val="00AA5866"/>
    <w:rsid w:val="00AA5CD8"/>
    <w:rsid w:val="00AA66AA"/>
    <w:rsid w:val="00AA695C"/>
    <w:rsid w:val="00AA76F9"/>
    <w:rsid w:val="00AA79B9"/>
    <w:rsid w:val="00AA7FEB"/>
    <w:rsid w:val="00AB0B93"/>
    <w:rsid w:val="00AB0BDE"/>
    <w:rsid w:val="00AB158D"/>
    <w:rsid w:val="00AB2ACE"/>
    <w:rsid w:val="00AB3B4E"/>
    <w:rsid w:val="00AB3DC9"/>
    <w:rsid w:val="00AB3DED"/>
    <w:rsid w:val="00AB4003"/>
    <w:rsid w:val="00AB408D"/>
    <w:rsid w:val="00AB4692"/>
    <w:rsid w:val="00AB4E49"/>
    <w:rsid w:val="00AB506A"/>
    <w:rsid w:val="00AB64E4"/>
    <w:rsid w:val="00AB64EA"/>
    <w:rsid w:val="00AB6C96"/>
    <w:rsid w:val="00AB6E2F"/>
    <w:rsid w:val="00AB72BE"/>
    <w:rsid w:val="00AC0FE4"/>
    <w:rsid w:val="00AC1A3F"/>
    <w:rsid w:val="00AC248F"/>
    <w:rsid w:val="00AC263C"/>
    <w:rsid w:val="00AC2F29"/>
    <w:rsid w:val="00AC33AE"/>
    <w:rsid w:val="00AC3B01"/>
    <w:rsid w:val="00AC3F87"/>
    <w:rsid w:val="00AC40C5"/>
    <w:rsid w:val="00AC46D3"/>
    <w:rsid w:val="00AC4746"/>
    <w:rsid w:val="00AC4CAB"/>
    <w:rsid w:val="00AC58C5"/>
    <w:rsid w:val="00AC5E44"/>
    <w:rsid w:val="00AC6811"/>
    <w:rsid w:val="00AC6D03"/>
    <w:rsid w:val="00AC7F0E"/>
    <w:rsid w:val="00AD0444"/>
    <w:rsid w:val="00AD0612"/>
    <w:rsid w:val="00AD0914"/>
    <w:rsid w:val="00AD190C"/>
    <w:rsid w:val="00AD1C18"/>
    <w:rsid w:val="00AD1C1B"/>
    <w:rsid w:val="00AD1EA6"/>
    <w:rsid w:val="00AD1EE1"/>
    <w:rsid w:val="00AD3733"/>
    <w:rsid w:val="00AD3E40"/>
    <w:rsid w:val="00AD3E5D"/>
    <w:rsid w:val="00AD442D"/>
    <w:rsid w:val="00AD4534"/>
    <w:rsid w:val="00AD482A"/>
    <w:rsid w:val="00AD48F7"/>
    <w:rsid w:val="00AD5469"/>
    <w:rsid w:val="00AD571A"/>
    <w:rsid w:val="00AD6235"/>
    <w:rsid w:val="00AD6940"/>
    <w:rsid w:val="00AD6D29"/>
    <w:rsid w:val="00AD7394"/>
    <w:rsid w:val="00AD7A12"/>
    <w:rsid w:val="00AD7D83"/>
    <w:rsid w:val="00AD7E0C"/>
    <w:rsid w:val="00AE0012"/>
    <w:rsid w:val="00AE034C"/>
    <w:rsid w:val="00AE03FC"/>
    <w:rsid w:val="00AE0838"/>
    <w:rsid w:val="00AE0F88"/>
    <w:rsid w:val="00AE17B2"/>
    <w:rsid w:val="00AE2767"/>
    <w:rsid w:val="00AE2B9D"/>
    <w:rsid w:val="00AE345B"/>
    <w:rsid w:val="00AE38D9"/>
    <w:rsid w:val="00AE39DD"/>
    <w:rsid w:val="00AE3C11"/>
    <w:rsid w:val="00AE401F"/>
    <w:rsid w:val="00AE4054"/>
    <w:rsid w:val="00AE5AB6"/>
    <w:rsid w:val="00AE614A"/>
    <w:rsid w:val="00AE6172"/>
    <w:rsid w:val="00AE79AB"/>
    <w:rsid w:val="00AF06B8"/>
    <w:rsid w:val="00AF18DD"/>
    <w:rsid w:val="00AF297F"/>
    <w:rsid w:val="00AF2E9B"/>
    <w:rsid w:val="00AF42F9"/>
    <w:rsid w:val="00AF49C6"/>
    <w:rsid w:val="00AF4C50"/>
    <w:rsid w:val="00AF6058"/>
    <w:rsid w:val="00AF6115"/>
    <w:rsid w:val="00AF63C5"/>
    <w:rsid w:val="00AF64B1"/>
    <w:rsid w:val="00AF67B3"/>
    <w:rsid w:val="00AF692E"/>
    <w:rsid w:val="00AF7727"/>
    <w:rsid w:val="00AF79D0"/>
    <w:rsid w:val="00AF7C26"/>
    <w:rsid w:val="00AF7E4F"/>
    <w:rsid w:val="00B0032C"/>
    <w:rsid w:val="00B00427"/>
    <w:rsid w:val="00B00865"/>
    <w:rsid w:val="00B0131B"/>
    <w:rsid w:val="00B01823"/>
    <w:rsid w:val="00B019CA"/>
    <w:rsid w:val="00B0343B"/>
    <w:rsid w:val="00B039AF"/>
    <w:rsid w:val="00B03DF3"/>
    <w:rsid w:val="00B03E5E"/>
    <w:rsid w:val="00B03F48"/>
    <w:rsid w:val="00B04046"/>
    <w:rsid w:val="00B04A7C"/>
    <w:rsid w:val="00B04D56"/>
    <w:rsid w:val="00B0531F"/>
    <w:rsid w:val="00B05888"/>
    <w:rsid w:val="00B0626D"/>
    <w:rsid w:val="00B062AB"/>
    <w:rsid w:val="00B07194"/>
    <w:rsid w:val="00B07A7B"/>
    <w:rsid w:val="00B07AEE"/>
    <w:rsid w:val="00B10354"/>
    <w:rsid w:val="00B10DCE"/>
    <w:rsid w:val="00B10FF9"/>
    <w:rsid w:val="00B11E0B"/>
    <w:rsid w:val="00B11EE3"/>
    <w:rsid w:val="00B121F3"/>
    <w:rsid w:val="00B122B9"/>
    <w:rsid w:val="00B12767"/>
    <w:rsid w:val="00B1346D"/>
    <w:rsid w:val="00B13611"/>
    <w:rsid w:val="00B13EB0"/>
    <w:rsid w:val="00B153BB"/>
    <w:rsid w:val="00B1562D"/>
    <w:rsid w:val="00B16540"/>
    <w:rsid w:val="00B16E10"/>
    <w:rsid w:val="00B201C9"/>
    <w:rsid w:val="00B2047C"/>
    <w:rsid w:val="00B20636"/>
    <w:rsid w:val="00B20CBC"/>
    <w:rsid w:val="00B21028"/>
    <w:rsid w:val="00B2110B"/>
    <w:rsid w:val="00B2115A"/>
    <w:rsid w:val="00B21255"/>
    <w:rsid w:val="00B22966"/>
    <w:rsid w:val="00B22B3E"/>
    <w:rsid w:val="00B22BAC"/>
    <w:rsid w:val="00B23543"/>
    <w:rsid w:val="00B23A0F"/>
    <w:rsid w:val="00B23E35"/>
    <w:rsid w:val="00B24625"/>
    <w:rsid w:val="00B24764"/>
    <w:rsid w:val="00B25151"/>
    <w:rsid w:val="00B25AC5"/>
    <w:rsid w:val="00B25CD6"/>
    <w:rsid w:val="00B27534"/>
    <w:rsid w:val="00B27D0D"/>
    <w:rsid w:val="00B27F97"/>
    <w:rsid w:val="00B3003A"/>
    <w:rsid w:val="00B3026B"/>
    <w:rsid w:val="00B3099B"/>
    <w:rsid w:val="00B3175C"/>
    <w:rsid w:val="00B321A6"/>
    <w:rsid w:val="00B3254B"/>
    <w:rsid w:val="00B325CA"/>
    <w:rsid w:val="00B32989"/>
    <w:rsid w:val="00B32B98"/>
    <w:rsid w:val="00B32C83"/>
    <w:rsid w:val="00B3301D"/>
    <w:rsid w:val="00B34A50"/>
    <w:rsid w:val="00B35396"/>
    <w:rsid w:val="00B3641A"/>
    <w:rsid w:val="00B3672F"/>
    <w:rsid w:val="00B36AE5"/>
    <w:rsid w:val="00B37633"/>
    <w:rsid w:val="00B37A3E"/>
    <w:rsid w:val="00B40687"/>
    <w:rsid w:val="00B40D7A"/>
    <w:rsid w:val="00B416A9"/>
    <w:rsid w:val="00B4201E"/>
    <w:rsid w:val="00B4225D"/>
    <w:rsid w:val="00B42466"/>
    <w:rsid w:val="00B434B0"/>
    <w:rsid w:val="00B45A7D"/>
    <w:rsid w:val="00B476CD"/>
    <w:rsid w:val="00B502AB"/>
    <w:rsid w:val="00B51FE4"/>
    <w:rsid w:val="00B52374"/>
    <w:rsid w:val="00B52D8B"/>
    <w:rsid w:val="00B53096"/>
    <w:rsid w:val="00B53E28"/>
    <w:rsid w:val="00B5439C"/>
    <w:rsid w:val="00B546C4"/>
    <w:rsid w:val="00B5561E"/>
    <w:rsid w:val="00B55F9B"/>
    <w:rsid w:val="00B56643"/>
    <w:rsid w:val="00B56EBF"/>
    <w:rsid w:val="00B602CD"/>
    <w:rsid w:val="00B60EC4"/>
    <w:rsid w:val="00B60F0F"/>
    <w:rsid w:val="00B61067"/>
    <w:rsid w:val="00B6170C"/>
    <w:rsid w:val="00B617D6"/>
    <w:rsid w:val="00B62F16"/>
    <w:rsid w:val="00B638F3"/>
    <w:rsid w:val="00B63CC7"/>
    <w:rsid w:val="00B63CED"/>
    <w:rsid w:val="00B6476C"/>
    <w:rsid w:val="00B66954"/>
    <w:rsid w:val="00B66DA1"/>
    <w:rsid w:val="00B67286"/>
    <w:rsid w:val="00B6735C"/>
    <w:rsid w:val="00B70238"/>
    <w:rsid w:val="00B703E2"/>
    <w:rsid w:val="00B7254A"/>
    <w:rsid w:val="00B72ACC"/>
    <w:rsid w:val="00B72C32"/>
    <w:rsid w:val="00B733EB"/>
    <w:rsid w:val="00B736C2"/>
    <w:rsid w:val="00B73727"/>
    <w:rsid w:val="00B73823"/>
    <w:rsid w:val="00B74C2E"/>
    <w:rsid w:val="00B75A84"/>
    <w:rsid w:val="00B763E4"/>
    <w:rsid w:val="00B76B5F"/>
    <w:rsid w:val="00B7763C"/>
    <w:rsid w:val="00B80886"/>
    <w:rsid w:val="00B8138F"/>
    <w:rsid w:val="00B81DEF"/>
    <w:rsid w:val="00B82070"/>
    <w:rsid w:val="00B82F1B"/>
    <w:rsid w:val="00B83401"/>
    <w:rsid w:val="00B83916"/>
    <w:rsid w:val="00B83DFF"/>
    <w:rsid w:val="00B84102"/>
    <w:rsid w:val="00B84B2C"/>
    <w:rsid w:val="00B8503A"/>
    <w:rsid w:val="00B8516C"/>
    <w:rsid w:val="00B851A2"/>
    <w:rsid w:val="00B85275"/>
    <w:rsid w:val="00B8674E"/>
    <w:rsid w:val="00B86CE8"/>
    <w:rsid w:val="00B90C54"/>
    <w:rsid w:val="00B90E9B"/>
    <w:rsid w:val="00B91063"/>
    <w:rsid w:val="00B919A9"/>
    <w:rsid w:val="00B91A6A"/>
    <w:rsid w:val="00B9234D"/>
    <w:rsid w:val="00B927A1"/>
    <w:rsid w:val="00B9416B"/>
    <w:rsid w:val="00B94D28"/>
    <w:rsid w:val="00B94D2F"/>
    <w:rsid w:val="00B94FB4"/>
    <w:rsid w:val="00B9558A"/>
    <w:rsid w:val="00B95E78"/>
    <w:rsid w:val="00B9624E"/>
    <w:rsid w:val="00B96C7D"/>
    <w:rsid w:val="00B96CB4"/>
    <w:rsid w:val="00B97EBE"/>
    <w:rsid w:val="00BA023B"/>
    <w:rsid w:val="00BA129F"/>
    <w:rsid w:val="00BA13BE"/>
    <w:rsid w:val="00BA1BDD"/>
    <w:rsid w:val="00BA1DC5"/>
    <w:rsid w:val="00BA216B"/>
    <w:rsid w:val="00BA3206"/>
    <w:rsid w:val="00BA33D5"/>
    <w:rsid w:val="00BA373E"/>
    <w:rsid w:val="00BA4765"/>
    <w:rsid w:val="00BA4830"/>
    <w:rsid w:val="00BA4D39"/>
    <w:rsid w:val="00BA528E"/>
    <w:rsid w:val="00BA599F"/>
    <w:rsid w:val="00BA5EB3"/>
    <w:rsid w:val="00BA662C"/>
    <w:rsid w:val="00BA6748"/>
    <w:rsid w:val="00BA67CE"/>
    <w:rsid w:val="00BA6A02"/>
    <w:rsid w:val="00BA6E67"/>
    <w:rsid w:val="00BA7494"/>
    <w:rsid w:val="00BA777D"/>
    <w:rsid w:val="00BA7D45"/>
    <w:rsid w:val="00BB0C5A"/>
    <w:rsid w:val="00BB0D26"/>
    <w:rsid w:val="00BB1121"/>
    <w:rsid w:val="00BB13B1"/>
    <w:rsid w:val="00BB1536"/>
    <w:rsid w:val="00BB18B3"/>
    <w:rsid w:val="00BB1B45"/>
    <w:rsid w:val="00BB31EC"/>
    <w:rsid w:val="00BB3A14"/>
    <w:rsid w:val="00BB3FE5"/>
    <w:rsid w:val="00BB5170"/>
    <w:rsid w:val="00BB562E"/>
    <w:rsid w:val="00BB7A7C"/>
    <w:rsid w:val="00BB7DC7"/>
    <w:rsid w:val="00BC0B94"/>
    <w:rsid w:val="00BC128B"/>
    <w:rsid w:val="00BC19DC"/>
    <w:rsid w:val="00BC20C5"/>
    <w:rsid w:val="00BC29E8"/>
    <w:rsid w:val="00BC365E"/>
    <w:rsid w:val="00BC4040"/>
    <w:rsid w:val="00BC40D0"/>
    <w:rsid w:val="00BC50B6"/>
    <w:rsid w:val="00BC55B0"/>
    <w:rsid w:val="00BC5C02"/>
    <w:rsid w:val="00BC6B4C"/>
    <w:rsid w:val="00BC6D64"/>
    <w:rsid w:val="00BC6F42"/>
    <w:rsid w:val="00BC7C8F"/>
    <w:rsid w:val="00BC7ECF"/>
    <w:rsid w:val="00BD0135"/>
    <w:rsid w:val="00BD0B27"/>
    <w:rsid w:val="00BD1948"/>
    <w:rsid w:val="00BD2054"/>
    <w:rsid w:val="00BD2A64"/>
    <w:rsid w:val="00BD38BD"/>
    <w:rsid w:val="00BD3E46"/>
    <w:rsid w:val="00BD3F56"/>
    <w:rsid w:val="00BD45C8"/>
    <w:rsid w:val="00BD4B39"/>
    <w:rsid w:val="00BD4BD6"/>
    <w:rsid w:val="00BD7220"/>
    <w:rsid w:val="00BD75C5"/>
    <w:rsid w:val="00BE014A"/>
    <w:rsid w:val="00BE05AF"/>
    <w:rsid w:val="00BE174A"/>
    <w:rsid w:val="00BE194F"/>
    <w:rsid w:val="00BE1DA9"/>
    <w:rsid w:val="00BE1E8B"/>
    <w:rsid w:val="00BE2976"/>
    <w:rsid w:val="00BE2BDA"/>
    <w:rsid w:val="00BE2CB1"/>
    <w:rsid w:val="00BE2E5F"/>
    <w:rsid w:val="00BE2E98"/>
    <w:rsid w:val="00BE3B30"/>
    <w:rsid w:val="00BE3EB9"/>
    <w:rsid w:val="00BE3FBD"/>
    <w:rsid w:val="00BE428E"/>
    <w:rsid w:val="00BE47ED"/>
    <w:rsid w:val="00BE4963"/>
    <w:rsid w:val="00BE4CD5"/>
    <w:rsid w:val="00BE4CE9"/>
    <w:rsid w:val="00BE5A13"/>
    <w:rsid w:val="00BE5DA1"/>
    <w:rsid w:val="00BE6A13"/>
    <w:rsid w:val="00BE7B80"/>
    <w:rsid w:val="00BF046A"/>
    <w:rsid w:val="00BF0BB8"/>
    <w:rsid w:val="00BF0D67"/>
    <w:rsid w:val="00BF17B9"/>
    <w:rsid w:val="00BF1B54"/>
    <w:rsid w:val="00BF1C93"/>
    <w:rsid w:val="00BF234D"/>
    <w:rsid w:val="00BF2CEA"/>
    <w:rsid w:val="00BF3325"/>
    <w:rsid w:val="00BF3B60"/>
    <w:rsid w:val="00BF424A"/>
    <w:rsid w:val="00BF5B28"/>
    <w:rsid w:val="00BF6169"/>
    <w:rsid w:val="00BF64F4"/>
    <w:rsid w:val="00BF6D0B"/>
    <w:rsid w:val="00BF7294"/>
    <w:rsid w:val="00BF73B0"/>
    <w:rsid w:val="00C0065E"/>
    <w:rsid w:val="00C010B6"/>
    <w:rsid w:val="00C012B1"/>
    <w:rsid w:val="00C01CD5"/>
    <w:rsid w:val="00C01E30"/>
    <w:rsid w:val="00C024DB"/>
    <w:rsid w:val="00C02E5D"/>
    <w:rsid w:val="00C03535"/>
    <w:rsid w:val="00C03677"/>
    <w:rsid w:val="00C03A93"/>
    <w:rsid w:val="00C042F5"/>
    <w:rsid w:val="00C052B9"/>
    <w:rsid w:val="00C05792"/>
    <w:rsid w:val="00C058D1"/>
    <w:rsid w:val="00C05B86"/>
    <w:rsid w:val="00C060BC"/>
    <w:rsid w:val="00C066BC"/>
    <w:rsid w:val="00C06EB8"/>
    <w:rsid w:val="00C06EE9"/>
    <w:rsid w:val="00C06F68"/>
    <w:rsid w:val="00C07A89"/>
    <w:rsid w:val="00C07C21"/>
    <w:rsid w:val="00C07E78"/>
    <w:rsid w:val="00C10E3E"/>
    <w:rsid w:val="00C11E5E"/>
    <w:rsid w:val="00C12837"/>
    <w:rsid w:val="00C12B4B"/>
    <w:rsid w:val="00C13157"/>
    <w:rsid w:val="00C138E8"/>
    <w:rsid w:val="00C143B3"/>
    <w:rsid w:val="00C14F84"/>
    <w:rsid w:val="00C1518F"/>
    <w:rsid w:val="00C15193"/>
    <w:rsid w:val="00C1569C"/>
    <w:rsid w:val="00C1593C"/>
    <w:rsid w:val="00C159AF"/>
    <w:rsid w:val="00C15EB4"/>
    <w:rsid w:val="00C165A1"/>
    <w:rsid w:val="00C1668F"/>
    <w:rsid w:val="00C1742D"/>
    <w:rsid w:val="00C174D3"/>
    <w:rsid w:val="00C1750F"/>
    <w:rsid w:val="00C177A6"/>
    <w:rsid w:val="00C1795B"/>
    <w:rsid w:val="00C20268"/>
    <w:rsid w:val="00C204FF"/>
    <w:rsid w:val="00C20B50"/>
    <w:rsid w:val="00C20F4E"/>
    <w:rsid w:val="00C20F74"/>
    <w:rsid w:val="00C20F84"/>
    <w:rsid w:val="00C21015"/>
    <w:rsid w:val="00C23729"/>
    <w:rsid w:val="00C23CF1"/>
    <w:rsid w:val="00C243D2"/>
    <w:rsid w:val="00C24D2E"/>
    <w:rsid w:val="00C2595D"/>
    <w:rsid w:val="00C25FEA"/>
    <w:rsid w:val="00C264E9"/>
    <w:rsid w:val="00C266F5"/>
    <w:rsid w:val="00C26A17"/>
    <w:rsid w:val="00C27DDD"/>
    <w:rsid w:val="00C3062E"/>
    <w:rsid w:val="00C31556"/>
    <w:rsid w:val="00C315D5"/>
    <w:rsid w:val="00C31B9D"/>
    <w:rsid w:val="00C32D87"/>
    <w:rsid w:val="00C32F54"/>
    <w:rsid w:val="00C330D6"/>
    <w:rsid w:val="00C339BE"/>
    <w:rsid w:val="00C35FE2"/>
    <w:rsid w:val="00C36EDB"/>
    <w:rsid w:val="00C37EEE"/>
    <w:rsid w:val="00C40614"/>
    <w:rsid w:val="00C40D81"/>
    <w:rsid w:val="00C40DEC"/>
    <w:rsid w:val="00C41742"/>
    <w:rsid w:val="00C41902"/>
    <w:rsid w:val="00C41B58"/>
    <w:rsid w:val="00C42E82"/>
    <w:rsid w:val="00C43A85"/>
    <w:rsid w:val="00C445BE"/>
    <w:rsid w:val="00C44E38"/>
    <w:rsid w:val="00C460DE"/>
    <w:rsid w:val="00C46510"/>
    <w:rsid w:val="00C500B3"/>
    <w:rsid w:val="00C50344"/>
    <w:rsid w:val="00C51D37"/>
    <w:rsid w:val="00C5274C"/>
    <w:rsid w:val="00C5363D"/>
    <w:rsid w:val="00C53796"/>
    <w:rsid w:val="00C53B5B"/>
    <w:rsid w:val="00C54293"/>
    <w:rsid w:val="00C542A6"/>
    <w:rsid w:val="00C5462F"/>
    <w:rsid w:val="00C54D6B"/>
    <w:rsid w:val="00C54E75"/>
    <w:rsid w:val="00C55D69"/>
    <w:rsid w:val="00C55E79"/>
    <w:rsid w:val="00C56E27"/>
    <w:rsid w:val="00C56F76"/>
    <w:rsid w:val="00C57360"/>
    <w:rsid w:val="00C578D3"/>
    <w:rsid w:val="00C57AA7"/>
    <w:rsid w:val="00C57E7D"/>
    <w:rsid w:val="00C602AF"/>
    <w:rsid w:val="00C608F7"/>
    <w:rsid w:val="00C60DBC"/>
    <w:rsid w:val="00C61AFA"/>
    <w:rsid w:val="00C61EEE"/>
    <w:rsid w:val="00C62E8E"/>
    <w:rsid w:val="00C63151"/>
    <w:rsid w:val="00C63397"/>
    <w:rsid w:val="00C64734"/>
    <w:rsid w:val="00C65250"/>
    <w:rsid w:val="00C66936"/>
    <w:rsid w:val="00C66D21"/>
    <w:rsid w:val="00C67061"/>
    <w:rsid w:val="00C672C6"/>
    <w:rsid w:val="00C673CC"/>
    <w:rsid w:val="00C67D61"/>
    <w:rsid w:val="00C70728"/>
    <w:rsid w:val="00C71844"/>
    <w:rsid w:val="00C72048"/>
    <w:rsid w:val="00C72410"/>
    <w:rsid w:val="00C72ADE"/>
    <w:rsid w:val="00C72E0B"/>
    <w:rsid w:val="00C7376F"/>
    <w:rsid w:val="00C740F3"/>
    <w:rsid w:val="00C7438F"/>
    <w:rsid w:val="00C75583"/>
    <w:rsid w:val="00C75C41"/>
    <w:rsid w:val="00C75C83"/>
    <w:rsid w:val="00C77A57"/>
    <w:rsid w:val="00C77B6C"/>
    <w:rsid w:val="00C809C9"/>
    <w:rsid w:val="00C80C7F"/>
    <w:rsid w:val="00C80DE3"/>
    <w:rsid w:val="00C8141D"/>
    <w:rsid w:val="00C81A24"/>
    <w:rsid w:val="00C8204E"/>
    <w:rsid w:val="00C8275A"/>
    <w:rsid w:val="00C828C3"/>
    <w:rsid w:val="00C82BCB"/>
    <w:rsid w:val="00C82FB3"/>
    <w:rsid w:val="00C83D00"/>
    <w:rsid w:val="00C844C2"/>
    <w:rsid w:val="00C84622"/>
    <w:rsid w:val="00C84841"/>
    <w:rsid w:val="00C85E9D"/>
    <w:rsid w:val="00C865D4"/>
    <w:rsid w:val="00C869AA"/>
    <w:rsid w:val="00C87580"/>
    <w:rsid w:val="00C87587"/>
    <w:rsid w:val="00C9043E"/>
    <w:rsid w:val="00C90E31"/>
    <w:rsid w:val="00C91162"/>
    <w:rsid w:val="00C919E6"/>
    <w:rsid w:val="00C91B89"/>
    <w:rsid w:val="00C91D8E"/>
    <w:rsid w:val="00C92BC4"/>
    <w:rsid w:val="00C93D7F"/>
    <w:rsid w:val="00C941BC"/>
    <w:rsid w:val="00C94356"/>
    <w:rsid w:val="00C94468"/>
    <w:rsid w:val="00C948CC"/>
    <w:rsid w:val="00C95961"/>
    <w:rsid w:val="00C96003"/>
    <w:rsid w:val="00C96011"/>
    <w:rsid w:val="00C963B3"/>
    <w:rsid w:val="00C97AB8"/>
    <w:rsid w:val="00C97E75"/>
    <w:rsid w:val="00CA2230"/>
    <w:rsid w:val="00CA29F8"/>
    <w:rsid w:val="00CA332F"/>
    <w:rsid w:val="00CA35BD"/>
    <w:rsid w:val="00CA3E95"/>
    <w:rsid w:val="00CA563B"/>
    <w:rsid w:val="00CA564B"/>
    <w:rsid w:val="00CA5672"/>
    <w:rsid w:val="00CA56E8"/>
    <w:rsid w:val="00CA5B38"/>
    <w:rsid w:val="00CA64E4"/>
    <w:rsid w:val="00CA7430"/>
    <w:rsid w:val="00CA7659"/>
    <w:rsid w:val="00CA7ABD"/>
    <w:rsid w:val="00CA7B15"/>
    <w:rsid w:val="00CB00A4"/>
    <w:rsid w:val="00CB043F"/>
    <w:rsid w:val="00CB0461"/>
    <w:rsid w:val="00CB12B5"/>
    <w:rsid w:val="00CB2182"/>
    <w:rsid w:val="00CB24AC"/>
    <w:rsid w:val="00CB27AB"/>
    <w:rsid w:val="00CB32ED"/>
    <w:rsid w:val="00CB472C"/>
    <w:rsid w:val="00CB5490"/>
    <w:rsid w:val="00CB5D3C"/>
    <w:rsid w:val="00CB76A4"/>
    <w:rsid w:val="00CB7B09"/>
    <w:rsid w:val="00CB7DAC"/>
    <w:rsid w:val="00CC0FB5"/>
    <w:rsid w:val="00CC11A8"/>
    <w:rsid w:val="00CC4E8B"/>
    <w:rsid w:val="00CC5335"/>
    <w:rsid w:val="00CC5569"/>
    <w:rsid w:val="00CC5611"/>
    <w:rsid w:val="00CC6534"/>
    <w:rsid w:val="00CC689E"/>
    <w:rsid w:val="00CC782D"/>
    <w:rsid w:val="00CC7F17"/>
    <w:rsid w:val="00CD1F3E"/>
    <w:rsid w:val="00CD263E"/>
    <w:rsid w:val="00CD3410"/>
    <w:rsid w:val="00CD385F"/>
    <w:rsid w:val="00CD3926"/>
    <w:rsid w:val="00CD510E"/>
    <w:rsid w:val="00CD5637"/>
    <w:rsid w:val="00CD5FCA"/>
    <w:rsid w:val="00CD64CD"/>
    <w:rsid w:val="00CD7055"/>
    <w:rsid w:val="00CD785C"/>
    <w:rsid w:val="00CD78C4"/>
    <w:rsid w:val="00CE31C9"/>
    <w:rsid w:val="00CE4471"/>
    <w:rsid w:val="00CE4D13"/>
    <w:rsid w:val="00CE5DF7"/>
    <w:rsid w:val="00CE677B"/>
    <w:rsid w:val="00CE6BE7"/>
    <w:rsid w:val="00CE6EFF"/>
    <w:rsid w:val="00CE7C06"/>
    <w:rsid w:val="00CE7CCC"/>
    <w:rsid w:val="00CF0A83"/>
    <w:rsid w:val="00CF12BE"/>
    <w:rsid w:val="00CF1D76"/>
    <w:rsid w:val="00CF29BC"/>
    <w:rsid w:val="00CF2BE3"/>
    <w:rsid w:val="00CF2ED9"/>
    <w:rsid w:val="00CF3C3C"/>
    <w:rsid w:val="00CF3C8E"/>
    <w:rsid w:val="00CF4DF9"/>
    <w:rsid w:val="00CF60E2"/>
    <w:rsid w:val="00CF6D9E"/>
    <w:rsid w:val="00D000D0"/>
    <w:rsid w:val="00D00B2D"/>
    <w:rsid w:val="00D0104C"/>
    <w:rsid w:val="00D01AED"/>
    <w:rsid w:val="00D01EA7"/>
    <w:rsid w:val="00D029D9"/>
    <w:rsid w:val="00D02D23"/>
    <w:rsid w:val="00D03557"/>
    <w:rsid w:val="00D03615"/>
    <w:rsid w:val="00D05394"/>
    <w:rsid w:val="00D05C1B"/>
    <w:rsid w:val="00D063A8"/>
    <w:rsid w:val="00D064FF"/>
    <w:rsid w:val="00D065EA"/>
    <w:rsid w:val="00D069B3"/>
    <w:rsid w:val="00D07622"/>
    <w:rsid w:val="00D07E88"/>
    <w:rsid w:val="00D100E0"/>
    <w:rsid w:val="00D10B07"/>
    <w:rsid w:val="00D11774"/>
    <w:rsid w:val="00D11BC7"/>
    <w:rsid w:val="00D12A88"/>
    <w:rsid w:val="00D12CCF"/>
    <w:rsid w:val="00D13439"/>
    <w:rsid w:val="00D143F7"/>
    <w:rsid w:val="00D14B03"/>
    <w:rsid w:val="00D14D2B"/>
    <w:rsid w:val="00D156CD"/>
    <w:rsid w:val="00D157DD"/>
    <w:rsid w:val="00D163DF"/>
    <w:rsid w:val="00D164B2"/>
    <w:rsid w:val="00D16E13"/>
    <w:rsid w:val="00D17107"/>
    <w:rsid w:val="00D17336"/>
    <w:rsid w:val="00D173F3"/>
    <w:rsid w:val="00D17DFD"/>
    <w:rsid w:val="00D2066F"/>
    <w:rsid w:val="00D2074F"/>
    <w:rsid w:val="00D20BBF"/>
    <w:rsid w:val="00D213CC"/>
    <w:rsid w:val="00D2174E"/>
    <w:rsid w:val="00D22B29"/>
    <w:rsid w:val="00D23189"/>
    <w:rsid w:val="00D25379"/>
    <w:rsid w:val="00D255E7"/>
    <w:rsid w:val="00D256C4"/>
    <w:rsid w:val="00D26546"/>
    <w:rsid w:val="00D26DAA"/>
    <w:rsid w:val="00D26F70"/>
    <w:rsid w:val="00D27659"/>
    <w:rsid w:val="00D277C9"/>
    <w:rsid w:val="00D27EB0"/>
    <w:rsid w:val="00D31358"/>
    <w:rsid w:val="00D31F4E"/>
    <w:rsid w:val="00D32D89"/>
    <w:rsid w:val="00D34627"/>
    <w:rsid w:val="00D3574A"/>
    <w:rsid w:val="00D36AE0"/>
    <w:rsid w:val="00D372D9"/>
    <w:rsid w:val="00D37490"/>
    <w:rsid w:val="00D40CEF"/>
    <w:rsid w:val="00D41011"/>
    <w:rsid w:val="00D41398"/>
    <w:rsid w:val="00D41588"/>
    <w:rsid w:val="00D41603"/>
    <w:rsid w:val="00D416D7"/>
    <w:rsid w:val="00D4257C"/>
    <w:rsid w:val="00D42A3C"/>
    <w:rsid w:val="00D42C3A"/>
    <w:rsid w:val="00D43650"/>
    <w:rsid w:val="00D4383A"/>
    <w:rsid w:val="00D44D6F"/>
    <w:rsid w:val="00D44FDB"/>
    <w:rsid w:val="00D451E5"/>
    <w:rsid w:val="00D46064"/>
    <w:rsid w:val="00D47AAE"/>
    <w:rsid w:val="00D47F44"/>
    <w:rsid w:val="00D50456"/>
    <w:rsid w:val="00D507E6"/>
    <w:rsid w:val="00D51BF1"/>
    <w:rsid w:val="00D51F10"/>
    <w:rsid w:val="00D52B33"/>
    <w:rsid w:val="00D53C6E"/>
    <w:rsid w:val="00D546F0"/>
    <w:rsid w:val="00D54976"/>
    <w:rsid w:val="00D54A95"/>
    <w:rsid w:val="00D54DA0"/>
    <w:rsid w:val="00D5597A"/>
    <w:rsid w:val="00D55A0F"/>
    <w:rsid w:val="00D56629"/>
    <w:rsid w:val="00D56881"/>
    <w:rsid w:val="00D56A0D"/>
    <w:rsid w:val="00D56ABC"/>
    <w:rsid w:val="00D56ABF"/>
    <w:rsid w:val="00D56F98"/>
    <w:rsid w:val="00D570F3"/>
    <w:rsid w:val="00D57460"/>
    <w:rsid w:val="00D576E4"/>
    <w:rsid w:val="00D57A8B"/>
    <w:rsid w:val="00D60062"/>
    <w:rsid w:val="00D60EA4"/>
    <w:rsid w:val="00D61762"/>
    <w:rsid w:val="00D622A0"/>
    <w:rsid w:val="00D623EA"/>
    <w:rsid w:val="00D63AF2"/>
    <w:rsid w:val="00D63D1F"/>
    <w:rsid w:val="00D6467B"/>
    <w:rsid w:val="00D65514"/>
    <w:rsid w:val="00D65689"/>
    <w:rsid w:val="00D65C31"/>
    <w:rsid w:val="00D661A8"/>
    <w:rsid w:val="00D66D85"/>
    <w:rsid w:val="00D67D46"/>
    <w:rsid w:val="00D705F1"/>
    <w:rsid w:val="00D70EC2"/>
    <w:rsid w:val="00D711C3"/>
    <w:rsid w:val="00D7133A"/>
    <w:rsid w:val="00D71C28"/>
    <w:rsid w:val="00D72DB1"/>
    <w:rsid w:val="00D7434C"/>
    <w:rsid w:val="00D747A4"/>
    <w:rsid w:val="00D75027"/>
    <w:rsid w:val="00D7687D"/>
    <w:rsid w:val="00D76A65"/>
    <w:rsid w:val="00D76E7D"/>
    <w:rsid w:val="00D772BA"/>
    <w:rsid w:val="00D77CAE"/>
    <w:rsid w:val="00D8038D"/>
    <w:rsid w:val="00D81097"/>
    <w:rsid w:val="00D826F1"/>
    <w:rsid w:val="00D831FC"/>
    <w:rsid w:val="00D84170"/>
    <w:rsid w:val="00D844BA"/>
    <w:rsid w:val="00D84AC2"/>
    <w:rsid w:val="00D84ACF"/>
    <w:rsid w:val="00D8581C"/>
    <w:rsid w:val="00D8584C"/>
    <w:rsid w:val="00D85B3A"/>
    <w:rsid w:val="00D871D5"/>
    <w:rsid w:val="00D87A93"/>
    <w:rsid w:val="00D87F8D"/>
    <w:rsid w:val="00D90063"/>
    <w:rsid w:val="00D9006B"/>
    <w:rsid w:val="00D90198"/>
    <w:rsid w:val="00D90885"/>
    <w:rsid w:val="00D916B4"/>
    <w:rsid w:val="00D916BD"/>
    <w:rsid w:val="00D919AA"/>
    <w:rsid w:val="00D91B21"/>
    <w:rsid w:val="00D91CEE"/>
    <w:rsid w:val="00D924C0"/>
    <w:rsid w:val="00D93007"/>
    <w:rsid w:val="00D93759"/>
    <w:rsid w:val="00D9376B"/>
    <w:rsid w:val="00D94261"/>
    <w:rsid w:val="00D94299"/>
    <w:rsid w:val="00D942BA"/>
    <w:rsid w:val="00D94588"/>
    <w:rsid w:val="00D94B47"/>
    <w:rsid w:val="00D95043"/>
    <w:rsid w:val="00D95592"/>
    <w:rsid w:val="00D9598B"/>
    <w:rsid w:val="00D966C8"/>
    <w:rsid w:val="00D96859"/>
    <w:rsid w:val="00D970D1"/>
    <w:rsid w:val="00D97E5A"/>
    <w:rsid w:val="00DA19F1"/>
    <w:rsid w:val="00DA1D7B"/>
    <w:rsid w:val="00DA23CF"/>
    <w:rsid w:val="00DA36D2"/>
    <w:rsid w:val="00DA37A8"/>
    <w:rsid w:val="00DA39E0"/>
    <w:rsid w:val="00DA3C8F"/>
    <w:rsid w:val="00DA3CE9"/>
    <w:rsid w:val="00DA4FAB"/>
    <w:rsid w:val="00DA4FED"/>
    <w:rsid w:val="00DA517C"/>
    <w:rsid w:val="00DA52F2"/>
    <w:rsid w:val="00DA58B2"/>
    <w:rsid w:val="00DA58E1"/>
    <w:rsid w:val="00DA5D65"/>
    <w:rsid w:val="00DA6013"/>
    <w:rsid w:val="00DA6062"/>
    <w:rsid w:val="00DA649B"/>
    <w:rsid w:val="00DA6BC8"/>
    <w:rsid w:val="00DA794E"/>
    <w:rsid w:val="00DA7B74"/>
    <w:rsid w:val="00DB014E"/>
    <w:rsid w:val="00DB0F26"/>
    <w:rsid w:val="00DB154E"/>
    <w:rsid w:val="00DB166E"/>
    <w:rsid w:val="00DB1EA6"/>
    <w:rsid w:val="00DB2748"/>
    <w:rsid w:val="00DB2E37"/>
    <w:rsid w:val="00DB3CA3"/>
    <w:rsid w:val="00DB53C2"/>
    <w:rsid w:val="00DB6072"/>
    <w:rsid w:val="00DB7765"/>
    <w:rsid w:val="00DC07A0"/>
    <w:rsid w:val="00DC0832"/>
    <w:rsid w:val="00DC0D12"/>
    <w:rsid w:val="00DC1FBE"/>
    <w:rsid w:val="00DC240B"/>
    <w:rsid w:val="00DC2761"/>
    <w:rsid w:val="00DC2C3A"/>
    <w:rsid w:val="00DC300C"/>
    <w:rsid w:val="00DC32AB"/>
    <w:rsid w:val="00DC33B4"/>
    <w:rsid w:val="00DC48B6"/>
    <w:rsid w:val="00DC5960"/>
    <w:rsid w:val="00DC6284"/>
    <w:rsid w:val="00DC668D"/>
    <w:rsid w:val="00DC6966"/>
    <w:rsid w:val="00DC6DD9"/>
    <w:rsid w:val="00DC7975"/>
    <w:rsid w:val="00DC7A65"/>
    <w:rsid w:val="00DC7C6B"/>
    <w:rsid w:val="00DC7D9A"/>
    <w:rsid w:val="00DC7F40"/>
    <w:rsid w:val="00DD0015"/>
    <w:rsid w:val="00DD0C10"/>
    <w:rsid w:val="00DD0D69"/>
    <w:rsid w:val="00DD12E4"/>
    <w:rsid w:val="00DD1FC2"/>
    <w:rsid w:val="00DD2165"/>
    <w:rsid w:val="00DD2D28"/>
    <w:rsid w:val="00DD348E"/>
    <w:rsid w:val="00DD34CA"/>
    <w:rsid w:val="00DD370A"/>
    <w:rsid w:val="00DD3ABB"/>
    <w:rsid w:val="00DD44E7"/>
    <w:rsid w:val="00DD5B11"/>
    <w:rsid w:val="00DD64B7"/>
    <w:rsid w:val="00DD6B5C"/>
    <w:rsid w:val="00DD7730"/>
    <w:rsid w:val="00DD7BE0"/>
    <w:rsid w:val="00DD7E49"/>
    <w:rsid w:val="00DD7EA6"/>
    <w:rsid w:val="00DE10B8"/>
    <w:rsid w:val="00DE26CF"/>
    <w:rsid w:val="00DE2D12"/>
    <w:rsid w:val="00DE305A"/>
    <w:rsid w:val="00DE3464"/>
    <w:rsid w:val="00DE39F5"/>
    <w:rsid w:val="00DE3E92"/>
    <w:rsid w:val="00DE3F1F"/>
    <w:rsid w:val="00DE428D"/>
    <w:rsid w:val="00DE4DD4"/>
    <w:rsid w:val="00DE55F0"/>
    <w:rsid w:val="00DE58FA"/>
    <w:rsid w:val="00DE5C3F"/>
    <w:rsid w:val="00DE5FDE"/>
    <w:rsid w:val="00DE6573"/>
    <w:rsid w:val="00DE6816"/>
    <w:rsid w:val="00DE681E"/>
    <w:rsid w:val="00DE6C72"/>
    <w:rsid w:val="00DE6F33"/>
    <w:rsid w:val="00DE782D"/>
    <w:rsid w:val="00DE7D3A"/>
    <w:rsid w:val="00DF04EC"/>
    <w:rsid w:val="00DF0619"/>
    <w:rsid w:val="00DF2216"/>
    <w:rsid w:val="00DF3F7B"/>
    <w:rsid w:val="00DF4980"/>
    <w:rsid w:val="00DF563F"/>
    <w:rsid w:val="00DF588F"/>
    <w:rsid w:val="00DF60D8"/>
    <w:rsid w:val="00DF6479"/>
    <w:rsid w:val="00DF7819"/>
    <w:rsid w:val="00DF7F0F"/>
    <w:rsid w:val="00E00406"/>
    <w:rsid w:val="00E00FE7"/>
    <w:rsid w:val="00E01D44"/>
    <w:rsid w:val="00E01F77"/>
    <w:rsid w:val="00E02027"/>
    <w:rsid w:val="00E027AD"/>
    <w:rsid w:val="00E02ED6"/>
    <w:rsid w:val="00E04EEA"/>
    <w:rsid w:val="00E059F3"/>
    <w:rsid w:val="00E05F59"/>
    <w:rsid w:val="00E06A8F"/>
    <w:rsid w:val="00E079A8"/>
    <w:rsid w:val="00E07ACA"/>
    <w:rsid w:val="00E100A8"/>
    <w:rsid w:val="00E1028F"/>
    <w:rsid w:val="00E103BD"/>
    <w:rsid w:val="00E10490"/>
    <w:rsid w:val="00E1077D"/>
    <w:rsid w:val="00E107EC"/>
    <w:rsid w:val="00E10962"/>
    <w:rsid w:val="00E1109F"/>
    <w:rsid w:val="00E11C77"/>
    <w:rsid w:val="00E11ECD"/>
    <w:rsid w:val="00E132AD"/>
    <w:rsid w:val="00E134B9"/>
    <w:rsid w:val="00E13505"/>
    <w:rsid w:val="00E1373D"/>
    <w:rsid w:val="00E13A8D"/>
    <w:rsid w:val="00E13F7D"/>
    <w:rsid w:val="00E140CE"/>
    <w:rsid w:val="00E14227"/>
    <w:rsid w:val="00E144ED"/>
    <w:rsid w:val="00E148D3"/>
    <w:rsid w:val="00E1535E"/>
    <w:rsid w:val="00E165B0"/>
    <w:rsid w:val="00E16625"/>
    <w:rsid w:val="00E17315"/>
    <w:rsid w:val="00E17F59"/>
    <w:rsid w:val="00E20265"/>
    <w:rsid w:val="00E20676"/>
    <w:rsid w:val="00E207AC"/>
    <w:rsid w:val="00E21946"/>
    <w:rsid w:val="00E219D5"/>
    <w:rsid w:val="00E2309E"/>
    <w:rsid w:val="00E25A7A"/>
    <w:rsid w:val="00E25F5B"/>
    <w:rsid w:val="00E260FB"/>
    <w:rsid w:val="00E263D0"/>
    <w:rsid w:val="00E26CCB"/>
    <w:rsid w:val="00E26E25"/>
    <w:rsid w:val="00E30043"/>
    <w:rsid w:val="00E3083B"/>
    <w:rsid w:val="00E3183D"/>
    <w:rsid w:val="00E31D2A"/>
    <w:rsid w:val="00E31ED1"/>
    <w:rsid w:val="00E31F49"/>
    <w:rsid w:val="00E31F8F"/>
    <w:rsid w:val="00E321EC"/>
    <w:rsid w:val="00E32B18"/>
    <w:rsid w:val="00E330A8"/>
    <w:rsid w:val="00E3324A"/>
    <w:rsid w:val="00E3459F"/>
    <w:rsid w:val="00E34FF0"/>
    <w:rsid w:val="00E3596B"/>
    <w:rsid w:val="00E35BF6"/>
    <w:rsid w:val="00E36635"/>
    <w:rsid w:val="00E37269"/>
    <w:rsid w:val="00E37736"/>
    <w:rsid w:val="00E37758"/>
    <w:rsid w:val="00E379C5"/>
    <w:rsid w:val="00E40671"/>
    <w:rsid w:val="00E41221"/>
    <w:rsid w:val="00E418C3"/>
    <w:rsid w:val="00E41E8B"/>
    <w:rsid w:val="00E42C01"/>
    <w:rsid w:val="00E42C1B"/>
    <w:rsid w:val="00E42E10"/>
    <w:rsid w:val="00E43614"/>
    <w:rsid w:val="00E43ED6"/>
    <w:rsid w:val="00E440B6"/>
    <w:rsid w:val="00E445BF"/>
    <w:rsid w:val="00E44B38"/>
    <w:rsid w:val="00E45180"/>
    <w:rsid w:val="00E46AAE"/>
    <w:rsid w:val="00E4737D"/>
    <w:rsid w:val="00E47910"/>
    <w:rsid w:val="00E47A69"/>
    <w:rsid w:val="00E47CF2"/>
    <w:rsid w:val="00E509FF"/>
    <w:rsid w:val="00E512B9"/>
    <w:rsid w:val="00E51486"/>
    <w:rsid w:val="00E51DEA"/>
    <w:rsid w:val="00E51F41"/>
    <w:rsid w:val="00E52E13"/>
    <w:rsid w:val="00E5304E"/>
    <w:rsid w:val="00E53059"/>
    <w:rsid w:val="00E53D67"/>
    <w:rsid w:val="00E53EBE"/>
    <w:rsid w:val="00E53FDB"/>
    <w:rsid w:val="00E54273"/>
    <w:rsid w:val="00E54FB1"/>
    <w:rsid w:val="00E55E4C"/>
    <w:rsid w:val="00E56C1D"/>
    <w:rsid w:val="00E576AB"/>
    <w:rsid w:val="00E57C0B"/>
    <w:rsid w:val="00E57E34"/>
    <w:rsid w:val="00E60281"/>
    <w:rsid w:val="00E608BB"/>
    <w:rsid w:val="00E609C5"/>
    <w:rsid w:val="00E6163E"/>
    <w:rsid w:val="00E63113"/>
    <w:rsid w:val="00E6312C"/>
    <w:rsid w:val="00E63DB0"/>
    <w:rsid w:val="00E64D35"/>
    <w:rsid w:val="00E658C1"/>
    <w:rsid w:val="00E65939"/>
    <w:rsid w:val="00E65C68"/>
    <w:rsid w:val="00E65D72"/>
    <w:rsid w:val="00E65E1C"/>
    <w:rsid w:val="00E66289"/>
    <w:rsid w:val="00E66978"/>
    <w:rsid w:val="00E66A56"/>
    <w:rsid w:val="00E670C2"/>
    <w:rsid w:val="00E6722D"/>
    <w:rsid w:val="00E676C2"/>
    <w:rsid w:val="00E70255"/>
    <w:rsid w:val="00E7030F"/>
    <w:rsid w:val="00E71227"/>
    <w:rsid w:val="00E71853"/>
    <w:rsid w:val="00E71C09"/>
    <w:rsid w:val="00E728B7"/>
    <w:rsid w:val="00E729BE"/>
    <w:rsid w:val="00E7408E"/>
    <w:rsid w:val="00E74316"/>
    <w:rsid w:val="00E7444B"/>
    <w:rsid w:val="00E74586"/>
    <w:rsid w:val="00E748F8"/>
    <w:rsid w:val="00E75636"/>
    <w:rsid w:val="00E75EA5"/>
    <w:rsid w:val="00E76175"/>
    <w:rsid w:val="00E7762E"/>
    <w:rsid w:val="00E8074C"/>
    <w:rsid w:val="00E80BD8"/>
    <w:rsid w:val="00E8157D"/>
    <w:rsid w:val="00E81804"/>
    <w:rsid w:val="00E818C1"/>
    <w:rsid w:val="00E81B28"/>
    <w:rsid w:val="00E822B6"/>
    <w:rsid w:val="00E82454"/>
    <w:rsid w:val="00E825B6"/>
    <w:rsid w:val="00E82944"/>
    <w:rsid w:val="00E82AE9"/>
    <w:rsid w:val="00E82FB1"/>
    <w:rsid w:val="00E84541"/>
    <w:rsid w:val="00E8559C"/>
    <w:rsid w:val="00E857B6"/>
    <w:rsid w:val="00E85A93"/>
    <w:rsid w:val="00E86A36"/>
    <w:rsid w:val="00E86AB3"/>
    <w:rsid w:val="00E87290"/>
    <w:rsid w:val="00E9111D"/>
    <w:rsid w:val="00E91CAF"/>
    <w:rsid w:val="00E91CC2"/>
    <w:rsid w:val="00E91CFC"/>
    <w:rsid w:val="00E933ED"/>
    <w:rsid w:val="00E93620"/>
    <w:rsid w:val="00E937DC"/>
    <w:rsid w:val="00E94BB1"/>
    <w:rsid w:val="00E94CCD"/>
    <w:rsid w:val="00E95C32"/>
    <w:rsid w:val="00E966F6"/>
    <w:rsid w:val="00E96770"/>
    <w:rsid w:val="00E97254"/>
    <w:rsid w:val="00E9743A"/>
    <w:rsid w:val="00E974D5"/>
    <w:rsid w:val="00E976B1"/>
    <w:rsid w:val="00E97854"/>
    <w:rsid w:val="00E97D3C"/>
    <w:rsid w:val="00EA0975"/>
    <w:rsid w:val="00EA0AF8"/>
    <w:rsid w:val="00EA27CF"/>
    <w:rsid w:val="00EA31D3"/>
    <w:rsid w:val="00EA3B42"/>
    <w:rsid w:val="00EA3C8B"/>
    <w:rsid w:val="00EA3D0C"/>
    <w:rsid w:val="00EA3E10"/>
    <w:rsid w:val="00EA4317"/>
    <w:rsid w:val="00EA440E"/>
    <w:rsid w:val="00EA4BDB"/>
    <w:rsid w:val="00EA585B"/>
    <w:rsid w:val="00EA6654"/>
    <w:rsid w:val="00EA6BBE"/>
    <w:rsid w:val="00EA73FF"/>
    <w:rsid w:val="00EB0B74"/>
    <w:rsid w:val="00EB12DC"/>
    <w:rsid w:val="00EB16A4"/>
    <w:rsid w:val="00EB1D56"/>
    <w:rsid w:val="00EB1F16"/>
    <w:rsid w:val="00EB35E7"/>
    <w:rsid w:val="00EB4AF4"/>
    <w:rsid w:val="00EB4DA5"/>
    <w:rsid w:val="00EB51EE"/>
    <w:rsid w:val="00EB62F9"/>
    <w:rsid w:val="00EB65C1"/>
    <w:rsid w:val="00EB6F1E"/>
    <w:rsid w:val="00EB7355"/>
    <w:rsid w:val="00EB74F9"/>
    <w:rsid w:val="00EB79C7"/>
    <w:rsid w:val="00EB7C72"/>
    <w:rsid w:val="00EC0427"/>
    <w:rsid w:val="00EC0532"/>
    <w:rsid w:val="00EC077F"/>
    <w:rsid w:val="00EC18C3"/>
    <w:rsid w:val="00EC2199"/>
    <w:rsid w:val="00EC23D4"/>
    <w:rsid w:val="00EC2807"/>
    <w:rsid w:val="00EC2AAD"/>
    <w:rsid w:val="00EC2C02"/>
    <w:rsid w:val="00EC2F72"/>
    <w:rsid w:val="00EC3C72"/>
    <w:rsid w:val="00EC458C"/>
    <w:rsid w:val="00EC49CC"/>
    <w:rsid w:val="00EC4EA2"/>
    <w:rsid w:val="00EC5478"/>
    <w:rsid w:val="00EC548C"/>
    <w:rsid w:val="00EC5B38"/>
    <w:rsid w:val="00EC66E1"/>
    <w:rsid w:val="00EC7138"/>
    <w:rsid w:val="00EC7C1D"/>
    <w:rsid w:val="00ED07AB"/>
    <w:rsid w:val="00ED0FA6"/>
    <w:rsid w:val="00ED23AD"/>
    <w:rsid w:val="00ED2C80"/>
    <w:rsid w:val="00ED330C"/>
    <w:rsid w:val="00ED3D7B"/>
    <w:rsid w:val="00ED43B2"/>
    <w:rsid w:val="00ED4512"/>
    <w:rsid w:val="00ED4B8F"/>
    <w:rsid w:val="00ED50B3"/>
    <w:rsid w:val="00ED5A32"/>
    <w:rsid w:val="00ED6254"/>
    <w:rsid w:val="00ED6286"/>
    <w:rsid w:val="00ED68EE"/>
    <w:rsid w:val="00ED6C19"/>
    <w:rsid w:val="00EE0A85"/>
    <w:rsid w:val="00EE1D69"/>
    <w:rsid w:val="00EE1F42"/>
    <w:rsid w:val="00EE2196"/>
    <w:rsid w:val="00EE2404"/>
    <w:rsid w:val="00EE26C6"/>
    <w:rsid w:val="00EE26FF"/>
    <w:rsid w:val="00EE2DF2"/>
    <w:rsid w:val="00EE337C"/>
    <w:rsid w:val="00EE4BAC"/>
    <w:rsid w:val="00EE51F2"/>
    <w:rsid w:val="00EE5458"/>
    <w:rsid w:val="00EE6924"/>
    <w:rsid w:val="00EE721F"/>
    <w:rsid w:val="00EE73CE"/>
    <w:rsid w:val="00EE7B54"/>
    <w:rsid w:val="00EE7C55"/>
    <w:rsid w:val="00EF0B3B"/>
    <w:rsid w:val="00EF0C42"/>
    <w:rsid w:val="00EF3987"/>
    <w:rsid w:val="00EF40AB"/>
    <w:rsid w:val="00EF4A64"/>
    <w:rsid w:val="00EF4B23"/>
    <w:rsid w:val="00EF53E4"/>
    <w:rsid w:val="00EF63AB"/>
    <w:rsid w:val="00EF63E6"/>
    <w:rsid w:val="00EF6554"/>
    <w:rsid w:val="00EF67DA"/>
    <w:rsid w:val="00EF76F8"/>
    <w:rsid w:val="00EF78C5"/>
    <w:rsid w:val="00EF7E8C"/>
    <w:rsid w:val="00F0101B"/>
    <w:rsid w:val="00F03400"/>
    <w:rsid w:val="00F039E9"/>
    <w:rsid w:val="00F03EC5"/>
    <w:rsid w:val="00F03FF8"/>
    <w:rsid w:val="00F04521"/>
    <w:rsid w:val="00F04547"/>
    <w:rsid w:val="00F04552"/>
    <w:rsid w:val="00F04810"/>
    <w:rsid w:val="00F04A3F"/>
    <w:rsid w:val="00F062E0"/>
    <w:rsid w:val="00F06331"/>
    <w:rsid w:val="00F064EA"/>
    <w:rsid w:val="00F068F8"/>
    <w:rsid w:val="00F06E6E"/>
    <w:rsid w:val="00F06E9C"/>
    <w:rsid w:val="00F06EE8"/>
    <w:rsid w:val="00F073BE"/>
    <w:rsid w:val="00F1087F"/>
    <w:rsid w:val="00F11616"/>
    <w:rsid w:val="00F117D4"/>
    <w:rsid w:val="00F11A16"/>
    <w:rsid w:val="00F1237A"/>
    <w:rsid w:val="00F12554"/>
    <w:rsid w:val="00F13244"/>
    <w:rsid w:val="00F136D7"/>
    <w:rsid w:val="00F140E5"/>
    <w:rsid w:val="00F14A15"/>
    <w:rsid w:val="00F15D2D"/>
    <w:rsid w:val="00F15E32"/>
    <w:rsid w:val="00F16840"/>
    <w:rsid w:val="00F16873"/>
    <w:rsid w:val="00F17D91"/>
    <w:rsid w:val="00F20268"/>
    <w:rsid w:val="00F20933"/>
    <w:rsid w:val="00F211EE"/>
    <w:rsid w:val="00F21A7A"/>
    <w:rsid w:val="00F22DAE"/>
    <w:rsid w:val="00F22E0F"/>
    <w:rsid w:val="00F239B6"/>
    <w:rsid w:val="00F23BD3"/>
    <w:rsid w:val="00F241C4"/>
    <w:rsid w:val="00F2439C"/>
    <w:rsid w:val="00F2531E"/>
    <w:rsid w:val="00F25DC2"/>
    <w:rsid w:val="00F263BC"/>
    <w:rsid w:val="00F274DE"/>
    <w:rsid w:val="00F27F54"/>
    <w:rsid w:val="00F30705"/>
    <w:rsid w:val="00F30A7E"/>
    <w:rsid w:val="00F310F9"/>
    <w:rsid w:val="00F3160F"/>
    <w:rsid w:val="00F31812"/>
    <w:rsid w:val="00F320DF"/>
    <w:rsid w:val="00F32A3E"/>
    <w:rsid w:val="00F32B66"/>
    <w:rsid w:val="00F33E0A"/>
    <w:rsid w:val="00F33F84"/>
    <w:rsid w:val="00F3414D"/>
    <w:rsid w:val="00F349CE"/>
    <w:rsid w:val="00F34D8C"/>
    <w:rsid w:val="00F35505"/>
    <w:rsid w:val="00F35791"/>
    <w:rsid w:val="00F35940"/>
    <w:rsid w:val="00F36738"/>
    <w:rsid w:val="00F36970"/>
    <w:rsid w:val="00F37818"/>
    <w:rsid w:val="00F4079D"/>
    <w:rsid w:val="00F41950"/>
    <w:rsid w:val="00F41C79"/>
    <w:rsid w:val="00F42053"/>
    <w:rsid w:val="00F423B5"/>
    <w:rsid w:val="00F42A33"/>
    <w:rsid w:val="00F43E0A"/>
    <w:rsid w:val="00F43FEB"/>
    <w:rsid w:val="00F448F4"/>
    <w:rsid w:val="00F45242"/>
    <w:rsid w:val="00F45FC0"/>
    <w:rsid w:val="00F46D70"/>
    <w:rsid w:val="00F47143"/>
    <w:rsid w:val="00F4718C"/>
    <w:rsid w:val="00F47997"/>
    <w:rsid w:val="00F479B3"/>
    <w:rsid w:val="00F47E5D"/>
    <w:rsid w:val="00F50371"/>
    <w:rsid w:val="00F5170C"/>
    <w:rsid w:val="00F518A5"/>
    <w:rsid w:val="00F51ABF"/>
    <w:rsid w:val="00F51D57"/>
    <w:rsid w:val="00F525AD"/>
    <w:rsid w:val="00F528EE"/>
    <w:rsid w:val="00F52E29"/>
    <w:rsid w:val="00F534DD"/>
    <w:rsid w:val="00F53A66"/>
    <w:rsid w:val="00F53ACE"/>
    <w:rsid w:val="00F54CD2"/>
    <w:rsid w:val="00F54DC6"/>
    <w:rsid w:val="00F54EA8"/>
    <w:rsid w:val="00F54EB9"/>
    <w:rsid w:val="00F554FF"/>
    <w:rsid w:val="00F55CCB"/>
    <w:rsid w:val="00F565BB"/>
    <w:rsid w:val="00F56732"/>
    <w:rsid w:val="00F57745"/>
    <w:rsid w:val="00F60338"/>
    <w:rsid w:val="00F60D1E"/>
    <w:rsid w:val="00F60D3E"/>
    <w:rsid w:val="00F60DB0"/>
    <w:rsid w:val="00F61547"/>
    <w:rsid w:val="00F61A9D"/>
    <w:rsid w:val="00F61AAA"/>
    <w:rsid w:val="00F61C7A"/>
    <w:rsid w:val="00F61F1B"/>
    <w:rsid w:val="00F62169"/>
    <w:rsid w:val="00F621DC"/>
    <w:rsid w:val="00F6248C"/>
    <w:rsid w:val="00F62970"/>
    <w:rsid w:val="00F62CD3"/>
    <w:rsid w:val="00F63FDD"/>
    <w:rsid w:val="00F64E13"/>
    <w:rsid w:val="00F657C7"/>
    <w:rsid w:val="00F65914"/>
    <w:rsid w:val="00F669B8"/>
    <w:rsid w:val="00F66CE3"/>
    <w:rsid w:val="00F67A64"/>
    <w:rsid w:val="00F7041C"/>
    <w:rsid w:val="00F707FC"/>
    <w:rsid w:val="00F70B27"/>
    <w:rsid w:val="00F70BD5"/>
    <w:rsid w:val="00F70DDA"/>
    <w:rsid w:val="00F7117A"/>
    <w:rsid w:val="00F714BA"/>
    <w:rsid w:val="00F719DD"/>
    <w:rsid w:val="00F7304E"/>
    <w:rsid w:val="00F73117"/>
    <w:rsid w:val="00F73205"/>
    <w:rsid w:val="00F73215"/>
    <w:rsid w:val="00F7383C"/>
    <w:rsid w:val="00F738F5"/>
    <w:rsid w:val="00F739A7"/>
    <w:rsid w:val="00F73CD7"/>
    <w:rsid w:val="00F73E58"/>
    <w:rsid w:val="00F73F7D"/>
    <w:rsid w:val="00F74314"/>
    <w:rsid w:val="00F749B0"/>
    <w:rsid w:val="00F74D9A"/>
    <w:rsid w:val="00F75204"/>
    <w:rsid w:val="00F7529E"/>
    <w:rsid w:val="00F75C29"/>
    <w:rsid w:val="00F76E17"/>
    <w:rsid w:val="00F77175"/>
    <w:rsid w:val="00F777A8"/>
    <w:rsid w:val="00F77EA2"/>
    <w:rsid w:val="00F801CF"/>
    <w:rsid w:val="00F8032E"/>
    <w:rsid w:val="00F823F9"/>
    <w:rsid w:val="00F8244C"/>
    <w:rsid w:val="00F8338E"/>
    <w:rsid w:val="00F85AF1"/>
    <w:rsid w:val="00F85E4A"/>
    <w:rsid w:val="00F86274"/>
    <w:rsid w:val="00F87772"/>
    <w:rsid w:val="00F90673"/>
    <w:rsid w:val="00F90BA4"/>
    <w:rsid w:val="00F9253A"/>
    <w:rsid w:val="00F92B0D"/>
    <w:rsid w:val="00F936A3"/>
    <w:rsid w:val="00F93BB3"/>
    <w:rsid w:val="00F948E3"/>
    <w:rsid w:val="00F94A7E"/>
    <w:rsid w:val="00F94B1D"/>
    <w:rsid w:val="00F959A4"/>
    <w:rsid w:val="00F959FD"/>
    <w:rsid w:val="00F95E42"/>
    <w:rsid w:val="00F96BA0"/>
    <w:rsid w:val="00F96D25"/>
    <w:rsid w:val="00F970AA"/>
    <w:rsid w:val="00F97B9A"/>
    <w:rsid w:val="00FA0954"/>
    <w:rsid w:val="00FA10A8"/>
    <w:rsid w:val="00FA1991"/>
    <w:rsid w:val="00FA1D30"/>
    <w:rsid w:val="00FA264A"/>
    <w:rsid w:val="00FA2A65"/>
    <w:rsid w:val="00FA3489"/>
    <w:rsid w:val="00FA3C4C"/>
    <w:rsid w:val="00FA3D70"/>
    <w:rsid w:val="00FA4627"/>
    <w:rsid w:val="00FA4D38"/>
    <w:rsid w:val="00FA5611"/>
    <w:rsid w:val="00FA5CD5"/>
    <w:rsid w:val="00FA68F6"/>
    <w:rsid w:val="00FA6ACD"/>
    <w:rsid w:val="00FA7295"/>
    <w:rsid w:val="00FA7FE4"/>
    <w:rsid w:val="00FB1848"/>
    <w:rsid w:val="00FB1C9F"/>
    <w:rsid w:val="00FB3A49"/>
    <w:rsid w:val="00FB3F13"/>
    <w:rsid w:val="00FB4062"/>
    <w:rsid w:val="00FB494A"/>
    <w:rsid w:val="00FB4EAE"/>
    <w:rsid w:val="00FB5073"/>
    <w:rsid w:val="00FB52EF"/>
    <w:rsid w:val="00FB739F"/>
    <w:rsid w:val="00FB7575"/>
    <w:rsid w:val="00FB7D47"/>
    <w:rsid w:val="00FC0255"/>
    <w:rsid w:val="00FC0E90"/>
    <w:rsid w:val="00FC12D3"/>
    <w:rsid w:val="00FC142F"/>
    <w:rsid w:val="00FC188E"/>
    <w:rsid w:val="00FC2E70"/>
    <w:rsid w:val="00FC3250"/>
    <w:rsid w:val="00FC32BC"/>
    <w:rsid w:val="00FC38FD"/>
    <w:rsid w:val="00FC3AAC"/>
    <w:rsid w:val="00FC4021"/>
    <w:rsid w:val="00FC41A3"/>
    <w:rsid w:val="00FC41DA"/>
    <w:rsid w:val="00FC4AE2"/>
    <w:rsid w:val="00FC5621"/>
    <w:rsid w:val="00FC5E37"/>
    <w:rsid w:val="00FC6076"/>
    <w:rsid w:val="00FC64B2"/>
    <w:rsid w:val="00FC7049"/>
    <w:rsid w:val="00FC7574"/>
    <w:rsid w:val="00FC77D7"/>
    <w:rsid w:val="00FC7B31"/>
    <w:rsid w:val="00FC7B61"/>
    <w:rsid w:val="00FD0200"/>
    <w:rsid w:val="00FD0ED5"/>
    <w:rsid w:val="00FD13E4"/>
    <w:rsid w:val="00FD15DD"/>
    <w:rsid w:val="00FD16C4"/>
    <w:rsid w:val="00FD20BF"/>
    <w:rsid w:val="00FD3373"/>
    <w:rsid w:val="00FD432E"/>
    <w:rsid w:val="00FD450C"/>
    <w:rsid w:val="00FD5337"/>
    <w:rsid w:val="00FD6CD0"/>
    <w:rsid w:val="00FD733D"/>
    <w:rsid w:val="00FD73EA"/>
    <w:rsid w:val="00FD7A39"/>
    <w:rsid w:val="00FE11CE"/>
    <w:rsid w:val="00FE1498"/>
    <w:rsid w:val="00FE2DFD"/>
    <w:rsid w:val="00FE36FF"/>
    <w:rsid w:val="00FE3832"/>
    <w:rsid w:val="00FE5028"/>
    <w:rsid w:val="00FE574F"/>
    <w:rsid w:val="00FE5E32"/>
    <w:rsid w:val="00FE5E39"/>
    <w:rsid w:val="00FE5F5B"/>
    <w:rsid w:val="00FE71DC"/>
    <w:rsid w:val="00FE74C3"/>
    <w:rsid w:val="00FE74CD"/>
    <w:rsid w:val="00FF0181"/>
    <w:rsid w:val="00FF0534"/>
    <w:rsid w:val="00FF08F9"/>
    <w:rsid w:val="00FF0D35"/>
    <w:rsid w:val="00FF2BB7"/>
    <w:rsid w:val="00FF329A"/>
    <w:rsid w:val="00FF3305"/>
    <w:rsid w:val="00FF3DAC"/>
    <w:rsid w:val="00FF3ECC"/>
    <w:rsid w:val="00FF4540"/>
    <w:rsid w:val="00FF50FE"/>
    <w:rsid w:val="00FF580D"/>
    <w:rsid w:val="00FF5B38"/>
    <w:rsid w:val="00FF5D65"/>
    <w:rsid w:val="00FF633B"/>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DAA7EB57-35FB-4FE4-90F2-AE070C57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Char"/>
    <w:autoRedefine/>
    <w:qFormat/>
    <w:rsid w:val="004E0098"/>
    <w:pPr>
      <w:keepNext/>
      <w:numPr>
        <w:numId w:val="13"/>
      </w:numPr>
      <w:pBdr>
        <w:bottom w:val="single" w:sz="12" w:space="1" w:color="auto"/>
      </w:pBdr>
      <w:spacing w:before="0" w:after="800"/>
      <w:ind w:left="0"/>
      <w:jc w:val="right"/>
      <w:outlineLvl w:val="0"/>
    </w:pPr>
    <w:rPr>
      <w:rFonts w:ascii="Huawei Sans" w:eastAsia="方正兰亭黑简体" w:hAnsi="Huawei Sans"/>
      <w:b/>
      <w:bCs/>
      <w:sz w:val="44"/>
      <w:szCs w:val="44"/>
    </w:rPr>
  </w:style>
  <w:style w:type="paragraph" w:styleId="2">
    <w:name w:val="heading 2"/>
    <w:aliases w:val="ALT+2"/>
    <w:basedOn w:val="a2"/>
    <w:next w:val="3"/>
    <w:link w:val="2Char"/>
    <w:autoRedefine/>
    <w:qFormat/>
    <w:rsid w:val="004E0098"/>
    <w:pPr>
      <w:keepNext/>
      <w:keepLines/>
      <w:numPr>
        <w:ilvl w:val="1"/>
        <w:numId w:val="1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
    <w:basedOn w:val="a2"/>
    <w:link w:val="3Char"/>
    <w:autoRedefine/>
    <w:qFormat/>
    <w:rsid w:val="004E0098"/>
    <w:pPr>
      <w:keepNext/>
      <w:keepLines/>
      <w:numPr>
        <w:ilvl w:val="2"/>
        <w:numId w:val="13"/>
      </w:numPr>
      <w:spacing w:before="200"/>
      <w:outlineLvl w:val="2"/>
    </w:pPr>
    <w:rPr>
      <w:rFonts w:ascii="Huawei Sans" w:eastAsia="方正兰亭黑简体" w:hAnsi="Huawei Sans"/>
      <w:noProof/>
      <w:sz w:val="32"/>
      <w:szCs w:val="32"/>
    </w:rPr>
  </w:style>
  <w:style w:type="paragraph" w:styleId="4">
    <w:name w:val="heading 4"/>
    <w:aliases w:val="ALT+4"/>
    <w:basedOn w:val="a2"/>
    <w:next w:val="5"/>
    <w:autoRedefine/>
    <w:qFormat/>
    <w:rsid w:val="004E0098"/>
    <w:pPr>
      <w:keepNext/>
      <w:keepLines/>
      <w:numPr>
        <w:ilvl w:val="3"/>
        <w:numId w:val="13"/>
      </w:numPr>
      <w:outlineLvl w:val="3"/>
    </w:pPr>
    <w:rPr>
      <w:rFonts w:ascii="Huawei Sans" w:eastAsia="方正兰亭黑简体" w:hAnsi="Huawei Sans" w:hint="eastAsia"/>
      <w:noProof/>
      <w:sz w:val="28"/>
      <w:szCs w:val="28"/>
    </w:rPr>
  </w:style>
  <w:style w:type="paragraph" w:styleId="5">
    <w:name w:val="heading 5"/>
    <w:aliases w:val="ALT+5"/>
    <w:basedOn w:val="a2"/>
    <w:next w:val="BlockLabel"/>
    <w:autoRedefine/>
    <w:qFormat/>
    <w:rsid w:val="00DB53C2"/>
    <w:pPr>
      <w:keepNext/>
      <w:keepLines/>
      <w:numPr>
        <w:ilvl w:val="4"/>
        <w:numId w:val="13"/>
      </w:numPr>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sz w:val="32"/>
      <w:szCs w:val="32"/>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20">
    <w:name w:val="toc 2"/>
    <w:basedOn w:val="a2"/>
    <w:next w:val="a2"/>
    <w:uiPriority w:val="39"/>
    <w:rsid w:val="001B3964"/>
    <w:pPr>
      <w:ind w:left="0"/>
    </w:pPr>
    <w:rPr>
      <w:rFonts w:ascii="HuaweiSans-Regular" w:eastAsia="方正兰亭黑简体" w:hAnsi="HuaweiSans-Regular"/>
      <w:noProof/>
    </w:rPr>
  </w:style>
  <w:style w:type="paragraph" w:styleId="31">
    <w:name w:val="toc 3"/>
    <w:basedOn w:val="a2"/>
    <w:next w:val="a2"/>
    <w:uiPriority w:val="39"/>
    <w:rsid w:val="001B3964"/>
    <w:pPr>
      <w:ind w:left="0"/>
    </w:pPr>
    <w:rPr>
      <w:rFonts w:ascii="HuaweiSans-Regular" w:eastAsia="方正兰亭黑简体" w:hAnsi="HuaweiSans-Regular"/>
      <w:noProof/>
    </w:rPr>
  </w:style>
  <w:style w:type="paragraph" w:styleId="41">
    <w:name w:val="toc 4"/>
    <w:basedOn w:val="a2"/>
    <w:next w:val="a2"/>
    <w:uiPriority w:val="39"/>
    <w:rsid w:val="001B3964"/>
    <w:pPr>
      <w:ind w:left="0"/>
    </w:pPr>
    <w:rPr>
      <w:rFonts w:ascii="HuaweiSans-Regular" w:eastAsia="方正兰亭黑简体" w:hAnsi="HuaweiSans-Regular"/>
    </w:rPr>
  </w:style>
  <w:style w:type="paragraph" w:styleId="52">
    <w:name w:val="toc 5"/>
    <w:basedOn w:val="a2"/>
    <w:next w:val="a2"/>
    <w:uiPriority w:val="39"/>
    <w:rsid w:val="001B3964"/>
    <w:pPr>
      <w:ind w:left="0"/>
    </w:pPr>
    <w:rPr>
      <w:rFonts w:ascii="HuaweiSans-Regular" w:eastAsia="方正兰亭黑简体" w:hAnsi="HuaweiSans-Regular"/>
    </w:rPr>
  </w:style>
  <w:style w:type="paragraph" w:styleId="60">
    <w:name w:val="toc 6"/>
    <w:basedOn w:val="a2"/>
    <w:next w:val="a2"/>
    <w:autoRedefine/>
    <w:uiPriority w:val="39"/>
    <w:rsid w:val="001B3964"/>
    <w:pPr>
      <w:ind w:left="2100"/>
    </w:pPr>
    <w:rPr>
      <w:rFonts w:ascii="HuaweiSans-Regular" w:eastAsia="方正兰亭黑简体" w:hAnsi="HuaweiSans-Regular"/>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style>
  <w:style w:type="paragraph" w:styleId="61">
    <w:name w:val="index 6"/>
    <w:basedOn w:val="a2"/>
    <w:next w:val="a2"/>
    <w:autoRedefine/>
    <w:semiHidden/>
    <w:rsid w:val="009D0E48"/>
    <w:pPr>
      <w:ind w:left="1260" w:hanging="210"/>
    </w:pPr>
  </w:style>
  <w:style w:type="paragraph" w:styleId="71">
    <w:name w:val="index 7"/>
    <w:basedOn w:val="a2"/>
    <w:next w:val="a2"/>
    <w:autoRedefine/>
    <w:semiHidden/>
    <w:rsid w:val="009D0E48"/>
    <w:pPr>
      <w:ind w:left="1470" w:hanging="210"/>
    </w:pPr>
  </w:style>
  <w:style w:type="paragraph" w:styleId="81">
    <w:name w:val="index 8"/>
    <w:basedOn w:val="a2"/>
    <w:next w:val="a2"/>
    <w:autoRedefine/>
    <w:semiHidden/>
    <w:rsid w:val="009D0E48"/>
    <w:pPr>
      <w:ind w:left="1680" w:hanging="210"/>
    </w:pPr>
  </w:style>
  <w:style w:type="paragraph" w:styleId="92">
    <w:name w:val="index 9"/>
    <w:basedOn w:val="a2"/>
    <w:next w:val="a2"/>
    <w:autoRedefine/>
    <w:semiHidden/>
    <w:rsid w:val="009D0E48"/>
    <w:pPr>
      <w:ind w:left="1890" w:hanging="210"/>
    </w:pPr>
  </w:style>
  <w:style w:type="paragraph" w:styleId="aa">
    <w:name w:val="table of figures"/>
    <w:basedOn w:val="a2"/>
    <w:next w:val="a2"/>
    <w:semiHidden/>
    <w:rsid w:val="009D0E48"/>
    <w:pPr>
      <w:spacing w:afterLines="50"/>
      <w:ind w:leftChars="300" w:left="300"/>
    </w:p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
    <w:uiPriority w:val="99"/>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a">
    <w:name w:val="微软雅黑"/>
    <w:basedOn w:val="a2"/>
    <w:link w:val="Char2"/>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2">
    <w:name w:val="微软雅黑 Char"/>
    <w:basedOn w:val="a3"/>
    <w:link w:val="afffa"/>
    <w:rsid w:val="004A31D9"/>
    <w:rPr>
      <w:rFonts w:ascii="微软雅黑" w:eastAsia="微软雅黑" w:hAnsi="微软雅黑" w:cs="微软雅黑"/>
      <w:sz w:val="24"/>
      <w:szCs w:val="24"/>
    </w:rPr>
  </w:style>
  <w:style w:type="paragraph" w:customStyle="1" w:styleId="05">
    <w:name w:val="样式 实验正文 + 段后: 0.5 行"/>
    <w:basedOn w:val="afffa"/>
    <w:rsid w:val="00014276"/>
    <w:pPr>
      <w:spacing w:after="120"/>
    </w:pPr>
    <w:rPr>
      <w:rFonts w:cs="宋体"/>
      <w:szCs w:val="20"/>
    </w:rPr>
  </w:style>
  <w:style w:type="paragraph" w:customStyle="1" w:styleId="afffb">
    <w:name w:val="表格"/>
    <w:next w:val="a2"/>
    <w:link w:val="Char3"/>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3">
    <w:name w:val="表格 Char"/>
    <w:basedOn w:val="a3"/>
    <w:link w:val="afffb"/>
    <w:rsid w:val="004A31D9"/>
    <w:rPr>
      <w:rFonts w:ascii="微软雅黑" w:eastAsia="微软雅黑" w:hAnsi="微软雅黑" w:cs="微软雅黑"/>
      <w:snapToGrid w:val="0"/>
      <w:szCs w:val="21"/>
    </w:rPr>
  </w:style>
  <w:style w:type="character" w:customStyle="1" w:styleId="afffc">
    <w:name w:val="样式 蓝色"/>
    <w:basedOn w:val="a3"/>
    <w:semiHidden/>
    <w:rsid w:val="00D9006B"/>
    <w:rPr>
      <w:color w:val="0000FF"/>
    </w:rPr>
  </w:style>
  <w:style w:type="character" w:customStyle="1" w:styleId="afffd">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e">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Char">
    <w:name w:val="标题 1 Char"/>
    <w:aliases w:val="ALT+1 Char"/>
    <w:basedOn w:val="a3"/>
    <w:link w:val="1"/>
    <w:rsid w:val="004E0098"/>
    <w:rPr>
      <w:rFonts w:ascii="Huawei Sans" w:eastAsia="方正兰亭黑简体" w:hAnsi="Huawei Sans" w:cs="微软雅黑"/>
      <w:b/>
      <w:bCs/>
      <w:sz w:val="44"/>
      <w:szCs w:val="44"/>
    </w:rPr>
  </w:style>
  <w:style w:type="paragraph" w:customStyle="1" w:styleId="affff0">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1">
    <w:name w:val="List Paragraph"/>
    <w:basedOn w:val="a2"/>
    <w:link w:val="Char4"/>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4">
    <w:name w:val="列出段落 Char"/>
    <w:basedOn w:val="a3"/>
    <w:link w:val="affff1"/>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2">
    <w:name w:val="表格题注"/>
    <w:next w:val="a2"/>
    <w:rsid w:val="0020153C"/>
    <w:pPr>
      <w:keepLines/>
      <w:spacing w:beforeLines="100"/>
      <w:ind w:left="1089" w:hanging="369"/>
      <w:jc w:val="center"/>
    </w:pPr>
    <w:rPr>
      <w:rFonts w:ascii="Arial" w:hAnsi="Arial"/>
      <w:sz w:val="18"/>
      <w:szCs w:val="18"/>
    </w:rPr>
  </w:style>
  <w:style w:type="paragraph" w:customStyle="1" w:styleId="affff3">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1"/>
    <w:rsid w:val="0020153C"/>
    <w:pPr>
      <w:numPr>
        <w:numId w:val="16"/>
      </w:numPr>
      <w:spacing w:before="156" w:after="156"/>
      <w:ind w:leftChars="0" w:left="0" w:firstLineChars="0" w:firstLine="0"/>
    </w:pPr>
    <w:rPr>
      <w:rFonts w:cs="宋体"/>
      <w:color w:val="000000" w:themeColor="text1"/>
    </w:rPr>
  </w:style>
  <w:style w:type="paragraph" w:customStyle="1" w:styleId="-0">
    <w:name w:val="表格-实验环境说明"/>
    <w:basedOn w:val="afffb"/>
    <w:rsid w:val="0020153C"/>
    <w:pPr>
      <w:framePr w:wrap="around"/>
      <w:spacing w:before="156" w:after="156"/>
      <w:jc w:val="center"/>
    </w:pPr>
    <w:rPr>
      <w:rFonts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CD3410"/>
    <w:pPr>
      <w:topLinePunct w:val="0"/>
      <w:adjustRightInd/>
      <w:ind w:left="1021"/>
    </w:pPr>
    <w:rPr>
      <w:rFonts w:ascii="Huawei Sans" w:eastAsia="方正兰亭黑简体" w:hAnsi="Huawei Sans" w:cs="Segoe UI"/>
      <w:sz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CD3410"/>
    <w:rPr>
      <w:rFonts w:ascii="Huawei Sans" w:eastAsia="方正兰亭黑简体" w:hAnsi="Huawei Sans" w:cs="Segoe UI"/>
      <w:sz w:val="21"/>
    </w:rPr>
  </w:style>
  <w:style w:type="paragraph" w:customStyle="1" w:styleId="2f2">
    <w:name w:val="2.命令"/>
    <w:basedOn w:val="a2"/>
    <w:link w:val="2f3"/>
    <w:autoRedefine/>
    <w:qFormat/>
    <w:rsid w:val="007D068B"/>
    <w:pPr>
      <w:shd w:val="clear" w:color="auto" w:fill="D9D9D9" w:themeFill="background1" w:themeFillShade="D9"/>
      <w:spacing w:before="40" w:after="40"/>
      <w:ind w:left="1021"/>
    </w:pPr>
    <w:rPr>
      <w:rFonts w:ascii="Huawei Sans" w:eastAsia="方正兰亭黑简体"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7D068B"/>
    <w:rPr>
      <w:rFonts w:ascii="Huawei Sans" w:eastAsia="方正兰亭黑简体" w:hAnsi="Huawei Sans" w:cs="Courier New"/>
      <w:sz w:val="18"/>
      <w:szCs w:val="18"/>
      <w:shd w:val="clear" w:color="auto" w:fill="D9D9D9" w:themeFill="background1" w:themeFillShade="D9"/>
    </w:rPr>
  </w:style>
  <w:style w:type="paragraph" w:customStyle="1" w:styleId="30">
    <w:name w:val="3.步骤"/>
    <w:basedOn w:val="a2"/>
    <w:link w:val="3f1"/>
    <w:autoRedefine/>
    <w:qFormat/>
    <w:rsid w:val="000F5ECC"/>
    <w:pPr>
      <w:numPr>
        <w:ilvl w:val="5"/>
        <w:numId w:val="4"/>
      </w:numPr>
      <w:tabs>
        <w:tab w:val="clear" w:pos="1701"/>
        <w:tab w:val="num" w:pos="1418"/>
      </w:tabs>
      <w:spacing w:before="160" w:after="160"/>
      <w:ind w:left="1559" w:hanging="425"/>
      <w:outlineLvl w:val="3"/>
    </w:pPr>
    <w:rPr>
      <w:rFonts w:ascii="Huawei Sans" w:eastAsia="方正兰亭黑简体" w:hAnsi="Huawei Sans" w:cs="Huawei Sans"/>
      <w:sz w:val="21"/>
    </w:rPr>
  </w:style>
  <w:style w:type="paragraph" w:customStyle="1" w:styleId="4a">
    <w:name w:val="4.任务"/>
    <w:basedOn w:val="ItemList"/>
    <w:link w:val="4b"/>
    <w:autoRedefine/>
    <w:qFormat/>
    <w:rsid w:val="004E0098"/>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4E1551"/>
    <w:pPr>
      <w:autoSpaceDE w:val="0"/>
      <w:autoSpaceDN w:val="0"/>
      <w:jc w:val="center"/>
    </w:pPr>
    <w:rPr>
      <w:rFonts w:ascii="Huawei Sans" w:eastAsia="方正兰亭黑简体" w:hAnsi="Huawei Sans" w:cs="Huawei Sans"/>
      <w:sz w:val="21"/>
      <w:szCs w:val="21"/>
      <w:lang w:val="zh-CN"/>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b">
    <w:name w:val="4.任务 字符"/>
    <w:basedOn w:val="ItemList0"/>
    <w:link w:val="4a"/>
    <w:rsid w:val="004E0098"/>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4E1551"/>
    <w:rPr>
      <w:rFonts w:ascii="Huawei Sans" w:eastAsia="方正兰亭黑简体" w:hAnsi="Huawei Sans" w:cs="Huawei Sans"/>
      <w:snapToGrid w:val="0"/>
      <w:sz w:val="21"/>
      <w:szCs w:val="21"/>
      <w:lang w:val="zh-CN"/>
    </w:rPr>
  </w:style>
  <w:style w:type="paragraph" w:customStyle="1" w:styleId="64">
    <w:name w:val="6.前言"/>
    <w:basedOn w:val="Heading1NoNumber"/>
    <w:link w:val="65"/>
    <w:autoRedefine/>
    <w:qFormat/>
    <w:rsid w:val="00F73F7D"/>
  </w:style>
  <w:style w:type="paragraph" w:customStyle="1" w:styleId="74">
    <w:name w:val="7.简介标题"/>
    <w:basedOn w:val="a2"/>
    <w:link w:val="75"/>
    <w:autoRedefine/>
    <w:qFormat/>
    <w:rsid w:val="00F73F7D"/>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C11E5E"/>
    <w:rPr>
      <w:rFonts w:ascii="HuaweiSans-Regular" w:eastAsia="方正兰亭黑简体" w:hAnsi="HuaweiSans-Regular" w:cs="微软雅黑"/>
      <w:b/>
      <w:bCs/>
      <w:kern w:val="2"/>
      <w:sz w:val="44"/>
      <w:szCs w:val="44"/>
    </w:rPr>
  </w:style>
  <w:style w:type="paragraph" w:customStyle="1" w:styleId="84">
    <w:name w:val="8.前言标题"/>
    <w:basedOn w:val="1e"/>
    <w:link w:val="85"/>
    <w:autoRedefine/>
    <w:qFormat/>
    <w:rsid w:val="00F73F7D"/>
    <w:rPr>
      <w:noProof/>
    </w:rPr>
  </w:style>
  <w:style w:type="character" w:customStyle="1" w:styleId="2Char">
    <w:name w:val="标题 2 Char"/>
    <w:aliases w:val="ALT+2 Char"/>
    <w:basedOn w:val="a3"/>
    <w:link w:val="2"/>
    <w:rsid w:val="004E0098"/>
    <w:rPr>
      <w:rFonts w:ascii="Huawei Sans" w:eastAsia="方正兰亭黑简体" w:hAnsi="Huawei Sans" w:cs="Book Antiqua"/>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C11E5E"/>
    <w:rPr>
      <w:rFonts w:ascii="微软雅黑" w:eastAsia="微软雅黑" w:hAnsi="微软雅黑" w:cs="微软雅黑"/>
      <w:bCs w:val="0"/>
      <w:noProof/>
      <w:sz w:val="36"/>
      <w:szCs w:val="36"/>
      <w:lang w:eastAsia="en-US"/>
    </w:rPr>
  </w:style>
  <w:style w:type="character" w:customStyle="1" w:styleId="3Char">
    <w:name w:val="标题 3 Char"/>
    <w:aliases w:val="ALT+3 Char"/>
    <w:basedOn w:val="a3"/>
    <w:link w:val="3"/>
    <w:rsid w:val="004E0098"/>
    <w:rPr>
      <w:rFonts w:ascii="Huawei Sans" w:eastAsia="方正兰亭黑简体" w:hAnsi="Huawei Sans" w:cs="微软雅黑"/>
      <w:noProof/>
      <w:sz w:val="32"/>
      <w:szCs w:val="32"/>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F73F7D"/>
    <w:rPr>
      <w:rFonts w:ascii="HuaweiSans-Regular" w:eastAsia="方正兰亭黑简体" w:hAnsi="HuaweiSans-Regular" w:cs="微软雅黑"/>
      <w:noProof/>
      <w:sz w:val="21"/>
      <w:szCs w:val="32"/>
    </w:rPr>
  </w:style>
  <w:style w:type="table" w:customStyle="1" w:styleId="affff4">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0F5ECC"/>
    <w:rPr>
      <w:rFonts w:ascii="Huawei Sans" w:eastAsia="方正兰亭黑简体" w:hAnsi="Huawei Sans" w:cs="Huawei Sans"/>
      <w:sz w:val="21"/>
    </w:rPr>
  </w:style>
  <w:style w:type="paragraph" w:customStyle="1" w:styleId="50">
    <w:name w:val="5.表格标题"/>
    <w:basedOn w:val="a2"/>
    <w:link w:val="5c"/>
    <w:autoRedefine/>
    <w:qFormat/>
    <w:rsid w:val="004E0098"/>
    <w:pPr>
      <w:keepNext/>
      <w:numPr>
        <w:ilvl w:val="8"/>
        <w:numId w:val="4"/>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3"/>
    <w:autoRedefine/>
    <w:qFormat/>
    <w:rsid w:val="00C11E5E"/>
    <w:pPr>
      <w:keepNext/>
      <w:numPr>
        <w:ilvl w:val="7"/>
        <w:numId w:val="4"/>
      </w:numPr>
      <w:topLinePunct w:val="0"/>
      <w:spacing w:after="160" w:line="240" w:lineRule="auto"/>
      <w:ind w:left="1021"/>
      <w:jc w:val="center"/>
    </w:pPr>
    <w:rPr>
      <w:rFonts w:ascii="HuaweiSans-Regular" w:eastAsia="方正兰亭黑简体" w:hAnsi="HuaweiSans-Regular"/>
      <w:b/>
      <w:spacing w:val="-4"/>
      <w:sz w:val="24"/>
      <w:szCs w:val="24"/>
    </w:rPr>
  </w:style>
  <w:style w:type="character" w:customStyle="1" w:styleId="93">
    <w:name w:val="9.图片标题 字符"/>
    <w:basedOn w:val="a3"/>
    <w:link w:val="9"/>
    <w:rsid w:val="00C11E5E"/>
    <w:rPr>
      <w:rFonts w:ascii="HuaweiSans-Regular" w:eastAsia="方正兰亭黑简体" w:hAnsi="HuaweiSans-Regular" w:cs="微软雅黑"/>
      <w:b/>
      <w:spacing w:val="-4"/>
      <w:sz w:val="24"/>
      <w:szCs w:val="24"/>
    </w:rPr>
  </w:style>
  <w:style w:type="character" w:customStyle="1" w:styleId="5c">
    <w:name w:val="5.表格标题 字符"/>
    <w:basedOn w:val="a3"/>
    <w:link w:val="50"/>
    <w:rsid w:val="004E0098"/>
    <w:rPr>
      <w:rFonts w:ascii="Huawei Sans" w:eastAsia="方正兰亭黑简体" w:hAnsi="Huawei Sans" w:cs="微软雅黑"/>
      <w:b/>
      <w:spacing w:val="-4"/>
      <w:sz w:val="24"/>
      <w:szCs w:val="24"/>
    </w:rPr>
  </w:style>
  <w:style w:type="paragraph" w:styleId="affff5">
    <w:name w:val="No Spacing"/>
    <w:uiPriority w:val="1"/>
    <w:rsid w:val="004A31D9"/>
    <w:pPr>
      <w:topLinePunct/>
      <w:adjustRightInd w:val="0"/>
      <w:snapToGrid w:val="0"/>
      <w:ind w:left="1134"/>
    </w:pPr>
    <w:rPr>
      <w:rFonts w:ascii="微软雅黑" w:eastAsia="微软雅黑" w:hAnsi="微软雅黑" w:cs="微软雅黑"/>
    </w:rPr>
  </w:style>
  <w:style w:type="character" w:styleId="affff6">
    <w:name w:val="Intense Emphasis"/>
    <w:basedOn w:val="a3"/>
    <w:uiPriority w:val="21"/>
    <w:rsid w:val="004A31D9"/>
    <w:rPr>
      <w:rFonts w:ascii="微软雅黑" w:eastAsia="微软雅黑" w:hAnsi="微软雅黑" w:cs="微软雅黑"/>
      <w:i/>
      <w:iCs/>
      <w:color w:val="4F81BD" w:themeColor="accent1"/>
    </w:rPr>
  </w:style>
  <w:style w:type="paragraph" w:styleId="affff7">
    <w:name w:val="Quote"/>
    <w:basedOn w:val="a2"/>
    <w:next w:val="a2"/>
    <w:link w:val="Char5"/>
    <w:uiPriority w:val="29"/>
    <w:rsid w:val="004A31D9"/>
    <w:pPr>
      <w:spacing w:before="200" w:after="160"/>
      <w:ind w:left="864" w:right="864"/>
      <w:jc w:val="center"/>
    </w:pPr>
    <w:rPr>
      <w:i/>
      <w:iCs/>
      <w:color w:val="404040" w:themeColor="text1" w:themeTint="BF"/>
    </w:rPr>
  </w:style>
  <w:style w:type="character" w:customStyle="1" w:styleId="Char5">
    <w:name w:val="引用 Char"/>
    <w:basedOn w:val="a3"/>
    <w:link w:val="affff7"/>
    <w:uiPriority w:val="29"/>
    <w:rsid w:val="004A31D9"/>
    <w:rPr>
      <w:rFonts w:ascii="微软雅黑" w:eastAsia="微软雅黑" w:hAnsi="微软雅黑" w:cs="微软雅黑"/>
      <w:i/>
      <w:iCs/>
      <w:color w:val="404040" w:themeColor="text1" w:themeTint="BF"/>
    </w:rPr>
  </w:style>
  <w:style w:type="paragraph" w:styleId="affff8">
    <w:name w:val="Intense Quote"/>
    <w:basedOn w:val="a2"/>
    <w:next w:val="a2"/>
    <w:link w:val="Char6"/>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6">
    <w:name w:val="明显引用 Char"/>
    <w:basedOn w:val="a3"/>
    <w:link w:val="affff8"/>
    <w:uiPriority w:val="30"/>
    <w:rsid w:val="004A31D9"/>
    <w:rPr>
      <w:rFonts w:ascii="微软雅黑" w:eastAsia="微软雅黑" w:hAnsi="微软雅黑" w:cs="微软雅黑"/>
      <w:i/>
      <w:iCs/>
      <w:color w:val="4F81BD" w:themeColor="accent1"/>
    </w:rPr>
  </w:style>
  <w:style w:type="character" w:styleId="affff9">
    <w:name w:val="Subtle Reference"/>
    <w:basedOn w:val="a3"/>
    <w:uiPriority w:val="31"/>
    <w:rsid w:val="004A31D9"/>
    <w:rPr>
      <w:rFonts w:ascii="微软雅黑" w:eastAsia="微软雅黑" w:hAnsi="微软雅黑" w:cs="微软雅黑"/>
      <w:smallCaps/>
      <w:color w:val="5A5A5A" w:themeColor="text1" w:themeTint="A5"/>
    </w:rPr>
  </w:style>
  <w:style w:type="character" w:styleId="affffa">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b">
    <w:name w:val="Book Title"/>
    <w:basedOn w:val="a3"/>
    <w:uiPriority w:val="33"/>
    <w:rsid w:val="004A31D9"/>
    <w:rPr>
      <w:rFonts w:ascii="微软雅黑" w:eastAsia="微软雅黑" w:hAnsi="微软雅黑" w:cs="微软雅黑"/>
      <w:b/>
      <w:bCs/>
      <w:i/>
      <w:iCs/>
      <w:spacing w:val="5"/>
    </w:rPr>
  </w:style>
  <w:style w:type="paragraph" w:customStyle="1" w:styleId="affffc">
    <w:name w:val="边框代码"/>
    <w:basedOn w:val="1e"/>
    <w:link w:val="Char7"/>
    <w:qFormat/>
    <w:rsid w:val="003728CA"/>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pPr>
    <w:rPr>
      <w:rFonts w:ascii="Courier New" w:eastAsia="微软雅黑" w:hAnsi="Courier New" w:cs="微软雅黑"/>
      <w:spacing w:val="-4"/>
      <w:kern w:val="2"/>
      <w:szCs w:val="21"/>
      <w:shd w:val="clear" w:color="auto" w:fill="auto"/>
    </w:rPr>
  </w:style>
  <w:style w:type="character" w:customStyle="1" w:styleId="Char7">
    <w:name w:val="边框代码 Char"/>
    <w:basedOn w:val="93"/>
    <w:link w:val="affffc"/>
    <w:rsid w:val="003728CA"/>
    <w:rPr>
      <w:rFonts w:ascii="Courier New" w:eastAsia="微软雅黑" w:hAnsi="Courier New" w:cs="微软雅黑"/>
      <w:b w:val="0"/>
      <w:spacing w:val="-4"/>
      <w:kern w:val="2"/>
      <w:sz w:val="21"/>
      <w:szCs w:val="21"/>
      <w:shd w:val="clear" w:color="auto" w:fill="D9D9D9" w:themeFill="background1" w:themeFillShade="D9"/>
    </w:rPr>
  </w:style>
  <w:style w:type="character" w:customStyle="1" w:styleId="HTMLChar">
    <w:name w:val="HTML 预设格式 Char"/>
    <w:basedOn w:val="a3"/>
    <w:link w:val="HTML8"/>
    <w:uiPriority w:val="99"/>
    <w:semiHidden/>
    <w:rsid w:val="00AA7FEB"/>
    <w:rPr>
      <w:rFonts w:ascii="Courier New" w:eastAsia="微软雅黑" w:hAnsi="Courier New" w:cs="Courier New"/>
    </w:rPr>
  </w:style>
  <w:style w:type="character" w:customStyle="1" w:styleId="md-plain">
    <w:name w:val="md-plain"/>
    <w:basedOn w:val="a3"/>
    <w:rsid w:val="00B416A9"/>
  </w:style>
  <w:style w:type="paragraph" w:customStyle="1" w:styleId="md-end-block">
    <w:name w:val="md-end-block"/>
    <w:basedOn w:val="a2"/>
    <w:rsid w:val="00B416A9"/>
    <w:pPr>
      <w:topLinePunct w:val="0"/>
      <w:adjustRightInd/>
      <w:snapToGrid/>
      <w:spacing w:before="100" w:beforeAutospacing="1" w:after="100" w:afterAutospacing="1" w:line="240" w:lineRule="auto"/>
      <w:ind w:left="0"/>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6957">
      <w:bodyDiv w:val="1"/>
      <w:marLeft w:val="0"/>
      <w:marRight w:val="0"/>
      <w:marTop w:val="0"/>
      <w:marBottom w:val="0"/>
      <w:divBdr>
        <w:top w:val="none" w:sz="0" w:space="0" w:color="auto"/>
        <w:left w:val="none" w:sz="0" w:space="0" w:color="auto"/>
        <w:bottom w:val="none" w:sz="0" w:space="0" w:color="auto"/>
        <w:right w:val="none" w:sz="0" w:space="0" w:color="auto"/>
      </w:divBdr>
    </w:div>
    <w:div w:id="58947593">
      <w:bodyDiv w:val="1"/>
      <w:marLeft w:val="0"/>
      <w:marRight w:val="0"/>
      <w:marTop w:val="0"/>
      <w:marBottom w:val="0"/>
      <w:divBdr>
        <w:top w:val="none" w:sz="0" w:space="0" w:color="auto"/>
        <w:left w:val="none" w:sz="0" w:space="0" w:color="auto"/>
        <w:bottom w:val="none" w:sz="0" w:space="0" w:color="auto"/>
        <w:right w:val="none" w:sz="0" w:space="0" w:color="auto"/>
      </w:divBdr>
    </w:div>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299697476">
      <w:bodyDiv w:val="1"/>
      <w:marLeft w:val="0"/>
      <w:marRight w:val="0"/>
      <w:marTop w:val="0"/>
      <w:marBottom w:val="0"/>
      <w:divBdr>
        <w:top w:val="none" w:sz="0" w:space="0" w:color="auto"/>
        <w:left w:val="none" w:sz="0" w:space="0" w:color="auto"/>
        <w:bottom w:val="none" w:sz="0" w:space="0" w:color="auto"/>
        <w:right w:val="none" w:sz="0" w:space="0" w:color="auto"/>
      </w:divBdr>
      <w:divsChild>
        <w:div w:id="1369640668">
          <w:marLeft w:val="0"/>
          <w:marRight w:val="0"/>
          <w:marTop w:val="0"/>
          <w:marBottom w:val="0"/>
          <w:divBdr>
            <w:top w:val="none" w:sz="0" w:space="0" w:color="auto"/>
            <w:left w:val="none" w:sz="0" w:space="0" w:color="auto"/>
            <w:bottom w:val="none" w:sz="0" w:space="0" w:color="auto"/>
            <w:right w:val="none" w:sz="0" w:space="0" w:color="auto"/>
          </w:divBdr>
          <w:divsChild>
            <w:div w:id="10742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13391">
      <w:bodyDiv w:val="1"/>
      <w:marLeft w:val="0"/>
      <w:marRight w:val="0"/>
      <w:marTop w:val="0"/>
      <w:marBottom w:val="0"/>
      <w:divBdr>
        <w:top w:val="none" w:sz="0" w:space="0" w:color="auto"/>
        <w:left w:val="none" w:sz="0" w:space="0" w:color="auto"/>
        <w:bottom w:val="none" w:sz="0" w:space="0" w:color="auto"/>
        <w:right w:val="none" w:sz="0" w:space="0" w:color="auto"/>
      </w:divBdr>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647132951">
      <w:bodyDiv w:val="1"/>
      <w:marLeft w:val="0"/>
      <w:marRight w:val="0"/>
      <w:marTop w:val="0"/>
      <w:marBottom w:val="0"/>
      <w:divBdr>
        <w:top w:val="none" w:sz="0" w:space="0" w:color="auto"/>
        <w:left w:val="none" w:sz="0" w:space="0" w:color="auto"/>
        <w:bottom w:val="none" w:sz="0" w:space="0" w:color="auto"/>
        <w:right w:val="none" w:sz="0" w:space="0" w:color="auto"/>
      </w:divBdr>
    </w:div>
    <w:div w:id="715927833">
      <w:bodyDiv w:val="1"/>
      <w:marLeft w:val="0"/>
      <w:marRight w:val="0"/>
      <w:marTop w:val="0"/>
      <w:marBottom w:val="0"/>
      <w:divBdr>
        <w:top w:val="none" w:sz="0" w:space="0" w:color="auto"/>
        <w:left w:val="none" w:sz="0" w:space="0" w:color="auto"/>
        <w:bottom w:val="none" w:sz="0" w:space="0" w:color="auto"/>
        <w:right w:val="none" w:sz="0" w:space="0" w:color="auto"/>
      </w:divBdr>
    </w:div>
    <w:div w:id="806513434">
      <w:bodyDiv w:val="1"/>
      <w:marLeft w:val="0"/>
      <w:marRight w:val="0"/>
      <w:marTop w:val="0"/>
      <w:marBottom w:val="0"/>
      <w:divBdr>
        <w:top w:val="none" w:sz="0" w:space="0" w:color="auto"/>
        <w:left w:val="none" w:sz="0" w:space="0" w:color="auto"/>
        <w:bottom w:val="none" w:sz="0" w:space="0" w:color="auto"/>
        <w:right w:val="none" w:sz="0" w:space="0" w:color="auto"/>
      </w:divBdr>
    </w:div>
    <w:div w:id="889806099">
      <w:bodyDiv w:val="1"/>
      <w:marLeft w:val="0"/>
      <w:marRight w:val="0"/>
      <w:marTop w:val="0"/>
      <w:marBottom w:val="0"/>
      <w:divBdr>
        <w:top w:val="none" w:sz="0" w:space="0" w:color="auto"/>
        <w:left w:val="none" w:sz="0" w:space="0" w:color="auto"/>
        <w:bottom w:val="none" w:sz="0" w:space="0" w:color="auto"/>
        <w:right w:val="none" w:sz="0" w:space="0" w:color="auto"/>
      </w:divBdr>
      <w:divsChild>
        <w:div w:id="1959408718">
          <w:marLeft w:val="0"/>
          <w:marRight w:val="0"/>
          <w:marTop w:val="0"/>
          <w:marBottom w:val="0"/>
          <w:divBdr>
            <w:top w:val="none" w:sz="0" w:space="0" w:color="auto"/>
            <w:left w:val="none" w:sz="0" w:space="0" w:color="auto"/>
            <w:bottom w:val="none" w:sz="0" w:space="0" w:color="auto"/>
            <w:right w:val="none" w:sz="0" w:space="0" w:color="auto"/>
          </w:divBdr>
        </w:div>
      </w:divsChild>
    </w:div>
    <w:div w:id="891696739">
      <w:bodyDiv w:val="1"/>
      <w:marLeft w:val="0"/>
      <w:marRight w:val="0"/>
      <w:marTop w:val="0"/>
      <w:marBottom w:val="0"/>
      <w:divBdr>
        <w:top w:val="none" w:sz="0" w:space="0" w:color="auto"/>
        <w:left w:val="none" w:sz="0" w:space="0" w:color="auto"/>
        <w:bottom w:val="none" w:sz="0" w:space="0" w:color="auto"/>
        <w:right w:val="none" w:sz="0" w:space="0" w:color="auto"/>
      </w:divBdr>
      <w:divsChild>
        <w:div w:id="661659184">
          <w:marLeft w:val="0"/>
          <w:marRight w:val="0"/>
          <w:marTop w:val="0"/>
          <w:marBottom w:val="0"/>
          <w:divBdr>
            <w:top w:val="none" w:sz="0" w:space="0" w:color="auto"/>
            <w:left w:val="none" w:sz="0" w:space="0" w:color="auto"/>
            <w:bottom w:val="none" w:sz="0" w:space="0" w:color="auto"/>
            <w:right w:val="none" w:sz="0" w:space="0" w:color="auto"/>
          </w:divBdr>
        </w:div>
      </w:divsChild>
    </w:div>
    <w:div w:id="974675299">
      <w:bodyDiv w:val="1"/>
      <w:marLeft w:val="0"/>
      <w:marRight w:val="0"/>
      <w:marTop w:val="0"/>
      <w:marBottom w:val="0"/>
      <w:divBdr>
        <w:top w:val="none" w:sz="0" w:space="0" w:color="auto"/>
        <w:left w:val="none" w:sz="0" w:space="0" w:color="auto"/>
        <w:bottom w:val="none" w:sz="0" w:space="0" w:color="auto"/>
        <w:right w:val="none" w:sz="0" w:space="0" w:color="auto"/>
      </w:divBdr>
    </w:div>
    <w:div w:id="976107031">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80380699">
      <w:bodyDiv w:val="1"/>
      <w:marLeft w:val="0"/>
      <w:marRight w:val="0"/>
      <w:marTop w:val="0"/>
      <w:marBottom w:val="0"/>
      <w:divBdr>
        <w:top w:val="none" w:sz="0" w:space="0" w:color="auto"/>
        <w:left w:val="none" w:sz="0" w:space="0" w:color="auto"/>
        <w:bottom w:val="none" w:sz="0" w:space="0" w:color="auto"/>
        <w:right w:val="none" w:sz="0" w:space="0" w:color="auto"/>
      </w:divBdr>
    </w:div>
    <w:div w:id="1047527448">
      <w:bodyDiv w:val="1"/>
      <w:marLeft w:val="0"/>
      <w:marRight w:val="0"/>
      <w:marTop w:val="0"/>
      <w:marBottom w:val="0"/>
      <w:divBdr>
        <w:top w:val="none" w:sz="0" w:space="0" w:color="auto"/>
        <w:left w:val="none" w:sz="0" w:space="0" w:color="auto"/>
        <w:bottom w:val="none" w:sz="0" w:space="0" w:color="auto"/>
        <w:right w:val="none" w:sz="0" w:space="0" w:color="auto"/>
      </w:divBdr>
      <w:divsChild>
        <w:div w:id="297686554">
          <w:marLeft w:val="0"/>
          <w:marRight w:val="0"/>
          <w:marTop w:val="0"/>
          <w:marBottom w:val="0"/>
          <w:divBdr>
            <w:top w:val="none" w:sz="0" w:space="0" w:color="auto"/>
            <w:left w:val="none" w:sz="0" w:space="0" w:color="auto"/>
            <w:bottom w:val="none" w:sz="0" w:space="0" w:color="auto"/>
            <w:right w:val="none" w:sz="0" w:space="0" w:color="auto"/>
          </w:divBdr>
          <w:divsChild>
            <w:div w:id="7409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4737">
      <w:bodyDiv w:val="1"/>
      <w:marLeft w:val="0"/>
      <w:marRight w:val="0"/>
      <w:marTop w:val="0"/>
      <w:marBottom w:val="0"/>
      <w:divBdr>
        <w:top w:val="none" w:sz="0" w:space="0" w:color="auto"/>
        <w:left w:val="none" w:sz="0" w:space="0" w:color="auto"/>
        <w:bottom w:val="none" w:sz="0" w:space="0" w:color="auto"/>
        <w:right w:val="none" w:sz="0" w:space="0" w:color="auto"/>
      </w:divBdr>
    </w:div>
    <w:div w:id="1129280451">
      <w:bodyDiv w:val="1"/>
      <w:marLeft w:val="0"/>
      <w:marRight w:val="0"/>
      <w:marTop w:val="0"/>
      <w:marBottom w:val="0"/>
      <w:divBdr>
        <w:top w:val="none" w:sz="0" w:space="0" w:color="auto"/>
        <w:left w:val="none" w:sz="0" w:space="0" w:color="auto"/>
        <w:bottom w:val="none" w:sz="0" w:space="0" w:color="auto"/>
        <w:right w:val="none" w:sz="0" w:space="0" w:color="auto"/>
      </w:divBdr>
    </w:div>
    <w:div w:id="1152873066">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60335627">
      <w:bodyDiv w:val="1"/>
      <w:marLeft w:val="0"/>
      <w:marRight w:val="0"/>
      <w:marTop w:val="0"/>
      <w:marBottom w:val="0"/>
      <w:divBdr>
        <w:top w:val="none" w:sz="0" w:space="0" w:color="auto"/>
        <w:left w:val="none" w:sz="0" w:space="0" w:color="auto"/>
        <w:bottom w:val="none" w:sz="0" w:space="0" w:color="auto"/>
        <w:right w:val="none" w:sz="0" w:space="0" w:color="auto"/>
      </w:divBdr>
    </w:div>
    <w:div w:id="1264875670">
      <w:bodyDiv w:val="1"/>
      <w:marLeft w:val="0"/>
      <w:marRight w:val="0"/>
      <w:marTop w:val="0"/>
      <w:marBottom w:val="0"/>
      <w:divBdr>
        <w:top w:val="none" w:sz="0" w:space="0" w:color="auto"/>
        <w:left w:val="none" w:sz="0" w:space="0" w:color="auto"/>
        <w:bottom w:val="none" w:sz="0" w:space="0" w:color="auto"/>
        <w:right w:val="none" w:sz="0" w:space="0" w:color="auto"/>
      </w:divBdr>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64865106">
      <w:bodyDiv w:val="1"/>
      <w:marLeft w:val="0"/>
      <w:marRight w:val="0"/>
      <w:marTop w:val="0"/>
      <w:marBottom w:val="0"/>
      <w:divBdr>
        <w:top w:val="none" w:sz="0" w:space="0" w:color="auto"/>
        <w:left w:val="none" w:sz="0" w:space="0" w:color="auto"/>
        <w:bottom w:val="none" w:sz="0" w:space="0" w:color="auto"/>
        <w:right w:val="none" w:sz="0" w:space="0" w:color="auto"/>
      </w:divBdr>
    </w:div>
    <w:div w:id="1419520590">
      <w:bodyDiv w:val="1"/>
      <w:marLeft w:val="0"/>
      <w:marRight w:val="0"/>
      <w:marTop w:val="0"/>
      <w:marBottom w:val="0"/>
      <w:divBdr>
        <w:top w:val="none" w:sz="0" w:space="0" w:color="auto"/>
        <w:left w:val="none" w:sz="0" w:space="0" w:color="auto"/>
        <w:bottom w:val="none" w:sz="0" w:space="0" w:color="auto"/>
        <w:right w:val="none" w:sz="0" w:space="0" w:color="auto"/>
      </w:divBdr>
    </w:div>
    <w:div w:id="1473059317">
      <w:bodyDiv w:val="1"/>
      <w:marLeft w:val="0"/>
      <w:marRight w:val="0"/>
      <w:marTop w:val="0"/>
      <w:marBottom w:val="0"/>
      <w:divBdr>
        <w:top w:val="none" w:sz="0" w:space="0" w:color="auto"/>
        <w:left w:val="none" w:sz="0" w:space="0" w:color="auto"/>
        <w:bottom w:val="none" w:sz="0" w:space="0" w:color="auto"/>
        <w:right w:val="none" w:sz="0" w:space="0" w:color="auto"/>
      </w:divBdr>
    </w:div>
    <w:div w:id="1482424452">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84500877">
      <w:bodyDiv w:val="1"/>
      <w:marLeft w:val="0"/>
      <w:marRight w:val="0"/>
      <w:marTop w:val="0"/>
      <w:marBottom w:val="0"/>
      <w:divBdr>
        <w:top w:val="none" w:sz="0" w:space="0" w:color="auto"/>
        <w:left w:val="none" w:sz="0" w:space="0" w:color="auto"/>
        <w:bottom w:val="none" w:sz="0" w:space="0" w:color="auto"/>
        <w:right w:val="none" w:sz="0" w:space="0" w:color="auto"/>
      </w:divBdr>
    </w:div>
    <w:div w:id="1821770285">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62013824">
      <w:bodyDiv w:val="1"/>
      <w:marLeft w:val="0"/>
      <w:marRight w:val="0"/>
      <w:marTop w:val="0"/>
      <w:marBottom w:val="0"/>
      <w:divBdr>
        <w:top w:val="none" w:sz="0" w:space="0" w:color="auto"/>
        <w:left w:val="none" w:sz="0" w:space="0" w:color="auto"/>
        <w:bottom w:val="none" w:sz="0" w:space="0" w:color="auto"/>
        <w:right w:val="none" w:sz="0" w:space="0" w:color="auto"/>
      </w:divBdr>
    </w:div>
    <w:div w:id="1960142859">
      <w:bodyDiv w:val="1"/>
      <w:marLeft w:val="0"/>
      <w:marRight w:val="0"/>
      <w:marTop w:val="0"/>
      <w:marBottom w:val="0"/>
      <w:divBdr>
        <w:top w:val="none" w:sz="0" w:space="0" w:color="auto"/>
        <w:left w:val="none" w:sz="0" w:space="0" w:color="auto"/>
        <w:bottom w:val="none" w:sz="0" w:space="0" w:color="auto"/>
        <w:right w:val="none" w:sz="0" w:space="0" w:color="auto"/>
      </w:divBdr>
    </w:div>
    <w:div w:id="208564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the.earth.li/~sgtatham/putty/latest/w32/putty-0.74-installer.msi" TargetMode="External"/><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www.huaweicloud.com/?locale=zh-cn"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hyperlink" Target="https://the.earth.li/~sgtatham/putty/latest/w64/putty-64bit-0.74-installer.ms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ee.com/github-5407963/oasys_mysql" TargetMode="External"/><Relationship Id="rId41" Type="http://schemas.openxmlformats.org/officeDocument/2006/relationships/hyperlink" Target="https://www.huaweicloud.com/?locale=zh-cn"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inscp.net/eng/download.php"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1.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git-scm.com/downloads" TargetMode="Externa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C006E15-FA2A-475B-A175-77EDBE158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516</TotalTime>
  <Pages>53</Pages>
  <Words>3759</Words>
  <Characters>21428</Characters>
  <Application>Microsoft Office Word</Application>
  <DocSecurity>0</DocSecurity>
  <Lines>178</Lines>
  <Paragraphs>50</Paragraphs>
  <ScaleCrop>false</ScaleCrop>
  <Company>Huawei Technologies Co.,Ltd.</Company>
  <LinksUpToDate>false</LinksUpToDate>
  <CharactersWithSpaces>25137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wangtengyanzjhw</cp:lastModifiedBy>
  <cp:revision>134</cp:revision>
  <cp:lastPrinted>2016-11-21T02:33:00Z</cp:lastPrinted>
  <dcterms:created xsi:type="dcterms:W3CDTF">2020-08-20T03:18:00Z</dcterms:created>
  <dcterms:modified xsi:type="dcterms:W3CDTF">2020-11-30T00:43:00Z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(3)GMGpyLeNETH9I2W0J+wScplc72Bufhk5T1wtitvakO4MACk6FySPCzJhPsyYRUz8WxWWXyEx
rk8CE9VVZVeBDIzY5DvmUD27bscCKMreFYQxrvhyo4/ol0IbWpsk/+P5onCSj7GOG/H5C+FF
mYQ7kBa3XTFmsL2NhrnDgqD1xLPbnfvdZxdUDgqJpRiwBUhZZ5gAUGDnCQTbkNJBcO9RQYRe
0w1x/+PLU98rwFK7pQ</vt:lpwstr>
  </property>
  <property fmtid="{D5CDD505-2E9C-101B-9397-08002B2CF9AE}" pid="15" name="_2015_ms_pID_7253431">
    <vt:lpwstr>/Cuyx7veey/NrXmfKhfTpAsmyKmBentUvba16kNnhywndcPMyVJv8T
jpxobLU8OHJI8LAD5PxupXp4S0C6/KplI2itH+wfll3WEu8XG7/PEnCW5CRYz8RUgLShZnMa
SsIX+cA3XNyP01L7l39kCpEkoleXDW7VPYoaxgtXAEaIKOBWrI/+AtwF66iA77+p2ThX5CIb
NdZnrPMerqNJSYa65g7MJhhNIMTp6IB+G4+m</vt:lpwstr>
  </property>
  <property fmtid="{D5CDD505-2E9C-101B-9397-08002B2CF9AE}" pid="16" name="ContentTypeId">
    <vt:lpwstr>0x010100CC226774B8D87F4D92D9D1F6859ED44E</vt:lpwstr>
  </property>
  <property fmtid="{D5CDD505-2E9C-101B-9397-08002B2CF9AE}" pid="17" name="_2015_ms_pID_7253432">
    <vt:lpwstr>Qg==</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1606564965</vt:lpwstr>
  </property>
</Properties>
</file>