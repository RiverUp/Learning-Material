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794573" w14:textId="787A2AB2" w:rsidR="0020153C" w:rsidRPr="006651F6" w:rsidRDefault="0020153C" w:rsidP="0020153C">
      <w:pPr>
        <w:ind w:left="0"/>
        <w:rPr>
          <w:rFonts w:ascii="HuaweiSans-Regular" w:eastAsia="方正兰亭黑简体" w:hAnsi="HuaweiSans-Regular" w:hint="eastAsia"/>
        </w:rPr>
      </w:pPr>
    </w:p>
    <w:p w14:paraId="76F115D5" w14:textId="77777777" w:rsidR="00E75EA5" w:rsidRPr="006651F6" w:rsidRDefault="00E75EA5" w:rsidP="0073326B">
      <w:pPr>
        <w:pStyle w:val="5a"/>
        <w:rPr>
          <w:rFonts w:hint="eastAsia"/>
        </w:rPr>
      </w:pPr>
      <w:bookmarkStart w:id="0" w:name="_GoBack"/>
      <w:bookmarkEnd w:id="0"/>
    </w:p>
    <w:p w14:paraId="1250B36E" w14:textId="77777777" w:rsidR="00E75EA5" w:rsidRPr="006651F6" w:rsidRDefault="00E75EA5" w:rsidP="00E75EA5">
      <w:pPr>
        <w:rPr>
          <w:rFonts w:ascii="HuaweiSans-Regular" w:eastAsia="方正兰亭黑简体" w:hAnsi="HuaweiSans-Regular" w:hint="eastAsia"/>
        </w:rPr>
      </w:pPr>
    </w:p>
    <w:p w14:paraId="196A4D35" w14:textId="17E4ED32" w:rsidR="00E75EA5" w:rsidRPr="006651F6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5D450DE1" w14:textId="5308AE08" w:rsidR="00E75EA5" w:rsidRPr="006651F6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0F0948E5" w14:textId="409E85B5" w:rsidR="00E75EA5" w:rsidRPr="006651F6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1C7C3611" w14:textId="77777777" w:rsidR="00E75EA5" w:rsidRPr="006651F6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2B63D2A6" w14:textId="77777777" w:rsidR="0020153C" w:rsidRPr="006651F6" w:rsidRDefault="0020153C" w:rsidP="0020153C">
      <w:pPr>
        <w:ind w:left="0"/>
        <w:rPr>
          <w:rFonts w:ascii="HuaweiSans-Regular" w:eastAsia="方正兰亭黑简体" w:hAnsi="HuaweiSans-Regular" w:hint="eastAsia"/>
        </w:rPr>
      </w:pPr>
    </w:p>
    <w:p w14:paraId="1E20AA9F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2DDDC87" w14:textId="1E630606" w:rsidR="00210849" w:rsidRDefault="00210849" w:rsidP="0020153C">
      <w:pPr>
        <w:pStyle w:val="Cover2"/>
        <w:rPr>
          <w:rFonts w:ascii="HuaweiSans-Regular" w:eastAsia="方正兰亭黑简体" w:hAnsi="HuaweiSans-Regular" w:hint="eastAsia"/>
          <w:sz w:val="72"/>
          <w:szCs w:val="72"/>
          <w:lang w:eastAsia="zh-CN"/>
        </w:rPr>
      </w:pPr>
      <w:r w:rsidRPr="00210849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鲲鹏云手机实验</w:t>
      </w:r>
    </w:p>
    <w:p w14:paraId="45427A13" w14:textId="7AD437E6" w:rsidR="0020153C" w:rsidRPr="006651F6" w:rsidRDefault="00DD3926" w:rsidP="0020153C">
      <w:pPr>
        <w:pStyle w:val="Cover2"/>
        <w:rPr>
          <w:rFonts w:ascii="HuaweiSans-Regular" w:eastAsia="方正兰亭黑简体" w:hAnsi="HuaweiSans-Regular" w:hint="eastAsia"/>
          <w:sz w:val="72"/>
          <w:szCs w:val="72"/>
          <w:lang w:eastAsia="zh-CN"/>
        </w:rPr>
      </w:pPr>
      <w:r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云手机</w:t>
      </w:r>
      <w:r w:rsidR="00F316AC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控制</w:t>
      </w:r>
      <w:r w:rsidR="00F316AC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app</w:t>
      </w:r>
      <w:r w:rsidR="00F316AC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开发</w:t>
      </w:r>
    </w:p>
    <w:p w14:paraId="22520186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F112442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0FA8C2C2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8444A97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EEE72F3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2ED3664" w14:textId="414C8387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F5EACC8" w14:textId="5E174D38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EFA5202" w14:textId="2428E973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090A8A2" w14:textId="1B7B2006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885321" w14:textId="51EA07BB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A377C9C" w14:textId="5DB420D2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ED191B9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8D05E2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CB96A1D" w14:textId="77777777" w:rsidR="00213E96" w:rsidRPr="006651F6" w:rsidRDefault="00213E96" w:rsidP="00213E96">
      <w:pPr>
        <w:pStyle w:val="Cover2"/>
        <w:jc w:val="left"/>
        <w:rPr>
          <w:rFonts w:ascii="HuaweiSans-Regular" w:eastAsia="方正兰亭黑简体" w:hAnsi="HuaweiSans-Regular" w:hint="eastAsia"/>
          <w:lang w:eastAsia="zh-CN"/>
        </w:rPr>
      </w:pPr>
    </w:p>
    <w:p w14:paraId="7028DA36" w14:textId="14CA7C1E" w:rsidR="00213E96" w:rsidRPr="006651F6" w:rsidRDefault="00342110" w:rsidP="00213E96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6651F6">
        <w:rPr>
          <w:rFonts w:ascii="HuaweiSans-Regular" w:eastAsia="方正兰亭黑简体" w:hAnsi="HuaweiSans-Regular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6651F6" w:rsidRDefault="00213E96" w:rsidP="00213E96">
      <w:pPr>
        <w:rPr>
          <w:rFonts w:ascii="HuaweiSans-Regular" w:eastAsia="方正兰亭黑简体" w:hAnsi="HuaweiSans-Regular" w:hint="eastAsia"/>
        </w:rPr>
      </w:pPr>
      <w:r w:rsidRPr="006651F6">
        <w:rPr>
          <w:rFonts w:ascii="HuaweiSans-Regular" w:eastAsia="方正兰亭黑简体" w:hAnsi="HuaweiSans-Regular"/>
          <w:caps/>
        </w:rPr>
        <w:fldChar w:fldCharType="begin"/>
      </w:r>
      <w:r w:rsidRPr="006651F6">
        <w:rPr>
          <w:rFonts w:ascii="HuaweiSans-Regular" w:eastAsia="方正兰亭黑简体" w:hAnsi="HuaweiSans-Regular"/>
          <w:caps/>
        </w:rPr>
        <w:instrText xml:space="preserve"> DOCPROPERTY  Confidential </w:instrText>
      </w:r>
      <w:r w:rsidRPr="006651F6">
        <w:rPr>
          <w:rFonts w:ascii="HuaweiSans-Regular" w:eastAsia="方正兰亭黑简体" w:hAnsi="HuaweiSans-Regular"/>
          <w:caps/>
        </w:rPr>
        <w:fldChar w:fldCharType="end"/>
      </w:r>
    </w:p>
    <w:p w14:paraId="6F7BEF1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6651F6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6651F6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  <w:sectPr w:rsidR="00033B54" w:rsidRPr="006651F6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6651F6">
        <w:rPr>
          <w:rFonts w:ascii="HuaweiSans-Regular" w:eastAsia="方正兰亭黑简体" w:hAnsi="HuaweiSans-Regular"/>
        </w:rPr>
        <w:br w:type="page"/>
      </w:r>
    </w:p>
    <w:bookmarkStart w:id="1" w:name="_Ref218071467" w:displacedByCustomXml="next"/>
    <w:bookmarkStart w:id="2" w:name="_Ref218071624" w:displacedByCustomXml="next"/>
    <w:bookmarkStart w:id="3" w:name="_Ref218071784" w:displacedByCustomXml="next"/>
    <w:bookmarkStart w:id="4" w:name="_Ref218072047" w:displacedByCustomXml="next"/>
    <w:bookmarkStart w:id="5" w:name="_Ref218422894" w:displacedByCustomXml="next"/>
    <w:bookmarkStart w:id="6" w:name="_Ref218422900" w:displacedByCustomXml="next"/>
    <w:bookmarkStart w:id="7" w:name="_Ref218423379" w:displacedByCustomXml="next"/>
    <w:bookmarkStart w:id="8" w:name="_Toc218425197" w:displacedByCustomXml="next"/>
    <w:bookmarkStart w:id="9" w:name="_Toc227138864" w:displacedByCustomXml="next"/>
    <w:bookmarkStart w:id="10" w:name="_Toc437504216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6651F6" w:rsidRDefault="0020153C" w:rsidP="00FD6CD0">
          <w:pPr>
            <w:pStyle w:val="Contents"/>
            <w:rPr>
              <w:rFonts w:hint="eastAsia"/>
            </w:rPr>
          </w:pPr>
          <w:r w:rsidRPr="006651F6">
            <w:rPr>
              <w:lang w:val="zh-CN"/>
            </w:rPr>
            <w:t>目录</w:t>
          </w:r>
        </w:p>
        <w:p w14:paraId="2FBF0865" w14:textId="77777777" w:rsidR="00F316AC" w:rsidRDefault="001B396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rPr>
              <w:rFonts w:hint="eastAsia"/>
              <w:noProof/>
            </w:rPr>
            <w:fldChar w:fldCharType="begin"/>
          </w:r>
          <w:r>
            <w:rPr>
              <w:rFonts w:hint="eastAsia"/>
              <w:noProof/>
            </w:rPr>
            <w:instrText xml:space="preserve"> </w:instrText>
          </w:r>
          <w:r>
            <w:rPr>
              <w:noProof/>
            </w:rPr>
            <w:instrText>TOC \o "1-3" \h \z \u</w:instrText>
          </w:r>
          <w:r>
            <w:rPr>
              <w:rFonts w:hint="eastAsia"/>
              <w:noProof/>
            </w:rPr>
            <w:instrText xml:space="preserve"> </w:instrText>
          </w:r>
          <w:r>
            <w:rPr>
              <w:rFonts w:hint="eastAsia"/>
              <w:noProof/>
            </w:rPr>
            <w:fldChar w:fldCharType="separate"/>
          </w:r>
          <w:hyperlink w:anchor="_Toc44171726" w:history="1">
            <w:r w:rsidR="00F316AC" w:rsidRPr="00F716D3">
              <w:rPr>
                <w:rStyle w:val="ad"/>
                <w:rFonts w:cs="Huawei Sans"/>
                <w:noProof/>
              </w:rPr>
              <w:t>1</w:t>
            </w:r>
            <w:r w:rsidR="00F316AC" w:rsidRPr="00F716D3">
              <w:rPr>
                <w:rStyle w:val="ad"/>
                <w:rFonts w:hint="eastAsia"/>
                <w:noProof/>
              </w:rPr>
              <w:t xml:space="preserve"> </w:t>
            </w:r>
            <w:r w:rsidR="00F316AC" w:rsidRPr="00F716D3">
              <w:rPr>
                <w:rStyle w:val="ad"/>
                <w:rFonts w:hint="eastAsia"/>
                <w:noProof/>
              </w:rPr>
              <w:t>云手机服务使用</w:t>
            </w:r>
            <w:r w:rsidR="00F316AC">
              <w:rPr>
                <w:noProof/>
                <w:webHidden/>
              </w:rPr>
              <w:tab/>
            </w:r>
            <w:r w:rsidR="00F316AC">
              <w:rPr>
                <w:noProof/>
                <w:webHidden/>
              </w:rPr>
              <w:fldChar w:fldCharType="begin"/>
            </w:r>
            <w:r w:rsidR="00F316AC">
              <w:rPr>
                <w:noProof/>
                <w:webHidden/>
              </w:rPr>
              <w:instrText xml:space="preserve"> PAGEREF _Toc44171726 \h </w:instrText>
            </w:r>
            <w:r w:rsidR="00F316AC">
              <w:rPr>
                <w:noProof/>
                <w:webHidden/>
              </w:rPr>
            </w:r>
            <w:r w:rsidR="00F316AC">
              <w:rPr>
                <w:noProof/>
                <w:webHidden/>
              </w:rPr>
              <w:fldChar w:fldCharType="separate"/>
            </w:r>
            <w:r w:rsidR="00210849">
              <w:rPr>
                <w:rFonts w:hint="eastAsia"/>
                <w:noProof/>
                <w:webHidden/>
              </w:rPr>
              <w:t>2</w:t>
            </w:r>
            <w:r w:rsidR="00F316AC">
              <w:rPr>
                <w:noProof/>
                <w:webHidden/>
              </w:rPr>
              <w:fldChar w:fldCharType="end"/>
            </w:r>
          </w:hyperlink>
        </w:p>
        <w:p w14:paraId="4EB1C549" w14:textId="77777777" w:rsidR="00F316AC" w:rsidRDefault="003D43A5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4171727" w:history="1">
            <w:r w:rsidR="00F316AC" w:rsidRPr="00F716D3">
              <w:rPr>
                <w:rStyle w:val="ad"/>
                <w:rFonts w:cs="Huawei Sans"/>
                <w:snapToGrid w:val="0"/>
              </w:rPr>
              <w:t>1.1</w:t>
            </w:r>
            <w:r w:rsidR="00F316AC" w:rsidRPr="00F716D3">
              <w:rPr>
                <w:rStyle w:val="ad"/>
                <w:rFonts w:hint="eastAsia"/>
              </w:rPr>
              <w:t xml:space="preserve"> </w:t>
            </w:r>
            <w:r w:rsidR="00F316AC" w:rsidRPr="00F716D3">
              <w:rPr>
                <w:rStyle w:val="ad"/>
                <w:rFonts w:hint="eastAsia"/>
              </w:rPr>
              <w:t>登录华为公有云</w:t>
            </w:r>
            <w:r w:rsidR="00F316AC">
              <w:rPr>
                <w:webHidden/>
              </w:rPr>
              <w:tab/>
            </w:r>
            <w:r w:rsidR="00F316AC">
              <w:rPr>
                <w:webHidden/>
              </w:rPr>
              <w:fldChar w:fldCharType="begin"/>
            </w:r>
            <w:r w:rsidR="00F316AC">
              <w:rPr>
                <w:webHidden/>
              </w:rPr>
              <w:instrText xml:space="preserve"> PAGEREF _Toc44171727 \h </w:instrText>
            </w:r>
            <w:r w:rsidR="00F316AC">
              <w:rPr>
                <w:webHidden/>
              </w:rPr>
            </w:r>
            <w:r w:rsidR="00F316AC">
              <w:rPr>
                <w:webHidden/>
              </w:rPr>
              <w:fldChar w:fldCharType="separate"/>
            </w:r>
            <w:r w:rsidR="00210849">
              <w:rPr>
                <w:rFonts w:hint="eastAsia"/>
                <w:webHidden/>
              </w:rPr>
              <w:t>2</w:t>
            </w:r>
            <w:r w:rsidR="00F316AC">
              <w:rPr>
                <w:webHidden/>
              </w:rPr>
              <w:fldChar w:fldCharType="end"/>
            </w:r>
          </w:hyperlink>
        </w:p>
        <w:p w14:paraId="14EA5D03" w14:textId="77777777" w:rsidR="00F316AC" w:rsidRDefault="003D43A5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4171728" w:history="1">
            <w:r w:rsidR="00F316AC" w:rsidRPr="00F716D3">
              <w:rPr>
                <w:rStyle w:val="ad"/>
                <w:rFonts w:cs="Huawei Sans"/>
                <w:snapToGrid w:val="0"/>
              </w:rPr>
              <w:t>1.2</w:t>
            </w:r>
            <w:r w:rsidR="00F316AC" w:rsidRPr="00F716D3">
              <w:rPr>
                <w:rStyle w:val="ad"/>
                <w:rFonts w:hint="eastAsia"/>
              </w:rPr>
              <w:t xml:space="preserve"> </w:t>
            </w:r>
            <w:r w:rsidR="00F316AC" w:rsidRPr="00F716D3">
              <w:rPr>
                <w:rStyle w:val="ad"/>
                <w:rFonts w:hint="eastAsia"/>
              </w:rPr>
              <w:t>通过</w:t>
            </w:r>
            <w:r w:rsidR="00F316AC" w:rsidRPr="00F716D3">
              <w:rPr>
                <w:rStyle w:val="ad"/>
              </w:rPr>
              <w:t>Airtest</w:t>
            </w:r>
            <w:r w:rsidR="00F316AC" w:rsidRPr="00F716D3">
              <w:rPr>
                <w:rStyle w:val="ad"/>
                <w:rFonts w:hint="eastAsia"/>
              </w:rPr>
              <w:t>快速获取云手机画面</w:t>
            </w:r>
            <w:r w:rsidR="00F316AC">
              <w:rPr>
                <w:webHidden/>
              </w:rPr>
              <w:tab/>
            </w:r>
            <w:r w:rsidR="00F316AC">
              <w:rPr>
                <w:webHidden/>
              </w:rPr>
              <w:fldChar w:fldCharType="begin"/>
            </w:r>
            <w:r w:rsidR="00F316AC">
              <w:rPr>
                <w:webHidden/>
              </w:rPr>
              <w:instrText xml:space="preserve"> PAGEREF _Toc44171728 \h </w:instrText>
            </w:r>
            <w:r w:rsidR="00F316AC">
              <w:rPr>
                <w:webHidden/>
              </w:rPr>
            </w:r>
            <w:r w:rsidR="00F316AC">
              <w:rPr>
                <w:webHidden/>
              </w:rPr>
              <w:fldChar w:fldCharType="separate"/>
            </w:r>
            <w:r w:rsidR="00210849">
              <w:rPr>
                <w:rFonts w:hint="eastAsia"/>
                <w:webHidden/>
              </w:rPr>
              <w:t>5</w:t>
            </w:r>
            <w:r w:rsidR="00F316AC">
              <w:rPr>
                <w:webHidden/>
              </w:rPr>
              <w:fldChar w:fldCharType="end"/>
            </w:r>
          </w:hyperlink>
        </w:p>
        <w:p w14:paraId="7DFEE73F" w14:textId="77777777" w:rsidR="00F316AC" w:rsidRDefault="003D43A5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44171729" w:history="1">
            <w:r w:rsidR="00F316AC" w:rsidRPr="00F716D3">
              <w:rPr>
                <w:rStyle w:val="ad"/>
                <w:rFonts w:cs="Huawei Sans"/>
                <w:noProof/>
              </w:rPr>
              <w:t>2</w:t>
            </w:r>
            <w:r w:rsidR="00F316AC" w:rsidRPr="00F716D3">
              <w:rPr>
                <w:rStyle w:val="ad"/>
                <w:rFonts w:hint="eastAsia"/>
                <w:noProof/>
              </w:rPr>
              <w:t xml:space="preserve"> </w:t>
            </w:r>
            <w:r w:rsidR="00F316AC" w:rsidRPr="00F716D3">
              <w:rPr>
                <w:rStyle w:val="ad"/>
                <w:rFonts w:hint="eastAsia"/>
                <w:noProof/>
              </w:rPr>
              <w:t>云主机申请</w:t>
            </w:r>
            <w:r w:rsidR="00F316AC">
              <w:rPr>
                <w:noProof/>
                <w:webHidden/>
              </w:rPr>
              <w:tab/>
            </w:r>
            <w:r w:rsidR="00F316AC">
              <w:rPr>
                <w:noProof/>
                <w:webHidden/>
              </w:rPr>
              <w:fldChar w:fldCharType="begin"/>
            </w:r>
            <w:r w:rsidR="00F316AC">
              <w:rPr>
                <w:noProof/>
                <w:webHidden/>
              </w:rPr>
              <w:instrText xml:space="preserve"> PAGEREF _Toc44171729 \h </w:instrText>
            </w:r>
            <w:r w:rsidR="00F316AC">
              <w:rPr>
                <w:noProof/>
                <w:webHidden/>
              </w:rPr>
            </w:r>
            <w:r w:rsidR="00F316AC">
              <w:rPr>
                <w:noProof/>
                <w:webHidden/>
              </w:rPr>
              <w:fldChar w:fldCharType="separate"/>
            </w:r>
            <w:r w:rsidR="00210849">
              <w:rPr>
                <w:rFonts w:hint="eastAsia"/>
                <w:noProof/>
                <w:webHidden/>
              </w:rPr>
              <w:t>10</w:t>
            </w:r>
            <w:r w:rsidR="00F316AC">
              <w:rPr>
                <w:noProof/>
                <w:webHidden/>
              </w:rPr>
              <w:fldChar w:fldCharType="end"/>
            </w:r>
          </w:hyperlink>
        </w:p>
        <w:p w14:paraId="36FA4DB4" w14:textId="77777777" w:rsidR="00F316AC" w:rsidRDefault="003D43A5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4171730" w:history="1">
            <w:r w:rsidR="00F316AC" w:rsidRPr="00F716D3">
              <w:rPr>
                <w:rStyle w:val="ad"/>
                <w:rFonts w:cs="Huawei Sans"/>
                <w:snapToGrid w:val="0"/>
              </w:rPr>
              <w:t>2.1</w:t>
            </w:r>
            <w:r w:rsidR="00F316AC" w:rsidRPr="00F716D3">
              <w:rPr>
                <w:rStyle w:val="ad"/>
                <w:rFonts w:hint="eastAsia"/>
              </w:rPr>
              <w:t xml:space="preserve"> </w:t>
            </w:r>
            <w:r w:rsidR="00F316AC" w:rsidRPr="00F716D3">
              <w:rPr>
                <w:rStyle w:val="ad"/>
                <w:rFonts w:hint="eastAsia"/>
              </w:rPr>
              <w:t>申请云主机</w:t>
            </w:r>
            <w:r w:rsidR="00F316AC">
              <w:rPr>
                <w:webHidden/>
              </w:rPr>
              <w:tab/>
            </w:r>
            <w:r w:rsidR="00F316AC">
              <w:rPr>
                <w:webHidden/>
              </w:rPr>
              <w:fldChar w:fldCharType="begin"/>
            </w:r>
            <w:r w:rsidR="00F316AC">
              <w:rPr>
                <w:webHidden/>
              </w:rPr>
              <w:instrText xml:space="preserve"> PAGEREF _Toc44171730 \h </w:instrText>
            </w:r>
            <w:r w:rsidR="00F316AC">
              <w:rPr>
                <w:webHidden/>
              </w:rPr>
            </w:r>
            <w:r w:rsidR="00F316AC">
              <w:rPr>
                <w:webHidden/>
              </w:rPr>
              <w:fldChar w:fldCharType="separate"/>
            </w:r>
            <w:r w:rsidR="00210849">
              <w:rPr>
                <w:rFonts w:hint="eastAsia"/>
                <w:webHidden/>
              </w:rPr>
              <w:t>10</w:t>
            </w:r>
            <w:r w:rsidR="00F316AC">
              <w:rPr>
                <w:webHidden/>
              </w:rPr>
              <w:fldChar w:fldCharType="end"/>
            </w:r>
          </w:hyperlink>
        </w:p>
        <w:p w14:paraId="3B83C8EF" w14:textId="77777777" w:rsidR="00F316AC" w:rsidRDefault="003D43A5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44171731" w:history="1">
            <w:r w:rsidR="00F316AC" w:rsidRPr="00F716D3">
              <w:rPr>
                <w:rStyle w:val="ad"/>
                <w:rFonts w:cs="Huawei Sans"/>
                <w:noProof/>
              </w:rPr>
              <w:t>3</w:t>
            </w:r>
            <w:r w:rsidR="00F316AC" w:rsidRPr="00F716D3">
              <w:rPr>
                <w:rStyle w:val="ad"/>
                <w:rFonts w:hint="eastAsia"/>
                <w:noProof/>
              </w:rPr>
              <w:t xml:space="preserve"> </w:t>
            </w:r>
            <w:r w:rsidR="00F316AC" w:rsidRPr="00F716D3">
              <w:rPr>
                <w:rStyle w:val="ad"/>
                <w:rFonts w:hint="eastAsia"/>
                <w:noProof/>
              </w:rPr>
              <w:t>启动</w:t>
            </w:r>
            <w:r w:rsidR="00F316AC" w:rsidRPr="00F716D3">
              <w:rPr>
                <w:rStyle w:val="ad"/>
                <w:noProof/>
              </w:rPr>
              <w:t>minicap</w:t>
            </w:r>
            <w:r w:rsidR="00F316AC" w:rsidRPr="00F716D3">
              <w:rPr>
                <w:rStyle w:val="ad"/>
                <w:rFonts w:hint="eastAsia"/>
                <w:noProof/>
              </w:rPr>
              <w:t>和</w:t>
            </w:r>
            <w:r w:rsidR="00F316AC" w:rsidRPr="00F716D3">
              <w:rPr>
                <w:rStyle w:val="ad"/>
                <w:noProof/>
              </w:rPr>
              <w:t>minitouch</w:t>
            </w:r>
            <w:r w:rsidR="00F316AC">
              <w:rPr>
                <w:noProof/>
                <w:webHidden/>
              </w:rPr>
              <w:tab/>
            </w:r>
            <w:r w:rsidR="00F316AC">
              <w:rPr>
                <w:noProof/>
                <w:webHidden/>
              </w:rPr>
              <w:fldChar w:fldCharType="begin"/>
            </w:r>
            <w:r w:rsidR="00F316AC">
              <w:rPr>
                <w:noProof/>
                <w:webHidden/>
              </w:rPr>
              <w:instrText xml:space="preserve"> PAGEREF _Toc44171731 \h </w:instrText>
            </w:r>
            <w:r w:rsidR="00F316AC">
              <w:rPr>
                <w:noProof/>
                <w:webHidden/>
              </w:rPr>
            </w:r>
            <w:r w:rsidR="00F316AC">
              <w:rPr>
                <w:noProof/>
                <w:webHidden/>
              </w:rPr>
              <w:fldChar w:fldCharType="separate"/>
            </w:r>
            <w:r w:rsidR="00210849">
              <w:rPr>
                <w:rFonts w:hint="eastAsia"/>
                <w:noProof/>
                <w:webHidden/>
              </w:rPr>
              <w:t>17</w:t>
            </w:r>
            <w:r w:rsidR="00F316AC">
              <w:rPr>
                <w:noProof/>
                <w:webHidden/>
              </w:rPr>
              <w:fldChar w:fldCharType="end"/>
            </w:r>
          </w:hyperlink>
        </w:p>
        <w:p w14:paraId="49C04ACC" w14:textId="77777777" w:rsidR="00F316AC" w:rsidRDefault="003D43A5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4171732" w:history="1">
            <w:r w:rsidR="00F316AC" w:rsidRPr="00F716D3">
              <w:rPr>
                <w:rStyle w:val="ad"/>
                <w:rFonts w:cs="Huawei Sans"/>
                <w:snapToGrid w:val="0"/>
              </w:rPr>
              <w:t>3.1</w:t>
            </w:r>
            <w:r w:rsidR="00F316AC" w:rsidRPr="00F716D3">
              <w:rPr>
                <w:rStyle w:val="ad"/>
                <w:rFonts w:hint="eastAsia"/>
              </w:rPr>
              <w:t xml:space="preserve"> </w:t>
            </w:r>
            <w:r w:rsidR="00F316AC" w:rsidRPr="00F716D3">
              <w:rPr>
                <w:rStyle w:val="ad"/>
                <w:rFonts w:hint="eastAsia"/>
              </w:rPr>
              <w:t>使用</w:t>
            </w:r>
            <w:r w:rsidR="00F316AC" w:rsidRPr="00F716D3">
              <w:rPr>
                <w:rStyle w:val="ad"/>
              </w:rPr>
              <w:t>ECS</w:t>
            </w:r>
            <w:r w:rsidR="00F316AC" w:rsidRPr="00F716D3">
              <w:rPr>
                <w:rStyle w:val="ad"/>
                <w:rFonts w:hint="eastAsia"/>
              </w:rPr>
              <w:t>登录云手机</w:t>
            </w:r>
            <w:r w:rsidR="00F316AC">
              <w:rPr>
                <w:webHidden/>
              </w:rPr>
              <w:tab/>
            </w:r>
            <w:r w:rsidR="00F316AC">
              <w:rPr>
                <w:webHidden/>
              </w:rPr>
              <w:fldChar w:fldCharType="begin"/>
            </w:r>
            <w:r w:rsidR="00F316AC">
              <w:rPr>
                <w:webHidden/>
              </w:rPr>
              <w:instrText xml:space="preserve"> PAGEREF _Toc44171732 \h </w:instrText>
            </w:r>
            <w:r w:rsidR="00F316AC">
              <w:rPr>
                <w:webHidden/>
              </w:rPr>
            </w:r>
            <w:r w:rsidR="00F316AC">
              <w:rPr>
                <w:webHidden/>
              </w:rPr>
              <w:fldChar w:fldCharType="separate"/>
            </w:r>
            <w:r w:rsidR="00210849">
              <w:rPr>
                <w:rFonts w:hint="eastAsia"/>
                <w:webHidden/>
              </w:rPr>
              <w:t>17</w:t>
            </w:r>
            <w:r w:rsidR="00F316AC">
              <w:rPr>
                <w:webHidden/>
              </w:rPr>
              <w:fldChar w:fldCharType="end"/>
            </w:r>
          </w:hyperlink>
        </w:p>
        <w:p w14:paraId="71024302" w14:textId="77777777" w:rsidR="00F316AC" w:rsidRDefault="003D43A5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4171733" w:history="1">
            <w:r w:rsidR="00F316AC" w:rsidRPr="00F716D3">
              <w:rPr>
                <w:rStyle w:val="ad"/>
                <w:rFonts w:cs="Huawei Sans"/>
                <w:snapToGrid w:val="0"/>
              </w:rPr>
              <w:t>3.2</w:t>
            </w:r>
            <w:r w:rsidR="00F316AC" w:rsidRPr="00F716D3">
              <w:rPr>
                <w:rStyle w:val="ad"/>
                <w:rFonts w:hint="eastAsia"/>
              </w:rPr>
              <w:t xml:space="preserve"> </w:t>
            </w:r>
            <w:r w:rsidR="00F316AC" w:rsidRPr="00F716D3">
              <w:rPr>
                <w:rStyle w:val="ad"/>
                <w:rFonts w:hint="eastAsia"/>
              </w:rPr>
              <w:t>启动</w:t>
            </w:r>
            <w:r w:rsidR="00F316AC" w:rsidRPr="00F716D3">
              <w:rPr>
                <w:rStyle w:val="ad"/>
              </w:rPr>
              <w:t>minicap</w:t>
            </w:r>
            <w:r w:rsidR="00F316AC" w:rsidRPr="00F716D3">
              <w:rPr>
                <w:rStyle w:val="ad"/>
                <w:rFonts w:hint="eastAsia"/>
              </w:rPr>
              <w:t>和</w:t>
            </w:r>
            <w:r w:rsidR="00F316AC" w:rsidRPr="00F716D3">
              <w:rPr>
                <w:rStyle w:val="ad"/>
              </w:rPr>
              <w:t>minitouch</w:t>
            </w:r>
            <w:r w:rsidR="00F316AC">
              <w:rPr>
                <w:webHidden/>
              </w:rPr>
              <w:tab/>
            </w:r>
            <w:r w:rsidR="00F316AC">
              <w:rPr>
                <w:webHidden/>
              </w:rPr>
              <w:fldChar w:fldCharType="begin"/>
            </w:r>
            <w:r w:rsidR="00F316AC">
              <w:rPr>
                <w:webHidden/>
              </w:rPr>
              <w:instrText xml:space="preserve"> PAGEREF _Toc44171733 \h </w:instrText>
            </w:r>
            <w:r w:rsidR="00F316AC">
              <w:rPr>
                <w:webHidden/>
              </w:rPr>
            </w:r>
            <w:r w:rsidR="00F316AC">
              <w:rPr>
                <w:webHidden/>
              </w:rPr>
              <w:fldChar w:fldCharType="separate"/>
            </w:r>
            <w:r w:rsidR="00210849">
              <w:rPr>
                <w:rFonts w:hint="eastAsia"/>
                <w:webHidden/>
              </w:rPr>
              <w:t>17</w:t>
            </w:r>
            <w:r w:rsidR="00F316AC">
              <w:rPr>
                <w:webHidden/>
              </w:rPr>
              <w:fldChar w:fldCharType="end"/>
            </w:r>
          </w:hyperlink>
        </w:p>
        <w:p w14:paraId="7ED187D4" w14:textId="77777777" w:rsidR="00F316AC" w:rsidRDefault="003D43A5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4171734" w:history="1">
            <w:r w:rsidR="00F316AC" w:rsidRPr="00F716D3">
              <w:rPr>
                <w:rStyle w:val="ad"/>
                <w:rFonts w:cs="Huawei Sans"/>
                <w:snapToGrid w:val="0"/>
              </w:rPr>
              <w:t>3.3</w:t>
            </w:r>
            <w:r w:rsidR="00F316AC" w:rsidRPr="00F716D3">
              <w:rPr>
                <w:rStyle w:val="ad"/>
                <w:rFonts w:hint="eastAsia"/>
              </w:rPr>
              <w:t xml:space="preserve"> </w:t>
            </w:r>
            <w:r w:rsidR="00F316AC" w:rsidRPr="00F716D3">
              <w:rPr>
                <w:rStyle w:val="ad"/>
                <w:rFonts w:hint="eastAsia"/>
              </w:rPr>
              <w:t>测试</w:t>
            </w:r>
            <w:r w:rsidR="00F316AC" w:rsidRPr="00F716D3">
              <w:rPr>
                <w:rStyle w:val="ad"/>
              </w:rPr>
              <w:t>minicap</w:t>
            </w:r>
            <w:r w:rsidR="00F316AC" w:rsidRPr="00F716D3">
              <w:rPr>
                <w:rStyle w:val="ad"/>
                <w:rFonts w:hint="eastAsia"/>
              </w:rPr>
              <w:t>和</w:t>
            </w:r>
            <w:r w:rsidR="00F316AC" w:rsidRPr="00F716D3">
              <w:rPr>
                <w:rStyle w:val="ad"/>
              </w:rPr>
              <w:t>minitouch</w:t>
            </w:r>
            <w:r w:rsidR="00F316AC" w:rsidRPr="00F716D3">
              <w:rPr>
                <w:rStyle w:val="ad"/>
                <w:rFonts w:hint="eastAsia"/>
              </w:rPr>
              <w:t>是否运行正常</w:t>
            </w:r>
            <w:r w:rsidR="00F316AC">
              <w:rPr>
                <w:webHidden/>
              </w:rPr>
              <w:tab/>
            </w:r>
            <w:r w:rsidR="00F316AC">
              <w:rPr>
                <w:webHidden/>
              </w:rPr>
              <w:fldChar w:fldCharType="begin"/>
            </w:r>
            <w:r w:rsidR="00F316AC">
              <w:rPr>
                <w:webHidden/>
              </w:rPr>
              <w:instrText xml:space="preserve"> PAGEREF _Toc44171734 \h </w:instrText>
            </w:r>
            <w:r w:rsidR="00F316AC">
              <w:rPr>
                <w:webHidden/>
              </w:rPr>
            </w:r>
            <w:r w:rsidR="00F316AC">
              <w:rPr>
                <w:webHidden/>
              </w:rPr>
              <w:fldChar w:fldCharType="separate"/>
            </w:r>
            <w:r w:rsidR="00210849">
              <w:rPr>
                <w:rFonts w:hint="eastAsia"/>
                <w:webHidden/>
              </w:rPr>
              <w:t>18</w:t>
            </w:r>
            <w:r w:rsidR="00F316AC">
              <w:rPr>
                <w:webHidden/>
              </w:rPr>
              <w:fldChar w:fldCharType="end"/>
            </w:r>
          </w:hyperlink>
        </w:p>
        <w:p w14:paraId="4754C3A1" w14:textId="77777777" w:rsidR="00F316AC" w:rsidRDefault="003D43A5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44171735" w:history="1">
            <w:r w:rsidR="00F316AC" w:rsidRPr="00F716D3">
              <w:rPr>
                <w:rStyle w:val="ad"/>
                <w:rFonts w:cs="Huawei Sans"/>
                <w:noProof/>
              </w:rPr>
              <w:t>4</w:t>
            </w:r>
            <w:r w:rsidR="00F316AC" w:rsidRPr="00F716D3">
              <w:rPr>
                <w:rStyle w:val="ad"/>
                <w:rFonts w:hint="eastAsia"/>
                <w:noProof/>
              </w:rPr>
              <w:t xml:space="preserve"> </w:t>
            </w:r>
            <w:r w:rsidR="00F316AC" w:rsidRPr="00F716D3">
              <w:rPr>
                <w:rStyle w:val="ad"/>
                <w:rFonts w:hint="eastAsia"/>
                <w:noProof/>
              </w:rPr>
              <w:t>华为云手机远程控制</w:t>
            </w:r>
            <w:r w:rsidR="00F316AC" w:rsidRPr="00F716D3">
              <w:rPr>
                <w:rStyle w:val="ad"/>
                <w:noProof/>
              </w:rPr>
              <w:t>app Demo</w:t>
            </w:r>
            <w:r w:rsidR="00F316AC" w:rsidRPr="00F716D3">
              <w:rPr>
                <w:rStyle w:val="ad"/>
                <w:rFonts w:hint="eastAsia"/>
                <w:noProof/>
              </w:rPr>
              <w:t>下载及开发</w:t>
            </w:r>
            <w:r w:rsidR="00F316AC">
              <w:rPr>
                <w:noProof/>
                <w:webHidden/>
              </w:rPr>
              <w:tab/>
            </w:r>
            <w:r w:rsidR="00F316AC">
              <w:rPr>
                <w:noProof/>
                <w:webHidden/>
              </w:rPr>
              <w:fldChar w:fldCharType="begin"/>
            </w:r>
            <w:r w:rsidR="00F316AC">
              <w:rPr>
                <w:noProof/>
                <w:webHidden/>
              </w:rPr>
              <w:instrText xml:space="preserve"> PAGEREF _Toc44171735 \h </w:instrText>
            </w:r>
            <w:r w:rsidR="00F316AC">
              <w:rPr>
                <w:noProof/>
                <w:webHidden/>
              </w:rPr>
            </w:r>
            <w:r w:rsidR="00F316AC">
              <w:rPr>
                <w:noProof/>
                <w:webHidden/>
              </w:rPr>
              <w:fldChar w:fldCharType="separate"/>
            </w:r>
            <w:r w:rsidR="00210849">
              <w:rPr>
                <w:rFonts w:hint="eastAsia"/>
                <w:noProof/>
                <w:webHidden/>
              </w:rPr>
              <w:t>19</w:t>
            </w:r>
            <w:r w:rsidR="00F316AC">
              <w:rPr>
                <w:noProof/>
                <w:webHidden/>
              </w:rPr>
              <w:fldChar w:fldCharType="end"/>
            </w:r>
          </w:hyperlink>
        </w:p>
        <w:p w14:paraId="19E1DBD2" w14:textId="77777777" w:rsidR="00F316AC" w:rsidRDefault="003D43A5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4171736" w:history="1">
            <w:r w:rsidR="00F316AC" w:rsidRPr="00F716D3">
              <w:rPr>
                <w:rStyle w:val="ad"/>
                <w:rFonts w:cs="Huawei Sans"/>
                <w:bCs/>
                <w:snapToGrid w:val="0"/>
              </w:rPr>
              <w:t>4.1</w:t>
            </w:r>
            <w:r w:rsidR="00F316AC" w:rsidRPr="00F716D3">
              <w:rPr>
                <w:rStyle w:val="ad"/>
                <w:rFonts w:cs="Book Antiqua" w:hint="eastAsia"/>
                <w:bCs/>
              </w:rPr>
              <w:t xml:space="preserve"> </w:t>
            </w:r>
            <w:r w:rsidR="00F316AC" w:rsidRPr="00F716D3">
              <w:rPr>
                <w:rStyle w:val="ad"/>
                <w:rFonts w:cs="Book Antiqua" w:hint="eastAsia"/>
                <w:bCs/>
              </w:rPr>
              <w:t>下载</w:t>
            </w:r>
            <w:r w:rsidR="00F316AC" w:rsidRPr="00F716D3">
              <w:rPr>
                <w:rStyle w:val="ad"/>
                <w:rFonts w:cs="Book Antiqua"/>
                <w:bCs/>
              </w:rPr>
              <w:t>Demo</w:t>
            </w:r>
            <w:r w:rsidR="00F316AC" w:rsidRPr="00F716D3">
              <w:rPr>
                <w:rStyle w:val="ad"/>
                <w:rFonts w:cs="Book Antiqua" w:hint="eastAsia"/>
                <w:bCs/>
              </w:rPr>
              <w:t>源代码</w:t>
            </w:r>
            <w:r w:rsidR="00F316AC">
              <w:rPr>
                <w:webHidden/>
              </w:rPr>
              <w:tab/>
            </w:r>
            <w:r w:rsidR="00F316AC">
              <w:rPr>
                <w:webHidden/>
              </w:rPr>
              <w:fldChar w:fldCharType="begin"/>
            </w:r>
            <w:r w:rsidR="00F316AC">
              <w:rPr>
                <w:webHidden/>
              </w:rPr>
              <w:instrText xml:space="preserve"> PAGEREF _Toc44171736 \h </w:instrText>
            </w:r>
            <w:r w:rsidR="00F316AC">
              <w:rPr>
                <w:webHidden/>
              </w:rPr>
            </w:r>
            <w:r w:rsidR="00F316AC">
              <w:rPr>
                <w:webHidden/>
              </w:rPr>
              <w:fldChar w:fldCharType="separate"/>
            </w:r>
            <w:r w:rsidR="00210849">
              <w:rPr>
                <w:rFonts w:hint="eastAsia"/>
                <w:webHidden/>
              </w:rPr>
              <w:t>19</w:t>
            </w:r>
            <w:r w:rsidR="00F316AC">
              <w:rPr>
                <w:webHidden/>
              </w:rPr>
              <w:fldChar w:fldCharType="end"/>
            </w:r>
          </w:hyperlink>
        </w:p>
        <w:p w14:paraId="08BAC316" w14:textId="77777777" w:rsidR="00F316AC" w:rsidRDefault="003D43A5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4171737" w:history="1">
            <w:r w:rsidR="00F316AC" w:rsidRPr="00F716D3">
              <w:rPr>
                <w:rStyle w:val="ad"/>
                <w:rFonts w:cs="Huawei Sans"/>
                <w:snapToGrid w:val="0"/>
              </w:rPr>
              <w:t>4.2</w:t>
            </w:r>
            <w:r w:rsidR="00F316AC" w:rsidRPr="00F716D3">
              <w:rPr>
                <w:rStyle w:val="ad"/>
                <w:rFonts w:hint="eastAsia"/>
              </w:rPr>
              <w:t xml:space="preserve"> </w:t>
            </w:r>
            <w:r w:rsidR="00F316AC" w:rsidRPr="00F716D3">
              <w:rPr>
                <w:rStyle w:val="ad"/>
                <w:rFonts w:hint="eastAsia"/>
              </w:rPr>
              <w:t>代码开发</w:t>
            </w:r>
            <w:r w:rsidR="00F316AC">
              <w:rPr>
                <w:webHidden/>
              </w:rPr>
              <w:tab/>
            </w:r>
            <w:r w:rsidR="00F316AC">
              <w:rPr>
                <w:webHidden/>
              </w:rPr>
              <w:fldChar w:fldCharType="begin"/>
            </w:r>
            <w:r w:rsidR="00F316AC">
              <w:rPr>
                <w:webHidden/>
              </w:rPr>
              <w:instrText xml:space="preserve"> PAGEREF _Toc44171737 \h </w:instrText>
            </w:r>
            <w:r w:rsidR="00F316AC">
              <w:rPr>
                <w:webHidden/>
              </w:rPr>
            </w:r>
            <w:r w:rsidR="00F316AC">
              <w:rPr>
                <w:webHidden/>
              </w:rPr>
              <w:fldChar w:fldCharType="separate"/>
            </w:r>
            <w:r w:rsidR="00210849">
              <w:rPr>
                <w:rFonts w:hint="eastAsia"/>
                <w:webHidden/>
              </w:rPr>
              <w:t>20</w:t>
            </w:r>
            <w:r w:rsidR="00F316AC">
              <w:rPr>
                <w:webHidden/>
              </w:rPr>
              <w:fldChar w:fldCharType="end"/>
            </w:r>
          </w:hyperlink>
        </w:p>
        <w:p w14:paraId="1A1B1C95" w14:textId="68C8FC11" w:rsidR="00B81DEF" w:rsidRPr="006651F6" w:rsidRDefault="001B3964" w:rsidP="0020153C">
          <w:pPr>
            <w:rPr>
              <w:rFonts w:ascii="HuaweiSans-Regular" w:eastAsia="方正兰亭黑简体" w:hAnsi="HuaweiSans-Regular" w:hint="eastAsia"/>
              <w:lang w:val="zh-CN"/>
            </w:rPr>
          </w:pPr>
          <w:r>
            <w:rPr>
              <w:rFonts w:ascii="HuaweiSans-Regular" w:eastAsia="方正兰亭黑简体" w:hAnsi="HuaweiSans-Regular" w:cs="Book Antiqua" w:hint="eastAsia"/>
              <w:noProof/>
            </w:rPr>
            <w:fldChar w:fldCharType="end"/>
          </w:r>
        </w:p>
      </w:sdtContent>
    </w:sdt>
    <w:p w14:paraId="0B048C6B" w14:textId="6455368F" w:rsidR="00002614" w:rsidRPr="006651F6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lang w:val="zh-CN"/>
        </w:rPr>
      </w:pPr>
      <w:r w:rsidRPr="006651F6">
        <w:rPr>
          <w:rFonts w:ascii="HuaweiSans-Regular" w:eastAsia="方正兰亭黑简体" w:hAnsi="HuaweiSans-Regular"/>
          <w:lang w:val="zh-CN"/>
        </w:rPr>
        <w:br w:type="page"/>
      </w:r>
    </w:p>
    <w:p w14:paraId="47446745" w14:textId="61D10BD2" w:rsidR="004C29C3" w:rsidRPr="006651F6" w:rsidRDefault="00A5139F" w:rsidP="00382C74">
      <w:pPr>
        <w:pStyle w:val="1"/>
        <w:rPr>
          <w:rFonts w:hint="eastAsia"/>
        </w:rPr>
      </w:pPr>
      <w:bookmarkStart w:id="11" w:name="_Toc44171726"/>
      <w:bookmarkStart w:id="12" w:name="_Toc466755571"/>
      <w:bookmarkEnd w:id="10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r>
        <w:rPr>
          <w:rFonts w:hint="eastAsia"/>
        </w:rPr>
        <w:lastRenderedPageBreak/>
        <w:t>云手机</w:t>
      </w:r>
      <w:r w:rsidR="004C29C3">
        <w:rPr>
          <w:rFonts w:hint="eastAsia"/>
        </w:rPr>
        <w:t>服务使用</w:t>
      </w:r>
      <w:bookmarkEnd w:id="11"/>
    </w:p>
    <w:p w14:paraId="263AA7AC" w14:textId="77777777" w:rsidR="004C29C3" w:rsidRDefault="004C29C3" w:rsidP="00382C74">
      <w:pPr>
        <w:pStyle w:val="2"/>
        <w:rPr>
          <w:rFonts w:hint="eastAsia"/>
          <w:lang w:eastAsia="zh-CN"/>
        </w:rPr>
      </w:pPr>
      <w:bookmarkStart w:id="13" w:name="_Toc44171727"/>
      <w:r>
        <w:rPr>
          <w:rFonts w:hint="eastAsia"/>
          <w:lang w:eastAsia="zh-CN"/>
        </w:rPr>
        <w:t>登录华为公有云</w:t>
      </w:r>
      <w:bookmarkEnd w:id="13"/>
    </w:p>
    <w:p w14:paraId="70D8C406" w14:textId="701473B7" w:rsidR="004C29C3" w:rsidRDefault="004C29C3" w:rsidP="004C29C3">
      <w:pPr>
        <w:pStyle w:val="30"/>
        <w:rPr>
          <w:rFonts w:hint="eastAsia"/>
        </w:rPr>
      </w:pPr>
      <w:r>
        <w:rPr>
          <w:rFonts w:hint="eastAsia"/>
        </w:rPr>
        <w:t>在浏览器起中输入华为公有云网址：</w:t>
      </w:r>
      <w:hyperlink r:id="rId13" w:history="1">
        <w:r>
          <w:rPr>
            <w:rStyle w:val="ad"/>
          </w:rPr>
          <w:t>https://www.huaweicloud.com/</w:t>
        </w:r>
      </w:hyperlink>
      <w:r>
        <w:t>（</w:t>
      </w:r>
      <w:r>
        <w:rPr>
          <w:rFonts w:hint="eastAsia"/>
        </w:rPr>
        <w:t>或者直接输入</w:t>
      </w:r>
      <w:r>
        <w:rPr>
          <w:rFonts w:hint="eastAsia"/>
        </w:rPr>
        <w:t>huaweicloud</w:t>
      </w:r>
      <w:r>
        <w:t>.com</w:t>
      </w:r>
      <w:r>
        <w:t>，</w:t>
      </w:r>
      <w:r>
        <w:rPr>
          <w:rFonts w:hint="eastAsia"/>
        </w:rPr>
        <w:t>剩余部分会被自动补齐</w:t>
      </w:r>
      <w:r>
        <w:t>）</w:t>
      </w:r>
    </w:p>
    <w:p w14:paraId="5B445B64" w14:textId="5AFA40D8" w:rsidR="004C29C3" w:rsidRDefault="004C29C3" w:rsidP="004C29C3">
      <w:pPr>
        <w:pStyle w:val="30"/>
        <w:rPr>
          <w:rFonts w:hint="eastAsia"/>
        </w:rPr>
      </w:pPr>
      <w:r>
        <w:rPr>
          <w:rFonts w:hint="eastAsia"/>
        </w:rPr>
        <w:t>登录</w:t>
      </w:r>
    </w:p>
    <w:p w14:paraId="6DB68EF4" w14:textId="5576F3D7" w:rsidR="004C29C3" w:rsidRDefault="004C29C3" w:rsidP="005C570C">
      <w:pPr>
        <w:pStyle w:val="1e"/>
        <w:rPr>
          <w:rFonts w:hint="eastAsia"/>
        </w:rPr>
      </w:pPr>
      <w:r>
        <w:rPr>
          <w:rFonts w:hint="eastAsia"/>
        </w:rPr>
        <w:t>在华为公有云的首页右上方，点击“登录”，在弹出的对话框中输入自己的用户名和密码。如下图：</w:t>
      </w:r>
    </w:p>
    <w:p w14:paraId="4F755798" w14:textId="70CA0C75" w:rsidR="004C29C3" w:rsidRDefault="004C29C3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124CE9CE" wp14:editId="52DE7762">
            <wp:extent cx="3562350" cy="3838575"/>
            <wp:effectExtent l="19050" t="19050" r="19050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838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96C976" w14:textId="1F29FD53" w:rsidR="004C29C3" w:rsidRDefault="005C570C" w:rsidP="004C29C3">
      <w:pPr>
        <w:pStyle w:val="30"/>
        <w:rPr>
          <w:rFonts w:hint="eastAsia"/>
        </w:rPr>
      </w:pPr>
      <w:r>
        <w:rPr>
          <w:rFonts w:hint="eastAsia"/>
        </w:rPr>
        <w:t>进入“云手机”服务</w:t>
      </w:r>
    </w:p>
    <w:p w14:paraId="10CA3400" w14:textId="7DBAF541" w:rsidR="00662165" w:rsidRDefault="00662165" w:rsidP="005C570C">
      <w:pPr>
        <w:pStyle w:val="1e"/>
        <w:rPr>
          <w:rFonts w:hint="eastAsia"/>
        </w:rPr>
      </w:pPr>
      <w:r>
        <w:rPr>
          <w:rFonts w:hint="eastAsia"/>
        </w:rPr>
        <w:t>在首页</w:t>
      </w:r>
      <w:r w:rsidR="005C570C">
        <w:rPr>
          <w:rFonts w:hint="eastAsia"/>
        </w:rPr>
        <w:t>中点击“控制台”，进入控制台页面。</w:t>
      </w:r>
    </w:p>
    <w:p w14:paraId="085FAA37" w14:textId="4E55C5C5" w:rsidR="005C570C" w:rsidRDefault="005C570C" w:rsidP="005C570C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90F55A" wp14:editId="032AA214">
            <wp:extent cx="5448798" cy="970696"/>
            <wp:effectExtent l="19050" t="19050" r="1905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087" cy="9940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D4659B" w14:textId="0116B3EE" w:rsidR="00662165" w:rsidRDefault="005C570C" w:rsidP="005C570C">
      <w:pPr>
        <w:pStyle w:val="1e"/>
        <w:rPr>
          <w:rFonts w:hint="eastAsia"/>
          <w:noProof/>
        </w:rPr>
      </w:pPr>
      <w:r>
        <w:rPr>
          <w:rFonts w:hint="eastAsia"/>
          <w:noProof/>
        </w:rPr>
        <w:t>在控制台页面的最左侧，是常用云服务的快捷按钮，默认没有云手机，在云服务列表中找到“云手机”，然后点击进入。</w:t>
      </w:r>
    </w:p>
    <w:p w14:paraId="5F016F20" w14:textId="0346AB81" w:rsidR="005C570C" w:rsidRDefault="005C570C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92E17C1" wp14:editId="21FE8007">
            <wp:extent cx="5448800" cy="2563276"/>
            <wp:effectExtent l="19050" t="19050" r="19050" b="279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406" cy="2567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824B1C" w14:textId="6E884CCE" w:rsidR="005C570C" w:rsidRDefault="005C570C" w:rsidP="005C570C">
      <w:pPr>
        <w:pStyle w:val="1e"/>
        <w:rPr>
          <w:rFonts w:hint="eastAsia"/>
        </w:rPr>
      </w:pPr>
      <w:r>
        <w:rPr>
          <w:rFonts w:hint="eastAsia"/>
        </w:rPr>
        <w:t>在“云手机”的页面可以看到“服务器管理”和“实例管理”，点击“实例管理”即看到所有的云手机。</w:t>
      </w:r>
    </w:p>
    <w:p w14:paraId="7DF75A24" w14:textId="3DBA14E4" w:rsidR="005C570C" w:rsidRDefault="005C570C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26C0449F" wp14:editId="55A9A064">
            <wp:extent cx="1790700" cy="2438400"/>
            <wp:effectExtent l="19050" t="19050" r="19050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438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BF53B2" w14:textId="677AF3D8" w:rsidR="002F6BAB" w:rsidRDefault="002F6BAB" w:rsidP="005C570C">
      <w:pPr>
        <w:pStyle w:val="1e"/>
        <w:rPr>
          <w:rFonts w:hint="eastAsia"/>
        </w:rPr>
      </w:pPr>
    </w:p>
    <w:p w14:paraId="3E3C3E33" w14:textId="290F2EBC" w:rsidR="00F135C7" w:rsidRDefault="00F135C7" w:rsidP="005C570C">
      <w:pPr>
        <w:pStyle w:val="1e"/>
        <w:rPr>
          <w:rFonts w:hint="eastAsia"/>
        </w:rPr>
      </w:pPr>
      <w:r>
        <w:rPr>
          <w:rFonts w:hint="eastAsia"/>
        </w:rPr>
        <w:t>点击手机，即可进入手机基本操作页面，至此，云手机登录完成，如下图：</w:t>
      </w:r>
    </w:p>
    <w:p w14:paraId="4680BE3C" w14:textId="717A5713" w:rsidR="00F135C7" w:rsidRDefault="00F135C7" w:rsidP="005C570C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6B6A5C" wp14:editId="3630B883">
            <wp:extent cx="5285012" cy="1671922"/>
            <wp:effectExtent l="19050" t="19050" r="11430" b="241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6099" cy="16754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235C46" w14:textId="313F6E61" w:rsidR="00F135C7" w:rsidRDefault="00F135C7" w:rsidP="005C570C">
      <w:pPr>
        <w:pStyle w:val="1e"/>
        <w:rPr>
          <w:rFonts w:hint="eastAsia"/>
        </w:rPr>
      </w:pPr>
      <w:r>
        <w:rPr>
          <w:rFonts w:hint="eastAsia"/>
        </w:rPr>
        <w:t>在手机页面中，可以查看到云手机的相关信息，并且“应用端口”信息中，请记录以下信息：</w:t>
      </w:r>
      <w:r w:rsidRPr="00F135C7">
        <w:rPr>
          <w:rFonts w:hint="eastAsia"/>
        </w:rPr>
        <w:t>云手机监听地址、</w:t>
      </w:r>
      <w:r w:rsidRPr="00F135C7">
        <w:rPr>
          <w:rFonts w:hint="eastAsia"/>
        </w:rPr>
        <w:t>S</w:t>
      </w:r>
      <w:r w:rsidRPr="00F135C7">
        <w:t>SH</w:t>
      </w:r>
      <w:r w:rsidRPr="00F135C7">
        <w:rPr>
          <w:rFonts w:hint="eastAsia"/>
        </w:rPr>
        <w:t>隧道公网</w:t>
      </w:r>
      <w:r w:rsidRPr="00F135C7">
        <w:rPr>
          <w:rFonts w:hint="eastAsia"/>
        </w:rPr>
        <w:t>I</w:t>
      </w:r>
      <w:r w:rsidRPr="00F135C7">
        <w:t>P</w:t>
      </w:r>
    </w:p>
    <w:p w14:paraId="697A3A81" w14:textId="4AEC319F" w:rsidR="00F135C7" w:rsidRDefault="00F135C7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2387834" wp14:editId="1DE7EE59">
            <wp:extent cx="5327296" cy="573190"/>
            <wp:effectExtent l="19050" t="19050" r="6985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6605" cy="5881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E9854D" w14:textId="126781AF" w:rsidR="005C570C" w:rsidRPr="005C570C" w:rsidRDefault="005C570C" w:rsidP="005C570C">
      <w:pPr>
        <w:pStyle w:val="1e"/>
        <w:rPr>
          <w:rFonts w:hint="eastAsia"/>
        </w:rPr>
      </w:pPr>
      <w:r w:rsidRPr="005C570C">
        <w:rPr>
          <w:rFonts w:hint="eastAsia"/>
        </w:rPr>
        <w:t>在本实验中，以上所有的信息由讲师提供。</w:t>
      </w:r>
    </w:p>
    <w:p w14:paraId="33E3048D" w14:textId="681A84D6" w:rsidR="00CB3456" w:rsidRPr="00CB3456" w:rsidRDefault="00CB3456" w:rsidP="00CB3456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hint="eastAsia"/>
        </w:rPr>
        <w:br w:type="page"/>
      </w:r>
    </w:p>
    <w:p w14:paraId="65AF81AE" w14:textId="0B36E278" w:rsidR="00F135C7" w:rsidRPr="002F6BAB" w:rsidRDefault="00DA3E61" w:rsidP="00DA3E61">
      <w:pPr>
        <w:pStyle w:val="2"/>
        <w:rPr>
          <w:rFonts w:hint="eastAsia"/>
          <w:lang w:eastAsia="zh-CN"/>
        </w:rPr>
      </w:pPr>
      <w:bookmarkStart w:id="14" w:name="_Toc44171728"/>
      <w:r w:rsidRPr="00DA3E61">
        <w:rPr>
          <w:rFonts w:hint="eastAsia"/>
          <w:lang w:eastAsia="zh-CN"/>
        </w:rPr>
        <w:lastRenderedPageBreak/>
        <w:t>通过</w:t>
      </w:r>
      <w:r w:rsidRPr="00DA3E61">
        <w:rPr>
          <w:lang w:eastAsia="zh-CN"/>
        </w:rPr>
        <w:t>Airtest</w:t>
      </w:r>
      <w:r w:rsidRPr="00DA3E61">
        <w:rPr>
          <w:lang w:eastAsia="zh-CN"/>
        </w:rPr>
        <w:t>快速获取云手机画面</w:t>
      </w:r>
      <w:bookmarkEnd w:id="14"/>
    </w:p>
    <w:p w14:paraId="4D688357" w14:textId="4FBB8983" w:rsidR="002F6BAB" w:rsidRDefault="00DA3E61" w:rsidP="00DA3E61">
      <w:pPr>
        <w:pStyle w:val="30"/>
        <w:rPr>
          <w:rFonts w:hint="eastAsia"/>
        </w:rPr>
      </w:pPr>
      <w:r>
        <w:rPr>
          <w:rFonts w:hint="eastAsia"/>
        </w:rPr>
        <w:t>下载并安装</w:t>
      </w:r>
      <w:r>
        <w:rPr>
          <w:rFonts w:hint="eastAsia"/>
        </w:rPr>
        <w:t>Airtest</w:t>
      </w:r>
    </w:p>
    <w:p w14:paraId="5BA81BEE" w14:textId="4BB4C260" w:rsidR="004C29C3" w:rsidRDefault="00DA3E61" w:rsidP="005C570C">
      <w:pPr>
        <w:pStyle w:val="1e"/>
        <w:rPr>
          <w:rFonts w:hint="eastAsia"/>
        </w:rPr>
      </w:pPr>
      <w:r w:rsidRPr="00DA3E61">
        <w:rPr>
          <w:rFonts w:hint="eastAsia"/>
        </w:rPr>
        <w:t>登录</w:t>
      </w:r>
      <w:r w:rsidRPr="00DA3E61">
        <w:t>Airtest</w:t>
      </w:r>
      <w:r w:rsidRPr="00DA3E61">
        <w:t>官网（</w:t>
      </w:r>
      <w:r w:rsidRPr="00DA3E61">
        <w:t>https://airtest.netease.com/</w:t>
      </w:r>
      <w:r w:rsidRPr="00DA3E61">
        <w:t>），下载符合您操作系统的版本并安装。目前已支持的操作系统包括：</w:t>
      </w:r>
      <w:r w:rsidRPr="00DA3E61">
        <w:t>Windows</w:t>
      </w:r>
      <w:r w:rsidRPr="00DA3E61">
        <w:t>（</w:t>
      </w:r>
      <w:r w:rsidRPr="00DA3E61">
        <w:t>64 bit</w:t>
      </w:r>
      <w:r w:rsidRPr="00DA3E61">
        <w:t>）、</w:t>
      </w:r>
      <w:r w:rsidRPr="00DA3E61">
        <w:t>Windows</w:t>
      </w:r>
      <w:r w:rsidRPr="00DA3E61">
        <w:t>（</w:t>
      </w:r>
      <w:r w:rsidRPr="00DA3E61">
        <w:t>32 bit</w:t>
      </w:r>
      <w:r w:rsidRPr="00DA3E61">
        <w:t>）、</w:t>
      </w:r>
      <w:r w:rsidRPr="00DA3E61">
        <w:t>MacOS</w:t>
      </w:r>
      <w:r w:rsidRPr="00DA3E61">
        <w:t>、</w:t>
      </w:r>
      <w:r w:rsidRPr="00DA3E61">
        <w:t>Ubuntu</w:t>
      </w:r>
      <w:r w:rsidRPr="00DA3E61">
        <w:t>。</w:t>
      </w:r>
    </w:p>
    <w:p w14:paraId="0FBAF49D" w14:textId="076AEDA2" w:rsidR="003746EB" w:rsidRDefault="003746EB" w:rsidP="003746EB">
      <w:pPr>
        <w:pStyle w:val="30"/>
        <w:rPr>
          <w:rFonts w:hint="eastAsia"/>
        </w:rPr>
      </w:pPr>
      <w:r>
        <w:rPr>
          <w:rFonts w:hint="eastAsia"/>
        </w:rPr>
        <w:t>下载并安装</w:t>
      </w:r>
      <w:r>
        <w:rPr>
          <w:rFonts w:hint="eastAsia"/>
        </w:rPr>
        <w:t>A</w:t>
      </w:r>
      <w:r>
        <w:t>DB</w:t>
      </w:r>
      <w:r>
        <w:rPr>
          <w:rFonts w:hint="eastAsia"/>
        </w:rPr>
        <w:t>工具</w:t>
      </w:r>
    </w:p>
    <w:p w14:paraId="2C2B1940" w14:textId="604B85C8" w:rsidR="003746EB" w:rsidRDefault="003746EB" w:rsidP="005C570C">
      <w:pPr>
        <w:pStyle w:val="1e"/>
        <w:rPr>
          <w:rFonts w:hint="eastAsia"/>
        </w:rPr>
      </w:pPr>
      <w:r w:rsidRPr="003746EB">
        <w:rPr>
          <w:rFonts w:hint="eastAsia"/>
        </w:rPr>
        <w:t>访问</w:t>
      </w:r>
      <w:r w:rsidRPr="003746EB">
        <w:t>https://developer.android.com/studio/releases/platform-tools</w:t>
      </w:r>
      <w:r w:rsidRPr="003746EB">
        <w:t>，在页面右上角切换语言为</w:t>
      </w:r>
      <w:r w:rsidRPr="003746EB">
        <w:t>“English”</w:t>
      </w:r>
      <w:r w:rsidRPr="003746EB">
        <w:t>，选择</w:t>
      </w:r>
      <w:r w:rsidRPr="003746EB">
        <w:t>“Download SDK Platform-Tools for Windows”</w:t>
      </w:r>
      <w:r w:rsidRPr="003746EB">
        <w:t>。</w:t>
      </w:r>
    </w:p>
    <w:p w14:paraId="59234B96" w14:textId="462DA3FE" w:rsidR="003746EB" w:rsidRDefault="003746EB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127DB4A9" wp14:editId="17C8196B">
            <wp:extent cx="5454000" cy="2307600"/>
            <wp:effectExtent l="19050" t="19050" r="13970" b="16510"/>
            <wp:docPr id="28" name="图片 28" descr="https://support.huaweicloud.com/usermanual-cph/zh-cn_image_0223637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pport.huaweicloud.com/usermanual-cph/zh-cn_image_022363797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30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393E4D" w14:textId="624C3273" w:rsidR="003746EB" w:rsidRDefault="003746EB" w:rsidP="005C570C">
      <w:pPr>
        <w:pStyle w:val="1e"/>
        <w:rPr>
          <w:rFonts w:hint="eastAsia"/>
        </w:rPr>
      </w:pPr>
      <w:r w:rsidRPr="003746EB">
        <w:rPr>
          <w:rFonts w:hint="eastAsia"/>
        </w:rPr>
        <w:t>在弹出的对话框中勾选“</w:t>
      </w:r>
      <w:r w:rsidRPr="003746EB">
        <w:t>I have read and agree with the above terms and conditions”</w:t>
      </w:r>
      <w:r w:rsidRPr="003746EB">
        <w:t>，并单击</w:t>
      </w:r>
      <w:r w:rsidRPr="003746EB">
        <w:t>“DOWNLOAD ANDROID SDK PLATFORM-TOOLS FOR WINDOWS”</w:t>
      </w:r>
      <w:r w:rsidRPr="003746EB">
        <w:t>进行下载。</w:t>
      </w:r>
    </w:p>
    <w:p w14:paraId="20384A7C" w14:textId="7D16DF05" w:rsidR="003746EB" w:rsidRPr="004C29C3" w:rsidRDefault="003746EB" w:rsidP="005C570C">
      <w:pPr>
        <w:pStyle w:val="1e"/>
        <w:rPr>
          <w:rFonts w:hint="eastAsia"/>
        </w:rPr>
      </w:pPr>
      <w:r w:rsidRPr="003746EB">
        <w:rPr>
          <w:rFonts w:hint="eastAsia"/>
        </w:rPr>
        <w:t>下载后得到“</w:t>
      </w:r>
      <w:r w:rsidRPr="003746EB">
        <w:t>platform-tools_r29.0.5-windows.zip”</w:t>
      </w:r>
      <w:r w:rsidRPr="003746EB">
        <w:t>文件，解压该</w:t>
      </w:r>
      <w:r w:rsidRPr="003746EB">
        <w:t>zip</w:t>
      </w:r>
      <w:r w:rsidRPr="003746EB">
        <w:t>文件至您选定的目录，例如</w:t>
      </w:r>
      <w:r w:rsidRPr="003746EB">
        <w:t>“C:\Users\Administrator\Downloads”</w:t>
      </w:r>
      <w:r w:rsidRPr="003746EB">
        <w:t>。</w:t>
      </w:r>
    </w:p>
    <w:bookmarkEnd w:id="12"/>
    <w:p w14:paraId="30C68BE4" w14:textId="4EDF54CB" w:rsidR="0020153C" w:rsidRDefault="00DA3E61" w:rsidP="00DA3E61">
      <w:pPr>
        <w:pStyle w:val="30"/>
        <w:rPr>
          <w:rFonts w:hint="eastAsia"/>
        </w:rPr>
      </w:pPr>
      <w:r>
        <w:rPr>
          <w:rFonts w:hint="eastAsia"/>
        </w:rPr>
        <w:t>检查电脑是否安装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服务</w:t>
      </w:r>
    </w:p>
    <w:p w14:paraId="34E1E6E5" w14:textId="423708F2" w:rsidR="00DA3E61" w:rsidRDefault="00DA3E61" w:rsidP="005C570C">
      <w:pPr>
        <w:pStyle w:val="1e"/>
        <w:rPr>
          <w:rFonts w:hint="eastAsia"/>
          <w:shd w:val="clear" w:color="auto" w:fill="FFFFFF"/>
        </w:rPr>
      </w:pPr>
      <w:r>
        <w:rPr>
          <w:rFonts w:hint="eastAsia"/>
        </w:rPr>
        <w:t>在自己电脑上，</w:t>
      </w:r>
      <w:r w:rsidRPr="00DA3E61">
        <w:rPr>
          <w:rFonts w:hint="eastAsia"/>
          <w:shd w:val="clear" w:color="auto" w:fill="FFFFFF"/>
        </w:rPr>
        <w:t>同时按下“</w:t>
      </w:r>
      <w:r w:rsidRPr="00DA3E61">
        <w:rPr>
          <w:shd w:val="clear" w:color="auto" w:fill="FFFFFF"/>
        </w:rPr>
        <w:t>Win + R”</w:t>
      </w:r>
      <w:r w:rsidRPr="00DA3E61">
        <w:rPr>
          <w:shd w:val="clear" w:color="auto" w:fill="FFFFFF"/>
        </w:rPr>
        <w:t>，在打开的</w:t>
      </w:r>
      <w:r w:rsidRPr="00DA3E61">
        <w:rPr>
          <w:shd w:val="clear" w:color="auto" w:fill="FFFFFF"/>
        </w:rPr>
        <w:t>“</w:t>
      </w:r>
      <w:r w:rsidRPr="00DA3E61">
        <w:rPr>
          <w:shd w:val="clear" w:color="auto" w:fill="FFFFFF"/>
        </w:rPr>
        <w:t>运行</w:t>
      </w:r>
      <w:r w:rsidRPr="00DA3E61">
        <w:rPr>
          <w:shd w:val="clear" w:color="auto" w:fill="FFFFFF"/>
        </w:rPr>
        <w:t>”</w:t>
      </w:r>
      <w:r w:rsidRPr="00DA3E61">
        <w:rPr>
          <w:shd w:val="clear" w:color="auto" w:fill="FFFFFF"/>
        </w:rPr>
        <w:t>对话框中输入</w:t>
      </w:r>
      <w:r w:rsidRPr="00DA3E61">
        <w:rPr>
          <w:shd w:val="clear" w:color="auto" w:fill="FFFFFF"/>
        </w:rPr>
        <w:t>cmd</w:t>
      </w:r>
      <w:r w:rsidRPr="00DA3E61">
        <w:rPr>
          <w:shd w:val="clear" w:color="auto" w:fill="FFFFFF"/>
        </w:rPr>
        <w:t>，按</w:t>
      </w:r>
      <w:r w:rsidRPr="00DA3E61">
        <w:rPr>
          <w:shd w:val="clear" w:color="auto" w:fill="FFFFFF"/>
        </w:rPr>
        <w:t>“Enter”</w:t>
      </w:r>
      <w:r w:rsidRPr="00DA3E61">
        <w:rPr>
          <w:shd w:val="clear" w:color="auto" w:fill="FFFFFF"/>
        </w:rPr>
        <w:t>。</w:t>
      </w:r>
    </w:p>
    <w:p w14:paraId="545EFB30" w14:textId="3263E34B" w:rsidR="00DA3E61" w:rsidRDefault="00DA3E61" w:rsidP="005C570C">
      <w:pPr>
        <w:pStyle w:val="1e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输入</w:t>
      </w:r>
      <w:r w:rsidRPr="00DA3E61">
        <w:rPr>
          <w:rStyle w:val="2f3"/>
          <w:rFonts w:hint="eastAsia"/>
          <w:lang w:eastAsia="zh-CN"/>
        </w:rPr>
        <w:t>ssh</w:t>
      </w:r>
      <w:r>
        <w:rPr>
          <w:rFonts w:hint="eastAsia"/>
          <w:shd w:val="clear" w:color="auto" w:fill="FFFFFF"/>
        </w:rPr>
        <w:t>命令，如果没有报错，</w:t>
      </w:r>
      <w:r w:rsidRPr="00DA3E61">
        <w:rPr>
          <w:rFonts w:hint="eastAsia"/>
          <w:shd w:val="clear" w:color="auto" w:fill="FFFFFF"/>
        </w:rPr>
        <w:t>出现下图内容，说明系统自带</w:t>
      </w:r>
      <w:r w:rsidRPr="00DA3E61">
        <w:rPr>
          <w:shd w:val="clear" w:color="auto" w:fill="FFFFFF"/>
        </w:rPr>
        <w:t>SSH</w:t>
      </w:r>
      <w:r w:rsidRPr="00DA3E61">
        <w:rPr>
          <w:shd w:val="clear" w:color="auto" w:fill="FFFFFF"/>
        </w:rPr>
        <w:t>。</w:t>
      </w:r>
    </w:p>
    <w:p w14:paraId="3D13907C" w14:textId="4F228E5C" w:rsidR="00DA3E61" w:rsidRDefault="00DA3E61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727F49A9" wp14:editId="14F861AE">
            <wp:extent cx="5454000" cy="1213200"/>
            <wp:effectExtent l="0" t="0" r="0" b="6350"/>
            <wp:docPr id="19" name="图片 19" descr="https://support.huaweicloud.com/cph_faq/zh-cn_image_0231676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pport.huaweicloud.com/cph_faq/zh-cn_image_023167627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2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CF76" w14:textId="651A2398" w:rsidR="00DA3E61" w:rsidRDefault="00DA3E61" w:rsidP="005C570C">
      <w:pPr>
        <w:pStyle w:val="1e"/>
        <w:rPr>
          <w:rFonts w:hint="eastAsia"/>
        </w:rPr>
      </w:pPr>
      <w:r>
        <w:rPr>
          <w:rFonts w:hint="eastAsia"/>
        </w:rPr>
        <w:t>如果出现</w:t>
      </w:r>
      <w:r w:rsidRPr="00DA3E61">
        <w:rPr>
          <w:rFonts w:hint="eastAsia"/>
        </w:rPr>
        <w:t>下图报错现象，则需要下载</w:t>
      </w:r>
      <w:r w:rsidRPr="00DA3E61">
        <w:t>SSH</w:t>
      </w:r>
      <w:r w:rsidRPr="00DA3E61">
        <w:t>软件，如</w:t>
      </w:r>
      <w:r w:rsidRPr="00DA3E61">
        <w:t>OpenSSH</w:t>
      </w:r>
      <w:r w:rsidRPr="00DA3E61">
        <w:t>。</w:t>
      </w:r>
    </w:p>
    <w:p w14:paraId="36D46E50" w14:textId="305001CE" w:rsidR="00DA3E61" w:rsidRDefault="00DA3E61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223EC10D" wp14:editId="6483D35A">
            <wp:extent cx="3409315" cy="602615"/>
            <wp:effectExtent l="0" t="0" r="635" b="6985"/>
            <wp:docPr id="20" name="图片 20" descr="https://support.huaweicloud.com/cph_faq/zh-cn_image_0231676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pport.huaweicloud.com/cph_faq/zh-cn_image_023167665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21B13" w14:textId="32C950C2" w:rsidR="00DA3E61" w:rsidRDefault="00DA3E61" w:rsidP="005C570C">
      <w:pPr>
        <w:pStyle w:val="1e"/>
        <w:rPr>
          <w:rFonts w:hint="eastAsia"/>
        </w:rPr>
      </w:pPr>
      <w:r w:rsidRPr="00DA3E61">
        <w:rPr>
          <w:rFonts w:hint="eastAsia"/>
        </w:rPr>
        <w:lastRenderedPageBreak/>
        <w:t>可通过如下链接下载：</w:t>
      </w:r>
      <w:r w:rsidRPr="00DA3E61">
        <w:rPr>
          <w:rStyle w:val="2f3"/>
        </w:rPr>
        <w:t>https://www.mls-software.com/files/setupssh-8.1p1-1.exe</w:t>
      </w:r>
    </w:p>
    <w:p w14:paraId="6B44B434" w14:textId="3B3179D1" w:rsidR="00DA3E61" w:rsidRDefault="00DA3E61" w:rsidP="00DA3E61">
      <w:pPr>
        <w:pStyle w:val="30"/>
        <w:rPr>
          <w:rFonts w:hint="eastAsia"/>
        </w:rPr>
      </w:pPr>
      <w:r>
        <w:rPr>
          <w:rFonts w:hint="eastAsia"/>
        </w:rPr>
        <w:t>获取云手机相关信息</w:t>
      </w:r>
    </w:p>
    <w:p w14:paraId="62AA5242" w14:textId="0B114001" w:rsidR="004539DD" w:rsidRPr="004539DD" w:rsidRDefault="004539DD" w:rsidP="005C570C">
      <w:pPr>
        <w:pStyle w:val="1e"/>
        <w:rPr>
          <w:rFonts w:hint="eastAsia"/>
        </w:rPr>
      </w:pPr>
      <w:r w:rsidRPr="004539DD">
        <w:rPr>
          <w:rFonts w:hint="eastAsia"/>
        </w:rPr>
        <w:t>需要输入以下命令来使用</w:t>
      </w:r>
      <w:r w:rsidRPr="004539DD">
        <w:rPr>
          <w:rFonts w:hint="eastAsia"/>
        </w:rPr>
        <w:t>A</w:t>
      </w:r>
      <w:r w:rsidRPr="004539DD">
        <w:t>DB</w:t>
      </w:r>
      <w:r w:rsidRPr="004539DD">
        <w:rPr>
          <w:rFonts w:hint="eastAsia"/>
        </w:rPr>
        <w:t>方式连接云手机，请记录参数对应的值：</w:t>
      </w:r>
    </w:p>
    <w:p w14:paraId="2FD13018" w14:textId="0196CACE" w:rsidR="004539DD" w:rsidRPr="004539DD" w:rsidRDefault="004539DD" w:rsidP="005C570C">
      <w:pPr>
        <w:pStyle w:val="1e"/>
        <w:rPr>
          <w:rFonts w:hint="eastAsia"/>
        </w:rPr>
      </w:pPr>
      <w:r w:rsidRPr="004539DD">
        <w:t xml:space="preserve">ssh -L </w:t>
      </w:r>
      <w:r w:rsidRPr="004539DD">
        <w:t>本地空闲端口</w:t>
      </w:r>
      <w:r w:rsidRPr="004539DD">
        <w:t>:</w:t>
      </w:r>
      <w:r w:rsidRPr="004539DD">
        <w:t>云手机监听地址</w:t>
      </w:r>
      <w:r w:rsidRPr="004539DD">
        <w:t xml:space="preserve"> SSH</w:t>
      </w:r>
      <w:r w:rsidRPr="004539DD">
        <w:t>隧道用户名</w:t>
      </w:r>
      <w:r w:rsidRPr="004539DD">
        <w:t>@</w:t>
      </w:r>
      <w:r w:rsidRPr="004539DD">
        <w:t>公网</w:t>
      </w:r>
      <w:r w:rsidRPr="004539DD">
        <w:t>IP</w:t>
      </w:r>
      <w:r w:rsidRPr="004539DD">
        <w:t>地址</w:t>
      </w:r>
      <w:r w:rsidRPr="004539DD">
        <w:t xml:space="preserve"> -i </w:t>
      </w:r>
      <w:r w:rsidRPr="004539DD">
        <w:t>私钥文件路径</w:t>
      </w:r>
      <w:r w:rsidRPr="004539DD">
        <w:t xml:space="preserve"> -Nf</w:t>
      </w:r>
    </w:p>
    <w:p w14:paraId="36F5AA61" w14:textId="0D7812CB" w:rsidR="00DA3E61" w:rsidRDefault="004539DD" w:rsidP="005C570C">
      <w:pPr>
        <w:pStyle w:val="1e"/>
        <w:rPr>
          <w:rFonts w:hint="eastAsia"/>
        </w:rPr>
      </w:pPr>
      <w:r w:rsidRPr="004539DD">
        <w:rPr>
          <w:rFonts w:hint="eastAsia"/>
        </w:rPr>
        <w:t>首先，</w:t>
      </w:r>
      <w:r w:rsidR="00DA3E61" w:rsidRPr="00DA3E61">
        <w:rPr>
          <w:rFonts w:hint="eastAsia"/>
        </w:rPr>
        <w:t>选择一个本地设备中任意未被占用的端口，用来和云手机建立连接。</w:t>
      </w:r>
    </w:p>
    <w:p w14:paraId="75742227" w14:textId="1A82B757" w:rsidR="004D2C4E" w:rsidRDefault="004D2C4E" w:rsidP="005C570C">
      <w:pPr>
        <w:pStyle w:val="1e"/>
        <w:rPr>
          <w:rFonts w:hint="eastAsia"/>
        </w:rPr>
      </w:pPr>
      <w:r w:rsidRPr="004D2C4E">
        <w:rPr>
          <w:rFonts w:hint="eastAsia"/>
        </w:rPr>
        <w:t>您可以执行</w:t>
      </w:r>
      <w:r w:rsidRPr="004D2C4E">
        <w:rPr>
          <w:rStyle w:val="2f3"/>
        </w:rPr>
        <w:t>netstat -an</w:t>
      </w:r>
      <w:r w:rsidRPr="004D2C4E">
        <w:t>命令，查看端口占用情况：</w:t>
      </w:r>
    </w:p>
    <w:p w14:paraId="23C0498B" w14:textId="43A6F67F" w:rsidR="004D2C4E" w:rsidRDefault="004D2C4E" w:rsidP="005C570C">
      <w:pPr>
        <w:pStyle w:val="1e"/>
        <w:rPr>
          <w:rFonts w:hint="eastAsia"/>
        </w:rPr>
      </w:pPr>
      <w:r w:rsidRPr="004D2C4E">
        <w:rPr>
          <w:rFonts w:hint="eastAsia"/>
        </w:rPr>
        <w:t>如下图，</w:t>
      </w:r>
      <w:r w:rsidRPr="004D2C4E">
        <w:t>6667</w:t>
      </w:r>
      <w:r w:rsidRPr="004D2C4E">
        <w:t>端口已被其他程序占用，而</w:t>
      </w:r>
      <w:r w:rsidRPr="004D2C4E">
        <w:t>1234</w:t>
      </w:r>
      <w:r w:rsidRPr="004D2C4E">
        <w:t>端口空闲。</w:t>
      </w:r>
    </w:p>
    <w:p w14:paraId="774B4D3C" w14:textId="07A67099" w:rsidR="004D2C4E" w:rsidRDefault="004D2C4E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173A55DB" wp14:editId="33FC75D8">
            <wp:extent cx="5280025" cy="1130935"/>
            <wp:effectExtent l="0" t="0" r="0" b="0"/>
            <wp:docPr id="6" name="图片 6" descr="https://support.huaweicloud.com/usermanual-cph/zh-cn_image_0223476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pport.huaweicloud.com/usermanual-cph/zh-cn_image_022347613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BDA7" w14:textId="0676B5DC" w:rsidR="004D2C4E" w:rsidRDefault="004539DD" w:rsidP="005C570C">
      <w:pPr>
        <w:pStyle w:val="1e"/>
        <w:rPr>
          <w:rFonts w:hint="eastAsia"/>
        </w:rPr>
      </w:pPr>
      <w:r w:rsidRPr="00810EA6">
        <w:rPr>
          <w:rFonts w:hint="eastAsia"/>
        </w:rPr>
        <w:t>第二，</w:t>
      </w:r>
      <w:r w:rsidRPr="004539DD">
        <w:rPr>
          <w:rFonts w:hint="eastAsia"/>
        </w:rPr>
        <w:t>云手机</w:t>
      </w:r>
      <w:r>
        <w:rPr>
          <w:rFonts w:hint="eastAsia"/>
        </w:rPr>
        <w:t>监听地址，对应“应用端口”中的</w:t>
      </w:r>
      <w:r w:rsidRPr="004539DD">
        <w:rPr>
          <w:rFonts w:hint="eastAsia"/>
        </w:rPr>
        <w:t>云手机监听地址</w:t>
      </w:r>
      <w:r>
        <w:rPr>
          <w:rFonts w:hint="eastAsia"/>
        </w:rPr>
        <w:t>，例如，根据下图中的信息，地址则为：</w:t>
      </w:r>
      <w:r>
        <w:rPr>
          <w:rFonts w:hint="eastAsia"/>
        </w:rPr>
        <w:t>10.237.0.19</w:t>
      </w:r>
      <w:r w:rsidR="00795E00">
        <w:rPr>
          <w:rFonts w:hint="eastAsia"/>
        </w:rPr>
        <w:t>:</w:t>
      </w:r>
      <w:r w:rsidR="00795E00">
        <w:t>5555</w:t>
      </w:r>
    </w:p>
    <w:p w14:paraId="338748DF" w14:textId="6803649B" w:rsidR="004539DD" w:rsidRDefault="004539DD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5378717" wp14:editId="1E467611">
            <wp:extent cx="5327296" cy="573190"/>
            <wp:effectExtent l="19050" t="19050" r="6985" b="177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6605" cy="5881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17D442" w14:textId="2B52C6F3" w:rsidR="004539DD" w:rsidRDefault="004539DD" w:rsidP="005C570C">
      <w:pPr>
        <w:pStyle w:val="1e"/>
        <w:rPr>
          <w:rFonts w:hint="eastAsia"/>
        </w:rPr>
      </w:pPr>
      <w:r w:rsidRPr="00810EA6">
        <w:rPr>
          <w:rFonts w:hint="eastAsia"/>
        </w:rPr>
        <w:t>第三，</w:t>
      </w:r>
      <w:r w:rsidRPr="004539DD">
        <w:rPr>
          <w:rFonts w:hint="eastAsia"/>
        </w:rPr>
        <w:t>获取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隧道用户名，它指的是</w:t>
      </w:r>
      <w:r w:rsidRPr="004539DD">
        <w:rPr>
          <w:rFonts w:hint="eastAsia"/>
        </w:rPr>
        <w:t>云手机所在区域的项目</w:t>
      </w:r>
      <w:r w:rsidRPr="004539DD">
        <w:t>I</w:t>
      </w:r>
      <w:r>
        <w:t>D</w:t>
      </w:r>
      <w:r>
        <w:t>，</w:t>
      </w:r>
      <w:r>
        <w:rPr>
          <w:rFonts w:hint="eastAsia"/>
        </w:rPr>
        <w:t>获取方式如下：</w:t>
      </w:r>
    </w:p>
    <w:p w14:paraId="21A71D5D" w14:textId="5C63F34B" w:rsidR="004539DD" w:rsidRDefault="004539DD" w:rsidP="005C570C">
      <w:pPr>
        <w:pStyle w:val="1e"/>
        <w:rPr>
          <w:rFonts w:hint="eastAsia"/>
        </w:rPr>
      </w:pPr>
      <w:r w:rsidRPr="004539DD">
        <w:rPr>
          <w:rFonts w:hint="eastAsia"/>
        </w:rPr>
        <w:t>在右上角用户名的下拉列表中，选择“我的凭证”。</w:t>
      </w:r>
    </w:p>
    <w:p w14:paraId="12B9D644" w14:textId="77777777" w:rsidR="004539DD" w:rsidRPr="004539DD" w:rsidRDefault="004539DD" w:rsidP="004539DD">
      <w:pPr>
        <w:topLinePunct w:val="0"/>
        <w:adjustRightInd/>
        <w:ind w:left="1021"/>
        <w:rPr>
          <w:rFonts w:ascii="HuaweiSans-Regular" w:eastAsia="方正兰亭黑简体" w:hAnsi="HuaweiSans-Regular" w:hint="eastAsia"/>
          <w:sz w:val="21"/>
        </w:rPr>
      </w:pPr>
      <w:r w:rsidRPr="004539DD">
        <w:rPr>
          <w:rFonts w:ascii="HuaweiSans-Regular" w:eastAsia="方正兰亭黑简体" w:hAnsi="HuaweiSans-Regular"/>
          <w:noProof/>
          <w:sz w:val="21"/>
        </w:rPr>
        <w:drawing>
          <wp:inline distT="0" distB="0" distL="0" distR="0" wp14:anchorId="6120FACD" wp14:editId="39EE982D">
            <wp:extent cx="2219960" cy="2769870"/>
            <wp:effectExtent l="19050" t="19050" r="27940" b="11430"/>
            <wp:docPr id="21" name="图片 21" descr="https://support.huaweicloud.com/usermanual-cph/zh-cn_image_0223054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pport.huaweicloud.com/usermanual-cph/zh-cn_image_022305408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0" cy="2769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A519" w14:textId="55166586" w:rsidR="004539DD" w:rsidRDefault="004539DD" w:rsidP="004539DD">
      <w:pPr>
        <w:topLinePunct w:val="0"/>
        <w:adjustRightInd/>
        <w:ind w:left="1021"/>
        <w:rPr>
          <w:rFonts w:ascii="宋体" w:eastAsia="宋体" w:hAnsi="宋体" w:cs="宋体"/>
          <w:color w:val="3D3F43"/>
          <w:sz w:val="21"/>
          <w:szCs w:val="21"/>
          <w:shd w:val="clear" w:color="auto" w:fill="FFFFFF"/>
        </w:rPr>
      </w:pP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在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“API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凭证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 xml:space="preserve"> &gt; 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项目列表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”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中，获取待连接的云手机所在区域的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“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项目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ID”</w:t>
      </w:r>
      <w:r w:rsidRPr="004539DD">
        <w:rPr>
          <w:rFonts w:ascii="宋体" w:eastAsia="宋体" w:hAnsi="宋体" w:cs="宋体" w:hint="eastAsia"/>
          <w:color w:val="3D3F43"/>
          <w:sz w:val="21"/>
          <w:szCs w:val="21"/>
          <w:shd w:val="clear" w:color="auto" w:fill="FFFFFF"/>
        </w:rPr>
        <w:t>，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以</w:t>
      </w:r>
      <w:r>
        <w:rPr>
          <w:rFonts w:ascii="Helvetica" w:eastAsia="方正兰亭黑简体" w:hAnsi="Helvetica" w:cs="Helvetica" w:hint="eastAsia"/>
          <w:color w:val="3D3F43"/>
          <w:sz w:val="21"/>
          <w:szCs w:val="21"/>
          <w:shd w:val="clear" w:color="auto" w:fill="FFFFFF"/>
        </w:rPr>
        <w:t>下图中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“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华东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-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上海一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”</w:t>
      </w:r>
      <w:r w:rsidRPr="004539DD"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为例</w:t>
      </w:r>
      <w:r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，</w:t>
      </w:r>
      <w:r>
        <w:rPr>
          <w:rFonts w:ascii="Helvetica" w:eastAsia="方正兰亭黑简体" w:hAnsi="Helvetica" w:cs="Helvetica" w:hint="eastAsia"/>
          <w:color w:val="3D3F43"/>
          <w:sz w:val="21"/>
          <w:szCs w:val="21"/>
          <w:shd w:val="clear" w:color="auto" w:fill="FFFFFF"/>
        </w:rPr>
        <w:t>项目</w:t>
      </w:r>
      <w:r>
        <w:rPr>
          <w:rFonts w:ascii="Helvetica" w:eastAsia="方正兰亭黑简体" w:hAnsi="Helvetica" w:cs="Helvetica" w:hint="eastAsia"/>
          <w:color w:val="3D3F43"/>
          <w:sz w:val="21"/>
          <w:szCs w:val="21"/>
          <w:shd w:val="clear" w:color="auto" w:fill="FFFFFF"/>
        </w:rPr>
        <w:t>I</w:t>
      </w:r>
      <w:r>
        <w:rPr>
          <w:rFonts w:ascii="Helvetica" w:eastAsia="方正兰亭黑简体" w:hAnsi="Helvetica" w:cs="Helvetica"/>
          <w:color w:val="3D3F43"/>
          <w:sz w:val="21"/>
          <w:szCs w:val="21"/>
          <w:shd w:val="clear" w:color="auto" w:fill="FFFFFF"/>
        </w:rPr>
        <w:t>D</w:t>
      </w:r>
      <w:r>
        <w:rPr>
          <w:rFonts w:ascii="Helvetica" w:eastAsia="方正兰亭黑简体" w:hAnsi="Helvetica" w:cs="Helvetica" w:hint="eastAsia"/>
          <w:color w:val="3D3F43"/>
          <w:sz w:val="21"/>
          <w:szCs w:val="21"/>
          <w:shd w:val="clear" w:color="auto" w:fill="FFFFFF"/>
        </w:rPr>
        <w:t>为</w:t>
      </w:r>
      <w:r w:rsidRPr="004539DD">
        <w:rPr>
          <w:rFonts w:ascii="宋体" w:eastAsia="宋体" w:hAnsi="宋体" w:cs="宋体"/>
          <w:color w:val="3D3F43"/>
          <w:sz w:val="21"/>
          <w:szCs w:val="21"/>
          <w:shd w:val="clear" w:color="auto" w:fill="FFFFFF"/>
        </w:rPr>
        <w:t>：</w:t>
      </w:r>
      <w:r w:rsidRPr="004539DD">
        <w:rPr>
          <w:rStyle w:val="2f3"/>
          <w:lang w:eastAsia="zh-CN"/>
        </w:rPr>
        <w:t>06223806168025ca2ff4c011fe793bac</w:t>
      </w:r>
    </w:p>
    <w:p w14:paraId="55616554" w14:textId="110EBBCE" w:rsidR="004539DD" w:rsidRPr="004539DD" w:rsidRDefault="004539DD" w:rsidP="004539DD">
      <w:pPr>
        <w:topLinePunct w:val="0"/>
        <w:adjustRightInd/>
        <w:ind w:left="1021"/>
        <w:rPr>
          <w:rFonts w:ascii="宋体" w:eastAsia="宋体" w:hAnsi="宋体" w:cs="宋体"/>
          <w:color w:val="3D3F4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479025" wp14:editId="7283E31A">
            <wp:extent cx="5454000" cy="892800"/>
            <wp:effectExtent l="19050" t="19050" r="13970" b="222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92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93AB56" w14:textId="46DB97AF" w:rsidR="004539DD" w:rsidRDefault="004539DD" w:rsidP="004539DD">
      <w:pPr>
        <w:topLinePunct w:val="0"/>
        <w:adjustRightInd/>
        <w:ind w:left="1021"/>
        <w:rPr>
          <w:rFonts w:ascii="HuaweiSans-Regular" w:eastAsia="方正兰亭黑简体" w:hAnsi="HuaweiSans-Regular" w:hint="eastAsia"/>
          <w:sz w:val="21"/>
        </w:rPr>
      </w:pPr>
      <w:r w:rsidRPr="00810EA6">
        <w:rPr>
          <w:rFonts w:ascii="HuaweiSans-Regular" w:eastAsia="方正兰亭黑简体" w:hAnsi="HuaweiSans-Regular" w:hint="eastAsia"/>
          <w:b/>
          <w:sz w:val="21"/>
        </w:rPr>
        <w:t>第四，</w:t>
      </w:r>
      <w:r w:rsidR="00810EA6">
        <w:rPr>
          <w:rFonts w:ascii="HuaweiSans-Regular" w:eastAsia="方正兰亭黑简体" w:hAnsi="HuaweiSans-Regular" w:hint="eastAsia"/>
          <w:sz w:val="21"/>
        </w:rPr>
        <w:t>公网</w:t>
      </w:r>
      <w:r w:rsidR="00810EA6">
        <w:rPr>
          <w:rFonts w:ascii="HuaweiSans-Regular" w:eastAsia="方正兰亭黑简体" w:hAnsi="HuaweiSans-Regular" w:hint="eastAsia"/>
          <w:sz w:val="21"/>
        </w:rPr>
        <w:t>I</w:t>
      </w:r>
      <w:r w:rsidR="00810EA6">
        <w:rPr>
          <w:rFonts w:ascii="HuaweiSans-Regular" w:eastAsia="方正兰亭黑简体" w:hAnsi="HuaweiSans-Regular"/>
          <w:sz w:val="21"/>
        </w:rPr>
        <w:t>P</w:t>
      </w:r>
      <w:r w:rsidR="00810EA6">
        <w:rPr>
          <w:rFonts w:ascii="HuaweiSans-Regular" w:eastAsia="方正兰亭黑简体" w:hAnsi="HuaweiSans-Regular" w:hint="eastAsia"/>
          <w:sz w:val="21"/>
        </w:rPr>
        <w:t>地址对应“应用端口”中的“</w:t>
      </w:r>
      <w:r w:rsidR="00810EA6">
        <w:rPr>
          <w:rFonts w:ascii="HuaweiSans-Regular" w:eastAsia="方正兰亭黑简体" w:hAnsi="HuaweiSans-Regular" w:hint="eastAsia"/>
          <w:sz w:val="21"/>
        </w:rPr>
        <w:t>S</w:t>
      </w:r>
      <w:r w:rsidR="00810EA6">
        <w:rPr>
          <w:rFonts w:ascii="HuaweiSans-Regular" w:eastAsia="方正兰亭黑简体" w:hAnsi="HuaweiSans-Regular"/>
          <w:sz w:val="21"/>
        </w:rPr>
        <w:t>SH</w:t>
      </w:r>
      <w:r w:rsidR="00810EA6">
        <w:rPr>
          <w:rFonts w:ascii="HuaweiSans-Regular" w:eastAsia="方正兰亭黑简体" w:hAnsi="HuaweiSans-Regular" w:hint="eastAsia"/>
          <w:sz w:val="21"/>
        </w:rPr>
        <w:t>隧道公网</w:t>
      </w:r>
      <w:r w:rsidR="00810EA6">
        <w:rPr>
          <w:rFonts w:ascii="HuaweiSans-Regular" w:eastAsia="方正兰亭黑简体" w:hAnsi="HuaweiSans-Regular" w:hint="eastAsia"/>
          <w:sz w:val="21"/>
        </w:rPr>
        <w:t>I</w:t>
      </w:r>
      <w:r w:rsidR="00810EA6">
        <w:rPr>
          <w:rFonts w:ascii="HuaweiSans-Regular" w:eastAsia="方正兰亭黑简体" w:hAnsi="HuaweiSans-Regular"/>
          <w:sz w:val="21"/>
        </w:rPr>
        <w:t>P</w:t>
      </w:r>
      <w:r w:rsidR="00810EA6">
        <w:rPr>
          <w:rFonts w:ascii="HuaweiSans-Regular" w:eastAsia="方正兰亭黑简体" w:hAnsi="HuaweiSans-Regular" w:hint="eastAsia"/>
          <w:sz w:val="21"/>
        </w:rPr>
        <w:t>”，例如，根据下图信息，公网地址即为：</w:t>
      </w:r>
      <w:r w:rsidR="00810EA6">
        <w:rPr>
          <w:rFonts w:ascii="HuaweiSans-Regular" w:eastAsia="方正兰亭黑简体" w:hAnsi="HuaweiSans-Regular" w:hint="eastAsia"/>
          <w:sz w:val="21"/>
        </w:rPr>
        <w:t>121.36.229.165</w:t>
      </w:r>
      <w:r w:rsidRPr="004539DD">
        <w:rPr>
          <w:rFonts w:ascii="HuaweiSans-Regular" w:eastAsia="方正兰亭黑简体" w:hAnsi="HuaweiSans-Regular"/>
          <w:sz w:val="21"/>
        </w:rPr>
        <w:t xml:space="preserve"> </w:t>
      </w:r>
    </w:p>
    <w:p w14:paraId="5D35181D" w14:textId="58EB0A71" w:rsidR="00810EA6" w:rsidRPr="004539DD" w:rsidRDefault="00810EA6" w:rsidP="004539DD">
      <w:pPr>
        <w:topLinePunct w:val="0"/>
        <w:adjustRightInd/>
        <w:ind w:left="1021"/>
        <w:rPr>
          <w:rFonts w:ascii="HuaweiSans-Regular" w:eastAsia="方正兰亭黑简体" w:hAnsi="HuaweiSans-Regular" w:hint="eastAsia"/>
          <w:sz w:val="21"/>
        </w:rPr>
      </w:pPr>
      <w:r>
        <w:rPr>
          <w:noProof/>
        </w:rPr>
        <w:drawing>
          <wp:inline distT="0" distB="0" distL="0" distR="0" wp14:anchorId="4BFC7F32" wp14:editId="30A87B74">
            <wp:extent cx="5327296" cy="573190"/>
            <wp:effectExtent l="19050" t="19050" r="6985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6605" cy="5881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F92897" w14:textId="6DA81C3A" w:rsidR="004539DD" w:rsidRDefault="00810EA6" w:rsidP="005C570C">
      <w:pPr>
        <w:pStyle w:val="1e"/>
        <w:rPr>
          <w:rFonts w:hint="eastAsia"/>
        </w:rPr>
      </w:pPr>
      <w:r w:rsidRPr="00810EA6">
        <w:rPr>
          <w:rFonts w:hint="eastAsia"/>
        </w:rPr>
        <w:t>最后，</w:t>
      </w:r>
      <w:r>
        <w:rPr>
          <w:rFonts w:hint="eastAsia"/>
        </w:rPr>
        <w:t>私钥文件路径为您本地保存私钥文件的路径，例如，根据如下图信息，私钥文件路径为：</w:t>
      </w:r>
      <w:r w:rsidRPr="00810EA6">
        <w:t>C:\Users\python\Downloads</w:t>
      </w:r>
      <w:r w:rsidR="00795E00">
        <w:t>\</w:t>
      </w:r>
      <w:r w:rsidR="00795E00" w:rsidRPr="00795E00">
        <w:t xml:space="preserve"> CPH.pem</w:t>
      </w:r>
    </w:p>
    <w:p w14:paraId="32E07A40" w14:textId="1F8B5D2B" w:rsidR="00810EA6" w:rsidRDefault="00810EA6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081F045" wp14:editId="64FA7FF7">
            <wp:extent cx="3619500" cy="1819275"/>
            <wp:effectExtent l="19050" t="19050" r="19050" b="285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819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399AA3" w14:textId="1200FCF8" w:rsidR="00810EA6" w:rsidRDefault="00810EA6" w:rsidP="005C570C">
      <w:pPr>
        <w:pStyle w:val="1e"/>
        <w:rPr>
          <w:rFonts w:hint="eastAsia"/>
        </w:rPr>
      </w:pPr>
      <w:r>
        <w:rPr>
          <w:rFonts w:hint="eastAsia"/>
        </w:rPr>
        <w:t>集合所有信息，连接云手机的命令为：</w:t>
      </w:r>
    </w:p>
    <w:p w14:paraId="4AF55EB4" w14:textId="54F8ED5E" w:rsidR="00810EA6" w:rsidRDefault="00810EA6" w:rsidP="00C67347">
      <w:pPr>
        <w:pStyle w:val="2f2"/>
        <w:rPr>
          <w:rFonts w:hint="eastAsia"/>
        </w:rPr>
      </w:pPr>
      <w:r w:rsidRPr="00810EA6">
        <w:t xml:space="preserve">ssh -L </w:t>
      </w:r>
      <w:r>
        <w:t>1234</w:t>
      </w:r>
      <w:r w:rsidR="00795E00">
        <w:t>:</w:t>
      </w:r>
      <w:r w:rsidRPr="00810EA6">
        <w:t>10.237.0.19</w:t>
      </w:r>
      <w:r w:rsidR="00795E00">
        <w:t>:5555</w:t>
      </w:r>
      <w:r w:rsidRPr="00810EA6">
        <w:t xml:space="preserve"> 06223806168025ca2ff4c011fe793bac@121.36.229.165 </w:t>
      </w:r>
      <w:r w:rsidR="0098628D">
        <w:t xml:space="preserve"> -i C:/Users/python/</w:t>
      </w:r>
      <w:r w:rsidR="0098628D" w:rsidRPr="0098628D">
        <w:t>Downloads</w:t>
      </w:r>
      <w:r w:rsidR="0098628D">
        <w:t>/</w:t>
      </w:r>
      <w:r w:rsidR="00795E00" w:rsidRPr="00795E00">
        <w:t>CPH.pem</w:t>
      </w:r>
      <w:r w:rsidRPr="00810EA6">
        <w:t xml:space="preserve"> </w:t>
      </w:r>
      <w:r>
        <w:t>–</w:t>
      </w:r>
      <w:r w:rsidRPr="00810EA6">
        <w:t>Nf</w:t>
      </w:r>
    </w:p>
    <w:p w14:paraId="040FEC4A" w14:textId="7FD64B8B" w:rsidR="00810EA6" w:rsidRDefault="00810EA6" w:rsidP="005C570C">
      <w:pPr>
        <w:pStyle w:val="1e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命令窗口输入以上命令</w:t>
      </w:r>
      <w:r w:rsidR="001D5B60">
        <w:rPr>
          <w:rFonts w:hint="eastAsia"/>
        </w:rPr>
        <w:t>，没有报错则表示连接正常。</w:t>
      </w:r>
    </w:p>
    <w:p w14:paraId="02DA0E22" w14:textId="191351D0" w:rsidR="00810EA6" w:rsidRDefault="001D5B60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8BC8917" wp14:editId="48AC565A">
            <wp:extent cx="5454000" cy="3636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D000" w14:textId="237D101B" w:rsidR="00810EA6" w:rsidRDefault="00871FB4" w:rsidP="00871FB4">
      <w:pPr>
        <w:pStyle w:val="30"/>
        <w:rPr>
          <w:rFonts w:hint="eastAsia"/>
        </w:rPr>
      </w:pPr>
      <w:r w:rsidRPr="00871FB4">
        <w:rPr>
          <w:rFonts w:hint="eastAsia"/>
        </w:rPr>
        <w:t>通过</w:t>
      </w:r>
      <w:r w:rsidRPr="00871FB4">
        <w:t>ADB</w:t>
      </w:r>
      <w:r w:rsidRPr="00871FB4">
        <w:t>连接云手机</w:t>
      </w:r>
    </w:p>
    <w:p w14:paraId="598C4D9E" w14:textId="7322BCB8" w:rsidR="00871FB4" w:rsidRDefault="00871FB4" w:rsidP="005C570C">
      <w:pPr>
        <w:pStyle w:val="1e"/>
        <w:rPr>
          <w:rFonts w:hint="eastAsia"/>
        </w:rPr>
      </w:pPr>
      <w:r w:rsidRPr="00871FB4">
        <w:rPr>
          <w:rFonts w:hint="eastAsia"/>
        </w:rPr>
        <w:t>打开命令提示符窗口，进入</w:t>
      </w:r>
      <w:r w:rsidRPr="00871FB4">
        <w:t>platform-tools_r29.0.5-windows.zip</w:t>
      </w:r>
      <w:r w:rsidRPr="00871FB4">
        <w:rPr>
          <w:rFonts w:hint="eastAsia"/>
        </w:rPr>
        <w:t xml:space="preserve"> </w:t>
      </w:r>
      <w:r>
        <w:rPr>
          <w:rFonts w:hint="eastAsia"/>
        </w:rPr>
        <w:t>的解压目录，例如</w:t>
      </w:r>
      <w:r w:rsidRPr="00871FB4">
        <w:rPr>
          <w:rFonts w:hint="eastAsia"/>
        </w:rPr>
        <w:t>“</w:t>
      </w:r>
      <w:r w:rsidRPr="00871FB4">
        <w:t>C:\Users\python\Desktop\1\platform-tools_r29.0.5-windows\platform-tools”</w:t>
      </w:r>
      <w:r w:rsidRPr="00871FB4">
        <w:t>目录。</w:t>
      </w:r>
    </w:p>
    <w:p w14:paraId="16AEDFCC" w14:textId="7C13D1DF" w:rsidR="00871FB4" w:rsidRDefault="00871FB4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1F674B97" wp14:editId="1679A8EB">
            <wp:extent cx="5454000" cy="752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2C5B" w14:textId="2A93EBCF" w:rsidR="00871FB4" w:rsidRDefault="00871FB4" w:rsidP="005C570C">
      <w:pPr>
        <w:pStyle w:val="1e"/>
        <w:rPr>
          <w:rFonts w:hint="eastAsia"/>
        </w:rPr>
      </w:pPr>
      <w:r w:rsidRPr="00871FB4">
        <w:rPr>
          <w:rFonts w:hint="eastAsia"/>
        </w:rPr>
        <w:t>执行如下</w:t>
      </w:r>
      <w:r w:rsidRPr="00871FB4">
        <w:t>ADB</w:t>
      </w:r>
      <w:r w:rsidRPr="00871FB4">
        <w:t>命令，创建与云手机的</w:t>
      </w:r>
      <w:r w:rsidRPr="00871FB4">
        <w:t>ADB</w:t>
      </w:r>
      <w:r w:rsidRPr="00871FB4">
        <w:t>连接。</w:t>
      </w:r>
    </w:p>
    <w:p w14:paraId="07CA25C4" w14:textId="7AC752DA" w:rsidR="00871FB4" w:rsidRDefault="00795E00" w:rsidP="00795E00">
      <w:pPr>
        <w:pStyle w:val="2f2"/>
        <w:rPr>
          <w:rFonts w:hint="eastAsia"/>
        </w:rPr>
      </w:pPr>
      <w:r w:rsidRPr="00795E00">
        <w:t>adb connect 127.0.0.1:</w:t>
      </w:r>
      <w:r w:rsidRPr="00795E00">
        <w:t>本地空闲端口</w:t>
      </w:r>
    </w:p>
    <w:p w14:paraId="4BC26BA8" w14:textId="3DBA0434" w:rsidR="00795E00" w:rsidRDefault="001D5B60" w:rsidP="005C570C">
      <w:pPr>
        <w:pStyle w:val="1e"/>
        <w:rPr>
          <w:rFonts w:hint="eastAsia"/>
        </w:rPr>
      </w:pPr>
      <w:r>
        <w:rPr>
          <w:rFonts w:hint="eastAsia"/>
        </w:rPr>
        <w:t>出现一下提示，表示连接成功</w:t>
      </w:r>
      <w:r>
        <w:rPr>
          <w:rFonts w:hint="eastAsia"/>
        </w:rPr>
        <w:t>;</w:t>
      </w:r>
    </w:p>
    <w:p w14:paraId="24401F66" w14:textId="058CBDDB" w:rsidR="001D5B60" w:rsidRDefault="001D5B60" w:rsidP="005C570C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5C39F4" wp14:editId="62779FDC">
            <wp:extent cx="5454000" cy="505899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4A89" w14:textId="77777777" w:rsidR="001D5B60" w:rsidRDefault="001D5B60" w:rsidP="005C570C">
      <w:pPr>
        <w:pStyle w:val="1e"/>
        <w:rPr>
          <w:rFonts w:hint="eastAsia"/>
        </w:rPr>
      </w:pPr>
      <w:r>
        <w:rPr>
          <w:rFonts w:hint="eastAsia"/>
        </w:rPr>
        <w:t>可以进一步使用</w:t>
      </w:r>
      <w:r w:rsidRPr="001D5B60">
        <w:rPr>
          <w:rStyle w:val="2f3"/>
          <w:rFonts w:hint="eastAsia"/>
          <w:lang w:eastAsia="zh-CN"/>
        </w:rPr>
        <w:t>adb</w:t>
      </w:r>
      <w:r w:rsidRPr="001D5B60">
        <w:rPr>
          <w:rStyle w:val="2f3"/>
        </w:rPr>
        <w:t xml:space="preserve"> </w:t>
      </w:r>
      <w:r w:rsidRPr="001D5B60">
        <w:rPr>
          <w:rStyle w:val="2f3"/>
          <w:rFonts w:hint="eastAsia"/>
          <w:lang w:eastAsia="zh-CN"/>
        </w:rPr>
        <w:t>devices</w:t>
      </w:r>
      <w:r w:rsidRPr="001D5B60">
        <w:rPr>
          <w:rFonts w:hint="eastAsia"/>
        </w:rPr>
        <w:t>进行</w:t>
      </w:r>
      <w:r>
        <w:rPr>
          <w:rFonts w:hint="eastAsia"/>
        </w:rPr>
        <w:t>测试</w:t>
      </w:r>
    </w:p>
    <w:p w14:paraId="2366BB62" w14:textId="4AD3048E" w:rsidR="001D5B60" w:rsidRDefault="001D5B60" w:rsidP="005C570C">
      <w:pPr>
        <w:pStyle w:val="1e"/>
        <w:rPr>
          <w:rStyle w:val="2f3"/>
          <w:rFonts w:hint="eastAsia"/>
          <w:lang w:eastAsia="zh-CN"/>
        </w:rPr>
      </w:pPr>
      <w:r w:rsidRPr="001D5B60">
        <w:rPr>
          <w:noProof/>
        </w:rPr>
        <w:drawing>
          <wp:inline distT="0" distB="0" distL="0" distR="0" wp14:anchorId="1C62907B" wp14:editId="7022637E">
            <wp:extent cx="5454000" cy="46063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6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2f3"/>
          <w:rFonts w:hint="eastAsia"/>
          <w:lang w:eastAsia="zh-CN"/>
        </w:rPr>
        <w:t xml:space="preserve"> </w:t>
      </w:r>
    </w:p>
    <w:p w14:paraId="2BA3CDEB" w14:textId="596F33CB" w:rsidR="001D5B60" w:rsidRDefault="001D5B60" w:rsidP="001D5B60">
      <w:pPr>
        <w:pStyle w:val="3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Airtest</w:t>
      </w:r>
      <w:r>
        <w:rPr>
          <w:rFonts w:hint="eastAsia"/>
        </w:rPr>
        <w:t>连接手机画面</w:t>
      </w:r>
    </w:p>
    <w:p w14:paraId="1A22DA4D" w14:textId="08DE9799" w:rsidR="001D5B60" w:rsidRDefault="001D5B60" w:rsidP="005C570C">
      <w:pPr>
        <w:pStyle w:val="1e"/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Airtest</w:t>
      </w:r>
      <w:r>
        <w:rPr>
          <w:rFonts w:hint="eastAsia"/>
        </w:rPr>
        <w:t>（第一次使用需要注册），勾选“远程设备连接”，并输入登录地址，点击“连接”，如下图：</w:t>
      </w:r>
    </w:p>
    <w:p w14:paraId="5E6A8D4A" w14:textId="66531BD4" w:rsidR="00A4718A" w:rsidRDefault="00A4718A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1D5F750D" wp14:editId="4365D3B3">
            <wp:extent cx="5380152" cy="4215700"/>
            <wp:effectExtent l="19050" t="19050" r="1143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4012" cy="42187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3EB58B" w14:textId="2CB2F365" w:rsidR="00A4718A" w:rsidRDefault="00A4718A" w:rsidP="005C570C">
      <w:pPr>
        <w:pStyle w:val="1e"/>
        <w:rPr>
          <w:rFonts w:hint="eastAsia"/>
        </w:rPr>
      </w:pPr>
      <w:r>
        <w:rPr>
          <w:rFonts w:hint="eastAsia"/>
        </w:rPr>
        <w:t>完成后，</w:t>
      </w:r>
      <w:r w:rsidRPr="00A4718A">
        <w:rPr>
          <w:rFonts w:hint="eastAsia"/>
        </w:rPr>
        <w:t>“移动设备列表”中即会出现所需连接的云手机。</w:t>
      </w:r>
    </w:p>
    <w:p w14:paraId="68304254" w14:textId="4CE3467A" w:rsidR="00A4718A" w:rsidRDefault="00A4718A" w:rsidP="005C570C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138585" wp14:editId="4329EF98">
            <wp:extent cx="4650530" cy="3657020"/>
            <wp:effectExtent l="19050" t="19050" r="17145" b="196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36672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7C42D3" w14:textId="1364AEA9" w:rsidR="00A4718A" w:rsidRPr="00A4718A" w:rsidRDefault="00A4718A" w:rsidP="005C570C">
      <w:pPr>
        <w:pStyle w:val="1e"/>
        <w:rPr>
          <w:rFonts w:hint="eastAsia"/>
        </w:rPr>
      </w:pPr>
      <w:r w:rsidRPr="00A4718A">
        <w:rPr>
          <w:rFonts w:hint="eastAsia"/>
        </w:rPr>
        <w:t>在已识别的移动设备列表中单击对应设备右侧的“</w:t>
      </w:r>
      <w:r w:rsidRPr="00A4718A">
        <w:t>connect”</w:t>
      </w:r>
      <w:r w:rsidRPr="00A4718A">
        <w:t>，即可获取云手机画面：</w:t>
      </w:r>
      <w:r>
        <w:tab/>
      </w:r>
    </w:p>
    <w:p w14:paraId="06BCDA00" w14:textId="516FD566" w:rsidR="00871FB4" w:rsidRDefault="00A4718A" w:rsidP="005C570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A5A94AD" wp14:editId="52679AAF">
            <wp:extent cx="5454000" cy="4287709"/>
            <wp:effectExtent l="19050" t="19050" r="13970" b="177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877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6E852F" w14:textId="77777777" w:rsidR="008A3668" w:rsidRDefault="008A3668" w:rsidP="005C570C">
      <w:pPr>
        <w:pStyle w:val="1e"/>
        <w:rPr>
          <w:rFonts w:hint="eastAsia"/>
        </w:rPr>
      </w:pPr>
    </w:p>
    <w:p w14:paraId="051B71C4" w14:textId="4F210D6C" w:rsidR="008A3668" w:rsidRPr="006651F6" w:rsidRDefault="008A3668" w:rsidP="008A3668">
      <w:pPr>
        <w:pStyle w:val="1"/>
        <w:numPr>
          <w:ilvl w:val="0"/>
          <w:numId w:val="7"/>
        </w:numPr>
        <w:rPr>
          <w:rFonts w:hint="eastAsia"/>
        </w:rPr>
      </w:pPr>
      <w:bookmarkStart w:id="15" w:name="_Toc43804699"/>
      <w:bookmarkStart w:id="16" w:name="_Toc44171729"/>
      <w:r>
        <w:rPr>
          <w:rFonts w:hint="eastAsia"/>
        </w:rPr>
        <w:lastRenderedPageBreak/>
        <w:t>云主机申请</w:t>
      </w:r>
      <w:bookmarkEnd w:id="15"/>
      <w:bookmarkEnd w:id="16"/>
    </w:p>
    <w:p w14:paraId="08E8248E" w14:textId="77777777" w:rsidR="008A3668" w:rsidRDefault="008A3668" w:rsidP="008A3668">
      <w:pPr>
        <w:pStyle w:val="2"/>
        <w:numPr>
          <w:ilvl w:val="1"/>
          <w:numId w:val="7"/>
        </w:numPr>
        <w:rPr>
          <w:rFonts w:hint="eastAsia"/>
          <w:lang w:eastAsia="zh-CN"/>
        </w:rPr>
      </w:pPr>
      <w:bookmarkStart w:id="17" w:name="_Toc43804700"/>
      <w:bookmarkStart w:id="18" w:name="_Toc44171730"/>
      <w:r>
        <w:rPr>
          <w:rFonts w:hint="eastAsia"/>
          <w:lang w:eastAsia="zh-CN"/>
        </w:rPr>
        <w:t>申请云主机</w:t>
      </w:r>
      <w:bookmarkEnd w:id="17"/>
      <w:bookmarkEnd w:id="18"/>
    </w:p>
    <w:p w14:paraId="4CCEFF7A" w14:textId="77777777" w:rsidR="008A3668" w:rsidRDefault="008A3668" w:rsidP="008A3668">
      <w:pPr>
        <w:pStyle w:val="30"/>
        <w:rPr>
          <w:rFonts w:hint="eastAsia"/>
        </w:rPr>
      </w:pPr>
      <w:r>
        <w:rPr>
          <w:rFonts w:hint="eastAsia"/>
        </w:rPr>
        <w:t>在浏览器起中输入华为公有云网址：</w:t>
      </w:r>
      <w:hyperlink r:id="rId34" w:history="1">
        <w:r>
          <w:rPr>
            <w:rStyle w:val="ad"/>
          </w:rPr>
          <w:t>https://www.huaweicloud.com/</w:t>
        </w:r>
      </w:hyperlink>
      <w:r>
        <w:t>（</w:t>
      </w:r>
      <w:r>
        <w:rPr>
          <w:rFonts w:hint="eastAsia"/>
        </w:rPr>
        <w:t>或者直接输入</w:t>
      </w:r>
      <w:r>
        <w:rPr>
          <w:rFonts w:hint="eastAsia"/>
        </w:rPr>
        <w:t>huaweicloud</w:t>
      </w:r>
      <w:r>
        <w:t>.com</w:t>
      </w:r>
      <w:r>
        <w:t>，</w:t>
      </w:r>
      <w:r>
        <w:rPr>
          <w:rFonts w:hint="eastAsia"/>
        </w:rPr>
        <w:t>剩余部分会被自动补齐</w:t>
      </w:r>
      <w:r>
        <w:t>）</w:t>
      </w:r>
    </w:p>
    <w:p w14:paraId="3C2BC562" w14:textId="77777777" w:rsidR="008A3668" w:rsidRDefault="008A3668" w:rsidP="008A3668">
      <w:pPr>
        <w:pStyle w:val="30"/>
        <w:rPr>
          <w:rFonts w:hint="eastAsia"/>
        </w:rPr>
      </w:pPr>
      <w:r>
        <w:rPr>
          <w:rFonts w:hint="eastAsia"/>
        </w:rPr>
        <w:t>登录</w:t>
      </w:r>
    </w:p>
    <w:p w14:paraId="7640272D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在华为公有云的首页右上方，点击“登录”，在弹出的对话框中输入自己的用户名和密码。如下图：</w:t>
      </w:r>
    </w:p>
    <w:p w14:paraId="162BDCBD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2848EF6" wp14:editId="426D6063">
            <wp:extent cx="3562350" cy="3838575"/>
            <wp:effectExtent l="19050" t="19050" r="19050" b="285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838575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2BC00E03" w14:textId="77777777" w:rsidR="008A3668" w:rsidRDefault="008A3668" w:rsidP="008A3668">
      <w:pPr>
        <w:pStyle w:val="30"/>
        <w:rPr>
          <w:rFonts w:hint="eastAsia"/>
        </w:rPr>
      </w:pPr>
      <w:r>
        <w:rPr>
          <w:rFonts w:hint="eastAsia"/>
        </w:rPr>
        <w:t>申请并登陆云主机</w:t>
      </w:r>
    </w:p>
    <w:p w14:paraId="01E64A48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在首页中点击“产品”，选择“弹性云服务器”。</w:t>
      </w:r>
    </w:p>
    <w:p w14:paraId="7ABC60AD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179AD1" wp14:editId="199B3080">
            <wp:extent cx="4743450" cy="4333875"/>
            <wp:effectExtent l="19050" t="19050" r="19050" b="285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33875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27D5D9B8" w14:textId="77777777" w:rsidR="008A3668" w:rsidRDefault="008A3668" w:rsidP="008A3668">
      <w:pPr>
        <w:pStyle w:val="1e"/>
        <w:rPr>
          <w:rFonts w:hint="eastAsia"/>
          <w:noProof/>
        </w:rPr>
      </w:pPr>
      <w:r>
        <w:rPr>
          <w:rFonts w:hint="eastAsia"/>
          <w:noProof/>
        </w:rPr>
        <w:t>进入弹性云服务器页面后，点击“立即购买”。</w:t>
      </w:r>
    </w:p>
    <w:p w14:paraId="520E1E9E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71A0599E" wp14:editId="2F9AE84D">
            <wp:extent cx="5400000" cy="2285951"/>
            <wp:effectExtent l="19050" t="19050" r="10795" b="196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85951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02B964C6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按照以下参数进行云主机的购买：</w:t>
      </w:r>
    </w:p>
    <w:p w14:paraId="1D5BBD73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计费模式：按需计费</w:t>
      </w:r>
    </w:p>
    <w:p w14:paraId="637F9D20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区域：华东</w:t>
      </w:r>
      <w:r>
        <w:rPr>
          <w:rFonts w:hint="eastAsia"/>
        </w:rPr>
        <w:t>-</w:t>
      </w:r>
      <w:r>
        <w:rPr>
          <w:rFonts w:hint="eastAsia"/>
        </w:rPr>
        <w:t>上海一</w:t>
      </w:r>
    </w:p>
    <w:p w14:paraId="31BBB5E2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可用区：随机</w:t>
      </w:r>
    </w:p>
    <w:p w14:paraId="093D701A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架构：鲲鹏计算</w:t>
      </w:r>
    </w:p>
    <w:p w14:paraId="1502567C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规格：</w:t>
      </w:r>
      <w:r>
        <w:rPr>
          <w:rFonts w:hint="eastAsia"/>
        </w:rPr>
        <w:t>kc1</w:t>
      </w:r>
      <w:r>
        <w:t>.small.1</w:t>
      </w:r>
    </w:p>
    <w:p w14:paraId="15BCA000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lastRenderedPageBreak/>
        <w:t>镜像：</w:t>
      </w:r>
      <w:r>
        <w:t>U</w:t>
      </w:r>
      <w:r>
        <w:rPr>
          <w:rFonts w:hint="eastAsia"/>
        </w:rPr>
        <w:t>buntu-</w:t>
      </w:r>
      <w:r>
        <w:t>Ubuntu 18.04 64bit with ARM</w:t>
      </w:r>
    </w:p>
    <w:p w14:paraId="0052E863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系统盘：高</w:t>
      </w:r>
      <w:r>
        <w:rPr>
          <w:rFonts w:hint="eastAsia"/>
        </w:rPr>
        <w:t>I</w:t>
      </w:r>
      <w:r>
        <w:t>O</w:t>
      </w:r>
      <w:r>
        <w:t>，</w:t>
      </w:r>
      <w:r>
        <w:t>40G</w:t>
      </w:r>
    </w:p>
    <w:p w14:paraId="07A9BCEA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4CEAD02" wp14:editId="67D01A2A">
            <wp:extent cx="3985332" cy="5454000"/>
            <wp:effectExtent l="19050" t="19050" r="1524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5332" cy="54540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15C1112A" w14:textId="77777777" w:rsidR="008A3668" w:rsidRDefault="008A3668" w:rsidP="008A3668">
      <w:pPr>
        <w:pStyle w:val="1e"/>
        <w:rPr>
          <w:rFonts w:hint="eastAsia"/>
        </w:rPr>
      </w:pPr>
    </w:p>
    <w:p w14:paraId="2ABC23EF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下一步：网络配置</w:t>
      </w:r>
      <w:r>
        <w:t>”</w:t>
      </w:r>
      <w:r>
        <w:rPr>
          <w:rFonts w:hint="eastAsia"/>
        </w:rPr>
        <w:t>进入网络配置页面，在“弹性公网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”处选择“现在购买”，然后参数设置如下：</w:t>
      </w:r>
    </w:p>
    <w:p w14:paraId="0EBB4E73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线路：静态</w:t>
      </w:r>
      <w:r>
        <w:rPr>
          <w:rFonts w:hint="eastAsia"/>
        </w:rPr>
        <w:t>B</w:t>
      </w:r>
      <w:r>
        <w:t>GP</w:t>
      </w:r>
    </w:p>
    <w:p w14:paraId="42BD399A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公网带宽：按带宽计费</w:t>
      </w:r>
    </w:p>
    <w:p w14:paraId="7057A465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带宽大小：</w:t>
      </w:r>
      <w:r>
        <w:rPr>
          <w:rFonts w:hint="eastAsia"/>
        </w:rPr>
        <w:t>1</w:t>
      </w:r>
    </w:p>
    <w:p w14:paraId="6D4A97F2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88A170" wp14:editId="55A619E8">
            <wp:extent cx="5454000" cy="1581649"/>
            <wp:effectExtent l="19050" t="19050" r="13970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81649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61B4166C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完成配置后点击“下一步：高级配置”，进入新的页面后，参数如下设置：</w:t>
      </w:r>
    </w:p>
    <w:p w14:paraId="54CD22A5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云服务器名称：</w:t>
      </w:r>
      <w:r>
        <w:rPr>
          <w:rFonts w:hint="eastAsia"/>
        </w:rPr>
        <w:t>adb</w:t>
      </w:r>
    </w:p>
    <w:p w14:paraId="5CB705FB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登录凭证：密码</w:t>
      </w:r>
    </w:p>
    <w:p w14:paraId="746D598E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密码：</w:t>
      </w:r>
      <w:r>
        <w:rPr>
          <w:rFonts w:hint="eastAsia"/>
        </w:rPr>
        <w:t>Huawei@123</w:t>
      </w:r>
    </w:p>
    <w:p w14:paraId="22118197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云备份：暂不购买</w:t>
      </w:r>
    </w:p>
    <w:p w14:paraId="14A55201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03CB96A" wp14:editId="14A1F313">
            <wp:extent cx="3867150" cy="3162300"/>
            <wp:effectExtent l="19050" t="19050" r="19050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16230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2547A32B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完成后点击“下一步：确认配置”，然后在新的页面中点击“立即购买”，等待云主机创建完成。</w:t>
      </w:r>
    </w:p>
    <w:p w14:paraId="484B61F1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在控制台中，查看云主机的弹性</w:t>
      </w:r>
      <w:r>
        <w:rPr>
          <w:rFonts w:hint="eastAsia"/>
        </w:rPr>
        <w:t>I</w:t>
      </w:r>
      <w:r>
        <w:t>P</w:t>
      </w:r>
      <w:r>
        <w:t>。</w:t>
      </w:r>
    </w:p>
    <w:p w14:paraId="0EF932AB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23F6D208" wp14:editId="4EE4443D">
            <wp:extent cx="5454000" cy="383670"/>
            <wp:effectExtent l="19050" t="19050" r="1397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8367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091994FA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ssh</w:t>
      </w:r>
      <w:r>
        <w:rPr>
          <w:rFonts w:hint="eastAsia"/>
        </w:rPr>
        <w:t>连接弹性</w:t>
      </w:r>
      <w:r>
        <w:rPr>
          <w:rFonts w:hint="eastAsia"/>
        </w:rPr>
        <w:t>I</w:t>
      </w:r>
      <w:r>
        <w:t>P</w:t>
      </w:r>
      <w:r>
        <w:t>，</w:t>
      </w:r>
      <w:r>
        <w:rPr>
          <w:rFonts w:hint="eastAsia"/>
        </w:rPr>
        <w:t>输入用户名密码后，登录到云主机。</w:t>
      </w:r>
    </w:p>
    <w:p w14:paraId="3574FFE8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261AAF01" wp14:editId="68B880D8">
            <wp:extent cx="5454000" cy="509962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2CE3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使用命令</w:t>
      </w:r>
      <w:r>
        <w:rPr>
          <w:rFonts w:hint="eastAsia"/>
        </w:rPr>
        <w:t>apt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adb</w:t>
      </w:r>
      <w:r>
        <w:rPr>
          <w:rFonts w:hint="eastAsia"/>
        </w:rPr>
        <w:t>安装</w:t>
      </w:r>
      <w:r>
        <w:rPr>
          <w:rFonts w:hint="eastAsia"/>
        </w:rPr>
        <w:t>adb</w:t>
      </w:r>
      <w:r>
        <w:rPr>
          <w:rFonts w:hint="eastAsia"/>
        </w:rPr>
        <w:t>。</w:t>
      </w:r>
    </w:p>
    <w:p w14:paraId="23E8F6DB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33C340" wp14:editId="21D62D7E">
            <wp:extent cx="5153025" cy="21907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E2BC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WinSCP</w:t>
      </w:r>
      <w:r>
        <w:rPr>
          <w:rFonts w:hint="eastAsia"/>
        </w:rPr>
        <w:t>（下载链接：</w:t>
      </w:r>
      <w:r w:rsidRPr="00F425FF">
        <w:t>https://winscp.net/eng/download.php</w:t>
      </w:r>
      <w:r>
        <w:rPr>
          <w:rFonts w:hint="eastAsia"/>
        </w:rPr>
        <w:t>）上传云手机证书到云手机中。</w:t>
      </w:r>
    </w:p>
    <w:p w14:paraId="75D12275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309BF9F0" wp14:editId="6AD04ABF">
            <wp:extent cx="5454000" cy="3075585"/>
            <wp:effectExtent l="19050" t="19050" r="1397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75585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7323CC60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的登陆界面设置证书的权限为</w:t>
      </w:r>
      <w:r>
        <w:rPr>
          <w:rFonts w:hint="eastAsia"/>
        </w:rPr>
        <w:t>600.</w:t>
      </w:r>
    </w:p>
    <w:p w14:paraId="3F64720A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3D06411" wp14:editId="7C9BC28E">
            <wp:extent cx="2514600" cy="3619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CA85" w14:textId="77777777" w:rsidR="008A3668" w:rsidRDefault="008A3668" w:rsidP="008A3668">
      <w:pPr>
        <w:pStyle w:val="30"/>
        <w:rPr>
          <w:rFonts w:hint="eastAsia"/>
        </w:rPr>
      </w:pPr>
      <w:r>
        <w:rPr>
          <w:rFonts w:hint="eastAsia"/>
        </w:rPr>
        <w:t>配置安全组</w:t>
      </w:r>
    </w:p>
    <w:p w14:paraId="0DA0FE7A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在“控制台”中，点击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的名称，进入详情页面。</w:t>
      </w:r>
    </w:p>
    <w:p w14:paraId="744F3D99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83AE61" wp14:editId="1CC5B58D">
            <wp:extent cx="3126236" cy="1761788"/>
            <wp:effectExtent l="19050" t="19050" r="17145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1238" cy="1770242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1EFB0807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详情页面点击“安全组”。</w:t>
      </w:r>
    </w:p>
    <w:p w14:paraId="1F6FA852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7D2B4DE" wp14:editId="19718FE7">
            <wp:extent cx="5454000" cy="2060953"/>
            <wp:effectExtent l="19050" t="19050" r="13970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60953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199918F9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点击“更改安全组规则”（在页面的右侧）。</w:t>
      </w:r>
    </w:p>
    <w:p w14:paraId="215FD15D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34AA4FEF" wp14:editId="04C95473">
            <wp:extent cx="3392000" cy="3206034"/>
            <wp:effectExtent l="19050" t="19050" r="1841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8698" cy="3212365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73EFAC82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在“入方向规则”中添加两条规则。</w:t>
      </w:r>
    </w:p>
    <w:p w14:paraId="4CB9DB41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B98456" wp14:editId="7A16B8CC">
            <wp:extent cx="4752975" cy="1924050"/>
            <wp:effectExtent l="19050" t="19050" r="28575" b="190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24050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111D3956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将协议端口设置为</w:t>
      </w:r>
      <w:r>
        <w:rPr>
          <w:rFonts w:hint="eastAsia"/>
        </w:rPr>
        <w:t>1717</w:t>
      </w:r>
      <w:r>
        <w:rPr>
          <w:rFonts w:hint="eastAsia"/>
        </w:rPr>
        <w:t>和</w:t>
      </w:r>
      <w:r>
        <w:rPr>
          <w:rFonts w:hint="eastAsia"/>
        </w:rPr>
        <w:t>1710</w:t>
      </w:r>
      <w:r>
        <w:rPr>
          <w:rFonts w:hint="eastAsia"/>
        </w:rPr>
        <w:t>（</w:t>
      </w:r>
      <w:r w:rsidRPr="008A3668">
        <w:rPr>
          <w:rFonts w:hint="eastAsia"/>
          <w:b/>
        </w:rPr>
        <w:t>需要设置两次</w:t>
      </w:r>
      <w:r>
        <w:rPr>
          <w:rFonts w:hint="eastAsia"/>
        </w:rPr>
        <w:t>）。</w:t>
      </w:r>
    </w:p>
    <w:p w14:paraId="292D6139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4BC56FB" wp14:editId="5861B22D">
            <wp:extent cx="5454000" cy="3068444"/>
            <wp:effectExtent l="19050" t="19050" r="13970" b="177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68444"/>
                    </a:xfrm>
                    <a:prstGeom prst="rect">
                      <a:avLst/>
                    </a:prstGeom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16C92C5F" w14:textId="77777777" w:rsidR="008A3668" w:rsidRDefault="008A3668" w:rsidP="008A3668">
      <w:pPr>
        <w:pStyle w:val="1e"/>
        <w:rPr>
          <w:rFonts w:hint="eastAsia"/>
        </w:rPr>
      </w:pPr>
    </w:p>
    <w:p w14:paraId="4DB68A1A" w14:textId="77777777" w:rsidR="008A3668" w:rsidRDefault="008A3668" w:rsidP="008A3668">
      <w:pPr>
        <w:pStyle w:val="1e"/>
        <w:rPr>
          <w:rFonts w:hint="eastAsia"/>
        </w:rPr>
      </w:pPr>
    </w:p>
    <w:p w14:paraId="6EDCF896" w14:textId="77777777" w:rsidR="008A3668" w:rsidRDefault="008A3668" w:rsidP="008A3668">
      <w:pPr>
        <w:pStyle w:val="1e"/>
        <w:rPr>
          <w:rFonts w:hint="eastAsia"/>
        </w:rPr>
      </w:pPr>
    </w:p>
    <w:p w14:paraId="2E3976F9" w14:textId="77777777" w:rsidR="008A3668" w:rsidRDefault="008A3668" w:rsidP="008A3668">
      <w:pPr>
        <w:pStyle w:val="1e"/>
        <w:rPr>
          <w:rFonts w:hint="eastAsia"/>
        </w:rPr>
      </w:pPr>
    </w:p>
    <w:p w14:paraId="5428F824" w14:textId="77777777" w:rsidR="008A3668" w:rsidRDefault="008A3668" w:rsidP="008A3668">
      <w:pPr>
        <w:pStyle w:val="1e"/>
        <w:rPr>
          <w:rFonts w:hint="eastAsia"/>
        </w:rPr>
      </w:pPr>
    </w:p>
    <w:p w14:paraId="4CF79E66" w14:textId="77777777" w:rsidR="008A3668" w:rsidRDefault="008A3668" w:rsidP="008A3668">
      <w:pPr>
        <w:pStyle w:val="1e"/>
        <w:rPr>
          <w:rFonts w:hint="eastAsia"/>
        </w:rPr>
      </w:pPr>
    </w:p>
    <w:p w14:paraId="3ABBA88E" w14:textId="5BB3E3B4" w:rsidR="008A3668" w:rsidRDefault="008A3668" w:rsidP="008A3668">
      <w:pPr>
        <w:pStyle w:val="1"/>
        <w:numPr>
          <w:ilvl w:val="0"/>
          <w:numId w:val="7"/>
        </w:numPr>
        <w:rPr>
          <w:rFonts w:hint="eastAsia"/>
        </w:rPr>
      </w:pPr>
      <w:bookmarkStart w:id="19" w:name="_Toc43804701"/>
      <w:bookmarkStart w:id="20" w:name="_Toc44171731"/>
      <w:r>
        <w:rPr>
          <w:rFonts w:hint="eastAsia"/>
        </w:rPr>
        <w:lastRenderedPageBreak/>
        <w:t>启动</w:t>
      </w:r>
      <w:r>
        <w:rPr>
          <w:rFonts w:hint="eastAsia"/>
        </w:rPr>
        <w:t>minicap</w:t>
      </w:r>
      <w:r>
        <w:rPr>
          <w:rFonts w:hint="eastAsia"/>
        </w:rPr>
        <w:t>和</w:t>
      </w:r>
      <w:r>
        <w:rPr>
          <w:rFonts w:hint="eastAsia"/>
        </w:rPr>
        <w:t>minitouch</w:t>
      </w:r>
      <w:bookmarkEnd w:id="19"/>
      <w:bookmarkEnd w:id="20"/>
    </w:p>
    <w:p w14:paraId="4C3E2022" w14:textId="77777777" w:rsidR="008A3668" w:rsidRDefault="008A3668" w:rsidP="008A3668">
      <w:pPr>
        <w:pStyle w:val="2"/>
        <w:numPr>
          <w:ilvl w:val="1"/>
          <w:numId w:val="7"/>
        </w:numPr>
        <w:rPr>
          <w:rFonts w:hint="eastAsia"/>
          <w:lang w:eastAsia="zh-CN"/>
        </w:rPr>
      </w:pPr>
      <w:bookmarkStart w:id="21" w:name="_Toc43804702"/>
      <w:bookmarkStart w:id="22" w:name="_Toc44171732"/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E</w:t>
      </w:r>
      <w:r>
        <w:rPr>
          <w:lang w:eastAsia="zh-CN"/>
        </w:rPr>
        <w:t>CS</w:t>
      </w:r>
      <w:r>
        <w:rPr>
          <w:rFonts w:hint="eastAsia"/>
          <w:lang w:eastAsia="zh-CN"/>
        </w:rPr>
        <w:t>登录云手机</w:t>
      </w:r>
      <w:bookmarkEnd w:id="21"/>
      <w:bookmarkEnd w:id="22"/>
    </w:p>
    <w:p w14:paraId="06639C4F" w14:textId="6F0EBA64" w:rsidR="008A3668" w:rsidRDefault="008A3668" w:rsidP="008A3668">
      <w:pPr>
        <w:pStyle w:val="30"/>
        <w:rPr>
          <w:rFonts w:hint="eastAsia"/>
        </w:rPr>
      </w:pPr>
      <w:r>
        <w:rPr>
          <w:rFonts w:hint="eastAsia"/>
        </w:rPr>
        <w:t>参考中本文档第</w:t>
      </w:r>
      <w:r>
        <w:rPr>
          <w:rFonts w:hint="eastAsia"/>
        </w:rPr>
        <w:t>7</w:t>
      </w:r>
      <w:r>
        <w:rPr>
          <w:rFonts w:hint="eastAsia"/>
        </w:rPr>
        <w:t>页（</w:t>
      </w:r>
      <w:r>
        <w:rPr>
          <w:rFonts w:hint="eastAsia"/>
        </w:rPr>
        <w:t>1.2</w:t>
      </w:r>
      <w:r>
        <w:rPr>
          <w:rFonts w:hint="eastAsia"/>
        </w:rPr>
        <w:t>小节步骤</w:t>
      </w:r>
      <w:r>
        <w:rPr>
          <w:rFonts w:hint="eastAsia"/>
        </w:rPr>
        <w:t>4</w:t>
      </w:r>
      <w:r>
        <w:rPr>
          <w:rFonts w:hint="eastAsia"/>
        </w:rPr>
        <w:t>）中的方式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登录云手机。</w:t>
      </w:r>
    </w:p>
    <w:p w14:paraId="36704204" w14:textId="11D6C2E6" w:rsidR="008A3668" w:rsidRDefault="008A3668" w:rsidP="008A3668">
      <w:pPr>
        <w:pStyle w:val="1e"/>
        <w:rPr>
          <w:rFonts w:hint="eastAsia"/>
        </w:rPr>
      </w:pPr>
      <w:r>
        <w:rPr>
          <w:rFonts w:hint="eastAsia"/>
          <w:b/>
        </w:rPr>
        <w:t>注意：</w:t>
      </w:r>
      <w:r w:rsidRPr="008A3668">
        <w:rPr>
          <w:rFonts w:hint="eastAsia"/>
          <w:b/>
        </w:rPr>
        <w:t>在原先的命令中加入</w:t>
      </w:r>
      <w:r w:rsidRPr="008A3668">
        <w:rPr>
          <w:b/>
        </w:rPr>
        <w:t>“</w:t>
      </w:r>
      <w:r w:rsidRPr="008A3668">
        <w:rPr>
          <w:rFonts w:hint="eastAsia"/>
          <w:b/>
        </w:rPr>
        <w:t>-g</w:t>
      </w:r>
      <w:r w:rsidRPr="008A3668">
        <w:rPr>
          <w:b/>
        </w:rPr>
        <w:t>”</w:t>
      </w:r>
      <w:r w:rsidRPr="008A3668">
        <w:rPr>
          <w:rFonts w:hint="eastAsia"/>
          <w:b/>
        </w:rPr>
        <w:t>参数，具体如下</w:t>
      </w:r>
      <w:r>
        <w:rPr>
          <w:rFonts w:hint="eastAsia"/>
        </w:rPr>
        <w:t>：</w:t>
      </w:r>
    </w:p>
    <w:p w14:paraId="0BA15997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0EA34662" wp14:editId="28CFE396">
            <wp:extent cx="5454000" cy="549474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4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A9EE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adb</w:t>
      </w:r>
      <w:r>
        <w:rPr>
          <w:rFonts w:hint="eastAsia"/>
        </w:rPr>
        <w:t>命令登录云手机。</w:t>
      </w:r>
    </w:p>
    <w:p w14:paraId="5CE1F284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A5ABDFE" wp14:editId="1637A493">
            <wp:extent cx="3695700" cy="5810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90BC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使用以下命令使客户端可以使用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的任意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地址连接</w:t>
      </w:r>
      <w:r>
        <w:rPr>
          <w:rFonts w:hint="eastAsia"/>
        </w:rPr>
        <w:t>socket</w:t>
      </w:r>
      <w:r>
        <w:rPr>
          <w:rFonts w:hint="eastAsia"/>
        </w:rPr>
        <w:t>端口。</w:t>
      </w:r>
    </w:p>
    <w:p w14:paraId="19BA73E3" w14:textId="77777777" w:rsidR="008A3668" w:rsidRDefault="008A3668" w:rsidP="008A3668">
      <w:pPr>
        <w:pStyle w:val="2f2"/>
        <w:rPr>
          <w:rFonts w:hint="eastAsia"/>
        </w:rPr>
      </w:pPr>
      <w:r w:rsidRPr="004756DA">
        <w:t>adb -a nodaemon server start</w:t>
      </w:r>
    </w:p>
    <w:p w14:paraId="20FC7B0C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FB15312" wp14:editId="00CCD82C">
            <wp:extent cx="5454000" cy="531932"/>
            <wp:effectExtent l="0" t="0" r="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3BF3" w14:textId="76B55801" w:rsidR="008A3668" w:rsidRPr="008A3668" w:rsidRDefault="008A3668" w:rsidP="008A3668">
      <w:pPr>
        <w:pStyle w:val="1e"/>
        <w:rPr>
          <w:rFonts w:hint="eastAsia"/>
          <w:b/>
        </w:rPr>
      </w:pPr>
      <w:r w:rsidRPr="008A3668">
        <w:rPr>
          <w:rFonts w:hint="eastAsia"/>
          <w:b/>
        </w:rPr>
        <w:t>注意：输入以上命令后，不要关闭该窗口，打开一个新的窗口进行下一步操作</w:t>
      </w:r>
    </w:p>
    <w:p w14:paraId="2A4DA2C9" w14:textId="7BCE8603" w:rsidR="008A3668" w:rsidRDefault="008A3668" w:rsidP="008A3668">
      <w:pPr>
        <w:pStyle w:val="2"/>
        <w:numPr>
          <w:ilvl w:val="1"/>
          <w:numId w:val="7"/>
        </w:numPr>
        <w:rPr>
          <w:rFonts w:hint="eastAsia"/>
        </w:rPr>
      </w:pPr>
      <w:bookmarkStart w:id="23" w:name="_Toc43804703"/>
      <w:bookmarkStart w:id="24" w:name="_Toc44171733"/>
      <w:r>
        <w:t>启动</w:t>
      </w:r>
      <w:r>
        <w:rPr>
          <w:rFonts w:hint="eastAsia"/>
        </w:rPr>
        <w:t>minicap</w:t>
      </w:r>
      <w:r>
        <w:rPr>
          <w:rFonts w:hint="eastAsia"/>
        </w:rPr>
        <w:t>和</w:t>
      </w:r>
      <w:r>
        <w:rPr>
          <w:rFonts w:hint="eastAsia"/>
          <w:lang w:eastAsia="zh-CN"/>
        </w:rPr>
        <w:t>minitouch</w:t>
      </w:r>
      <w:bookmarkEnd w:id="23"/>
      <w:bookmarkEnd w:id="24"/>
    </w:p>
    <w:p w14:paraId="7F6AB3C3" w14:textId="77777777" w:rsidR="008A3668" w:rsidRDefault="008A3668" w:rsidP="00AF2878">
      <w:pPr>
        <w:pStyle w:val="30"/>
        <w:rPr>
          <w:rFonts w:hint="eastAsia"/>
        </w:rPr>
      </w:pPr>
      <w:r>
        <w:rPr>
          <w:rFonts w:hint="eastAsia"/>
        </w:rPr>
        <w:t>使用以下命令启动</w:t>
      </w:r>
      <w:r>
        <w:rPr>
          <w:rFonts w:hint="eastAsia"/>
        </w:rPr>
        <w:t>minicap</w:t>
      </w:r>
      <w:r>
        <w:rPr>
          <w:rFonts w:hint="eastAsia"/>
        </w:rPr>
        <w:t>，并使用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的</w:t>
      </w:r>
      <w:r>
        <w:rPr>
          <w:rFonts w:hint="eastAsia"/>
        </w:rPr>
        <w:t>1717</w:t>
      </w:r>
      <w:r>
        <w:rPr>
          <w:rFonts w:hint="eastAsia"/>
        </w:rPr>
        <w:t>端口分别映射将该程序的</w:t>
      </w:r>
      <w:r>
        <w:rPr>
          <w:rFonts w:hint="eastAsia"/>
        </w:rPr>
        <w:t>socket</w:t>
      </w:r>
      <w:r>
        <w:rPr>
          <w:rFonts w:hint="eastAsia"/>
        </w:rPr>
        <w:t>接口映射出来。</w:t>
      </w:r>
    </w:p>
    <w:p w14:paraId="3B7F2944" w14:textId="77777777" w:rsidR="008A3668" w:rsidRDefault="008A3668" w:rsidP="008A3668">
      <w:pPr>
        <w:pStyle w:val="2f2"/>
        <w:rPr>
          <w:rFonts w:hint="eastAsia"/>
        </w:rPr>
      </w:pPr>
      <w:r>
        <w:t>adb forward tcp:1717 localabstract:minicap</w:t>
      </w:r>
    </w:p>
    <w:p w14:paraId="185EDF10" w14:textId="77777777" w:rsidR="008A3668" w:rsidRDefault="008A3668" w:rsidP="008A3668">
      <w:pPr>
        <w:pStyle w:val="2f2"/>
        <w:rPr>
          <w:rFonts w:hint="eastAsia"/>
        </w:rPr>
      </w:pPr>
      <w:r>
        <w:t>adb shell LD_LIBRARY_PATH=/data/local/tmp /data/local/tmp/minicap -P 720x1280@720x1280/0</w:t>
      </w:r>
    </w:p>
    <w:p w14:paraId="0AA015A0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D8DC28F" wp14:editId="526DD917">
            <wp:extent cx="5454000" cy="1179304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17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4011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完成该操作后不要退出。</w:t>
      </w:r>
    </w:p>
    <w:p w14:paraId="192894B6" w14:textId="77777777" w:rsidR="008A3668" w:rsidRDefault="008A3668" w:rsidP="00AF2878">
      <w:pPr>
        <w:pStyle w:val="30"/>
        <w:rPr>
          <w:rFonts w:hint="eastAsia"/>
        </w:rPr>
      </w:pPr>
      <w:r>
        <w:rPr>
          <w:rFonts w:hint="eastAsia"/>
        </w:rPr>
        <w:lastRenderedPageBreak/>
        <w:t>重新打开一个</w:t>
      </w:r>
      <w:r>
        <w:rPr>
          <w:rFonts w:hint="eastAsia"/>
        </w:rPr>
        <w:t>ssh</w:t>
      </w:r>
      <w:r>
        <w:rPr>
          <w:rFonts w:hint="eastAsia"/>
        </w:rPr>
        <w:t>窗口连接云手机，然后使用一下以下命令启动</w:t>
      </w:r>
      <w:r>
        <w:rPr>
          <w:rFonts w:hint="eastAsia"/>
        </w:rPr>
        <w:t>minitouch.</w:t>
      </w:r>
    </w:p>
    <w:p w14:paraId="44DDB700" w14:textId="77777777" w:rsidR="008A3668" w:rsidRDefault="008A3668" w:rsidP="008A3668">
      <w:pPr>
        <w:pStyle w:val="2f2"/>
        <w:rPr>
          <w:rFonts w:hint="eastAsia"/>
        </w:rPr>
      </w:pPr>
      <w:r>
        <w:t>adb shell /data/local/tmp/minitouch</w:t>
      </w:r>
    </w:p>
    <w:p w14:paraId="08C24D46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B2E374C" wp14:editId="170C46B0">
            <wp:extent cx="5454000" cy="474212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AD7" w14:textId="77777777" w:rsidR="008A3668" w:rsidRDefault="008A3668" w:rsidP="00AF2878">
      <w:pPr>
        <w:pStyle w:val="30"/>
        <w:rPr>
          <w:rFonts w:hint="eastAsia"/>
        </w:rPr>
      </w:pPr>
      <w:r w:rsidRPr="007C141C">
        <w:rPr>
          <w:rFonts w:hint="eastAsia"/>
        </w:rPr>
        <w:t>重新打开一个</w:t>
      </w:r>
      <w:r w:rsidRPr="007C141C">
        <w:t>ssh</w:t>
      </w:r>
      <w:r w:rsidRPr="007C141C">
        <w:t>窗口连接云手机，使用</w:t>
      </w:r>
      <w:r w:rsidRPr="007C141C">
        <w:t>ECS</w:t>
      </w:r>
      <w:r w:rsidRPr="007C141C">
        <w:t>的</w:t>
      </w:r>
      <w:r w:rsidRPr="007C141C">
        <w:t>1710</w:t>
      </w:r>
      <w:r w:rsidRPr="007C141C">
        <w:t>端口分别映射将该程序的</w:t>
      </w:r>
      <w:r w:rsidRPr="007C141C">
        <w:t>socket</w:t>
      </w:r>
      <w:r w:rsidRPr="007C141C">
        <w:t>接口映射出来。</w:t>
      </w:r>
    </w:p>
    <w:p w14:paraId="2CAD1DBA" w14:textId="77777777" w:rsidR="008A3668" w:rsidRDefault="008A3668" w:rsidP="008A3668">
      <w:pPr>
        <w:pStyle w:val="2f2"/>
        <w:rPr>
          <w:rFonts w:hint="eastAsia"/>
        </w:rPr>
      </w:pPr>
      <w:r>
        <w:t>adb forward tcp:1710 localabstract:minitouch</w:t>
      </w:r>
    </w:p>
    <w:p w14:paraId="085A3753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D008CE0" wp14:editId="29295D65">
            <wp:extent cx="4505325" cy="7810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1AF6" w14:textId="36EEA325" w:rsidR="008A3668" w:rsidRDefault="008A3668" w:rsidP="008A3668">
      <w:pPr>
        <w:pStyle w:val="2"/>
        <w:numPr>
          <w:ilvl w:val="1"/>
          <w:numId w:val="7"/>
        </w:numPr>
        <w:rPr>
          <w:rFonts w:hint="eastAsia"/>
        </w:rPr>
      </w:pPr>
      <w:bookmarkStart w:id="25" w:name="_Toc43804704"/>
      <w:bookmarkStart w:id="26" w:name="_Toc44171734"/>
      <w:r>
        <w:rPr>
          <w:rFonts w:hint="eastAsia"/>
        </w:rPr>
        <w:t>测试</w:t>
      </w:r>
      <w:r>
        <w:rPr>
          <w:rFonts w:hint="eastAsia"/>
        </w:rPr>
        <w:t>minicap</w:t>
      </w:r>
      <w:r>
        <w:rPr>
          <w:rFonts w:hint="eastAsia"/>
        </w:rPr>
        <w:t>和</w:t>
      </w:r>
      <w:r>
        <w:rPr>
          <w:rFonts w:hint="eastAsia"/>
        </w:rPr>
        <w:t>minitouch</w:t>
      </w:r>
      <w:r>
        <w:rPr>
          <w:rFonts w:hint="eastAsia"/>
        </w:rPr>
        <w:t>是否运行正常</w:t>
      </w:r>
      <w:bookmarkEnd w:id="25"/>
      <w:bookmarkEnd w:id="26"/>
    </w:p>
    <w:p w14:paraId="605BFE7F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telnet</w:t>
      </w:r>
      <w:r>
        <w:rPr>
          <w:rFonts w:hint="eastAsia"/>
        </w:rPr>
        <w:t>命令分别登陆</w:t>
      </w:r>
      <w:r>
        <w:t>ECS</w:t>
      </w:r>
      <w:r>
        <w:rPr>
          <w:rFonts w:hint="eastAsia"/>
        </w:rPr>
        <w:t>的</w:t>
      </w:r>
      <w:r>
        <w:rPr>
          <w:rFonts w:hint="eastAsia"/>
        </w:rPr>
        <w:t>1717</w:t>
      </w:r>
      <w:r>
        <w:rPr>
          <w:rFonts w:hint="eastAsia"/>
        </w:rPr>
        <w:t>和</w:t>
      </w:r>
      <w:r>
        <w:rPr>
          <w:rFonts w:hint="eastAsia"/>
        </w:rPr>
        <w:t>1710</w:t>
      </w:r>
      <w:r>
        <w:rPr>
          <w:rFonts w:hint="eastAsia"/>
        </w:rPr>
        <w:t>端口，查看</w:t>
      </w:r>
      <w:r>
        <w:rPr>
          <w:rFonts w:hint="eastAsia"/>
        </w:rPr>
        <w:t>socket</w:t>
      </w:r>
      <w:r>
        <w:rPr>
          <w:rFonts w:hint="eastAsia"/>
        </w:rPr>
        <w:t>连接是否正常。</w:t>
      </w:r>
    </w:p>
    <w:p w14:paraId="443F31A4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32F0B45F" wp14:editId="574481B1">
            <wp:extent cx="4800600" cy="10382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42CF" w14:textId="77777777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如果连接正常，会有类似以下乱码出现，如果连接不正常，系统会提示连接超时。</w:t>
      </w:r>
    </w:p>
    <w:p w14:paraId="52EFDE0F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7A3053B1" wp14:editId="2B0798D3">
            <wp:extent cx="5454000" cy="966532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BDA4" w14:textId="379BDCE2" w:rsidR="008A3668" w:rsidRDefault="008A3668" w:rsidP="008A3668">
      <w:pPr>
        <w:pStyle w:val="1e"/>
        <w:rPr>
          <w:rFonts w:hint="eastAsia"/>
        </w:rPr>
      </w:pPr>
      <w:r>
        <w:rPr>
          <w:rFonts w:hint="eastAsia"/>
        </w:rPr>
        <w:t>1710</w:t>
      </w:r>
      <w:r>
        <w:rPr>
          <w:rFonts w:hint="eastAsia"/>
        </w:rPr>
        <w:t>端口如果连接正常，会有以下显示：</w:t>
      </w:r>
    </w:p>
    <w:p w14:paraId="04460E67" w14:textId="77777777" w:rsidR="008A3668" w:rsidRDefault="008A3668" w:rsidP="008A366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D7EA34D" wp14:editId="5E4BBA35">
            <wp:extent cx="4057650" cy="11906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4294" w14:textId="77777777" w:rsidR="008A3668" w:rsidRDefault="008A3668" w:rsidP="005C570C">
      <w:pPr>
        <w:pStyle w:val="1e"/>
        <w:rPr>
          <w:rFonts w:hint="eastAsia"/>
        </w:rPr>
      </w:pPr>
    </w:p>
    <w:p w14:paraId="3389FFA0" w14:textId="77777777" w:rsidR="008A3668" w:rsidRDefault="008A3668" w:rsidP="005C570C">
      <w:pPr>
        <w:pStyle w:val="1e"/>
        <w:rPr>
          <w:rFonts w:hint="eastAsia"/>
        </w:rPr>
      </w:pPr>
    </w:p>
    <w:p w14:paraId="50206415" w14:textId="77777777" w:rsidR="008A3668" w:rsidRDefault="008A3668" w:rsidP="005C570C">
      <w:pPr>
        <w:pStyle w:val="1e"/>
        <w:rPr>
          <w:rFonts w:hint="eastAsia"/>
        </w:rPr>
      </w:pPr>
    </w:p>
    <w:p w14:paraId="05AC53FF" w14:textId="77777777" w:rsidR="008A3668" w:rsidRDefault="008A3668" w:rsidP="005C570C">
      <w:pPr>
        <w:pStyle w:val="1e"/>
        <w:rPr>
          <w:rFonts w:hint="eastAsia"/>
        </w:rPr>
      </w:pPr>
    </w:p>
    <w:p w14:paraId="3F1F135C" w14:textId="77777777" w:rsidR="008A3668" w:rsidRDefault="008A3668" w:rsidP="005C570C">
      <w:pPr>
        <w:pStyle w:val="1e"/>
        <w:rPr>
          <w:rFonts w:hint="eastAsia"/>
        </w:rPr>
      </w:pPr>
    </w:p>
    <w:p w14:paraId="26369354" w14:textId="77777777" w:rsidR="008A3668" w:rsidRDefault="008A3668" w:rsidP="005C570C">
      <w:pPr>
        <w:pStyle w:val="1e"/>
        <w:rPr>
          <w:rFonts w:hint="eastAsia"/>
        </w:rPr>
      </w:pPr>
    </w:p>
    <w:p w14:paraId="650CBF95" w14:textId="6994FEE8" w:rsidR="008A3668" w:rsidRPr="008A3668" w:rsidRDefault="008A3668" w:rsidP="008A3668">
      <w:pPr>
        <w:keepNext/>
        <w:numPr>
          <w:ilvl w:val="0"/>
          <w:numId w:val="30"/>
        </w:numPr>
        <w:pBdr>
          <w:bottom w:val="single" w:sz="12" w:space="1" w:color="auto"/>
        </w:pBdr>
        <w:spacing w:before="0" w:after="800"/>
        <w:jc w:val="right"/>
        <w:outlineLvl w:val="0"/>
        <w:rPr>
          <w:rFonts w:ascii="HuaweiSans-Regular" w:eastAsia="方正兰亭黑简体" w:hAnsi="HuaweiSans-Regular" w:hint="eastAsia"/>
          <w:b/>
          <w:bCs/>
          <w:sz w:val="44"/>
          <w:szCs w:val="44"/>
        </w:rPr>
      </w:pPr>
      <w:bookmarkStart w:id="27" w:name="_Toc44171735"/>
      <w:bookmarkStart w:id="28" w:name="_Hlk43555500"/>
      <w:r>
        <w:rPr>
          <w:rFonts w:ascii="HuaweiSans-Regular" w:eastAsia="方正兰亭黑简体" w:hAnsi="HuaweiSans-Regular" w:hint="eastAsia"/>
          <w:b/>
          <w:bCs/>
          <w:sz w:val="44"/>
          <w:szCs w:val="44"/>
        </w:rPr>
        <w:t>华为云手机远程控制</w:t>
      </w:r>
      <w:r>
        <w:rPr>
          <w:rFonts w:ascii="HuaweiSans-Regular" w:eastAsia="方正兰亭黑简体" w:hAnsi="HuaweiSans-Regular" w:hint="eastAsia"/>
          <w:b/>
          <w:bCs/>
          <w:sz w:val="44"/>
          <w:szCs w:val="44"/>
        </w:rPr>
        <w:t>app</w:t>
      </w:r>
      <w:r>
        <w:rPr>
          <w:rFonts w:ascii="HuaweiSans-Regular" w:eastAsia="方正兰亭黑简体" w:hAnsi="HuaweiSans-Regular"/>
          <w:b/>
          <w:bCs/>
          <w:sz w:val="44"/>
          <w:szCs w:val="44"/>
        </w:rPr>
        <w:t xml:space="preserve"> D</w:t>
      </w:r>
      <w:r>
        <w:rPr>
          <w:rFonts w:ascii="HuaweiSans-Regular" w:eastAsia="方正兰亭黑简体" w:hAnsi="HuaweiSans-Regular" w:hint="eastAsia"/>
          <w:b/>
          <w:bCs/>
          <w:sz w:val="44"/>
          <w:szCs w:val="44"/>
        </w:rPr>
        <w:t>emo</w:t>
      </w:r>
      <w:r>
        <w:rPr>
          <w:rFonts w:ascii="HuaweiSans-Regular" w:eastAsia="方正兰亭黑简体" w:hAnsi="HuaweiSans-Regular" w:hint="eastAsia"/>
          <w:b/>
          <w:bCs/>
          <w:sz w:val="44"/>
          <w:szCs w:val="44"/>
        </w:rPr>
        <w:t>下载</w:t>
      </w:r>
      <w:r w:rsidR="00AF2878">
        <w:rPr>
          <w:rFonts w:ascii="HuaweiSans-Regular" w:eastAsia="方正兰亭黑简体" w:hAnsi="HuaweiSans-Regular" w:hint="eastAsia"/>
          <w:b/>
          <w:bCs/>
          <w:sz w:val="44"/>
          <w:szCs w:val="44"/>
        </w:rPr>
        <w:t>及开发</w:t>
      </w:r>
      <w:bookmarkEnd w:id="27"/>
    </w:p>
    <w:p w14:paraId="598D2F71" w14:textId="77162283" w:rsidR="008A3668" w:rsidRPr="008A3668" w:rsidRDefault="008A3668" w:rsidP="008A3668">
      <w:pPr>
        <w:keepNext/>
        <w:keepLines/>
        <w:numPr>
          <w:ilvl w:val="1"/>
          <w:numId w:val="30"/>
        </w:numPr>
        <w:spacing w:before="600"/>
        <w:outlineLvl w:val="1"/>
        <w:rPr>
          <w:rFonts w:ascii="HuaweiSans-Regular" w:eastAsia="方正兰亭黑简体" w:hAnsi="HuaweiSans-Regular" w:cs="Book Antiqua" w:hint="eastAsia"/>
          <w:bCs/>
          <w:noProof/>
          <w:sz w:val="36"/>
          <w:szCs w:val="36"/>
        </w:rPr>
      </w:pPr>
      <w:bookmarkStart w:id="29" w:name="_Toc43804808"/>
      <w:bookmarkStart w:id="30" w:name="_Toc44171736"/>
      <w:bookmarkEnd w:id="28"/>
      <w:r w:rsidRPr="008A3668">
        <w:rPr>
          <w:rFonts w:ascii="HuaweiSans-Regular" w:eastAsia="方正兰亭黑简体" w:hAnsi="HuaweiSans-Regular" w:cs="Book Antiqua" w:hint="eastAsia"/>
          <w:bCs/>
          <w:noProof/>
          <w:sz w:val="36"/>
          <w:szCs w:val="36"/>
        </w:rPr>
        <w:t>下载</w:t>
      </w:r>
      <w:r w:rsidR="00AF2878">
        <w:rPr>
          <w:rFonts w:ascii="HuaweiSans-Regular" w:eastAsia="方正兰亭黑简体" w:hAnsi="HuaweiSans-Regular" w:cs="Book Antiqua" w:hint="eastAsia"/>
          <w:bCs/>
          <w:noProof/>
          <w:sz w:val="36"/>
          <w:szCs w:val="36"/>
        </w:rPr>
        <w:t>Demo</w:t>
      </w:r>
      <w:r w:rsidR="00AF2878">
        <w:rPr>
          <w:rFonts w:ascii="HuaweiSans-Regular" w:eastAsia="方正兰亭黑简体" w:hAnsi="HuaweiSans-Regular" w:cs="Book Antiqua" w:hint="eastAsia"/>
          <w:bCs/>
          <w:noProof/>
          <w:sz w:val="36"/>
          <w:szCs w:val="36"/>
        </w:rPr>
        <w:t>源代码</w:t>
      </w:r>
      <w:bookmarkEnd w:id="29"/>
      <w:bookmarkEnd w:id="30"/>
    </w:p>
    <w:p w14:paraId="27370144" w14:textId="2FBE45F4" w:rsidR="007D1544" w:rsidRDefault="007D1544" w:rsidP="007D1544">
      <w:pPr>
        <w:pStyle w:val="30"/>
        <w:rPr>
          <w:rFonts w:hint="eastAsia"/>
        </w:rPr>
      </w:pPr>
      <w:r>
        <w:rPr>
          <w:rFonts w:hint="eastAsia"/>
        </w:rPr>
        <w:t>从</w:t>
      </w:r>
      <w:r>
        <w:rPr>
          <w:rFonts w:hint="eastAsia"/>
        </w:rPr>
        <w:t>gitbub</w:t>
      </w:r>
      <w:r>
        <w:rPr>
          <w:rFonts w:hint="eastAsia"/>
        </w:rPr>
        <w:t>中下载项目文件</w:t>
      </w:r>
    </w:p>
    <w:p w14:paraId="1861F00C" w14:textId="26879FBB" w:rsidR="008A3668" w:rsidRPr="008A3668" w:rsidRDefault="008A3668" w:rsidP="008A3668">
      <w:pPr>
        <w:topLinePunct w:val="0"/>
        <w:adjustRightInd/>
        <w:ind w:leftChars="300" w:left="600" w:rightChars="100" w:right="200"/>
        <w:rPr>
          <w:rFonts w:ascii="HuaweiSans-Regular" w:eastAsia="方正兰亭黑简体" w:hAnsi="HuaweiSans-Regular" w:hint="eastAsia"/>
          <w:sz w:val="21"/>
        </w:rPr>
      </w:pPr>
      <w:r w:rsidRPr="008A3668">
        <w:rPr>
          <w:rFonts w:ascii="HuaweiSans-Regular" w:eastAsia="方正兰亭黑简体" w:hAnsi="HuaweiSans-Regular" w:hint="eastAsia"/>
          <w:sz w:val="21"/>
        </w:rPr>
        <w:t>项目</w:t>
      </w:r>
      <w:r w:rsidRPr="008A3668">
        <w:rPr>
          <w:rFonts w:ascii="HuaweiSans-Regular" w:eastAsia="方正兰亭黑简体" w:hAnsi="HuaweiSans-Regular" w:hint="eastAsia"/>
          <w:sz w:val="21"/>
        </w:rPr>
        <w:t>github</w:t>
      </w:r>
      <w:r w:rsidRPr="008A3668">
        <w:rPr>
          <w:rFonts w:ascii="HuaweiSans-Regular" w:eastAsia="方正兰亭黑简体" w:hAnsi="HuaweiSans-Regular" w:hint="eastAsia"/>
          <w:sz w:val="21"/>
        </w:rPr>
        <w:t>链接：</w:t>
      </w:r>
      <w:hyperlink r:id="rId59" w:history="1">
        <w:r w:rsidRPr="008A3668">
          <w:rPr>
            <w:rFonts w:ascii="HuaweiSans-Regular" w:eastAsia="方正兰亭黑简体" w:hAnsi="HuaweiSans-Regular"/>
            <w:sz w:val="21"/>
          </w:rPr>
          <w:t>https://</w:t>
        </w:r>
        <w:r w:rsidRPr="008A3668">
          <w:t xml:space="preserve"> </w:t>
        </w:r>
        <w:r w:rsidRPr="008A3668">
          <w:rPr>
            <w:rFonts w:ascii="HuaweiSans-Regular" w:eastAsia="方正兰亭黑简体" w:hAnsi="HuaweiSans-Regular"/>
            <w:sz w:val="21"/>
          </w:rPr>
          <w:t>https://github.com/2068/HuaweiCloudPhoneOperator</w:t>
        </w:r>
      </w:hyperlink>
    </w:p>
    <w:p w14:paraId="0042C8B7" w14:textId="77777777" w:rsidR="008A3668" w:rsidRPr="008A3668" w:rsidRDefault="008A3668" w:rsidP="008A3668">
      <w:pPr>
        <w:topLinePunct w:val="0"/>
        <w:adjustRightInd/>
        <w:ind w:leftChars="300" w:left="600" w:rightChars="100" w:right="200"/>
        <w:rPr>
          <w:rFonts w:ascii="HuaweiSans-Regular" w:eastAsia="方正兰亭黑简体" w:hAnsi="HuaweiSans-Regular" w:hint="eastAsia"/>
          <w:sz w:val="21"/>
        </w:rPr>
      </w:pPr>
      <w:r w:rsidRPr="008A3668">
        <w:rPr>
          <w:rFonts w:ascii="HuaweiSans-Regular" w:eastAsia="方正兰亭黑简体" w:hAnsi="HuaweiSans-Regular" w:hint="eastAsia"/>
          <w:sz w:val="21"/>
        </w:rPr>
        <w:t>进入链接点击</w:t>
      </w:r>
      <w:r w:rsidRPr="008A3668">
        <w:rPr>
          <w:rFonts w:ascii="HuaweiSans-Regular" w:eastAsia="方正兰亭黑简体" w:hAnsi="HuaweiSans-Regular" w:hint="eastAsia"/>
          <w:sz w:val="21"/>
        </w:rPr>
        <w:t>Clone</w:t>
      </w:r>
      <w:r w:rsidRPr="008A3668">
        <w:rPr>
          <w:rFonts w:ascii="HuaweiSans-Regular" w:eastAsia="方正兰亭黑简体" w:hAnsi="HuaweiSans-Regular"/>
          <w:sz w:val="21"/>
        </w:rPr>
        <w:t xml:space="preserve"> or download</w:t>
      </w:r>
      <w:r w:rsidRPr="008A3668">
        <w:rPr>
          <w:rFonts w:ascii="HuaweiSans-Regular" w:eastAsia="方正兰亭黑简体" w:hAnsi="HuaweiSans-Regular" w:hint="eastAsia"/>
          <w:sz w:val="21"/>
        </w:rPr>
        <w:t>按钮，在弹出的界面中选择</w:t>
      </w:r>
      <w:r w:rsidRPr="008A3668">
        <w:rPr>
          <w:rFonts w:ascii="HuaweiSans-Regular" w:eastAsia="方正兰亭黑简体" w:hAnsi="HuaweiSans-Regular" w:hint="eastAsia"/>
          <w:sz w:val="21"/>
        </w:rPr>
        <w:t>Download</w:t>
      </w:r>
      <w:r w:rsidRPr="008A3668">
        <w:rPr>
          <w:rFonts w:ascii="HuaweiSans-Regular" w:eastAsia="方正兰亭黑简体" w:hAnsi="HuaweiSans-Regular"/>
          <w:sz w:val="21"/>
        </w:rPr>
        <w:t xml:space="preserve"> </w:t>
      </w:r>
      <w:r w:rsidRPr="008A3668">
        <w:rPr>
          <w:rFonts w:ascii="HuaweiSans-Regular" w:eastAsia="方正兰亭黑简体" w:hAnsi="HuaweiSans-Regular" w:hint="eastAsia"/>
          <w:sz w:val="21"/>
        </w:rPr>
        <w:t>ZIP</w:t>
      </w:r>
      <w:r w:rsidRPr="008A3668">
        <w:rPr>
          <w:rFonts w:ascii="HuaweiSans-Regular" w:eastAsia="方正兰亭黑简体" w:hAnsi="HuaweiSans-Regular" w:hint="eastAsia"/>
          <w:sz w:val="21"/>
        </w:rPr>
        <w:t>文件。</w:t>
      </w:r>
    </w:p>
    <w:p w14:paraId="1D1ACB7B" w14:textId="31C77F71" w:rsidR="008A3668" w:rsidRPr="008A3668" w:rsidRDefault="008A3668" w:rsidP="008A3668">
      <w:pPr>
        <w:ind w:leftChars="267" w:left="534"/>
      </w:pPr>
      <w:r>
        <w:rPr>
          <w:noProof/>
        </w:rPr>
        <w:drawing>
          <wp:inline distT="0" distB="0" distL="0" distR="0" wp14:anchorId="4D70D363" wp14:editId="7BC9720D">
            <wp:extent cx="5454000" cy="2905820"/>
            <wp:effectExtent l="19050" t="19050" r="13970" b="279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058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FCED9A" w14:textId="77777777" w:rsidR="008A3668" w:rsidRPr="008A3668" w:rsidRDefault="008A3668" w:rsidP="007D1544">
      <w:pPr>
        <w:pStyle w:val="30"/>
        <w:rPr>
          <w:rFonts w:hint="eastAsia"/>
          <w:noProof/>
        </w:rPr>
      </w:pPr>
      <w:bookmarkStart w:id="31" w:name="_Toc43804809"/>
      <w:r w:rsidRPr="008A3668">
        <w:rPr>
          <w:rFonts w:hint="eastAsia"/>
          <w:noProof/>
        </w:rPr>
        <w:t>使用</w:t>
      </w:r>
      <w:r w:rsidRPr="008A3668">
        <w:rPr>
          <w:rFonts w:hint="eastAsia"/>
          <w:noProof/>
        </w:rPr>
        <w:t>Android</w:t>
      </w:r>
      <w:r w:rsidRPr="008A3668">
        <w:rPr>
          <w:noProof/>
          <w:lang w:eastAsia="en-US"/>
        </w:rPr>
        <w:t xml:space="preserve"> </w:t>
      </w:r>
      <w:r w:rsidRPr="008A3668">
        <w:rPr>
          <w:rFonts w:hint="eastAsia"/>
          <w:noProof/>
        </w:rPr>
        <w:t>Studio</w:t>
      </w:r>
      <w:r w:rsidRPr="008A3668">
        <w:rPr>
          <w:rFonts w:hint="eastAsia"/>
          <w:noProof/>
        </w:rPr>
        <w:t>打开项目文件</w:t>
      </w:r>
      <w:bookmarkEnd w:id="31"/>
    </w:p>
    <w:p w14:paraId="2D33EC7C" w14:textId="77777777" w:rsidR="008A3668" w:rsidRPr="008A3668" w:rsidRDefault="008A3668" w:rsidP="008A3668">
      <w:pPr>
        <w:topLinePunct w:val="0"/>
        <w:adjustRightInd/>
        <w:ind w:leftChars="300" w:left="600" w:rightChars="100" w:right="200"/>
        <w:rPr>
          <w:rFonts w:ascii="HuaweiSans-Regular" w:eastAsia="方正兰亭黑简体" w:hAnsi="HuaweiSans-Regular" w:hint="eastAsia"/>
          <w:sz w:val="21"/>
        </w:rPr>
      </w:pPr>
      <w:r w:rsidRPr="008A3668">
        <w:rPr>
          <w:rFonts w:ascii="HuaweiSans-Regular" w:eastAsia="方正兰亭黑简体" w:hAnsi="HuaweiSans-Regular" w:hint="eastAsia"/>
          <w:sz w:val="21"/>
        </w:rPr>
        <w:t>打开</w:t>
      </w:r>
      <w:r w:rsidRPr="008A3668">
        <w:rPr>
          <w:rFonts w:ascii="HuaweiSans-Regular" w:eastAsia="方正兰亭黑简体" w:hAnsi="HuaweiSans-Regular" w:hint="eastAsia"/>
          <w:sz w:val="21"/>
        </w:rPr>
        <w:t>Android</w:t>
      </w:r>
      <w:r w:rsidRPr="008A3668">
        <w:rPr>
          <w:rFonts w:ascii="HuaweiSans-Regular" w:eastAsia="方正兰亭黑简体" w:hAnsi="HuaweiSans-Regular"/>
          <w:sz w:val="21"/>
        </w:rPr>
        <w:t xml:space="preserve"> </w:t>
      </w:r>
      <w:r w:rsidRPr="008A3668">
        <w:rPr>
          <w:rFonts w:ascii="HuaweiSans-Regular" w:eastAsia="方正兰亭黑简体" w:hAnsi="HuaweiSans-Regular" w:hint="eastAsia"/>
          <w:sz w:val="21"/>
        </w:rPr>
        <w:t>Studio</w:t>
      </w:r>
      <w:r w:rsidRPr="008A3668">
        <w:rPr>
          <w:rFonts w:ascii="HuaweiSans-Regular" w:eastAsia="方正兰亭黑简体" w:hAnsi="HuaweiSans-Regular" w:hint="eastAsia"/>
          <w:sz w:val="21"/>
        </w:rPr>
        <w:t>软件，点击</w:t>
      </w:r>
      <w:r w:rsidRPr="008A3668">
        <w:rPr>
          <w:rFonts w:ascii="HuaweiSans-Regular" w:eastAsia="方正兰亭黑简体" w:hAnsi="HuaweiSans-Regular" w:hint="eastAsia"/>
          <w:sz w:val="21"/>
        </w:rPr>
        <w:t>File</w:t>
      </w:r>
      <w:r w:rsidRPr="008A3668">
        <w:rPr>
          <w:rFonts w:ascii="HuaweiSans-Regular" w:eastAsia="方正兰亭黑简体" w:hAnsi="HuaweiSans-Regular" w:hint="eastAsia"/>
          <w:sz w:val="21"/>
        </w:rPr>
        <w:t>，在弹出的下拉界面中选择</w:t>
      </w:r>
      <w:r w:rsidRPr="008A3668">
        <w:rPr>
          <w:rFonts w:ascii="HuaweiSans-Regular" w:eastAsia="方正兰亭黑简体" w:hAnsi="HuaweiSans-Regular" w:hint="eastAsia"/>
          <w:sz w:val="21"/>
        </w:rPr>
        <w:t>Open</w:t>
      </w:r>
      <w:r w:rsidRPr="008A3668">
        <w:rPr>
          <w:rFonts w:ascii="HuaweiSans-Regular" w:eastAsia="方正兰亭黑简体" w:hAnsi="HuaweiSans-Regular" w:hint="eastAsia"/>
          <w:sz w:val="21"/>
        </w:rPr>
        <w:t>，接着在弹出的界面中选择刚才下载的项目文件，点击</w:t>
      </w:r>
      <w:r w:rsidRPr="008A3668">
        <w:rPr>
          <w:rFonts w:ascii="HuaweiSans-Regular" w:eastAsia="方正兰亭黑简体" w:hAnsi="HuaweiSans-Regular" w:hint="eastAsia"/>
          <w:sz w:val="21"/>
        </w:rPr>
        <w:t>OK</w:t>
      </w:r>
      <w:r w:rsidRPr="008A3668">
        <w:rPr>
          <w:rFonts w:ascii="HuaweiSans-Regular" w:eastAsia="方正兰亭黑简体" w:hAnsi="HuaweiSans-Regular" w:hint="eastAsia"/>
          <w:sz w:val="21"/>
        </w:rPr>
        <w:t>打开。</w:t>
      </w:r>
    </w:p>
    <w:p w14:paraId="3C042C16" w14:textId="77777777" w:rsidR="008A3668" w:rsidRPr="008A3668" w:rsidRDefault="008A3668" w:rsidP="008A3668">
      <w:pPr>
        <w:ind w:leftChars="300" w:left="600"/>
        <w:rPr>
          <w:noProof/>
        </w:rPr>
      </w:pPr>
      <w:r w:rsidRPr="008A3668">
        <w:rPr>
          <w:noProof/>
        </w:rPr>
        <w:lastRenderedPageBreak/>
        <w:drawing>
          <wp:inline distT="0" distB="0" distL="0" distR="0" wp14:anchorId="24654D8A" wp14:editId="5D5C7E33">
            <wp:extent cx="2331254" cy="223750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99"/>
                    <a:stretch/>
                  </pic:blipFill>
                  <pic:spPr bwMode="auto">
                    <a:xfrm>
                      <a:off x="0" y="0"/>
                      <a:ext cx="2372661" cy="227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3668">
        <w:rPr>
          <w:rFonts w:hint="eastAsia"/>
          <w:noProof/>
        </w:rPr>
        <w:t xml:space="preserve"> </w:t>
      </w:r>
      <w:r w:rsidRPr="008A3668">
        <w:rPr>
          <w:noProof/>
        </w:rPr>
        <w:t xml:space="preserve">         </w:t>
      </w:r>
      <w:r w:rsidRPr="008A3668">
        <w:rPr>
          <w:noProof/>
        </w:rPr>
        <w:drawing>
          <wp:inline distT="0" distB="0" distL="0" distR="0" wp14:anchorId="406246EA" wp14:editId="1547576D">
            <wp:extent cx="1910693" cy="2182033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30" cy="2296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ECE5E" w14:textId="4719E0E0" w:rsidR="008A3668" w:rsidRDefault="00AF2878" w:rsidP="00AF2878">
      <w:pPr>
        <w:pStyle w:val="2"/>
        <w:rPr>
          <w:rFonts w:hint="eastAsia"/>
          <w:lang w:eastAsia="zh-CN"/>
        </w:rPr>
      </w:pPr>
      <w:bookmarkStart w:id="32" w:name="_Toc44171737"/>
      <w:r>
        <w:rPr>
          <w:rFonts w:hint="eastAsia"/>
          <w:lang w:eastAsia="zh-CN"/>
        </w:rPr>
        <w:t>代码开发</w:t>
      </w:r>
      <w:bookmarkEnd w:id="32"/>
    </w:p>
    <w:p w14:paraId="46D4CBF7" w14:textId="349F6736" w:rsidR="00AF2878" w:rsidRDefault="004E2603" w:rsidP="00AF2878">
      <w:pPr>
        <w:pStyle w:val="30"/>
        <w:rPr>
          <w:rFonts w:hint="eastAsia"/>
        </w:rPr>
      </w:pPr>
      <w:r>
        <w:rPr>
          <w:rFonts w:hint="eastAsia"/>
        </w:rPr>
        <w:t>EC</w:t>
      </w:r>
      <w:r>
        <w:t>S</w:t>
      </w:r>
      <w:r>
        <w:rPr>
          <w:rFonts w:hint="eastAsia"/>
        </w:rPr>
        <w:t>地址修改</w:t>
      </w:r>
    </w:p>
    <w:p w14:paraId="6247417B" w14:textId="2530D38C" w:rsidR="004E2603" w:rsidRDefault="004E2603" w:rsidP="004E2603">
      <w:pPr>
        <w:pStyle w:val="1e"/>
        <w:rPr>
          <w:rFonts w:hint="eastAsia"/>
        </w:rPr>
      </w:pPr>
      <w:r>
        <w:rPr>
          <w:rFonts w:hint="eastAsia"/>
        </w:rPr>
        <w:t>将代码中的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地址切换成所用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的地址。（两处，分别是</w:t>
      </w:r>
      <w:r>
        <w:rPr>
          <w:rFonts w:hint="eastAsia"/>
        </w:rPr>
        <w:t>minicap</w:t>
      </w:r>
      <w:r>
        <w:rPr>
          <w:rFonts w:hint="eastAsia"/>
        </w:rPr>
        <w:t>和</w:t>
      </w:r>
      <w:r>
        <w:rPr>
          <w:rFonts w:hint="eastAsia"/>
        </w:rPr>
        <w:t>minitouch</w:t>
      </w:r>
      <w:r>
        <w:rPr>
          <w:rFonts w:hint="eastAsia"/>
        </w:rPr>
        <w:t>）</w:t>
      </w:r>
    </w:p>
    <w:p w14:paraId="5D30593B" w14:textId="4078D0DB" w:rsidR="004E2603" w:rsidRDefault="004E2603" w:rsidP="004E2603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C81FD33" wp14:editId="4318CF73">
            <wp:extent cx="4119880" cy="3922886"/>
            <wp:effectExtent l="0" t="0" r="0" b="1905"/>
            <wp:docPr id="60" name="图片 60" descr="C:\Users\yWX491993\AppData\Roaming\eSpace_Desktop\UserData\ywx491993\imagefiles\originalImgfiles\7DE230EB-4832-40CC-9A56-144628AF74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E230EB-4832-40CC-9A56-144628AF74C8" descr="C:\Users\yWX491993\AppData\Roaming\eSpace_Desktop\UserData\ywx491993\imagefiles\originalImgfiles\7DE230EB-4832-40CC-9A56-144628AF74C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258" cy="392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416D" w14:textId="60A516ED" w:rsidR="004E2603" w:rsidRDefault="004E2603" w:rsidP="004E2603">
      <w:pPr>
        <w:pStyle w:val="30"/>
        <w:rPr>
          <w:rFonts w:hint="eastAsia"/>
        </w:rPr>
      </w:pPr>
      <w:r>
        <w:rPr>
          <w:rFonts w:hint="eastAsia"/>
        </w:rPr>
        <w:t>按照自己的需求修改代码。</w:t>
      </w:r>
    </w:p>
    <w:p w14:paraId="5854B7A0" w14:textId="6BF4B0D9" w:rsidR="00D36911" w:rsidRDefault="00D36911" w:rsidP="004E2603">
      <w:pPr>
        <w:pStyle w:val="30"/>
        <w:rPr>
          <w:rFonts w:hint="eastAsia"/>
        </w:rPr>
      </w:pPr>
      <w:r>
        <w:rPr>
          <w:rFonts w:hint="eastAsia"/>
        </w:rPr>
        <w:t>App</w:t>
      </w:r>
      <w:r>
        <w:rPr>
          <w:rFonts w:hint="eastAsia"/>
        </w:rPr>
        <w:t>试运行</w:t>
      </w:r>
    </w:p>
    <w:p w14:paraId="253170FD" w14:textId="33983997" w:rsidR="00D36911" w:rsidRDefault="00D36911" w:rsidP="00D36911">
      <w:pPr>
        <w:pStyle w:val="1e"/>
        <w:rPr>
          <w:rFonts w:hint="eastAsia"/>
        </w:rPr>
      </w:pPr>
      <w:r>
        <w:rPr>
          <w:rFonts w:hint="eastAsia"/>
        </w:rPr>
        <w:t>完成代码修改后，可使用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自带的模拟器进行试运行。</w:t>
      </w:r>
    </w:p>
    <w:p w14:paraId="71E629EC" w14:textId="686DD0E1" w:rsidR="00D36911" w:rsidRDefault="00D36911" w:rsidP="00D36911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3944D6" wp14:editId="484BE5A4">
            <wp:extent cx="5454000" cy="2678586"/>
            <wp:effectExtent l="0" t="0" r="0" b="7620"/>
            <wp:docPr id="51" name="图片 51" descr="C:\Users\yWX491993\AppData\Roaming\eSpace_Desktop\UserData\ywx491993\imagefiles\F768C50E-C3D4-4CBD-AB8A-437780A6D8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68C50E-C3D4-4CBD-AB8A-437780A6D85C" descr="C:\Users\yWX491993\AppData\Roaming\eSpace_Desktop\UserData\ywx491993\imagefiles\F768C50E-C3D4-4CBD-AB8A-437780A6D85C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6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599C6" w14:textId="2B445FEF" w:rsidR="00D36911" w:rsidRDefault="00D36911" w:rsidP="00D36911">
      <w:pPr>
        <w:pStyle w:val="30"/>
        <w:rPr>
          <w:rFonts w:hint="eastAsia"/>
        </w:rPr>
      </w:pPr>
      <w:r>
        <w:rPr>
          <w:rFonts w:hint="eastAsia"/>
        </w:rPr>
        <w:t>程序编译</w:t>
      </w:r>
    </w:p>
    <w:p w14:paraId="79211B3A" w14:textId="15AE6CF0" w:rsidR="00D36911" w:rsidRDefault="00D36911" w:rsidP="00D36911">
      <w:pPr>
        <w:pStyle w:val="1e"/>
        <w:rPr>
          <w:rFonts w:hint="eastAsia"/>
        </w:rPr>
      </w:pPr>
      <w:r>
        <w:rPr>
          <w:rFonts w:hint="eastAsia"/>
        </w:rPr>
        <w:t>将开发完成并通过测试的代码使用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studio</w:t>
      </w:r>
      <w:r>
        <w:rPr>
          <w:rFonts w:hint="eastAsia"/>
        </w:rPr>
        <w:t>编译成可在手机端循行的</w:t>
      </w:r>
      <w:r>
        <w:rPr>
          <w:rFonts w:hint="eastAsia"/>
        </w:rPr>
        <w:t>apk</w:t>
      </w:r>
      <w:r>
        <w:rPr>
          <w:rFonts w:hint="eastAsia"/>
        </w:rPr>
        <w:t>包。点击“</w:t>
      </w:r>
      <w:r>
        <w:rPr>
          <w:rFonts w:hint="eastAsia"/>
        </w:rPr>
        <w:t>Build</w:t>
      </w:r>
      <w:r>
        <w:rPr>
          <w:rFonts w:hint="eastAsia"/>
        </w:rPr>
        <w:t>”并根据实际情况完成后续操作。</w:t>
      </w:r>
    </w:p>
    <w:p w14:paraId="5F95F220" w14:textId="541C1CB3" w:rsidR="00D36911" w:rsidRDefault="00D36911" w:rsidP="00D36911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C8F9C68" wp14:editId="244A5E9B">
            <wp:extent cx="4648835" cy="4286885"/>
            <wp:effectExtent l="0" t="0" r="0" b="0"/>
            <wp:docPr id="55" name="图片 55" descr="C:\Users\yWX491993\AppData\Roaming\eSpace_Desktop\UserData\ywx491993\imagefiles\5043439B-0F0B-4288-B6D2-4F55A36031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WX491993\AppData\Roaming\eSpace_Desktop\UserData\ywx491993\imagefiles\5043439B-0F0B-4288-B6D2-4F55A36031D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6DEA" w14:textId="6FCCC822" w:rsidR="00E9563D" w:rsidRDefault="00E9563D" w:rsidP="00D36911">
      <w:pPr>
        <w:pStyle w:val="1e"/>
        <w:rPr>
          <w:rFonts w:hint="eastAsia"/>
        </w:rPr>
      </w:pPr>
      <w:r>
        <w:rPr>
          <w:rFonts w:hint="eastAsia"/>
        </w:rPr>
        <w:t>最终呈现效果如下：</w:t>
      </w:r>
    </w:p>
    <w:p w14:paraId="1E26A4D5" w14:textId="4EC1A87D" w:rsidR="00E9563D" w:rsidRDefault="00E9563D" w:rsidP="00B63FEA">
      <w:pPr>
        <w:pStyle w:val="1e"/>
        <w:ind w:left="0"/>
        <w:rPr>
          <w:rFonts w:hint="eastAsia"/>
        </w:rPr>
      </w:pPr>
    </w:p>
    <w:p w14:paraId="197C15C5" w14:textId="061408AD" w:rsidR="00D36911" w:rsidRDefault="00D36911" w:rsidP="00D36911">
      <w:pPr>
        <w:pStyle w:val="1e"/>
        <w:rPr>
          <w:rFonts w:hint="eastAsia"/>
        </w:rPr>
      </w:pPr>
    </w:p>
    <w:p w14:paraId="58FED5B5" w14:textId="77777777" w:rsidR="00D36911" w:rsidRDefault="00D36911" w:rsidP="00D36911">
      <w:pPr>
        <w:pStyle w:val="1e"/>
        <w:rPr>
          <w:rFonts w:hint="eastAsia"/>
        </w:rPr>
      </w:pPr>
    </w:p>
    <w:bookmarkStart w:id="33" w:name="_MON_1654871915"/>
    <w:bookmarkEnd w:id="33"/>
    <w:p w14:paraId="43597797" w14:textId="2D3D1636" w:rsidR="00D36911" w:rsidRPr="00AF2878" w:rsidRDefault="00B51807" w:rsidP="00B63FEA">
      <w:pPr>
        <w:pStyle w:val="1e"/>
        <w:ind w:left="0"/>
        <w:rPr>
          <w:rFonts w:hint="eastAsia"/>
        </w:rPr>
      </w:pPr>
      <w:r>
        <w:rPr>
          <w:rFonts w:hint="eastAsia"/>
        </w:rPr>
        <w:object w:dxaOrig="9569" w:dyaOrig="5386" w14:anchorId="7669B3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5pt;height:242.5pt" o:ole="">
            <v:imagedata r:id="rId66" o:title=""/>
          </v:shape>
          <o:OLEObject Type="Embed" ProgID="PowerPoint.Slide.12" ShapeID="_x0000_i1025" DrawAspect="Content" ObjectID="_1659531038" r:id="rId67"/>
        </w:object>
      </w:r>
    </w:p>
    <w:sectPr w:rsidR="00D36911" w:rsidRPr="00AF2878" w:rsidSect="00033B54">
      <w:headerReference w:type="default" r:id="rId68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26A751" w14:textId="77777777" w:rsidR="003D43A5" w:rsidRDefault="003D43A5" w:rsidP="00940D2A">
      <w:pPr>
        <w:spacing w:before="0" w:after="0" w:line="240" w:lineRule="auto"/>
      </w:pPr>
      <w:r>
        <w:separator/>
      </w:r>
    </w:p>
  </w:endnote>
  <w:endnote w:type="continuationSeparator" w:id="0">
    <w:p w14:paraId="242E5E7B" w14:textId="77777777" w:rsidR="003D43A5" w:rsidRDefault="003D43A5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Huawei Sans"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B0DAFE" w14:textId="77777777" w:rsidR="003D43A5" w:rsidRDefault="003D43A5" w:rsidP="00940D2A">
      <w:pPr>
        <w:spacing w:before="0" w:after="0" w:line="240" w:lineRule="auto"/>
      </w:pPr>
      <w:r>
        <w:separator/>
      </w:r>
    </w:p>
  </w:footnote>
  <w:footnote w:type="continuationSeparator" w:id="0">
    <w:p w14:paraId="67273307" w14:textId="77777777" w:rsidR="003D43A5" w:rsidRDefault="003D43A5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E7439D" w14:textId="77777777" w:rsidR="002F6BAB" w:rsidRPr="00B3672F" w:rsidRDefault="002F6BAB" w:rsidP="00033B54">
    <w:pPr>
      <w:pStyle w:val="a6"/>
      <w:rPr>
        <w:rFonts w:ascii="HuaweiSans-Regular" w:eastAsia="方正兰亭黑简体" w:hAnsi="HuaweiSans-Regular" w:hint="eastAsia"/>
      </w:rPr>
    </w:pPr>
  </w:p>
  <w:p w14:paraId="6619D47F" w14:textId="77777777" w:rsidR="002F6BAB" w:rsidRPr="00B3672F" w:rsidRDefault="002F6BAB" w:rsidP="00033B54">
    <w:pPr>
      <w:pStyle w:val="a6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2F6BAB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2F6BAB" w:rsidRPr="00B3672F" w:rsidRDefault="002F6BAB" w:rsidP="00854769">
          <w:pPr>
            <w:pStyle w:val="afff9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2F6BAB" w:rsidRPr="00B3672F" w:rsidRDefault="002F6BAB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31E67C3F" w:rsidR="002F6BAB" w:rsidRPr="00B3672F" w:rsidRDefault="0084443A" w:rsidP="00033B54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noProof/>
            </w:rPr>
          </w:pPr>
          <w:r w:rsidRPr="0084443A">
            <w:rPr>
              <w:rFonts w:ascii="HuaweiSans-Regular" w:eastAsia="方正兰亭黑简体" w:hAnsi="HuaweiSans-Regular" w:hint="eastAsia"/>
              <w:noProof/>
            </w:rPr>
            <w:t>云手机控制</w:t>
          </w:r>
          <w:r w:rsidRPr="0084443A">
            <w:rPr>
              <w:rFonts w:ascii="HuaweiSans-Regular" w:eastAsia="方正兰亭黑简体" w:hAnsi="HuaweiSans-Regular"/>
              <w:noProof/>
            </w:rPr>
            <w:t>app</w:t>
          </w:r>
          <w:r w:rsidRPr="0084443A">
            <w:rPr>
              <w:rFonts w:ascii="HuaweiSans-Regular" w:eastAsia="方正兰亭黑简体" w:hAnsi="HuaweiSans-Regular"/>
              <w:noProof/>
            </w:rPr>
            <w:t>开发</w:t>
          </w:r>
        </w:p>
      </w:tc>
      <w:tc>
        <w:tcPr>
          <w:tcW w:w="1134" w:type="dxa"/>
          <w:vAlign w:val="bottom"/>
        </w:tcPr>
        <w:p w14:paraId="279C3BBC" w14:textId="1A924E70" w:rsidR="002F6BAB" w:rsidRPr="00B3672F" w:rsidRDefault="002F6BAB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BC5F16">
            <w:rPr>
              <w:rFonts w:ascii="HuaweiSans-Regular" w:eastAsia="方正兰亭黑简体" w:hAnsi="HuaweiSans-Regular" w:hint="eastAsia"/>
              <w:noProof/>
            </w:rPr>
            <w:t>1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2F6BAB" w:rsidRPr="00B3672F" w:rsidRDefault="002F6BAB" w:rsidP="00033B54">
    <w:pPr>
      <w:pStyle w:val="a6"/>
      <w:rPr>
        <w:rFonts w:ascii="HuaweiSans-Regular" w:eastAsia="方正兰亭黑简体" w:hAnsi="HuaweiSans-Regular" w:hint="eastAsia"/>
      </w:rPr>
    </w:pPr>
  </w:p>
  <w:p w14:paraId="76432B8F" w14:textId="77777777" w:rsidR="002F6BAB" w:rsidRPr="00B3672F" w:rsidRDefault="002F6BAB" w:rsidP="00033B54">
    <w:pPr>
      <w:pStyle w:val="a6"/>
      <w:rPr>
        <w:rFonts w:ascii="HuaweiSans-Regular" w:eastAsia="方正兰亭黑简体" w:hAnsi="HuaweiSans-Regular" w:hint="eastAsia"/>
      </w:rPr>
    </w:pPr>
  </w:p>
  <w:p w14:paraId="2CCE42D9" w14:textId="77777777" w:rsidR="002F6BAB" w:rsidRPr="00B3672F" w:rsidRDefault="002F6BAB">
    <w:pPr>
      <w:pStyle w:val="a6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696E23D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7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2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4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5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8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1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2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0"/>
  </w:num>
  <w:num w:numId="2">
    <w:abstractNumId w:val="11"/>
  </w:num>
  <w:num w:numId="3">
    <w:abstractNumId w:val="5"/>
  </w:num>
  <w:num w:numId="4">
    <w:abstractNumId w:val="7"/>
  </w:num>
  <w:num w:numId="5">
    <w:abstractNumId w:val="14"/>
  </w:num>
  <w:num w:numId="6">
    <w:abstractNumId w:val="21"/>
  </w:num>
  <w:num w:numId="7">
    <w:abstractNumId w:val="2"/>
  </w:num>
  <w:num w:numId="8">
    <w:abstractNumId w:val="2"/>
  </w:num>
  <w:num w:numId="9">
    <w:abstractNumId w:val="13"/>
  </w:num>
  <w:num w:numId="10">
    <w:abstractNumId w:val="22"/>
  </w:num>
  <w:num w:numId="11">
    <w:abstractNumId w:val="4"/>
  </w:num>
  <w:num w:numId="12">
    <w:abstractNumId w:val="1"/>
  </w:num>
  <w:num w:numId="13">
    <w:abstractNumId w:val="10"/>
  </w:num>
  <w:num w:numId="1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15"/>
  </w:num>
  <w:num w:numId="20">
    <w:abstractNumId w:val="12"/>
  </w:num>
  <w:num w:numId="21">
    <w:abstractNumId w:val="12"/>
  </w:num>
  <w:num w:numId="22">
    <w:abstractNumId w:val="16"/>
  </w:num>
  <w:num w:numId="23">
    <w:abstractNumId w:val="16"/>
  </w:num>
  <w:num w:numId="24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3"/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8"/>
  </w:num>
  <w:num w:numId="34">
    <w:abstractNumId w:val="16"/>
  </w:num>
  <w:num w:numId="3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</w:num>
  <w:num w:numId="3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17"/>
  </w:num>
  <w:num w:numId="41">
    <w:abstractNumId w:val="18"/>
  </w:num>
  <w:num w:numId="42">
    <w:abstractNumId w:val="2"/>
  </w:num>
  <w:num w:numId="43">
    <w:abstractNumId w:val="6"/>
  </w:num>
  <w:num w:numId="44">
    <w:abstractNumId w:val="2"/>
  </w:num>
  <w:num w:numId="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</w:num>
  <w:num w:numId="47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214D"/>
    <w:rsid w:val="0002276F"/>
    <w:rsid w:val="00024836"/>
    <w:rsid w:val="0002558E"/>
    <w:rsid w:val="00027F46"/>
    <w:rsid w:val="00030293"/>
    <w:rsid w:val="000321CB"/>
    <w:rsid w:val="00033243"/>
    <w:rsid w:val="00033B54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62CE"/>
    <w:rsid w:val="00087B3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0C2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2513"/>
    <w:rsid w:val="000D41DD"/>
    <w:rsid w:val="000D57E7"/>
    <w:rsid w:val="000D601E"/>
    <w:rsid w:val="000D79DE"/>
    <w:rsid w:val="000E12FE"/>
    <w:rsid w:val="000E16AA"/>
    <w:rsid w:val="000E3396"/>
    <w:rsid w:val="000E3FA8"/>
    <w:rsid w:val="000E48ED"/>
    <w:rsid w:val="000E5B3B"/>
    <w:rsid w:val="000F21A1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4A3D"/>
    <w:rsid w:val="0011636E"/>
    <w:rsid w:val="00116DBF"/>
    <w:rsid w:val="001178C7"/>
    <w:rsid w:val="00117C30"/>
    <w:rsid w:val="00120C0B"/>
    <w:rsid w:val="0012112D"/>
    <w:rsid w:val="00122A8A"/>
    <w:rsid w:val="00125657"/>
    <w:rsid w:val="00131CAC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967"/>
    <w:rsid w:val="00154ACF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EEE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5B60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10849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26E2"/>
    <w:rsid w:val="002245F2"/>
    <w:rsid w:val="002247BC"/>
    <w:rsid w:val="00225DA0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7718"/>
    <w:rsid w:val="002605B0"/>
    <w:rsid w:val="00260775"/>
    <w:rsid w:val="00262636"/>
    <w:rsid w:val="00264059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97CCC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48D0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6BAB"/>
    <w:rsid w:val="002F723A"/>
    <w:rsid w:val="002F7B08"/>
    <w:rsid w:val="00300685"/>
    <w:rsid w:val="00302245"/>
    <w:rsid w:val="00303D9D"/>
    <w:rsid w:val="003041A0"/>
    <w:rsid w:val="00305BEB"/>
    <w:rsid w:val="00305FB3"/>
    <w:rsid w:val="00306280"/>
    <w:rsid w:val="00307DBA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44D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46EB"/>
    <w:rsid w:val="00375EAD"/>
    <w:rsid w:val="00382427"/>
    <w:rsid w:val="00382C74"/>
    <w:rsid w:val="00383C67"/>
    <w:rsid w:val="00384F48"/>
    <w:rsid w:val="003860AA"/>
    <w:rsid w:val="0038612C"/>
    <w:rsid w:val="00386230"/>
    <w:rsid w:val="0038624B"/>
    <w:rsid w:val="00386538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D43A5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39DD"/>
    <w:rsid w:val="004547B4"/>
    <w:rsid w:val="00455497"/>
    <w:rsid w:val="00457348"/>
    <w:rsid w:val="004601F1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29C3"/>
    <w:rsid w:val="004C41B3"/>
    <w:rsid w:val="004C7563"/>
    <w:rsid w:val="004D2AC9"/>
    <w:rsid w:val="004D2AE8"/>
    <w:rsid w:val="004D2C13"/>
    <w:rsid w:val="004D2C4E"/>
    <w:rsid w:val="004D5CF1"/>
    <w:rsid w:val="004D5DC8"/>
    <w:rsid w:val="004D643F"/>
    <w:rsid w:val="004D69D2"/>
    <w:rsid w:val="004E058B"/>
    <w:rsid w:val="004E0672"/>
    <w:rsid w:val="004E1362"/>
    <w:rsid w:val="004E2448"/>
    <w:rsid w:val="004E2603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35D9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3953"/>
    <w:rsid w:val="00543A76"/>
    <w:rsid w:val="00543FDE"/>
    <w:rsid w:val="00545A3D"/>
    <w:rsid w:val="005476F7"/>
    <w:rsid w:val="00547873"/>
    <w:rsid w:val="0055520C"/>
    <w:rsid w:val="0055595D"/>
    <w:rsid w:val="00556DB2"/>
    <w:rsid w:val="005578B6"/>
    <w:rsid w:val="005607FC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92EA9"/>
    <w:rsid w:val="00594091"/>
    <w:rsid w:val="00596A92"/>
    <w:rsid w:val="005A0AAD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570C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165"/>
    <w:rsid w:val="00662E2B"/>
    <w:rsid w:val="006646A8"/>
    <w:rsid w:val="006651F6"/>
    <w:rsid w:val="00665B0E"/>
    <w:rsid w:val="00672951"/>
    <w:rsid w:val="00674A4C"/>
    <w:rsid w:val="006765F5"/>
    <w:rsid w:val="00676C2A"/>
    <w:rsid w:val="00680302"/>
    <w:rsid w:val="00680585"/>
    <w:rsid w:val="00680B76"/>
    <w:rsid w:val="00681061"/>
    <w:rsid w:val="00683953"/>
    <w:rsid w:val="0068422F"/>
    <w:rsid w:val="00691C48"/>
    <w:rsid w:val="00691CA6"/>
    <w:rsid w:val="0069554C"/>
    <w:rsid w:val="00695D19"/>
    <w:rsid w:val="006969A7"/>
    <w:rsid w:val="00697D2C"/>
    <w:rsid w:val="006A144A"/>
    <w:rsid w:val="006A22A1"/>
    <w:rsid w:val="006A25D7"/>
    <w:rsid w:val="006A39FD"/>
    <w:rsid w:val="006A458E"/>
    <w:rsid w:val="006A7AB4"/>
    <w:rsid w:val="006B58EE"/>
    <w:rsid w:val="006B5E98"/>
    <w:rsid w:val="006B6A79"/>
    <w:rsid w:val="006C1E0B"/>
    <w:rsid w:val="006C425F"/>
    <w:rsid w:val="006C4329"/>
    <w:rsid w:val="006C559F"/>
    <w:rsid w:val="006C65AA"/>
    <w:rsid w:val="006C756C"/>
    <w:rsid w:val="006D0B05"/>
    <w:rsid w:val="006D46A5"/>
    <w:rsid w:val="006D622A"/>
    <w:rsid w:val="006E0824"/>
    <w:rsid w:val="006E17E3"/>
    <w:rsid w:val="006E2DF2"/>
    <w:rsid w:val="006E2F9F"/>
    <w:rsid w:val="006E70B8"/>
    <w:rsid w:val="006F206B"/>
    <w:rsid w:val="006F23AF"/>
    <w:rsid w:val="006F2A6C"/>
    <w:rsid w:val="006F3081"/>
    <w:rsid w:val="006F30BD"/>
    <w:rsid w:val="006F4046"/>
    <w:rsid w:val="006F58F0"/>
    <w:rsid w:val="006F6B63"/>
    <w:rsid w:val="007029D0"/>
    <w:rsid w:val="0070345E"/>
    <w:rsid w:val="0070376F"/>
    <w:rsid w:val="007042AA"/>
    <w:rsid w:val="007043C1"/>
    <w:rsid w:val="00704E84"/>
    <w:rsid w:val="00705017"/>
    <w:rsid w:val="0070636C"/>
    <w:rsid w:val="00707F57"/>
    <w:rsid w:val="007117AB"/>
    <w:rsid w:val="00711AA7"/>
    <w:rsid w:val="00713707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903"/>
    <w:rsid w:val="00791CC2"/>
    <w:rsid w:val="00792F48"/>
    <w:rsid w:val="007946B0"/>
    <w:rsid w:val="00795E00"/>
    <w:rsid w:val="00796312"/>
    <w:rsid w:val="007A0830"/>
    <w:rsid w:val="007A0C9B"/>
    <w:rsid w:val="007A1649"/>
    <w:rsid w:val="007A2E34"/>
    <w:rsid w:val="007A40F2"/>
    <w:rsid w:val="007A4B89"/>
    <w:rsid w:val="007B1662"/>
    <w:rsid w:val="007B1E9D"/>
    <w:rsid w:val="007B43DA"/>
    <w:rsid w:val="007B570C"/>
    <w:rsid w:val="007B5F15"/>
    <w:rsid w:val="007B656E"/>
    <w:rsid w:val="007C0C8B"/>
    <w:rsid w:val="007C16D6"/>
    <w:rsid w:val="007C58EA"/>
    <w:rsid w:val="007D0F25"/>
    <w:rsid w:val="007D1544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E74"/>
    <w:rsid w:val="00810EA6"/>
    <w:rsid w:val="00811280"/>
    <w:rsid w:val="00811B8B"/>
    <w:rsid w:val="00811EA4"/>
    <w:rsid w:val="0081257B"/>
    <w:rsid w:val="00814B59"/>
    <w:rsid w:val="0081556A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2F4E"/>
    <w:rsid w:val="008330FA"/>
    <w:rsid w:val="008354A3"/>
    <w:rsid w:val="0084058A"/>
    <w:rsid w:val="00841556"/>
    <w:rsid w:val="00842A43"/>
    <w:rsid w:val="00843274"/>
    <w:rsid w:val="0084363F"/>
    <w:rsid w:val="00843817"/>
    <w:rsid w:val="0084443A"/>
    <w:rsid w:val="0084475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1FB4"/>
    <w:rsid w:val="008731B3"/>
    <w:rsid w:val="0087575D"/>
    <w:rsid w:val="008763C5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6E8D"/>
    <w:rsid w:val="00897757"/>
    <w:rsid w:val="008A08C6"/>
    <w:rsid w:val="008A0CDC"/>
    <w:rsid w:val="008A288E"/>
    <w:rsid w:val="008A3668"/>
    <w:rsid w:val="008A3B32"/>
    <w:rsid w:val="008A4ADD"/>
    <w:rsid w:val="008A4BDD"/>
    <w:rsid w:val="008A4D88"/>
    <w:rsid w:val="008A5256"/>
    <w:rsid w:val="008B0E3E"/>
    <w:rsid w:val="008B17EE"/>
    <w:rsid w:val="008B34F2"/>
    <w:rsid w:val="008B4D70"/>
    <w:rsid w:val="008B5835"/>
    <w:rsid w:val="008B6D57"/>
    <w:rsid w:val="008B7B9B"/>
    <w:rsid w:val="008C0438"/>
    <w:rsid w:val="008C09F3"/>
    <w:rsid w:val="008C2E4D"/>
    <w:rsid w:val="008C30F4"/>
    <w:rsid w:val="008C5037"/>
    <w:rsid w:val="008C7F85"/>
    <w:rsid w:val="008D2C22"/>
    <w:rsid w:val="008D76B5"/>
    <w:rsid w:val="008E0285"/>
    <w:rsid w:val="008E322E"/>
    <w:rsid w:val="008E6235"/>
    <w:rsid w:val="008E68BA"/>
    <w:rsid w:val="008E72B4"/>
    <w:rsid w:val="008E76AF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CE0"/>
    <w:rsid w:val="00943F7A"/>
    <w:rsid w:val="00947A35"/>
    <w:rsid w:val="00950A31"/>
    <w:rsid w:val="00951F14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62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7234"/>
    <w:rsid w:val="009B7760"/>
    <w:rsid w:val="009C1BE8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6FC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D6"/>
    <w:rsid w:val="00A20093"/>
    <w:rsid w:val="00A207D3"/>
    <w:rsid w:val="00A20DAD"/>
    <w:rsid w:val="00A20E8A"/>
    <w:rsid w:val="00A22743"/>
    <w:rsid w:val="00A22BAD"/>
    <w:rsid w:val="00A24A27"/>
    <w:rsid w:val="00A25571"/>
    <w:rsid w:val="00A27105"/>
    <w:rsid w:val="00A30296"/>
    <w:rsid w:val="00A32195"/>
    <w:rsid w:val="00A3398E"/>
    <w:rsid w:val="00A37BAA"/>
    <w:rsid w:val="00A40B3C"/>
    <w:rsid w:val="00A42333"/>
    <w:rsid w:val="00A4718A"/>
    <w:rsid w:val="00A47302"/>
    <w:rsid w:val="00A47728"/>
    <w:rsid w:val="00A5139F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878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76CD"/>
    <w:rsid w:val="00B51807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3FEA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9DC"/>
    <w:rsid w:val="00BC2985"/>
    <w:rsid w:val="00BC365E"/>
    <w:rsid w:val="00BC50B6"/>
    <w:rsid w:val="00BC5C02"/>
    <w:rsid w:val="00BC5F16"/>
    <w:rsid w:val="00BC7C8F"/>
    <w:rsid w:val="00BD0135"/>
    <w:rsid w:val="00BD0B27"/>
    <w:rsid w:val="00BD38BD"/>
    <w:rsid w:val="00BE05AF"/>
    <w:rsid w:val="00BE174A"/>
    <w:rsid w:val="00BE194F"/>
    <w:rsid w:val="00BE1DA9"/>
    <w:rsid w:val="00BE3B30"/>
    <w:rsid w:val="00BE5A13"/>
    <w:rsid w:val="00BE6A13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360"/>
    <w:rsid w:val="00C57AA7"/>
    <w:rsid w:val="00C57E7D"/>
    <w:rsid w:val="00C602AF"/>
    <w:rsid w:val="00C63397"/>
    <w:rsid w:val="00C67061"/>
    <w:rsid w:val="00C672C6"/>
    <w:rsid w:val="00C67347"/>
    <w:rsid w:val="00C71844"/>
    <w:rsid w:val="00C72048"/>
    <w:rsid w:val="00C72410"/>
    <w:rsid w:val="00C72E0B"/>
    <w:rsid w:val="00C7376F"/>
    <w:rsid w:val="00C75C41"/>
    <w:rsid w:val="00C82BC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3456"/>
    <w:rsid w:val="00CB472C"/>
    <w:rsid w:val="00CB76A4"/>
    <w:rsid w:val="00CC0FB5"/>
    <w:rsid w:val="00CC5335"/>
    <w:rsid w:val="00CC7F17"/>
    <w:rsid w:val="00CD1F3E"/>
    <w:rsid w:val="00CD510E"/>
    <w:rsid w:val="00CD5637"/>
    <w:rsid w:val="00CD5FCA"/>
    <w:rsid w:val="00CD7055"/>
    <w:rsid w:val="00CE31C9"/>
    <w:rsid w:val="00CE4471"/>
    <w:rsid w:val="00CE4D13"/>
    <w:rsid w:val="00CE5DF7"/>
    <w:rsid w:val="00CE7CCC"/>
    <w:rsid w:val="00CE7FEB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2D89"/>
    <w:rsid w:val="00D34627"/>
    <w:rsid w:val="00D3574A"/>
    <w:rsid w:val="00D36911"/>
    <w:rsid w:val="00D36AE0"/>
    <w:rsid w:val="00D372D9"/>
    <w:rsid w:val="00D40CEF"/>
    <w:rsid w:val="00D41398"/>
    <w:rsid w:val="00D41603"/>
    <w:rsid w:val="00D416D7"/>
    <w:rsid w:val="00D43650"/>
    <w:rsid w:val="00D44FDB"/>
    <w:rsid w:val="00D46064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37A8"/>
    <w:rsid w:val="00DA3CE9"/>
    <w:rsid w:val="00DA3E61"/>
    <w:rsid w:val="00DA58B2"/>
    <w:rsid w:val="00DA58E1"/>
    <w:rsid w:val="00DA61E3"/>
    <w:rsid w:val="00DA649B"/>
    <w:rsid w:val="00DA7B74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5FA1"/>
    <w:rsid w:val="00DC6966"/>
    <w:rsid w:val="00DC6DD9"/>
    <w:rsid w:val="00DC7A65"/>
    <w:rsid w:val="00DC7C6B"/>
    <w:rsid w:val="00DD0015"/>
    <w:rsid w:val="00DD12E4"/>
    <w:rsid w:val="00DD2D28"/>
    <w:rsid w:val="00DD370A"/>
    <w:rsid w:val="00DD3926"/>
    <w:rsid w:val="00DD3ABB"/>
    <w:rsid w:val="00DD5B11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5864"/>
    <w:rsid w:val="00E36635"/>
    <w:rsid w:val="00E37736"/>
    <w:rsid w:val="00E40671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63D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35C7"/>
    <w:rsid w:val="00F15E32"/>
    <w:rsid w:val="00F20933"/>
    <w:rsid w:val="00F211EE"/>
    <w:rsid w:val="00F21A7A"/>
    <w:rsid w:val="00F22DAE"/>
    <w:rsid w:val="00F22E0F"/>
    <w:rsid w:val="00F239B6"/>
    <w:rsid w:val="00F2439C"/>
    <w:rsid w:val="00F30A7E"/>
    <w:rsid w:val="00F316AC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170C"/>
    <w:rsid w:val="00F53A66"/>
    <w:rsid w:val="00F53ACE"/>
    <w:rsid w:val="00F54CD2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338E"/>
    <w:rsid w:val="00F85AF1"/>
    <w:rsid w:val="00F90BA4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E37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5E39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Char"/>
    <w:autoRedefine/>
    <w:qFormat/>
    <w:rsid w:val="00382C74"/>
    <w:pPr>
      <w:keepNext/>
      <w:numPr>
        <w:numId w:val="30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382C74"/>
    <w:pPr>
      <w:keepNext/>
      <w:keepLines/>
      <w:numPr>
        <w:ilvl w:val="1"/>
        <w:numId w:val="30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Char"/>
    <w:autoRedefine/>
    <w:qFormat/>
    <w:rsid w:val="00382C74"/>
    <w:pPr>
      <w:keepNext/>
      <w:keepLines/>
      <w:numPr>
        <w:ilvl w:val="2"/>
        <w:numId w:val="30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DB53C2"/>
    <w:pPr>
      <w:keepNext/>
      <w:keepLines/>
      <w:numPr>
        <w:ilvl w:val="3"/>
        <w:numId w:val="30"/>
      </w:numPr>
      <w:outlineLvl w:val="3"/>
    </w:pPr>
    <w:rPr>
      <w:rFonts w:ascii="HuaweiSans-Regular" w:eastAsia="方正兰亭黑简体" w:hAnsi="HuaweiSans-Regular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30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11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18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30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25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12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31">
    <w:name w:val="toc 3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41">
    <w:name w:val="toc 4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52">
    <w:name w:val="toc 5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60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70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a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b">
    <w:name w:val="Document Map"/>
    <w:basedOn w:val="a2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0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1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semiHidden/>
    <w:rsid w:val="009D0E48"/>
    <w:rPr>
      <w:sz w:val="18"/>
      <w:szCs w:val="18"/>
    </w:rPr>
  </w:style>
  <w:style w:type="paragraph" w:styleId="af2">
    <w:name w:val="annotation text"/>
    <w:basedOn w:val="a2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7">
    <w:name w:val="endnote text"/>
    <w:basedOn w:val="a2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semiHidden/>
    <w:rsid w:val="009D0E48"/>
  </w:style>
  <w:style w:type="paragraph" w:styleId="afd">
    <w:name w:val="Plain Text"/>
    <w:basedOn w:val="a2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semiHidden/>
    <w:rsid w:val="009D0E48"/>
  </w:style>
  <w:style w:type="paragraph" w:styleId="aff0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9D0E48"/>
    <w:rPr>
      <w:rFonts w:cs="Times New Roman"/>
    </w:rPr>
  </w:style>
  <w:style w:type="paragraph" w:styleId="aff8">
    <w:name w:val="Signature"/>
    <w:basedOn w:val="a2"/>
    <w:semiHidden/>
    <w:rsid w:val="009D0E48"/>
    <w:pPr>
      <w:ind w:leftChars="2100" w:left="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13"/>
      </w:numPr>
    </w:pPr>
  </w:style>
  <w:style w:type="paragraph" w:styleId="affc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d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uiPriority w:val="22"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semiHidden/>
    <w:rsid w:val="009D0E48"/>
    <w:pPr>
      <w:spacing w:after="120"/>
    </w:pPr>
  </w:style>
  <w:style w:type="paragraph" w:styleId="afff3">
    <w:name w:val="Body Text First Indent"/>
    <w:basedOn w:val="afff2"/>
    <w:semiHidden/>
    <w:rsid w:val="009D0E48"/>
    <w:pPr>
      <w:ind w:firstLineChars="100" w:firstLine="420"/>
    </w:pPr>
  </w:style>
  <w:style w:type="paragraph" w:styleId="afff4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4"/>
    <w:semiHidden/>
    <w:rsid w:val="009D0E48"/>
    <w:pPr>
      <w:ind w:firstLineChars="200" w:firstLine="420"/>
    </w:pPr>
  </w:style>
  <w:style w:type="paragraph" w:styleId="afff5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2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31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22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9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9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9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9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9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9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Char1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a">
    <w:name w:val="微软雅黑"/>
    <w:basedOn w:val="a2"/>
    <w:link w:val="Char2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2">
    <w:name w:val="微软雅黑 Char"/>
    <w:basedOn w:val="a3"/>
    <w:link w:val="afffa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a"/>
    <w:rsid w:val="00014276"/>
    <w:pPr>
      <w:spacing w:after="120"/>
    </w:pPr>
    <w:rPr>
      <w:rFonts w:cs="宋体"/>
      <w:szCs w:val="20"/>
    </w:rPr>
  </w:style>
  <w:style w:type="paragraph" w:customStyle="1" w:styleId="afffb">
    <w:name w:val="表格"/>
    <w:next w:val="a2"/>
    <w:link w:val="Char3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3">
    <w:name w:val="表格 Char"/>
    <w:basedOn w:val="a3"/>
    <w:link w:val="afffb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c">
    <w:name w:val="样式 蓝色"/>
    <w:basedOn w:val="a3"/>
    <w:semiHidden/>
    <w:rsid w:val="00D9006B"/>
    <w:rPr>
      <w:color w:val="0000FF"/>
    </w:rPr>
  </w:style>
  <w:style w:type="character" w:customStyle="1" w:styleId="afffd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e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Char">
    <w:name w:val="标题 1 Char"/>
    <w:aliases w:val="ALT+1 Char"/>
    <w:basedOn w:val="a3"/>
    <w:link w:val="1"/>
    <w:rsid w:val="00382C7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0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1">
    <w:name w:val="List Paragraph"/>
    <w:basedOn w:val="a2"/>
    <w:link w:val="Char4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Char4">
    <w:name w:val="列出段落 Char"/>
    <w:basedOn w:val="a3"/>
    <w:link w:val="affff1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2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3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39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1"/>
    <w:rsid w:val="0020153C"/>
    <w:pPr>
      <w:numPr>
        <w:numId w:val="40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b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Char0">
    <w:name w:val="页脚 Char"/>
    <w:basedOn w:val="a3"/>
    <w:link w:val="ac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8A3668"/>
    <w:pPr>
      <w:topLinePunct w:val="0"/>
      <w:adjustRightInd/>
      <w:ind w:left="1021"/>
    </w:pPr>
    <w:rPr>
      <w:rFonts w:ascii="HuaweiSans-Regular" w:eastAsia="方正兰亭黑简体" w:hAnsi="HuaweiSans-Regular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8A3668"/>
    <w:rPr>
      <w:rFonts w:ascii="HuaweiSans-Regular" w:eastAsia="方正兰亭黑简体" w:hAnsi="HuaweiSans-Regular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2F6BAB"/>
    <w:pPr>
      <w:spacing w:before="40" w:after="40"/>
      <w:ind w:left="1021"/>
    </w:pPr>
    <w:rPr>
      <w:rFonts w:ascii="HuaweiSans-Regular" w:eastAsia="方正兰亭黑简体" w:hAnsi="HuaweiSans-Regular" w:cs="Courier New"/>
      <w:b/>
      <w:i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2F6BAB"/>
    <w:rPr>
      <w:rFonts w:ascii="HuaweiSans-Regular" w:eastAsia="方正兰亭黑简体" w:hAnsi="HuaweiSans-Regular" w:cs="Courier New"/>
      <w:b/>
      <w:i/>
      <w:sz w:val="18"/>
      <w:szCs w:val="18"/>
      <w:lang w:eastAsia="en-US"/>
    </w:rPr>
  </w:style>
  <w:style w:type="paragraph" w:customStyle="1" w:styleId="30">
    <w:name w:val="3.步骤"/>
    <w:basedOn w:val="a2"/>
    <w:link w:val="3f1"/>
    <w:autoRedefine/>
    <w:qFormat/>
    <w:rsid w:val="00F73F7D"/>
    <w:pPr>
      <w:numPr>
        <w:ilvl w:val="5"/>
        <w:numId w:val="7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a">
    <w:name w:val="4.任务"/>
    <w:basedOn w:val="ItemList"/>
    <w:link w:val="4b"/>
    <w:autoRedefine/>
    <w:qFormat/>
    <w:rsid w:val="00F73F7D"/>
    <w:pPr>
      <w:ind w:left="1446"/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73326B"/>
    <w:pPr>
      <w:autoSpaceDE w:val="0"/>
      <w:autoSpaceDN w:val="0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F73F7D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73326B"/>
    <w:rPr>
      <w:rFonts w:ascii="HuaweiSans-Regular" w:eastAsia="方正兰亭黑简体" w:hAnsi="HuaweiSans-Regular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autoRedefine/>
    <w:qFormat/>
    <w:rsid w:val="00F73F7D"/>
  </w:style>
  <w:style w:type="paragraph" w:customStyle="1" w:styleId="74">
    <w:name w:val="7.简介标题"/>
    <w:basedOn w:val="a2"/>
    <w:link w:val="75"/>
    <w:autoRedefine/>
    <w:qFormat/>
    <w:rsid w:val="00F73F7D"/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4">
    <w:name w:val="8.前言标题"/>
    <w:basedOn w:val="1e"/>
    <w:link w:val="85"/>
    <w:autoRedefine/>
    <w:qFormat/>
    <w:rsid w:val="00F73F7D"/>
    <w:rPr>
      <w:noProof/>
    </w:rPr>
  </w:style>
  <w:style w:type="character" w:customStyle="1" w:styleId="2Char">
    <w:name w:val="标题 2 Char"/>
    <w:aliases w:val="ALT+2 Char"/>
    <w:basedOn w:val="a3"/>
    <w:link w:val="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C11E5E"/>
    <w:rPr>
      <w:rFonts w:ascii="微软雅黑" w:eastAsia="微软雅黑" w:hAnsi="微软雅黑" w:cs="微软雅黑"/>
      <w:bCs w:val="0"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3"/>
    <w:link w:val="3"/>
    <w:rsid w:val="00382C74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F73F7D"/>
    <w:rPr>
      <w:rFonts w:ascii="HuaweiSans-Regular" w:eastAsia="方正兰亭黑简体" w:hAnsi="HuaweiSans-Regular" w:cs="微软雅黑"/>
      <w:noProof/>
      <w:sz w:val="21"/>
      <w:szCs w:val="32"/>
    </w:rPr>
  </w:style>
  <w:style w:type="table" w:customStyle="1" w:styleId="affff4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9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F73F7D"/>
    <w:rPr>
      <w:rFonts w:ascii="HuaweiSans-Regular" w:eastAsia="方正兰亭黑简体" w:hAnsi="HuaweiSans-Regular" w:cs="微软雅黑"/>
      <w:sz w:val="21"/>
    </w:rPr>
  </w:style>
  <w:style w:type="paragraph" w:customStyle="1" w:styleId="50">
    <w:name w:val="5.表格标题"/>
    <w:basedOn w:val="a2"/>
    <w:link w:val="5c"/>
    <w:autoRedefine/>
    <w:qFormat/>
    <w:rsid w:val="00C11E5E"/>
    <w:pPr>
      <w:keepNext/>
      <w:numPr>
        <w:ilvl w:val="8"/>
        <w:numId w:val="7"/>
      </w:numPr>
      <w:topLinePunct w:val="0"/>
      <w:spacing w:before="160" w:line="240" w:lineRule="auto"/>
      <w:ind w:left="1021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2"/>
    <w:link w:val="93"/>
    <w:autoRedefine/>
    <w:qFormat/>
    <w:rsid w:val="00C11E5E"/>
    <w:pPr>
      <w:keepNext/>
      <w:numPr>
        <w:ilvl w:val="7"/>
        <w:numId w:val="7"/>
      </w:numPr>
      <w:topLinePunct w:val="0"/>
      <w:spacing w:after="160" w:line="240" w:lineRule="auto"/>
      <w:ind w:left="1021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3">
    <w:name w:val="9.图片标题 字符"/>
    <w:basedOn w:val="a3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c">
    <w:name w:val="5.表格标题 字符"/>
    <w:basedOn w:val="a3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5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6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7">
    <w:name w:val="Quote"/>
    <w:basedOn w:val="a2"/>
    <w:next w:val="a2"/>
    <w:link w:val="Char5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5">
    <w:name w:val="引用 Char"/>
    <w:basedOn w:val="a3"/>
    <w:link w:val="affff7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8">
    <w:name w:val="Intense Quote"/>
    <w:basedOn w:val="a2"/>
    <w:next w:val="a2"/>
    <w:link w:val="Char6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6">
    <w:name w:val="明显引用 Char"/>
    <w:basedOn w:val="a3"/>
    <w:link w:val="affff8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9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a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b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header" Target="header1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emf"/><Relationship Id="rId5" Type="http://schemas.openxmlformats.org/officeDocument/2006/relationships/customXml" Target="../customXml/item4.xml"/><Relationship Id="rId61" Type="http://schemas.openxmlformats.org/officeDocument/2006/relationships/image" Target="media/image47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github.com/2068/HuaweiCloudPhoneOperator_stu" TargetMode="External"/><Relationship Id="rId67" Type="http://schemas.openxmlformats.org/officeDocument/2006/relationships/package" Target="embeddings/Microsoft_PowerPoint____1.sldx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hyperlink" Target="https://www.huaweicloud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hyperlink" Target="https://www.huaweicloud.com/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B257324-6224-4F7F-976D-616704861E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1668</TotalTime>
  <Pages>24</Pages>
  <Words>830</Words>
  <Characters>4735</Characters>
  <Application>Microsoft Office Word</Application>
  <DocSecurity>0</DocSecurity>
  <Lines>39</Lines>
  <Paragraphs>11</Paragraphs>
  <ScaleCrop>false</ScaleCrop>
  <Company>Huawei Technologies Co.,Ltd.</Company>
  <LinksUpToDate>false</LinksUpToDate>
  <CharactersWithSpaces>5554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wangtengyanzjhw</cp:lastModifiedBy>
  <cp:revision>50</cp:revision>
  <cp:lastPrinted>2016-11-21T02:33:00Z</cp:lastPrinted>
  <dcterms:created xsi:type="dcterms:W3CDTF">2018-07-11T01:34:00Z</dcterms:created>
  <dcterms:modified xsi:type="dcterms:W3CDTF">2020-08-21T08:04:00Z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(3)TNmySGOrXw7dwGJc06iddZ2xWJj+XjITHIu8w3amAD3A7Mbug65Jwu+iIZrk55FcF7fCJU6b
b6msuWlrjpzFS0x7dmCbOz2HY0jv7p36XnZezsF+uWGGyKy/HSoj7l+ur9nMwr8etVsWwLN3
4u25PGrNGqiXmgLl4AEnOlDnxndzXFkiK6YwGaHMByMHD4H8f8ycdSbPYZLQyH82D5/JWZom
ltZg4oJPmSAS4xKqVX</vt:lpwstr>
  </property>
  <property fmtid="{D5CDD505-2E9C-101B-9397-08002B2CF9AE}" pid="15" name="_2015_ms_pID_7253431">
    <vt:lpwstr>si6/uWxL1mH2Iw9cn+ccAcSy+VdvZYEDeHQGidHFud2HI37pSMEr25
/9FcqIrWvaLXpu8QQZwNaQVXf2yWy6EQMyx5VIbGpNa2JqVRuJgEerqwr/ni9fR9ljNwMvVr
SPOKZapKWRuYahXh3gDpY1SDEz7RxybeSxec+P9VNXxVovoEw0BzoYg4S14abeBO90780UY1
vy1k3ZgCS6Rj6KaYq6ARFtZ0KcPn1xpSO2lo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abq9aE8yOiPPzXZ+hg6iS4k=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1597991875</vt:lpwstr>
  </property>
</Properties>
</file>