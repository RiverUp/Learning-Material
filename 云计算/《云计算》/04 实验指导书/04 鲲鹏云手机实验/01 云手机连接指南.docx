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94573" w14:textId="346ACCAF" w:rsidR="0020153C" w:rsidRPr="006651F6" w:rsidRDefault="0020153C" w:rsidP="0020153C">
      <w:pPr>
        <w:ind w:left="0"/>
        <w:rPr>
          <w:rFonts w:ascii="HuaweiSans-Regular" w:eastAsia="方正兰亭黑简体" w:hAnsi="HuaweiSans-Regular" w:hint="eastAsia"/>
        </w:rPr>
      </w:pPr>
    </w:p>
    <w:p w14:paraId="76F115D5" w14:textId="77777777" w:rsidR="00E75EA5" w:rsidRPr="006651F6" w:rsidRDefault="00E75EA5" w:rsidP="0073326B">
      <w:pPr>
        <w:pStyle w:val="5a"/>
        <w:rPr>
          <w:rFonts w:hint="eastAsia"/>
        </w:rPr>
      </w:pPr>
      <w:bookmarkStart w:id="0" w:name="_GoBack"/>
      <w:bookmarkEnd w:id="0"/>
    </w:p>
    <w:p w14:paraId="1250B36E" w14:textId="77777777" w:rsidR="00E75EA5" w:rsidRPr="006651F6" w:rsidRDefault="00E75EA5" w:rsidP="00E75EA5">
      <w:pPr>
        <w:rPr>
          <w:rFonts w:ascii="HuaweiSans-Regular" w:eastAsia="方正兰亭黑简体" w:hAnsi="HuaweiSans-Regular" w:hint="eastAsia"/>
        </w:rPr>
      </w:pPr>
    </w:p>
    <w:p w14:paraId="196A4D35" w14:textId="17E4ED32" w:rsidR="00E75EA5" w:rsidRPr="006651F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5D450DE1" w14:textId="5308AE08" w:rsidR="00E75EA5" w:rsidRPr="006651F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0F0948E5" w14:textId="409E85B5" w:rsidR="00E75EA5" w:rsidRPr="006651F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1C7C3611" w14:textId="77777777" w:rsidR="00E75EA5" w:rsidRPr="006651F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2B63D2A6" w14:textId="77777777" w:rsidR="0020153C" w:rsidRPr="006651F6" w:rsidRDefault="0020153C" w:rsidP="0020153C">
      <w:pPr>
        <w:ind w:left="0"/>
        <w:rPr>
          <w:rFonts w:ascii="HuaweiSans-Regular" w:eastAsia="方正兰亭黑简体" w:hAnsi="HuaweiSans-Regular" w:hint="eastAsia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B2CA6A6" w14:textId="7E7C40A2" w:rsidR="00267F3A" w:rsidRDefault="00267F3A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267F3A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鲲鹏云手机实验</w:t>
      </w:r>
    </w:p>
    <w:p w14:paraId="45427A13" w14:textId="1E90FE94" w:rsidR="0020153C" w:rsidRPr="006651F6" w:rsidRDefault="004C29C3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云手机连接指南</w:t>
      </w:r>
    </w:p>
    <w:p w14:paraId="22520186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CB96A1D" w14:textId="77777777" w:rsidR="00213E96" w:rsidRPr="006651F6" w:rsidRDefault="00213E96" w:rsidP="00213E96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213E96">
      <w:pPr>
        <w:rPr>
          <w:rFonts w:ascii="HuaweiSans-Regular" w:eastAsia="方正兰亭黑简体" w:hAnsi="HuaweiSans-Regular" w:hint="eastAsia"/>
        </w:rPr>
      </w:pPr>
      <w:r w:rsidRPr="006651F6">
        <w:rPr>
          <w:rFonts w:ascii="HuaweiSans-Regular" w:eastAsia="方正兰亭黑简体" w:hAnsi="HuaweiSans-Regular"/>
          <w:caps/>
        </w:rPr>
        <w:fldChar w:fldCharType="begin"/>
      </w:r>
      <w:r w:rsidRPr="006651F6">
        <w:rPr>
          <w:rFonts w:ascii="HuaweiSans-Regular" w:eastAsia="方正兰亭黑简体" w:hAnsi="HuaweiSans-Regular"/>
          <w:caps/>
        </w:rPr>
        <w:instrText xml:space="preserve"> DOCPROPERTY  Confidential </w:instrText>
      </w:r>
      <w:r w:rsidRPr="006651F6">
        <w:rPr>
          <w:rFonts w:ascii="HuaweiSans-Regular" w:eastAsia="方正兰亭黑简体" w:hAnsi="HuaweiSans-Regular"/>
          <w:caps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bookmarkStart w:id="1" w:name="_Ref218071467" w:displacedByCustomXml="next"/>
    <w:bookmarkStart w:id="2" w:name="_Ref218071624" w:displacedByCustomXml="next"/>
    <w:bookmarkStart w:id="3" w:name="_Ref218071784" w:displacedByCustomXml="next"/>
    <w:bookmarkStart w:id="4" w:name="_Ref218072047" w:displacedByCustomXml="next"/>
    <w:bookmarkStart w:id="5" w:name="_Ref218422894" w:displacedByCustomXml="next"/>
    <w:bookmarkStart w:id="6" w:name="_Ref218422900" w:displacedByCustomXml="next"/>
    <w:bookmarkStart w:id="7" w:name="_Ref218423379" w:displacedByCustomXml="next"/>
    <w:bookmarkStart w:id="8" w:name="_Toc218425197" w:displacedByCustomXml="next"/>
    <w:bookmarkStart w:id="9" w:name="_Toc227138864" w:displacedByCustomXml="next"/>
    <w:bookmarkStart w:id="10" w:name="_Toc437504216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6651F6" w:rsidRDefault="0020153C" w:rsidP="00FD6CD0">
          <w:pPr>
            <w:pStyle w:val="Contents"/>
            <w:rPr>
              <w:rFonts w:hint="eastAsia"/>
            </w:rPr>
          </w:pPr>
          <w:r w:rsidRPr="006651F6">
            <w:rPr>
              <w:lang w:val="zh-CN"/>
            </w:rPr>
            <w:t>目录</w:t>
          </w:r>
        </w:p>
        <w:p w14:paraId="51A75A80" w14:textId="77777777" w:rsidR="00267F3A" w:rsidRDefault="001B396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rFonts w:hint="eastAsia"/>
              <w:noProof/>
            </w:rPr>
            <w:fldChar w:fldCharType="begin"/>
          </w:r>
          <w:r>
            <w:rPr>
              <w:rFonts w:hint="eastAsia"/>
              <w:noProof/>
            </w:rPr>
            <w:instrText xml:space="preserve"> </w:instrText>
          </w:r>
          <w:r>
            <w:rPr>
              <w:noProof/>
            </w:rPr>
            <w:instrText>TOC \o "1-3" \h \z \u</w:instrText>
          </w:r>
          <w:r>
            <w:rPr>
              <w:rFonts w:hint="eastAsia"/>
              <w:noProof/>
            </w:rPr>
            <w:instrText xml:space="preserve"> </w:instrText>
          </w:r>
          <w:r>
            <w:rPr>
              <w:rFonts w:hint="eastAsia"/>
              <w:noProof/>
            </w:rPr>
            <w:fldChar w:fldCharType="separate"/>
          </w:r>
          <w:hyperlink w:anchor="_Toc48889796" w:history="1">
            <w:r w:rsidR="00267F3A" w:rsidRPr="0071359A">
              <w:rPr>
                <w:rStyle w:val="ad"/>
                <w:rFonts w:cs="Huawei Sans"/>
                <w:noProof/>
              </w:rPr>
              <w:t>1</w:t>
            </w:r>
            <w:r w:rsidR="00267F3A" w:rsidRPr="0071359A">
              <w:rPr>
                <w:rStyle w:val="ad"/>
                <w:rFonts w:hint="eastAsia"/>
                <w:noProof/>
              </w:rPr>
              <w:t xml:space="preserve"> </w:t>
            </w:r>
            <w:r w:rsidR="00267F3A" w:rsidRPr="0071359A">
              <w:rPr>
                <w:rStyle w:val="ad"/>
                <w:rFonts w:hint="eastAsia"/>
                <w:noProof/>
              </w:rPr>
              <w:t>“云手机”服务使用</w:t>
            </w:r>
            <w:r w:rsidR="00267F3A">
              <w:rPr>
                <w:noProof/>
                <w:webHidden/>
              </w:rPr>
              <w:tab/>
            </w:r>
            <w:r w:rsidR="00267F3A">
              <w:rPr>
                <w:noProof/>
                <w:webHidden/>
              </w:rPr>
              <w:fldChar w:fldCharType="begin"/>
            </w:r>
            <w:r w:rsidR="00267F3A">
              <w:rPr>
                <w:noProof/>
                <w:webHidden/>
              </w:rPr>
              <w:instrText xml:space="preserve"> PAGEREF _Toc48889796 \h </w:instrText>
            </w:r>
            <w:r w:rsidR="00267F3A">
              <w:rPr>
                <w:noProof/>
                <w:webHidden/>
              </w:rPr>
            </w:r>
            <w:r w:rsidR="00267F3A">
              <w:rPr>
                <w:noProof/>
                <w:webHidden/>
              </w:rPr>
              <w:fldChar w:fldCharType="separate"/>
            </w:r>
            <w:r w:rsidR="00267F3A">
              <w:rPr>
                <w:rFonts w:hint="eastAsia"/>
                <w:noProof/>
                <w:webHidden/>
              </w:rPr>
              <w:t>2</w:t>
            </w:r>
            <w:r w:rsidR="00267F3A">
              <w:rPr>
                <w:noProof/>
                <w:webHidden/>
              </w:rPr>
              <w:fldChar w:fldCharType="end"/>
            </w:r>
          </w:hyperlink>
        </w:p>
        <w:p w14:paraId="1C47D34B" w14:textId="77777777" w:rsidR="00267F3A" w:rsidRDefault="00FA5B8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889797" w:history="1">
            <w:r w:rsidR="00267F3A" w:rsidRPr="0071359A">
              <w:rPr>
                <w:rStyle w:val="ad"/>
                <w:rFonts w:cs="Huawei Sans"/>
                <w:snapToGrid w:val="0"/>
              </w:rPr>
              <w:t>1.1</w:t>
            </w:r>
            <w:r w:rsidR="00267F3A" w:rsidRPr="0071359A">
              <w:rPr>
                <w:rStyle w:val="ad"/>
                <w:rFonts w:hint="eastAsia"/>
              </w:rPr>
              <w:t xml:space="preserve"> </w:t>
            </w:r>
            <w:r w:rsidR="00267F3A" w:rsidRPr="0071359A">
              <w:rPr>
                <w:rStyle w:val="ad"/>
                <w:rFonts w:hint="eastAsia"/>
              </w:rPr>
              <w:t>登录华为公有云</w:t>
            </w:r>
            <w:r w:rsidR="00267F3A">
              <w:rPr>
                <w:webHidden/>
              </w:rPr>
              <w:tab/>
            </w:r>
            <w:r w:rsidR="00267F3A">
              <w:rPr>
                <w:webHidden/>
              </w:rPr>
              <w:fldChar w:fldCharType="begin"/>
            </w:r>
            <w:r w:rsidR="00267F3A">
              <w:rPr>
                <w:webHidden/>
              </w:rPr>
              <w:instrText xml:space="preserve"> PAGEREF _Toc48889797 \h </w:instrText>
            </w:r>
            <w:r w:rsidR="00267F3A">
              <w:rPr>
                <w:webHidden/>
              </w:rPr>
            </w:r>
            <w:r w:rsidR="00267F3A">
              <w:rPr>
                <w:webHidden/>
              </w:rPr>
              <w:fldChar w:fldCharType="separate"/>
            </w:r>
            <w:r w:rsidR="00267F3A">
              <w:rPr>
                <w:rFonts w:hint="eastAsia"/>
                <w:webHidden/>
              </w:rPr>
              <w:t>2</w:t>
            </w:r>
            <w:r w:rsidR="00267F3A">
              <w:rPr>
                <w:webHidden/>
              </w:rPr>
              <w:fldChar w:fldCharType="end"/>
            </w:r>
          </w:hyperlink>
        </w:p>
        <w:p w14:paraId="0A81A237" w14:textId="77777777" w:rsidR="00267F3A" w:rsidRDefault="00FA5B8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889798" w:history="1">
            <w:r w:rsidR="00267F3A" w:rsidRPr="0071359A">
              <w:rPr>
                <w:rStyle w:val="ad"/>
                <w:rFonts w:cs="Huawei Sans"/>
                <w:snapToGrid w:val="0"/>
              </w:rPr>
              <w:t>1.2</w:t>
            </w:r>
            <w:r w:rsidR="00267F3A" w:rsidRPr="0071359A">
              <w:rPr>
                <w:rStyle w:val="ad"/>
                <w:rFonts w:hint="eastAsia"/>
              </w:rPr>
              <w:t xml:space="preserve"> </w:t>
            </w:r>
            <w:r w:rsidR="00267F3A" w:rsidRPr="0071359A">
              <w:rPr>
                <w:rStyle w:val="ad"/>
                <w:rFonts w:hint="eastAsia"/>
              </w:rPr>
              <w:t>通过</w:t>
            </w:r>
            <w:r w:rsidR="00267F3A" w:rsidRPr="0071359A">
              <w:rPr>
                <w:rStyle w:val="ad"/>
              </w:rPr>
              <w:t>Airtest</w:t>
            </w:r>
            <w:r w:rsidR="00267F3A" w:rsidRPr="0071359A">
              <w:rPr>
                <w:rStyle w:val="ad"/>
                <w:rFonts w:hint="eastAsia"/>
              </w:rPr>
              <w:t>快速获取云手机画面</w:t>
            </w:r>
            <w:r w:rsidR="00267F3A">
              <w:rPr>
                <w:webHidden/>
              </w:rPr>
              <w:tab/>
            </w:r>
            <w:r w:rsidR="00267F3A">
              <w:rPr>
                <w:webHidden/>
              </w:rPr>
              <w:fldChar w:fldCharType="begin"/>
            </w:r>
            <w:r w:rsidR="00267F3A">
              <w:rPr>
                <w:webHidden/>
              </w:rPr>
              <w:instrText xml:space="preserve"> PAGEREF _Toc48889798 \h </w:instrText>
            </w:r>
            <w:r w:rsidR="00267F3A">
              <w:rPr>
                <w:webHidden/>
              </w:rPr>
            </w:r>
            <w:r w:rsidR="00267F3A">
              <w:rPr>
                <w:webHidden/>
              </w:rPr>
              <w:fldChar w:fldCharType="separate"/>
            </w:r>
            <w:r w:rsidR="00267F3A">
              <w:rPr>
                <w:rFonts w:hint="eastAsia"/>
                <w:webHidden/>
              </w:rPr>
              <w:t>5</w:t>
            </w:r>
            <w:r w:rsidR="00267F3A">
              <w:rPr>
                <w:webHidden/>
              </w:rPr>
              <w:fldChar w:fldCharType="end"/>
            </w:r>
          </w:hyperlink>
        </w:p>
        <w:p w14:paraId="1A1B1C95" w14:textId="68C8FC11" w:rsidR="00B81DEF" w:rsidRPr="006651F6" w:rsidRDefault="001B3964" w:rsidP="0020153C">
          <w:pPr>
            <w:rPr>
              <w:rFonts w:ascii="HuaweiSans-Regular" w:eastAsia="方正兰亭黑简体" w:hAnsi="HuaweiSans-Regular" w:hint="eastAsia"/>
              <w:lang w:val="zh-CN"/>
            </w:rPr>
          </w:pPr>
          <w:r>
            <w:rPr>
              <w:rFonts w:ascii="HuaweiSans-Regular" w:eastAsia="方正兰亭黑简体" w:hAnsi="HuaweiSans-Regular" w:cs="Book Antiqua" w:hint="eastAsia"/>
              <w:noProof/>
            </w:rPr>
            <w:fldChar w:fldCharType="end"/>
          </w:r>
        </w:p>
      </w:sdtContent>
    </w:sdt>
    <w:p w14:paraId="0B048C6B" w14:textId="6455368F" w:rsidR="00002614" w:rsidRPr="006651F6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lang w:val="zh-CN"/>
        </w:rPr>
      </w:pPr>
      <w:r w:rsidRPr="006651F6">
        <w:rPr>
          <w:rFonts w:ascii="HuaweiSans-Regular" w:eastAsia="方正兰亭黑简体" w:hAnsi="HuaweiSans-Regular"/>
          <w:lang w:val="zh-CN"/>
        </w:rPr>
        <w:br w:type="page"/>
      </w:r>
    </w:p>
    <w:p w14:paraId="47446745" w14:textId="73205A23" w:rsidR="004C29C3" w:rsidRPr="006651F6" w:rsidRDefault="004C29C3" w:rsidP="00382C74">
      <w:pPr>
        <w:pStyle w:val="1"/>
        <w:rPr>
          <w:rFonts w:hint="eastAsia"/>
        </w:rPr>
      </w:pPr>
      <w:bookmarkStart w:id="11" w:name="_Toc48889796"/>
      <w:bookmarkStart w:id="12" w:name="_Toc46675557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r>
        <w:rPr>
          <w:rFonts w:hint="eastAsia"/>
        </w:rPr>
        <w:lastRenderedPageBreak/>
        <w:t>“云手机”服务使用</w:t>
      </w:r>
      <w:bookmarkEnd w:id="11"/>
    </w:p>
    <w:p w14:paraId="263AA7AC" w14:textId="77777777" w:rsidR="004C29C3" w:rsidRDefault="004C29C3" w:rsidP="00382C74">
      <w:pPr>
        <w:pStyle w:val="2"/>
        <w:rPr>
          <w:rFonts w:hint="eastAsia"/>
          <w:lang w:eastAsia="zh-CN"/>
        </w:rPr>
      </w:pPr>
      <w:bookmarkStart w:id="13" w:name="_Toc48889797"/>
      <w:r>
        <w:rPr>
          <w:rFonts w:hint="eastAsia"/>
          <w:lang w:eastAsia="zh-CN"/>
        </w:rPr>
        <w:t>登录华为公有云</w:t>
      </w:r>
      <w:bookmarkEnd w:id="13"/>
    </w:p>
    <w:p w14:paraId="70D8C406" w14:textId="701473B7" w:rsidR="004C29C3" w:rsidRDefault="004C29C3" w:rsidP="004C29C3">
      <w:pPr>
        <w:pStyle w:val="30"/>
        <w:rPr>
          <w:rFonts w:hint="eastAsia"/>
        </w:rPr>
      </w:pPr>
      <w:r>
        <w:rPr>
          <w:rFonts w:hint="eastAsia"/>
        </w:rPr>
        <w:t>在浏览器起中输入华为公有云网址：</w:t>
      </w:r>
      <w:hyperlink r:id="rId13" w:history="1">
        <w:r>
          <w:rPr>
            <w:rStyle w:val="ad"/>
          </w:rPr>
          <w:t>https://www.huaweicloud.com/</w:t>
        </w:r>
      </w:hyperlink>
      <w:r>
        <w:t>（</w:t>
      </w:r>
      <w:r>
        <w:rPr>
          <w:rFonts w:hint="eastAsia"/>
        </w:rPr>
        <w:t>或者直接输入</w:t>
      </w:r>
      <w:r>
        <w:rPr>
          <w:rFonts w:hint="eastAsia"/>
        </w:rPr>
        <w:t>huaweicloud</w:t>
      </w:r>
      <w:r>
        <w:t>.com</w:t>
      </w:r>
      <w:r>
        <w:t>，</w:t>
      </w:r>
      <w:r>
        <w:rPr>
          <w:rFonts w:hint="eastAsia"/>
        </w:rPr>
        <w:t>剩余部分会被自动补齐</w:t>
      </w:r>
      <w:r>
        <w:t>）</w:t>
      </w:r>
    </w:p>
    <w:p w14:paraId="5B445B64" w14:textId="5AFA40D8" w:rsidR="004C29C3" w:rsidRDefault="004C29C3" w:rsidP="004C29C3">
      <w:pPr>
        <w:pStyle w:val="30"/>
        <w:rPr>
          <w:rFonts w:hint="eastAsia"/>
        </w:rPr>
      </w:pPr>
      <w:r>
        <w:rPr>
          <w:rFonts w:hint="eastAsia"/>
        </w:rPr>
        <w:t>登录</w:t>
      </w:r>
    </w:p>
    <w:p w14:paraId="6DB68EF4" w14:textId="5576F3D7" w:rsidR="004C29C3" w:rsidRDefault="004C29C3" w:rsidP="005C570C">
      <w:pPr>
        <w:pStyle w:val="1e"/>
        <w:rPr>
          <w:rFonts w:hint="eastAsia"/>
        </w:rPr>
      </w:pPr>
      <w:r>
        <w:rPr>
          <w:rFonts w:hint="eastAsia"/>
        </w:rPr>
        <w:t>在华为公有云的首页右上方，点击“登录”，在弹出的对话框中输入自己的用户名和密码。如下图：</w:t>
      </w:r>
    </w:p>
    <w:p w14:paraId="4F755798" w14:textId="70CA0C75" w:rsidR="004C29C3" w:rsidRDefault="004C29C3" w:rsidP="005C570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24CE9CE" wp14:editId="52DE7762">
            <wp:extent cx="3562350" cy="383857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385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96C976" w14:textId="1F29FD53" w:rsidR="004C29C3" w:rsidRDefault="005C570C" w:rsidP="004C29C3">
      <w:pPr>
        <w:pStyle w:val="30"/>
        <w:rPr>
          <w:rFonts w:hint="eastAsia"/>
        </w:rPr>
      </w:pPr>
      <w:r>
        <w:rPr>
          <w:rFonts w:hint="eastAsia"/>
        </w:rPr>
        <w:t>进入“云手机”服务</w:t>
      </w:r>
    </w:p>
    <w:p w14:paraId="10CA3400" w14:textId="7DBAF541" w:rsidR="00662165" w:rsidRDefault="00662165" w:rsidP="005C570C">
      <w:pPr>
        <w:pStyle w:val="1e"/>
        <w:rPr>
          <w:rFonts w:hint="eastAsia"/>
        </w:rPr>
      </w:pPr>
      <w:r>
        <w:rPr>
          <w:rFonts w:hint="eastAsia"/>
        </w:rPr>
        <w:t>在首页</w:t>
      </w:r>
      <w:r w:rsidR="005C570C">
        <w:rPr>
          <w:rFonts w:hint="eastAsia"/>
        </w:rPr>
        <w:t>中点击“控制台”，进入控制台页面。</w:t>
      </w:r>
    </w:p>
    <w:p w14:paraId="085FAA37" w14:textId="4E55C5C5" w:rsidR="005C570C" w:rsidRDefault="005C570C" w:rsidP="005C570C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90F55A" wp14:editId="032AA214">
            <wp:extent cx="5448798" cy="970696"/>
            <wp:effectExtent l="19050" t="19050" r="19050" b="203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087" cy="994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D4659B" w14:textId="0116B3EE" w:rsidR="00662165" w:rsidRDefault="005C570C" w:rsidP="005C570C">
      <w:pPr>
        <w:pStyle w:val="1e"/>
        <w:rPr>
          <w:rFonts w:hint="eastAsia"/>
          <w:noProof/>
        </w:rPr>
      </w:pPr>
      <w:r>
        <w:rPr>
          <w:rFonts w:hint="eastAsia"/>
          <w:noProof/>
        </w:rPr>
        <w:t>在控制台页面的最左侧，是常用云服务的快捷按钮，默认没有云手机，在云服务列表中找到“云手机”，然后点击进入。</w:t>
      </w:r>
    </w:p>
    <w:p w14:paraId="5F016F20" w14:textId="0346AB81" w:rsidR="005C570C" w:rsidRDefault="005C570C" w:rsidP="005C570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92E17C1" wp14:editId="21FE8007">
            <wp:extent cx="5448800" cy="2563276"/>
            <wp:effectExtent l="19050" t="19050" r="19050" b="279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406" cy="2567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824B1C" w14:textId="6E884CCE" w:rsidR="005C570C" w:rsidRDefault="005C570C" w:rsidP="005C570C">
      <w:pPr>
        <w:pStyle w:val="1e"/>
        <w:rPr>
          <w:rFonts w:hint="eastAsia"/>
        </w:rPr>
      </w:pPr>
      <w:r>
        <w:rPr>
          <w:rFonts w:hint="eastAsia"/>
        </w:rPr>
        <w:t>在“云手机”的页面可以看到“服务器管理”和“实例管理”，点击“实例管理”即看到所有的云手机。</w:t>
      </w:r>
    </w:p>
    <w:p w14:paraId="7DF75A24" w14:textId="3DBA14E4" w:rsidR="005C570C" w:rsidRDefault="005C570C" w:rsidP="005C570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6C0449F" wp14:editId="55A9A064">
            <wp:extent cx="1790700" cy="2438400"/>
            <wp:effectExtent l="19050" t="19050" r="1905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3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BF53B2" w14:textId="677AF3D8" w:rsidR="002F6BAB" w:rsidRDefault="002F6BAB" w:rsidP="005C570C">
      <w:pPr>
        <w:pStyle w:val="1e"/>
        <w:rPr>
          <w:rFonts w:hint="eastAsia"/>
        </w:rPr>
      </w:pPr>
    </w:p>
    <w:p w14:paraId="3E3C3E33" w14:textId="290F2EBC" w:rsidR="00F135C7" w:rsidRDefault="00F135C7" w:rsidP="005C570C">
      <w:pPr>
        <w:pStyle w:val="1e"/>
        <w:rPr>
          <w:rFonts w:hint="eastAsia"/>
        </w:rPr>
      </w:pPr>
      <w:r>
        <w:rPr>
          <w:rFonts w:hint="eastAsia"/>
        </w:rPr>
        <w:t>点击手机，即可进入手机基本操作页面，至此，云手机登录完成，如下图：</w:t>
      </w:r>
    </w:p>
    <w:p w14:paraId="4680BE3C" w14:textId="717A5713" w:rsidR="00F135C7" w:rsidRDefault="00F135C7" w:rsidP="005C570C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6B6A5C" wp14:editId="3630B883">
            <wp:extent cx="5285012" cy="1671922"/>
            <wp:effectExtent l="19050" t="19050" r="11430" b="241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099" cy="16754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235C46" w14:textId="313F6E61" w:rsidR="00F135C7" w:rsidRDefault="00F135C7" w:rsidP="005C570C">
      <w:pPr>
        <w:pStyle w:val="1e"/>
        <w:rPr>
          <w:rFonts w:hint="eastAsia"/>
        </w:rPr>
      </w:pPr>
      <w:r>
        <w:rPr>
          <w:rFonts w:hint="eastAsia"/>
        </w:rPr>
        <w:t>在手机页面中，可以查看到云手机的相关信息，并且“应用端口”信息中，请记录以下信息：</w:t>
      </w:r>
      <w:r w:rsidRPr="00F135C7">
        <w:rPr>
          <w:rFonts w:hint="eastAsia"/>
        </w:rPr>
        <w:t>云手机监听地址、</w:t>
      </w:r>
      <w:r w:rsidRPr="00F135C7">
        <w:rPr>
          <w:rFonts w:hint="eastAsia"/>
        </w:rPr>
        <w:t>S</w:t>
      </w:r>
      <w:r w:rsidRPr="00F135C7">
        <w:t>SH</w:t>
      </w:r>
      <w:r w:rsidRPr="00F135C7">
        <w:rPr>
          <w:rFonts w:hint="eastAsia"/>
        </w:rPr>
        <w:t>隧道公网</w:t>
      </w:r>
      <w:r w:rsidRPr="00F135C7">
        <w:rPr>
          <w:rFonts w:hint="eastAsia"/>
        </w:rPr>
        <w:t>I</w:t>
      </w:r>
      <w:r w:rsidRPr="00F135C7">
        <w:t>P</w:t>
      </w:r>
    </w:p>
    <w:p w14:paraId="697A3A81" w14:textId="4AEC319F" w:rsidR="00F135C7" w:rsidRDefault="00F135C7" w:rsidP="005C570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2387834" wp14:editId="1DE7EE59">
            <wp:extent cx="5327296" cy="573190"/>
            <wp:effectExtent l="19050" t="19050" r="6985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6605" cy="5881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E9854D" w14:textId="126781AF" w:rsidR="005C570C" w:rsidRPr="005C570C" w:rsidRDefault="005C570C" w:rsidP="005C570C">
      <w:pPr>
        <w:pStyle w:val="1e"/>
        <w:rPr>
          <w:rFonts w:hint="eastAsia"/>
        </w:rPr>
      </w:pPr>
      <w:r w:rsidRPr="005C570C">
        <w:rPr>
          <w:rFonts w:hint="eastAsia"/>
        </w:rPr>
        <w:t>在本实验中，以上所有的信息由讲师提供。</w:t>
      </w:r>
    </w:p>
    <w:p w14:paraId="33E3048D" w14:textId="681A84D6" w:rsidR="00CB3456" w:rsidRPr="00CB3456" w:rsidRDefault="00CB3456" w:rsidP="00CB3456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hint="eastAsia"/>
        </w:rPr>
        <w:br w:type="page"/>
      </w:r>
    </w:p>
    <w:p w14:paraId="65AF81AE" w14:textId="0B36E278" w:rsidR="00F135C7" w:rsidRPr="002F6BAB" w:rsidRDefault="00DA3E61" w:rsidP="00DA3E61">
      <w:pPr>
        <w:pStyle w:val="2"/>
        <w:rPr>
          <w:rFonts w:hint="eastAsia"/>
          <w:lang w:eastAsia="zh-CN"/>
        </w:rPr>
      </w:pPr>
      <w:bookmarkStart w:id="14" w:name="_Toc48889798"/>
      <w:r w:rsidRPr="00DA3E61">
        <w:rPr>
          <w:rFonts w:hint="eastAsia"/>
          <w:lang w:eastAsia="zh-CN"/>
        </w:rPr>
        <w:lastRenderedPageBreak/>
        <w:t>通过</w:t>
      </w:r>
      <w:r w:rsidRPr="00DA3E61">
        <w:rPr>
          <w:lang w:eastAsia="zh-CN"/>
        </w:rPr>
        <w:t>Airtest</w:t>
      </w:r>
      <w:r w:rsidRPr="00DA3E61">
        <w:rPr>
          <w:lang w:eastAsia="zh-CN"/>
        </w:rPr>
        <w:t>快速获取云手机画面</w:t>
      </w:r>
      <w:bookmarkEnd w:id="14"/>
    </w:p>
    <w:p w14:paraId="4D688357" w14:textId="4FBB8983" w:rsidR="002F6BAB" w:rsidRDefault="00DA3E61" w:rsidP="00DA3E61">
      <w:pPr>
        <w:pStyle w:val="30"/>
        <w:rPr>
          <w:rFonts w:hint="eastAsia"/>
        </w:rPr>
      </w:pPr>
      <w:r>
        <w:rPr>
          <w:rFonts w:hint="eastAsia"/>
        </w:rPr>
        <w:t>下载并安装</w:t>
      </w:r>
      <w:r>
        <w:rPr>
          <w:rFonts w:hint="eastAsia"/>
        </w:rPr>
        <w:t>Airtest</w:t>
      </w:r>
    </w:p>
    <w:p w14:paraId="5BA81BEE" w14:textId="4BB4C260" w:rsidR="004C29C3" w:rsidRDefault="00DA3E61" w:rsidP="005C570C">
      <w:pPr>
        <w:pStyle w:val="1e"/>
        <w:rPr>
          <w:rFonts w:hint="eastAsia"/>
        </w:rPr>
      </w:pPr>
      <w:r w:rsidRPr="00DA3E61">
        <w:rPr>
          <w:rFonts w:hint="eastAsia"/>
        </w:rPr>
        <w:t>登录</w:t>
      </w:r>
      <w:r w:rsidRPr="00DA3E61">
        <w:t>Airtest</w:t>
      </w:r>
      <w:r w:rsidRPr="00DA3E61">
        <w:t>官网（</w:t>
      </w:r>
      <w:r w:rsidRPr="00DA3E61">
        <w:t>https://airtest.netease.com/</w:t>
      </w:r>
      <w:r w:rsidRPr="00DA3E61">
        <w:t>），下载符合您操作系统的版本并安装。目前已支持的操作系统包括：</w:t>
      </w:r>
      <w:r w:rsidRPr="00DA3E61">
        <w:t>Windows</w:t>
      </w:r>
      <w:r w:rsidRPr="00DA3E61">
        <w:t>（</w:t>
      </w:r>
      <w:r w:rsidRPr="00DA3E61">
        <w:t>64 bit</w:t>
      </w:r>
      <w:r w:rsidRPr="00DA3E61">
        <w:t>）、</w:t>
      </w:r>
      <w:r w:rsidRPr="00DA3E61">
        <w:t>Windows</w:t>
      </w:r>
      <w:r w:rsidRPr="00DA3E61">
        <w:t>（</w:t>
      </w:r>
      <w:r w:rsidRPr="00DA3E61">
        <w:t>32 bit</w:t>
      </w:r>
      <w:r w:rsidRPr="00DA3E61">
        <w:t>）、</w:t>
      </w:r>
      <w:r w:rsidRPr="00DA3E61">
        <w:t>MacOS</w:t>
      </w:r>
      <w:r w:rsidRPr="00DA3E61">
        <w:t>、</w:t>
      </w:r>
      <w:r w:rsidRPr="00DA3E61">
        <w:t>Ubuntu</w:t>
      </w:r>
      <w:r w:rsidRPr="00DA3E61">
        <w:t>。</w:t>
      </w:r>
    </w:p>
    <w:p w14:paraId="0FBAF49D" w14:textId="076AEDA2" w:rsidR="003746EB" w:rsidRDefault="003746EB" w:rsidP="003746EB">
      <w:pPr>
        <w:pStyle w:val="30"/>
        <w:rPr>
          <w:rFonts w:hint="eastAsia"/>
        </w:rPr>
      </w:pPr>
      <w:r>
        <w:rPr>
          <w:rFonts w:hint="eastAsia"/>
        </w:rPr>
        <w:t>下载并安装</w:t>
      </w:r>
      <w:r>
        <w:rPr>
          <w:rFonts w:hint="eastAsia"/>
        </w:rPr>
        <w:t>A</w:t>
      </w:r>
      <w:r>
        <w:t>DB</w:t>
      </w:r>
      <w:r>
        <w:rPr>
          <w:rFonts w:hint="eastAsia"/>
        </w:rPr>
        <w:t>工具</w:t>
      </w:r>
    </w:p>
    <w:p w14:paraId="2C2B1940" w14:textId="604B85C8" w:rsidR="003746EB" w:rsidRDefault="003746EB" w:rsidP="005C570C">
      <w:pPr>
        <w:pStyle w:val="1e"/>
        <w:rPr>
          <w:rFonts w:hint="eastAsia"/>
        </w:rPr>
      </w:pPr>
      <w:r w:rsidRPr="003746EB">
        <w:rPr>
          <w:rFonts w:hint="eastAsia"/>
        </w:rPr>
        <w:t>访问</w:t>
      </w:r>
      <w:r w:rsidRPr="003746EB">
        <w:t>https://developer.android.com/studio/releases/platform-tools</w:t>
      </w:r>
      <w:r w:rsidRPr="003746EB">
        <w:t>，在页面右上角切换语言为</w:t>
      </w:r>
      <w:r w:rsidRPr="003746EB">
        <w:t>“English”</w:t>
      </w:r>
      <w:r w:rsidRPr="003746EB">
        <w:t>，选择</w:t>
      </w:r>
      <w:r w:rsidRPr="003746EB">
        <w:t>“Download SDK Platform-Tools for Windows”</w:t>
      </w:r>
      <w:r w:rsidRPr="003746EB">
        <w:t>。</w:t>
      </w:r>
    </w:p>
    <w:p w14:paraId="59234B96" w14:textId="462DA3FE" w:rsidR="003746EB" w:rsidRDefault="003746EB" w:rsidP="005C570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27DB4A9" wp14:editId="17C8196B">
            <wp:extent cx="5454000" cy="2307600"/>
            <wp:effectExtent l="19050" t="19050" r="13970" b="16510"/>
            <wp:docPr id="28" name="图片 28" descr="https://support.huaweicloud.com/usermanual-cph/zh-cn_image_0223637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pport.huaweicloud.com/usermanual-cph/zh-cn_image_022363797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230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393E4D" w14:textId="624C3273" w:rsidR="003746EB" w:rsidRDefault="003746EB" w:rsidP="005C570C">
      <w:pPr>
        <w:pStyle w:val="1e"/>
        <w:rPr>
          <w:rFonts w:hint="eastAsia"/>
        </w:rPr>
      </w:pPr>
      <w:r w:rsidRPr="003746EB">
        <w:rPr>
          <w:rFonts w:hint="eastAsia"/>
        </w:rPr>
        <w:t>在弹出的对话框中勾选“</w:t>
      </w:r>
      <w:r w:rsidRPr="003746EB">
        <w:t>I have read and agree with the above terms and conditions”</w:t>
      </w:r>
      <w:r w:rsidRPr="003746EB">
        <w:t>，并单击</w:t>
      </w:r>
      <w:r w:rsidRPr="003746EB">
        <w:t>“DOWNLOAD ANDROID SDK PLATFORM-TOOLS FOR WINDOWS”</w:t>
      </w:r>
      <w:r w:rsidRPr="003746EB">
        <w:t>进行下载。</w:t>
      </w:r>
    </w:p>
    <w:p w14:paraId="20384A7C" w14:textId="7D16DF05" w:rsidR="003746EB" w:rsidRPr="004C29C3" w:rsidRDefault="003746EB" w:rsidP="005C570C">
      <w:pPr>
        <w:pStyle w:val="1e"/>
        <w:rPr>
          <w:rFonts w:hint="eastAsia"/>
        </w:rPr>
      </w:pPr>
      <w:r w:rsidRPr="003746EB">
        <w:rPr>
          <w:rFonts w:hint="eastAsia"/>
        </w:rPr>
        <w:t>下载后得到“</w:t>
      </w:r>
      <w:r w:rsidRPr="003746EB">
        <w:t>platform-tools_r29.0.5-windows.zip”</w:t>
      </w:r>
      <w:r w:rsidRPr="003746EB">
        <w:t>文件，解压该</w:t>
      </w:r>
      <w:r w:rsidRPr="003746EB">
        <w:t>zip</w:t>
      </w:r>
      <w:r w:rsidRPr="003746EB">
        <w:t>文件至您选定的目录，例如</w:t>
      </w:r>
      <w:r w:rsidRPr="003746EB">
        <w:t>“C:\Users\Administrator\Downloads”</w:t>
      </w:r>
      <w:r w:rsidRPr="003746EB">
        <w:t>。</w:t>
      </w:r>
    </w:p>
    <w:bookmarkEnd w:id="12"/>
    <w:p w14:paraId="30C68BE4" w14:textId="4EDF54CB" w:rsidR="0020153C" w:rsidRDefault="00DA3E61" w:rsidP="00DA3E61">
      <w:pPr>
        <w:pStyle w:val="30"/>
        <w:rPr>
          <w:rFonts w:hint="eastAsia"/>
        </w:rPr>
      </w:pPr>
      <w:r>
        <w:rPr>
          <w:rFonts w:hint="eastAsia"/>
        </w:rPr>
        <w:t>检查电脑是否安装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服务</w:t>
      </w:r>
    </w:p>
    <w:p w14:paraId="34E1E6E5" w14:textId="423708F2" w:rsidR="00DA3E61" w:rsidRDefault="00DA3E61" w:rsidP="005C570C">
      <w:pPr>
        <w:pStyle w:val="1e"/>
        <w:rPr>
          <w:rFonts w:hint="eastAsia"/>
          <w:shd w:val="clear" w:color="auto" w:fill="FFFFFF"/>
        </w:rPr>
      </w:pPr>
      <w:r>
        <w:rPr>
          <w:rFonts w:hint="eastAsia"/>
        </w:rPr>
        <w:t>在自己电脑上，</w:t>
      </w:r>
      <w:r w:rsidRPr="00DA3E61">
        <w:rPr>
          <w:rFonts w:hint="eastAsia"/>
          <w:shd w:val="clear" w:color="auto" w:fill="FFFFFF"/>
        </w:rPr>
        <w:t>同时按下“</w:t>
      </w:r>
      <w:r w:rsidRPr="00DA3E61">
        <w:rPr>
          <w:shd w:val="clear" w:color="auto" w:fill="FFFFFF"/>
        </w:rPr>
        <w:t>Win + R”</w:t>
      </w:r>
      <w:r w:rsidRPr="00DA3E61">
        <w:rPr>
          <w:shd w:val="clear" w:color="auto" w:fill="FFFFFF"/>
        </w:rPr>
        <w:t>，在打开的</w:t>
      </w:r>
      <w:r w:rsidRPr="00DA3E61">
        <w:rPr>
          <w:shd w:val="clear" w:color="auto" w:fill="FFFFFF"/>
        </w:rPr>
        <w:t>“</w:t>
      </w:r>
      <w:r w:rsidRPr="00DA3E61">
        <w:rPr>
          <w:shd w:val="clear" w:color="auto" w:fill="FFFFFF"/>
        </w:rPr>
        <w:t>运行</w:t>
      </w:r>
      <w:r w:rsidRPr="00DA3E61">
        <w:rPr>
          <w:shd w:val="clear" w:color="auto" w:fill="FFFFFF"/>
        </w:rPr>
        <w:t>”</w:t>
      </w:r>
      <w:r w:rsidRPr="00DA3E61">
        <w:rPr>
          <w:shd w:val="clear" w:color="auto" w:fill="FFFFFF"/>
        </w:rPr>
        <w:t>对话框中输入</w:t>
      </w:r>
      <w:r w:rsidRPr="00DA3E61">
        <w:rPr>
          <w:shd w:val="clear" w:color="auto" w:fill="FFFFFF"/>
        </w:rPr>
        <w:t>cmd</w:t>
      </w:r>
      <w:r w:rsidRPr="00DA3E61">
        <w:rPr>
          <w:shd w:val="clear" w:color="auto" w:fill="FFFFFF"/>
        </w:rPr>
        <w:t>，按</w:t>
      </w:r>
      <w:r w:rsidRPr="00DA3E61">
        <w:rPr>
          <w:shd w:val="clear" w:color="auto" w:fill="FFFFFF"/>
        </w:rPr>
        <w:t>“Enter”</w:t>
      </w:r>
      <w:r w:rsidRPr="00DA3E61">
        <w:rPr>
          <w:shd w:val="clear" w:color="auto" w:fill="FFFFFF"/>
        </w:rPr>
        <w:t>。</w:t>
      </w:r>
    </w:p>
    <w:p w14:paraId="545EFB30" w14:textId="3263E34B" w:rsidR="00DA3E61" w:rsidRDefault="00DA3E61" w:rsidP="005C570C">
      <w:pPr>
        <w:pStyle w:val="1e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输入</w:t>
      </w:r>
      <w:r w:rsidRPr="00DA3E61">
        <w:rPr>
          <w:rStyle w:val="2f3"/>
          <w:rFonts w:hint="eastAsia"/>
          <w:lang w:eastAsia="zh-CN"/>
        </w:rPr>
        <w:t>ssh</w:t>
      </w:r>
      <w:r>
        <w:rPr>
          <w:rFonts w:hint="eastAsia"/>
          <w:shd w:val="clear" w:color="auto" w:fill="FFFFFF"/>
        </w:rPr>
        <w:t>命令，如果没有报错，</w:t>
      </w:r>
      <w:r w:rsidRPr="00DA3E61">
        <w:rPr>
          <w:rFonts w:hint="eastAsia"/>
          <w:shd w:val="clear" w:color="auto" w:fill="FFFFFF"/>
        </w:rPr>
        <w:t>出现下图内容，说明系统自带</w:t>
      </w:r>
      <w:r w:rsidRPr="00DA3E61">
        <w:rPr>
          <w:shd w:val="clear" w:color="auto" w:fill="FFFFFF"/>
        </w:rPr>
        <w:t>SSH</w:t>
      </w:r>
      <w:r w:rsidRPr="00DA3E61">
        <w:rPr>
          <w:shd w:val="clear" w:color="auto" w:fill="FFFFFF"/>
        </w:rPr>
        <w:t>。</w:t>
      </w:r>
    </w:p>
    <w:p w14:paraId="3D13907C" w14:textId="4F228E5C" w:rsidR="00DA3E61" w:rsidRDefault="00DA3E61" w:rsidP="005C570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27F49A9" wp14:editId="14F861AE">
            <wp:extent cx="5454000" cy="1213200"/>
            <wp:effectExtent l="0" t="0" r="0" b="6350"/>
            <wp:docPr id="19" name="图片 19" descr="https://support.huaweicloud.com/cph_faq/zh-cn_image_0231676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huaweicloud.com/cph_faq/zh-cn_image_023167627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12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CF76" w14:textId="651A2398" w:rsidR="00DA3E61" w:rsidRDefault="00DA3E61" w:rsidP="005C570C">
      <w:pPr>
        <w:pStyle w:val="1e"/>
        <w:rPr>
          <w:rFonts w:hint="eastAsia"/>
        </w:rPr>
      </w:pPr>
      <w:r>
        <w:rPr>
          <w:rFonts w:hint="eastAsia"/>
        </w:rPr>
        <w:t>如果出现</w:t>
      </w:r>
      <w:r w:rsidRPr="00DA3E61">
        <w:rPr>
          <w:rFonts w:hint="eastAsia"/>
        </w:rPr>
        <w:t>下图报错现象，则需要下载</w:t>
      </w:r>
      <w:r w:rsidRPr="00DA3E61">
        <w:t>SSH</w:t>
      </w:r>
      <w:r w:rsidRPr="00DA3E61">
        <w:t>软件，如</w:t>
      </w:r>
      <w:r w:rsidRPr="00DA3E61">
        <w:t>OpenSSH</w:t>
      </w:r>
      <w:r w:rsidRPr="00DA3E61">
        <w:t>。</w:t>
      </w:r>
    </w:p>
    <w:p w14:paraId="36D46E50" w14:textId="305001CE" w:rsidR="00DA3E61" w:rsidRDefault="00DA3E61" w:rsidP="005C570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23EC10D" wp14:editId="6483D35A">
            <wp:extent cx="3409315" cy="602615"/>
            <wp:effectExtent l="0" t="0" r="635" b="6985"/>
            <wp:docPr id="20" name="图片 20" descr="https://support.huaweicloud.com/cph_faq/zh-cn_image_0231676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pport.huaweicloud.com/cph_faq/zh-cn_image_023167665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1B13" w14:textId="32C950C2" w:rsidR="00DA3E61" w:rsidRDefault="00DA3E61" w:rsidP="005C570C">
      <w:pPr>
        <w:pStyle w:val="1e"/>
        <w:rPr>
          <w:rFonts w:hint="eastAsia"/>
        </w:rPr>
      </w:pPr>
      <w:r w:rsidRPr="00DA3E61">
        <w:rPr>
          <w:rFonts w:hint="eastAsia"/>
        </w:rPr>
        <w:lastRenderedPageBreak/>
        <w:t>可通过如下链接下载：</w:t>
      </w:r>
      <w:r w:rsidRPr="00DA3E61">
        <w:rPr>
          <w:rStyle w:val="2f3"/>
        </w:rPr>
        <w:t>https://www.mls-software.com/files/setupssh-8.1p1-1.exe</w:t>
      </w:r>
    </w:p>
    <w:p w14:paraId="6B44B434" w14:textId="3B3179D1" w:rsidR="00DA3E61" w:rsidRDefault="00DA3E61" w:rsidP="00DA3E61">
      <w:pPr>
        <w:pStyle w:val="30"/>
        <w:rPr>
          <w:rFonts w:hint="eastAsia"/>
        </w:rPr>
      </w:pPr>
      <w:r>
        <w:rPr>
          <w:rFonts w:hint="eastAsia"/>
        </w:rPr>
        <w:t>获取云手机相关信息</w:t>
      </w:r>
    </w:p>
    <w:p w14:paraId="62AA5242" w14:textId="0B114001" w:rsidR="004539DD" w:rsidRPr="004539DD" w:rsidRDefault="004539DD" w:rsidP="005C570C">
      <w:pPr>
        <w:pStyle w:val="1e"/>
        <w:rPr>
          <w:rFonts w:hint="eastAsia"/>
        </w:rPr>
      </w:pPr>
      <w:r w:rsidRPr="004539DD">
        <w:rPr>
          <w:rFonts w:hint="eastAsia"/>
        </w:rPr>
        <w:t>需要输入以下命令来使用</w:t>
      </w:r>
      <w:r w:rsidRPr="004539DD">
        <w:rPr>
          <w:rFonts w:hint="eastAsia"/>
        </w:rPr>
        <w:t>A</w:t>
      </w:r>
      <w:r w:rsidRPr="004539DD">
        <w:t>DB</w:t>
      </w:r>
      <w:r w:rsidRPr="004539DD">
        <w:rPr>
          <w:rFonts w:hint="eastAsia"/>
        </w:rPr>
        <w:t>方式连接云手机，请记录参数对应的值：</w:t>
      </w:r>
    </w:p>
    <w:p w14:paraId="2FD13018" w14:textId="0196CACE" w:rsidR="004539DD" w:rsidRPr="004539DD" w:rsidRDefault="004539DD" w:rsidP="005C570C">
      <w:pPr>
        <w:pStyle w:val="1e"/>
        <w:rPr>
          <w:rFonts w:hint="eastAsia"/>
        </w:rPr>
      </w:pPr>
      <w:r w:rsidRPr="004539DD">
        <w:t xml:space="preserve">ssh -L </w:t>
      </w:r>
      <w:r w:rsidRPr="004539DD">
        <w:t>本地空闲端口</w:t>
      </w:r>
      <w:r w:rsidRPr="004539DD">
        <w:t>:</w:t>
      </w:r>
      <w:r w:rsidRPr="004539DD">
        <w:t>云手机监听地址</w:t>
      </w:r>
      <w:r w:rsidRPr="004539DD">
        <w:t xml:space="preserve"> SSH</w:t>
      </w:r>
      <w:r w:rsidRPr="004539DD">
        <w:t>隧道用户名</w:t>
      </w:r>
      <w:r w:rsidRPr="004539DD">
        <w:t>@</w:t>
      </w:r>
      <w:r w:rsidRPr="004539DD">
        <w:t>公网</w:t>
      </w:r>
      <w:r w:rsidRPr="004539DD">
        <w:t>IP</w:t>
      </w:r>
      <w:r w:rsidRPr="004539DD">
        <w:t>地址</w:t>
      </w:r>
      <w:r w:rsidRPr="004539DD">
        <w:t xml:space="preserve"> -i </w:t>
      </w:r>
      <w:r w:rsidRPr="004539DD">
        <w:t>私钥文件路径</w:t>
      </w:r>
      <w:r w:rsidRPr="004539DD">
        <w:t xml:space="preserve"> -Nf</w:t>
      </w:r>
    </w:p>
    <w:p w14:paraId="36F5AA61" w14:textId="0D7812CB" w:rsidR="00DA3E61" w:rsidRDefault="004539DD" w:rsidP="005C570C">
      <w:pPr>
        <w:pStyle w:val="1e"/>
        <w:rPr>
          <w:rFonts w:hint="eastAsia"/>
        </w:rPr>
      </w:pPr>
      <w:r w:rsidRPr="004539DD">
        <w:rPr>
          <w:rFonts w:hint="eastAsia"/>
        </w:rPr>
        <w:t>首先，</w:t>
      </w:r>
      <w:r w:rsidR="00DA3E61" w:rsidRPr="00DA3E61">
        <w:rPr>
          <w:rFonts w:hint="eastAsia"/>
        </w:rPr>
        <w:t>选择一个本地设备中任意未被占用的端口，用来和云手机建立连接。</w:t>
      </w:r>
    </w:p>
    <w:p w14:paraId="75742227" w14:textId="1A82B757" w:rsidR="004D2C4E" w:rsidRDefault="004D2C4E" w:rsidP="005C570C">
      <w:pPr>
        <w:pStyle w:val="1e"/>
        <w:rPr>
          <w:rFonts w:hint="eastAsia"/>
        </w:rPr>
      </w:pPr>
      <w:r w:rsidRPr="004D2C4E">
        <w:rPr>
          <w:rFonts w:hint="eastAsia"/>
        </w:rPr>
        <w:t>您可以执行</w:t>
      </w:r>
      <w:r w:rsidRPr="004D2C4E">
        <w:rPr>
          <w:rStyle w:val="2f3"/>
        </w:rPr>
        <w:t>netstat -an</w:t>
      </w:r>
      <w:r w:rsidRPr="004D2C4E">
        <w:t>命令，查看端口占用情况：</w:t>
      </w:r>
    </w:p>
    <w:p w14:paraId="23C0498B" w14:textId="43A6F67F" w:rsidR="004D2C4E" w:rsidRDefault="004D2C4E" w:rsidP="005C570C">
      <w:pPr>
        <w:pStyle w:val="1e"/>
        <w:rPr>
          <w:rFonts w:hint="eastAsia"/>
        </w:rPr>
      </w:pPr>
      <w:r w:rsidRPr="004D2C4E">
        <w:rPr>
          <w:rFonts w:hint="eastAsia"/>
        </w:rPr>
        <w:t>如下图，</w:t>
      </w:r>
      <w:r w:rsidRPr="004D2C4E">
        <w:t>6667</w:t>
      </w:r>
      <w:r w:rsidRPr="004D2C4E">
        <w:t>端口已被其他程序占用，而</w:t>
      </w:r>
      <w:r w:rsidRPr="004D2C4E">
        <w:t>1234</w:t>
      </w:r>
      <w:r w:rsidRPr="004D2C4E">
        <w:t>端口空闲。</w:t>
      </w:r>
    </w:p>
    <w:p w14:paraId="774B4D3C" w14:textId="07A67099" w:rsidR="004D2C4E" w:rsidRDefault="004D2C4E" w:rsidP="005C570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73A55DB" wp14:editId="33FC75D8">
            <wp:extent cx="5280025" cy="1130935"/>
            <wp:effectExtent l="0" t="0" r="0" b="0"/>
            <wp:docPr id="6" name="图片 6" descr="https://support.huaweicloud.com/usermanual-cph/zh-cn_image_0223476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pport.huaweicloud.com/usermanual-cph/zh-cn_image_022347613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BDA7" w14:textId="0676B5DC" w:rsidR="004D2C4E" w:rsidRDefault="004539DD" w:rsidP="005C570C">
      <w:pPr>
        <w:pStyle w:val="1e"/>
        <w:rPr>
          <w:rFonts w:hint="eastAsia"/>
        </w:rPr>
      </w:pPr>
      <w:r w:rsidRPr="00810EA6">
        <w:rPr>
          <w:rFonts w:hint="eastAsia"/>
        </w:rPr>
        <w:t>第二，</w:t>
      </w:r>
      <w:r w:rsidRPr="004539DD">
        <w:rPr>
          <w:rFonts w:hint="eastAsia"/>
        </w:rPr>
        <w:t>云手机</w:t>
      </w:r>
      <w:r>
        <w:rPr>
          <w:rFonts w:hint="eastAsia"/>
        </w:rPr>
        <w:t>监听地址，对应“应用端口”中的</w:t>
      </w:r>
      <w:r w:rsidRPr="004539DD">
        <w:rPr>
          <w:rFonts w:hint="eastAsia"/>
        </w:rPr>
        <w:t>云手机监听地址</w:t>
      </w:r>
      <w:r>
        <w:rPr>
          <w:rFonts w:hint="eastAsia"/>
        </w:rPr>
        <w:t>，例如，根据下图中的信息，地址则为：</w:t>
      </w:r>
      <w:r>
        <w:rPr>
          <w:rFonts w:hint="eastAsia"/>
        </w:rPr>
        <w:t>10.237.0.19</w:t>
      </w:r>
      <w:r w:rsidR="00795E00">
        <w:rPr>
          <w:rFonts w:hint="eastAsia"/>
        </w:rPr>
        <w:t>:</w:t>
      </w:r>
      <w:r w:rsidR="00795E00">
        <w:t>5555</w:t>
      </w:r>
    </w:p>
    <w:p w14:paraId="338748DF" w14:textId="6803649B" w:rsidR="004539DD" w:rsidRDefault="004539DD" w:rsidP="005C570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5378717" wp14:editId="1E467611">
            <wp:extent cx="5327296" cy="573190"/>
            <wp:effectExtent l="19050" t="19050" r="6985" b="177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6605" cy="5881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17D442" w14:textId="2B52C6F3" w:rsidR="004539DD" w:rsidRDefault="004539DD" w:rsidP="005C570C">
      <w:pPr>
        <w:pStyle w:val="1e"/>
        <w:rPr>
          <w:rFonts w:hint="eastAsia"/>
        </w:rPr>
      </w:pPr>
      <w:r w:rsidRPr="00810EA6">
        <w:rPr>
          <w:rFonts w:hint="eastAsia"/>
        </w:rPr>
        <w:t>第三，</w:t>
      </w:r>
      <w:r w:rsidRPr="004539DD">
        <w:rPr>
          <w:rFonts w:hint="eastAsia"/>
        </w:rPr>
        <w:t>获取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隧道用户名，它指的是</w:t>
      </w:r>
      <w:r w:rsidRPr="004539DD">
        <w:rPr>
          <w:rFonts w:hint="eastAsia"/>
        </w:rPr>
        <w:t>云手机所在区域的项目</w:t>
      </w:r>
      <w:r w:rsidRPr="004539DD">
        <w:t>I</w:t>
      </w:r>
      <w:r>
        <w:t>D</w:t>
      </w:r>
      <w:r>
        <w:t>，</w:t>
      </w:r>
      <w:r>
        <w:rPr>
          <w:rFonts w:hint="eastAsia"/>
        </w:rPr>
        <w:t>获取方式如下：</w:t>
      </w:r>
    </w:p>
    <w:p w14:paraId="21A71D5D" w14:textId="5C63F34B" w:rsidR="004539DD" w:rsidRDefault="004539DD" w:rsidP="005C570C">
      <w:pPr>
        <w:pStyle w:val="1e"/>
        <w:rPr>
          <w:rFonts w:hint="eastAsia"/>
        </w:rPr>
      </w:pPr>
      <w:r w:rsidRPr="004539DD">
        <w:rPr>
          <w:rFonts w:hint="eastAsia"/>
        </w:rPr>
        <w:t>在右上角用户名的下拉列表中，选择“我的凭证”。</w:t>
      </w:r>
    </w:p>
    <w:p w14:paraId="12B9D644" w14:textId="77777777" w:rsidR="004539DD" w:rsidRPr="004539DD" w:rsidRDefault="004539DD" w:rsidP="004539DD">
      <w:pPr>
        <w:topLinePunct w:val="0"/>
        <w:adjustRightInd/>
        <w:ind w:left="1021"/>
        <w:rPr>
          <w:rFonts w:ascii="HuaweiSans-Regular" w:eastAsia="方正兰亭黑简体" w:hAnsi="HuaweiSans-Regular" w:hint="eastAsia"/>
          <w:sz w:val="21"/>
        </w:rPr>
      </w:pPr>
      <w:r w:rsidRPr="004539DD">
        <w:rPr>
          <w:rFonts w:ascii="HuaweiSans-Regular" w:eastAsia="方正兰亭黑简体" w:hAnsi="HuaweiSans-Regular"/>
          <w:noProof/>
          <w:sz w:val="21"/>
        </w:rPr>
        <w:drawing>
          <wp:inline distT="0" distB="0" distL="0" distR="0" wp14:anchorId="6120FACD" wp14:editId="39EE982D">
            <wp:extent cx="2219960" cy="2769870"/>
            <wp:effectExtent l="19050" t="19050" r="27940" b="11430"/>
            <wp:docPr id="21" name="图片 21" descr="https://support.huaweicloud.com/usermanual-cph/zh-cn_image_0223054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pport.huaweicloud.com/usermanual-cph/zh-cn_image_022305408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2769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5DA519" w14:textId="55166586" w:rsidR="004539DD" w:rsidRDefault="004539DD" w:rsidP="004539DD">
      <w:pPr>
        <w:topLinePunct w:val="0"/>
        <w:adjustRightInd/>
        <w:ind w:left="1021"/>
        <w:rPr>
          <w:rFonts w:ascii="宋体" w:eastAsia="宋体" w:hAnsi="宋体" w:cs="宋体"/>
          <w:color w:val="3D3F43"/>
          <w:sz w:val="21"/>
          <w:szCs w:val="21"/>
          <w:shd w:val="clear" w:color="auto" w:fill="FFFFFF"/>
        </w:rPr>
      </w:pPr>
      <w:r w:rsidRPr="004539DD">
        <w:rPr>
          <w:rFonts w:ascii="Helvetica" w:eastAsia="方正兰亭黑简体" w:hAnsi="Helvetica" w:cs="Helvetica"/>
          <w:color w:val="3D3F43"/>
          <w:sz w:val="21"/>
          <w:szCs w:val="21"/>
          <w:shd w:val="clear" w:color="auto" w:fill="FFFFFF"/>
        </w:rPr>
        <w:t>在</w:t>
      </w:r>
      <w:r w:rsidRPr="004539DD">
        <w:rPr>
          <w:rFonts w:ascii="Helvetica" w:eastAsia="方正兰亭黑简体" w:hAnsi="Helvetica" w:cs="Helvetica"/>
          <w:color w:val="3D3F43"/>
          <w:sz w:val="21"/>
          <w:szCs w:val="21"/>
          <w:shd w:val="clear" w:color="auto" w:fill="FFFFFF"/>
        </w:rPr>
        <w:t>“API</w:t>
      </w:r>
      <w:r w:rsidRPr="004539DD">
        <w:rPr>
          <w:rFonts w:ascii="Helvetica" w:eastAsia="方正兰亭黑简体" w:hAnsi="Helvetica" w:cs="Helvetica"/>
          <w:color w:val="3D3F43"/>
          <w:sz w:val="21"/>
          <w:szCs w:val="21"/>
          <w:shd w:val="clear" w:color="auto" w:fill="FFFFFF"/>
        </w:rPr>
        <w:t>凭证</w:t>
      </w:r>
      <w:r w:rsidRPr="004539DD">
        <w:rPr>
          <w:rFonts w:ascii="Helvetica" w:eastAsia="方正兰亭黑简体" w:hAnsi="Helvetica" w:cs="Helvetica"/>
          <w:color w:val="3D3F43"/>
          <w:sz w:val="21"/>
          <w:szCs w:val="21"/>
          <w:shd w:val="clear" w:color="auto" w:fill="FFFFFF"/>
        </w:rPr>
        <w:t xml:space="preserve"> &gt; </w:t>
      </w:r>
      <w:r w:rsidRPr="004539DD">
        <w:rPr>
          <w:rFonts w:ascii="Helvetica" w:eastAsia="方正兰亭黑简体" w:hAnsi="Helvetica" w:cs="Helvetica"/>
          <w:color w:val="3D3F43"/>
          <w:sz w:val="21"/>
          <w:szCs w:val="21"/>
          <w:shd w:val="clear" w:color="auto" w:fill="FFFFFF"/>
        </w:rPr>
        <w:t>项目列表</w:t>
      </w:r>
      <w:r w:rsidRPr="004539DD">
        <w:rPr>
          <w:rFonts w:ascii="Helvetica" w:eastAsia="方正兰亭黑简体" w:hAnsi="Helvetica" w:cs="Helvetica"/>
          <w:color w:val="3D3F43"/>
          <w:sz w:val="21"/>
          <w:szCs w:val="21"/>
          <w:shd w:val="clear" w:color="auto" w:fill="FFFFFF"/>
        </w:rPr>
        <w:t>”</w:t>
      </w:r>
      <w:r w:rsidRPr="004539DD">
        <w:rPr>
          <w:rFonts w:ascii="Helvetica" w:eastAsia="方正兰亭黑简体" w:hAnsi="Helvetica" w:cs="Helvetica"/>
          <w:color w:val="3D3F43"/>
          <w:sz w:val="21"/>
          <w:szCs w:val="21"/>
          <w:shd w:val="clear" w:color="auto" w:fill="FFFFFF"/>
        </w:rPr>
        <w:t>中，获取待连接的云手机所在区域的</w:t>
      </w:r>
      <w:r w:rsidRPr="004539DD">
        <w:rPr>
          <w:rFonts w:ascii="Helvetica" w:eastAsia="方正兰亭黑简体" w:hAnsi="Helvetica" w:cs="Helvetica"/>
          <w:color w:val="3D3F43"/>
          <w:sz w:val="21"/>
          <w:szCs w:val="21"/>
          <w:shd w:val="clear" w:color="auto" w:fill="FFFFFF"/>
        </w:rPr>
        <w:t>“</w:t>
      </w:r>
      <w:r w:rsidRPr="004539DD">
        <w:rPr>
          <w:rFonts w:ascii="Helvetica" w:eastAsia="方正兰亭黑简体" w:hAnsi="Helvetica" w:cs="Helvetica"/>
          <w:color w:val="3D3F43"/>
          <w:sz w:val="21"/>
          <w:szCs w:val="21"/>
          <w:shd w:val="clear" w:color="auto" w:fill="FFFFFF"/>
        </w:rPr>
        <w:t>项目</w:t>
      </w:r>
      <w:r w:rsidRPr="004539DD">
        <w:rPr>
          <w:rFonts w:ascii="Helvetica" w:eastAsia="方正兰亭黑简体" w:hAnsi="Helvetica" w:cs="Helvetica"/>
          <w:color w:val="3D3F43"/>
          <w:sz w:val="21"/>
          <w:szCs w:val="21"/>
          <w:shd w:val="clear" w:color="auto" w:fill="FFFFFF"/>
        </w:rPr>
        <w:t>ID”</w:t>
      </w:r>
      <w:r w:rsidRPr="004539DD">
        <w:rPr>
          <w:rFonts w:ascii="宋体" w:eastAsia="宋体" w:hAnsi="宋体" w:cs="宋体" w:hint="eastAsia"/>
          <w:color w:val="3D3F43"/>
          <w:sz w:val="21"/>
          <w:szCs w:val="21"/>
          <w:shd w:val="clear" w:color="auto" w:fill="FFFFFF"/>
        </w:rPr>
        <w:t>，</w:t>
      </w:r>
      <w:r w:rsidRPr="004539DD">
        <w:rPr>
          <w:rFonts w:ascii="Helvetica" w:eastAsia="方正兰亭黑简体" w:hAnsi="Helvetica" w:cs="Helvetica"/>
          <w:color w:val="3D3F43"/>
          <w:sz w:val="21"/>
          <w:szCs w:val="21"/>
          <w:shd w:val="clear" w:color="auto" w:fill="FFFFFF"/>
        </w:rPr>
        <w:t>以</w:t>
      </w:r>
      <w:r>
        <w:rPr>
          <w:rFonts w:ascii="Helvetica" w:eastAsia="方正兰亭黑简体" w:hAnsi="Helvetica" w:cs="Helvetica" w:hint="eastAsia"/>
          <w:color w:val="3D3F43"/>
          <w:sz w:val="21"/>
          <w:szCs w:val="21"/>
          <w:shd w:val="clear" w:color="auto" w:fill="FFFFFF"/>
        </w:rPr>
        <w:t>下图中</w:t>
      </w:r>
      <w:r w:rsidRPr="004539DD">
        <w:rPr>
          <w:rFonts w:ascii="Helvetica" w:eastAsia="方正兰亭黑简体" w:hAnsi="Helvetica" w:cs="Helvetica"/>
          <w:color w:val="3D3F43"/>
          <w:sz w:val="21"/>
          <w:szCs w:val="21"/>
          <w:shd w:val="clear" w:color="auto" w:fill="FFFFFF"/>
        </w:rPr>
        <w:t>“</w:t>
      </w:r>
      <w:r w:rsidRPr="004539DD">
        <w:rPr>
          <w:rFonts w:ascii="Helvetica" w:eastAsia="方正兰亭黑简体" w:hAnsi="Helvetica" w:cs="Helvetica"/>
          <w:color w:val="3D3F43"/>
          <w:sz w:val="21"/>
          <w:szCs w:val="21"/>
          <w:shd w:val="clear" w:color="auto" w:fill="FFFFFF"/>
        </w:rPr>
        <w:t>华东</w:t>
      </w:r>
      <w:r w:rsidRPr="004539DD">
        <w:rPr>
          <w:rFonts w:ascii="Helvetica" w:eastAsia="方正兰亭黑简体" w:hAnsi="Helvetica" w:cs="Helvetica"/>
          <w:color w:val="3D3F43"/>
          <w:sz w:val="21"/>
          <w:szCs w:val="21"/>
          <w:shd w:val="clear" w:color="auto" w:fill="FFFFFF"/>
        </w:rPr>
        <w:t>-</w:t>
      </w:r>
      <w:r w:rsidRPr="004539DD">
        <w:rPr>
          <w:rFonts w:ascii="Helvetica" w:eastAsia="方正兰亭黑简体" w:hAnsi="Helvetica" w:cs="Helvetica"/>
          <w:color w:val="3D3F43"/>
          <w:sz w:val="21"/>
          <w:szCs w:val="21"/>
          <w:shd w:val="clear" w:color="auto" w:fill="FFFFFF"/>
        </w:rPr>
        <w:t>上海一</w:t>
      </w:r>
      <w:r w:rsidRPr="004539DD">
        <w:rPr>
          <w:rFonts w:ascii="Helvetica" w:eastAsia="方正兰亭黑简体" w:hAnsi="Helvetica" w:cs="Helvetica"/>
          <w:color w:val="3D3F43"/>
          <w:sz w:val="21"/>
          <w:szCs w:val="21"/>
          <w:shd w:val="clear" w:color="auto" w:fill="FFFFFF"/>
        </w:rPr>
        <w:t>”</w:t>
      </w:r>
      <w:r w:rsidRPr="004539DD">
        <w:rPr>
          <w:rFonts w:ascii="Helvetica" w:eastAsia="方正兰亭黑简体" w:hAnsi="Helvetica" w:cs="Helvetica"/>
          <w:color w:val="3D3F43"/>
          <w:sz w:val="21"/>
          <w:szCs w:val="21"/>
          <w:shd w:val="clear" w:color="auto" w:fill="FFFFFF"/>
        </w:rPr>
        <w:t>为例</w:t>
      </w:r>
      <w:r>
        <w:rPr>
          <w:rFonts w:ascii="Helvetica" w:eastAsia="方正兰亭黑简体" w:hAnsi="Helvetica" w:cs="Helvetica"/>
          <w:color w:val="3D3F43"/>
          <w:sz w:val="21"/>
          <w:szCs w:val="21"/>
          <w:shd w:val="clear" w:color="auto" w:fill="FFFFFF"/>
        </w:rPr>
        <w:t>，</w:t>
      </w:r>
      <w:r>
        <w:rPr>
          <w:rFonts w:ascii="Helvetica" w:eastAsia="方正兰亭黑简体" w:hAnsi="Helvetica" w:cs="Helvetica" w:hint="eastAsia"/>
          <w:color w:val="3D3F43"/>
          <w:sz w:val="21"/>
          <w:szCs w:val="21"/>
          <w:shd w:val="clear" w:color="auto" w:fill="FFFFFF"/>
        </w:rPr>
        <w:t>项目</w:t>
      </w:r>
      <w:r>
        <w:rPr>
          <w:rFonts w:ascii="Helvetica" w:eastAsia="方正兰亭黑简体" w:hAnsi="Helvetica" w:cs="Helvetica" w:hint="eastAsia"/>
          <w:color w:val="3D3F43"/>
          <w:sz w:val="21"/>
          <w:szCs w:val="21"/>
          <w:shd w:val="clear" w:color="auto" w:fill="FFFFFF"/>
        </w:rPr>
        <w:t>I</w:t>
      </w:r>
      <w:r>
        <w:rPr>
          <w:rFonts w:ascii="Helvetica" w:eastAsia="方正兰亭黑简体" w:hAnsi="Helvetica" w:cs="Helvetica"/>
          <w:color w:val="3D3F43"/>
          <w:sz w:val="21"/>
          <w:szCs w:val="21"/>
          <w:shd w:val="clear" w:color="auto" w:fill="FFFFFF"/>
        </w:rPr>
        <w:t>D</w:t>
      </w:r>
      <w:r>
        <w:rPr>
          <w:rFonts w:ascii="Helvetica" w:eastAsia="方正兰亭黑简体" w:hAnsi="Helvetica" w:cs="Helvetica" w:hint="eastAsia"/>
          <w:color w:val="3D3F43"/>
          <w:sz w:val="21"/>
          <w:szCs w:val="21"/>
          <w:shd w:val="clear" w:color="auto" w:fill="FFFFFF"/>
        </w:rPr>
        <w:t>为</w:t>
      </w:r>
      <w:r w:rsidRPr="004539DD">
        <w:rPr>
          <w:rFonts w:ascii="宋体" w:eastAsia="宋体" w:hAnsi="宋体" w:cs="宋体"/>
          <w:color w:val="3D3F43"/>
          <w:sz w:val="21"/>
          <w:szCs w:val="21"/>
          <w:shd w:val="clear" w:color="auto" w:fill="FFFFFF"/>
        </w:rPr>
        <w:t>：</w:t>
      </w:r>
      <w:r w:rsidRPr="004539DD">
        <w:rPr>
          <w:rStyle w:val="2f3"/>
          <w:lang w:eastAsia="zh-CN"/>
        </w:rPr>
        <w:t>06223806168025ca2ff4c011fe793bac</w:t>
      </w:r>
    </w:p>
    <w:p w14:paraId="55616554" w14:textId="110EBBCE" w:rsidR="004539DD" w:rsidRPr="004539DD" w:rsidRDefault="004539DD" w:rsidP="004539DD">
      <w:pPr>
        <w:topLinePunct w:val="0"/>
        <w:adjustRightInd/>
        <w:ind w:left="1021"/>
        <w:rPr>
          <w:rFonts w:ascii="宋体" w:eastAsia="宋体" w:hAnsi="宋体" w:cs="宋体"/>
          <w:color w:val="3D3F4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D479025" wp14:editId="7283E31A">
            <wp:extent cx="5454000" cy="892800"/>
            <wp:effectExtent l="19050" t="19050" r="13970" b="222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89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93AB56" w14:textId="46DB97AF" w:rsidR="004539DD" w:rsidRDefault="004539DD" w:rsidP="004539DD">
      <w:pPr>
        <w:topLinePunct w:val="0"/>
        <w:adjustRightInd/>
        <w:ind w:left="1021"/>
        <w:rPr>
          <w:rFonts w:ascii="HuaweiSans-Regular" w:eastAsia="方正兰亭黑简体" w:hAnsi="HuaweiSans-Regular" w:hint="eastAsia"/>
          <w:sz w:val="21"/>
        </w:rPr>
      </w:pPr>
      <w:r w:rsidRPr="00810EA6">
        <w:rPr>
          <w:rFonts w:ascii="HuaweiSans-Regular" w:eastAsia="方正兰亭黑简体" w:hAnsi="HuaweiSans-Regular" w:hint="eastAsia"/>
          <w:b/>
          <w:sz w:val="21"/>
        </w:rPr>
        <w:t>第四，</w:t>
      </w:r>
      <w:r w:rsidR="00810EA6">
        <w:rPr>
          <w:rFonts w:ascii="HuaweiSans-Regular" w:eastAsia="方正兰亭黑简体" w:hAnsi="HuaweiSans-Regular" w:hint="eastAsia"/>
          <w:sz w:val="21"/>
        </w:rPr>
        <w:t>公网</w:t>
      </w:r>
      <w:r w:rsidR="00810EA6">
        <w:rPr>
          <w:rFonts w:ascii="HuaweiSans-Regular" w:eastAsia="方正兰亭黑简体" w:hAnsi="HuaweiSans-Regular" w:hint="eastAsia"/>
          <w:sz w:val="21"/>
        </w:rPr>
        <w:t>I</w:t>
      </w:r>
      <w:r w:rsidR="00810EA6">
        <w:rPr>
          <w:rFonts w:ascii="HuaweiSans-Regular" w:eastAsia="方正兰亭黑简体" w:hAnsi="HuaweiSans-Regular"/>
          <w:sz w:val="21"/>
        </w:rPr>
        <w:t>P</w:t>
      </w:r>
      <w:r w:rsidR="00810EA6">
        <w:rPr>
          <w:rFonts w:ascii="HuaweiSans-Regular" w:eastAsia="方正兰亭黑简体" w:hAnsi="HuaweiSans-Regular" w:hint="eastAsia"/>
          <w:sz w:val="21"/>
        </w:rPr>
        <w:t>地址对应“应用端口”中的“</w:t>
      </w:r>
      <w:r w:rsidR="00810EA6">
        <w:rPr>
          <w:rFonts w:ascii="HuaweiSans-Regular" w:eastAsia="方正兰亭黑简体" w:hAnsi="HuaweiSans-Regular" w:hint="eastAsia"/>
          <w:sz w:val="21"/>
        </w:rPr>
        <w:t>S</w:t>
      </w:r>
      <w:r w:rsidR="00810EA6">
        <w:rPr>
          <w:rFonts w:ascii="HuaweiSans-Regular" w:eastAsia="方正兰亭黑简体" w:hAnsi="HuaweiSans-Regular"/>
          <w:sz w:val="21"/>
        </w:rPr>
        <w:t>SH</w:t>
      </w:r>
      <w:r w:rsidR="00810EA6">
        <w:rPr>
          <w:rFonts w:ascii="HuaweiSans-Regular" w:eastAsia="方正兰亭黑简体" w:hAnsi="HuaweiSans-Regular" w:hint="eastAsia"/>
          <w:sz w:val="21"/>
        </w:rPr>
        <w:t>隧道公网</w:t>
      </w:r>
      <w:r w:rsidR="00810EA6">
        <w:rPr>
          <w:rFonts w:ascii="HuaweiSans-Regular" w:eastAsia="方正兰亭黑简体" w:hAnsi="HuaweiSans-Regular" w:hint="eastAsia"/>
          <w:sz w:val="21"/>
        </w:rPr>
        <w:t>I</w:t>
      </w:r>
      <w:r w:rsidR="00810EA6">
        <w:rPr>
          <w:rFonts w:ascii="HuaweiSans-Regular" w:eastAsia="方正兰亭黑简体" w:hAnsi="HuaweiSans-Regular"/>
          <w:sz w:val="21"/>
        </w:rPr>
        <w:t>P</w:t>
      </w:r>
      <w:r w:rsidR="00810EA6">
        <w:rPr>
          <w:rFonts w:ascii="HuaweiSans-Regular" w:eastAsia="方正兰亭黑简体" w:hAnsi="HuaweiSans-Regular" w:hint="eastAsia"/>
          <w:sz w:val="21"/>
        </w:rPr>
        <w:t>”，例如，根据下图信息，公网地址即为：</w:t>
      </w:r>
      <w:r w:rsidR="00810EA6">
        <w:rPr>
          <w:rFonts w:ascii="HuaweiSans-Regular" w:eastAsia="方正兰亭黑简体" w:hAnsi="HuaweiSans-Regular" w:hint="eastAsia"/>
          <w:sz w:val="21"/>
        </w:rPr>
        <w:t>121.36.229.165</w:t>
      </w:r>
      <w:r w:rsidRPr="004539DD">
        <w:rPr>
          <w:rFonts w:ascii="HuaweiSans-Regular" w:eastAsia="方正兰亭黑简体" w:hAnsi="HuaweiSans-Regular"/>
          <w:sz w:val="21"/>
        </w:rPr>
        <w:t xml:space="preserve"> </w:t>
      </w:r>
    </w:p>
    <w:p w14:paraId="5D35181D" w14:textId="58EB0A71" w:rsidR="00810EA6" w:rsidRPr="004539DD" w:rsidRDefault="00810EA6" w:rsidP="004539DD">
      <w:pPr>
        <w:topLinePunct w:val="0"/>
        <w:adjustRightInd/>
        <w:ind w:left="1021"/>
        <w:rPr>
          <w:rFonts w:ascii="HuaweiSans-Regular" w:eastAsia="方正兰亭黑简体" w:hAnsi="HuaweiSans-Regular" w:hint="eastAsia"/>
          <w:sz w:val="21"/>
        </w:rPr>
      </w:pPr>
      <w:r>
        <w:rPr>
          <w:noProof/>
        </w:rPr>
        <w:drawing>
          <wp:inline distT="0" distB="0" distL="0" distR="0" wp14:anchorId="4BFC7F32" wp14:editId="30A87B74">
            <wp:extent cx="5327296" cy="573190"/>
            <wp:effectExtent l="19050" t="19050" r="6985" b="177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6605" cy="5881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92897" w14:textId="6DA81C3A" w:rsidR="004539DD" w:rsidRDefault="00810EA6" w:rsidP="005C570C">
      <w:pPr>
        <w:pStyle w:val="1e"/>
        <w:rPr>
          <w:rFonts w:hint="eastAsia"/>
        </w:rPr>
      </w:pPr>
      <w:r w:rsidRPr="00810EA6">
        <w:rPr>
          <w:rFonts w:hint="eastAsia"/>
        </w:rPr>
        <w:t>最后，</w:t>
      </w:r>
      <w:r>
        <w:rPr>
          <w:rFonts w:hint="eastAsia"/>
        </w:rPr>
        <w:t>私钥文件路径为您本地保存私钥文件的路径，例如，根据如下图信息，私钥文件路径为：</w:t>
      </w:r>
      <w:r w:rsidRPr="00810EA6">
        <w:t>C:\Users\python\Downloads</w:t>
      </w:r>
      <w:r w:rsidR="00795E00">
        <w:t>\</w:t>
      </w:r>
      <w:r w:rsidR="00795E00" w:rsidRPr="00795E00">
        <w:t xml:space="preserve"> CPH.pem</w:t>
      </w:r>
    </w:p>
    <w:p w14:paraId="32E07A40" w14:textId="1F8B5D2B" w:rsidR="00810EA6" w:rsidRDefault="00810EA6" w:rsidP="005C570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081F045" wp14:editId="64FA7FF7">
            <wp:extent cx="3619500" cy="1819275"/>
            <wp:effectExtent l="19050" t="19050" r="19050" b="285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192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399AA3" w14:textId="1200FCF8" w:rsidR="00810EA6" w:rsidRDefault="00810EA6" w:rsidP="005C570C">
      <w:pPr>
        <w:pStyle w:val="1e"/>
        <w:rPr>
          <w:rFonts w:hint="eastAsia"/>
        </w:rPr>
      </w:pPr>
      <w:r>
        <w:rPr>
          <w:rFonts w:hint="eastAsia"/>
        </w:rPr>
        <w:t>集合所有信息，连接云手机的命令为：</w:t>
      </w:r>
    </w:p>
    <w:p w14:paraId="4AF55EB4" w14:textId="54F8ED5E" w:rsidR="00810EA6" w:rsidRDefault="00810EA6" w:rsidP="00C67347">
      <w:pPr>
        <w:pStyle w:val="2f2"/>
        <w:rPr>
          <w:rFonts w:hint="eastAsia"/>
        </w:rPr>
      </w:pPr>
      <w:r w:rsidRPr="00810EA6">
        <w:t xml:space="preserve">ssh -L </w:t>
      </w:r>
      <w:r>
        <w:t>1234</w:t>
      </w:r>
      <w:r w:rsidR="00795E00">
        <w:t>:</w:t>
      </w:r>
      <w:r w:rsidRPr="00810EA6">
        <w:t>10.237.0.19</w:t>
      </w:r>
      <w:r w:rsidR="00795E00">
        <w:t>:5555</w:t>
      </w:r>
      <w:r w:rsidRPr="00810EA6">
        <w:t xml:space="preserve"> 06223806168025ca2ff4c011fe793bac@121.36.229.165 </w:t>
      </w:r>
      <w:r w:rsidR="0098628D">
        <w:t xml:space="preserve"> -i C:/Users/python/</w:t>
      </w:r>
      <w:r w:rsidR="0098628D" w:rsidRPr="0098628D">
        <w:t>Downloads</w:t>
      </w:r>
      <w:r w:rsidR="0098628D">
        <w:t>/</w:t>
      </w:r>
      <w:r w:rsidR="00795E00" w:rsidRPr="00795E00">
        <w:t>CPH.pem</w:t>
      </w:r>
      <w:r w:rsidRPr="00810EA6">
        <w:t xml:space="preserve"> </w:t>
      </w:r>
      <w:r>
        <w:t>–</w:t>
      </w:r>
      <w:r w:rsidRPr="00810EA6">
        <w:t>Nf</w:t>
      </w:r>
    </w:p>
    <w:p w14:paraId="040FEC4A" w14:textId="7FD64B8B" w:rsidR="00810EA6" w:rsidRDefault="00810EA6" w:rsidP="005C570C">
      <w:pPr>
        <w:pStyle w:val="1e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命令窗口输入以上命令</w:t>
      </w:r>
      <w:r w:rsidR="001D5B60">
        <w:rPr>
          <w:rFonts w:hint="eastAsia"/>
        </w:rPr>
        <w:t>，没有报错则表示连接正常。</w:t>
      </w:r>
    </w:p>
    <w:p w14:paraId="02DA0E22" w14:textId="191351D0" w:rsidR="00810EA6" w:rsidRDefault="001D5B60" w:rsidP="005C570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8BC8917" wp14:editId="48AC565A">
            <wp:extent cx="5454000" cy="363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D000" w14:textId="237D101B" w:rsidR="00810EA6" w:rsidRDefault="00871FB4" w:rsidP="00871FB4">
      <w:pPr>
        <w:pStyle w:val="30"/>
        <w:rPr>
          <w:rFonts w:hint="eastAsia"/>
        </w:rPr>
      </w:pPr>
      <w:r w:rsidRPr="00871FB4">
        <w:rPr>
          <w:rFonts w:hint="eastAsia"/>
        </w:rPr>
        <w:t>通过</w:t>
      </w:r>
      <w:r w:rsidRPr="00871FB4">
        <w:t>ADB</w:t>
      </w:r>
      <w:r w:rsidRPr="00871FB4">
        <w:t>连接云手机</w:t>
      </w:r>
    </w:p>
    <w:p w14:paraId="598C4D9E" w14:textId="7322BCB8" w:rsidR="00871FB4" w:rsidRDefault="00871FB4" w:rsidP="005C570C">
      <w:pPr>
        <w:pStyle w:val="1e"/>
        <w:rPr>
          <w:rFonts w:hint="eastAsia"/>
        </w:rPr>
      </w:pPr>
      <w:r w:rsidRPr="00871FB4">
        <w:rPr>
          <w:rFonts w:hint="eastAsia"/>
        </w:rPr>
        <w:t>打开命令提示符窗口，进入</w:t>
      </w:r>
      <w:r w:rsidRPr="00871FB4">
        <w:t>platform-tools_r29.0.5-windows.zip</w:t>
      </w:r>
      <w:r w:rsidRPr="00871FB4">
        <w:rPr>
          <w:rFonts w:hint="eastAsia"/>
        </w:rPr>
        <w:t xml:space="preserve"> </w:t>
      </w:r>
      <w:r>
        <w:rPr>
          <w:rFonts w:hint="eastAsia"/>
        </w:rPr>
        <w:t>的解压目录，例如</w:t>
      </w:r>
      <w:r w:rsidRPr="00871FB4">
        <w:rPr>
          <w:rFonts w:hint="eastAsia"/>
        </w:rPr>
        <w:t>“</w:t>
      </w:r>
      <w:r w:rsidRPr="00871FB4">
        <w:t>C:\Users\python\Desktop\1\platform-tools_r29.0.5-windows\platform-tools”</w:t>
      </w:r>
      <w:r w:rsidRPr="00871FB4">
        <w:t>目录。</w:t>
      </w:r>
    </w:p>
    <w:p w14:paraId="16AEDFCC" w14:textId="7C13D1DF" w:rsidR="00871FB4" w:rsidRDefault="00871FB4" w:rsidP="005C570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F674B97" wp14:editId="1679A8EB">
            <wp:extent cx="5454000" cy="7524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2C5B" w14:textId="2A93EBCF" w:rsidR="00871FB4" w:rsidRDefault="00871FB4" w:rsidP="005C570C">
      <w:pPr>
        <w:pStyle w:val="1e"/>
        <w:rPr>
          <w:rFonts w:hint="eastAsia"/>
        </w:rPr>
      </w:pPr>
      <w:r w:rsidRPr="00871FB4">
        <w:rPr>
          <w:rFonts w:hint="eastAsia"/>
        </w:rPr>
        <w:t>执行如下</w:t>
      </w:r>
      <w:r w:rsidRPr="00871FB4">
        <w:t>ADB</w:t>
      </w:r>
      <w:r w:rsidRPr="00871FB4">
        <w:t>命令，创建与云手机的</w:t>
      </w:r>
      <w:r w:rsidRPr="00871FB4">
        <w:t>ADB</w:t>
      </w:r>
      <w:r w:rsidRPr="00871FB4">
        <w:t>连接。</w:t>
      </w:r>
    </w:p>
    <w:p w14:paraId="07CA25C4" w14:textId="7AC752DA" w:rsidR="00871FB4" w:rsidRDefault="00795E00" w:rsidP="00795E00">
      <w:pPr>
        <w:pStyle w:val="2f2"/>
        <w:rPr>
          <w:rFonts w:hint="eastAsia"/>
        </w:rPr>
      </w:pPr>
      <w:r w:rsidRPr="00795E00">
        <w:t>adb connect 127.0.0.1:</w:t>
      </w:r>
      <w:r w:rsidRPr="00795E00">
        <w:t>本地空闲端口</w:t>
      </w:r>
    </w:p>
    <w:p w14:paraId="4BC26BA8" w14:textId="3DBA0434" w:rsidR="00795E00" w:rsidRDefault="001D5B60" w:rsidP="005C570C">
      <w:pPr>
        <w:pStyle w:val="1e"/>
        <w:rPr>
          <w:rFonts w:hint="eastAsia"/>
        </w:rPr>
      </w:pPr>
      <w:r>
        <w:rPr>
          <w:rFonts w:hint="eastAsia"/>
        </w:rPr>
        <w:t>出现一下提示，表示连接成功</w:t>
      </w:r>
      <w:r>
        <w:rPr>
          <w:rFonts w:hint="eastAsia"/>
        </w:rPr>
        <w:t>;</w:t>
      </w:r>
    </w:p>
    <w:p w14:paraId="24401F66" w14:textId="058CBDDB" w:rsidR="001D5B60" w:rsidRDefault="001D5B60" w:rsidP="005C570C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5C39F4" wp14:editId="62779FDC">
            <wp:extent cx="5454000" cy="505899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50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4A89" w14:textId="77777777" w:rsidR="001D5B60" w:rsidRDefault="001D5B60" w:rsidP="005C570C">
      <w:pPr>
        <w:pStyle w:val="1e"/>
        <w:rPr>
          <w:rFonts w:hint="eastAsia"/>
        </w:rPr>
      </w:pPr>
      <w:r>
        <w:rPr>
          <w:rFonts w:hint="eastAsia"/>
        </w:rPr>
        <w:t>可以进一步使用</w:t>
      </w:r>
      <w:r w:rsidRPr="001D5B60">
        <w:rPr>
          <w:rStyle w:val="2f3"/>
          <w:rFonts w:hint="eastAsia"/>
          <w:lang w:eastAsia="zh-CN"/>
        </w:rPr>
        <w:t>adb</w:t>
      </w:r>
      <w:r w:rsidRPr="001D5B60">
        <w:rPr>
          <w:rStyle w:val="2f3"/>
        </w:rPr>
        <w:t xml:space="preserve"> </w:t>
      </w:r>
      <w:r w:rsidRPr="001D5B60">
        <w:rPr>
          <w:rStyle w:val="2f3"/>
          <w:rFonts w:hint="eastAsia"/>
          <w:lang w:eastAsia="zh-CN"/>
        </w:rPr>
        <w:t>devices</w:t>
      </w:r>
      <w:r w:rsidRPr="001D5B60">
        <w:rPr>
          <w:rFonts w:hint="eastAsia"/>
        </w:rPr>
        <w:t>进行</w:t>
      </w:r>
      <w:r>
        <w:rPr>
          <w:rFonts w:hint="eastAsia"/>
        </w:rPr>
        <w:t>测试</w:t>
      </w:r>
    </w:p>
    <w:p w14:paraId="2366BB62" w14:textId="4AD3048E" w:rsidR="001D5B60" w:rsidRDefault="001D5B60" w:rsidP="005C570C">
      <w:pPr>
        <w:pStyle w:val="1e"/>
        <w:rPr>
          <w:rStyle w:val="2f3"/>
          <w:rFonts w:hint="eastAsia"/>
          <w:lang w:eastAsia="zh-CN"/>
        </w:rPr>
      </w:pPr>
      <w:r w:rsidRPr="001D5B60">
        <w:rPr>
          <w:noProof/>
        </w:rPr>
        <w:drawing>
          <wp:inline distT="0" distB="0" distL="0" distR="0" wp14:anchorId="1C62907B" wp14:editId="7022637E">
            <wp:extent cx="5454000" cy="460631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4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2f3"/>
          <w:rFonts w:hint="eastAsia"/>
          <w:lang w:eastAsia="zh-CN"/>
        </w:rPr>
        <w:t xml:space="preserve"> </w:t>
      </w:r>
    </w:p>
    <w:p w14:paraId="2BA3CDEB" w14:textId="596F33CB" w:rsidR="001D5B60" w:rsidRDefault="001D5B60" w:rsidP="001D5B60">
      <w:pPr>
        <w:pStyle w:val="3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Airtest</w:t>
      </w:r>
      <w:r>
        <w:rPr>
          <w:rFonts w:hint="eastAsia"/>
        </w:rPr>
        <w:t>连接手机画面</w:t>
      </w:r>
    </w:p>
    <w:p w14:paraId="1A22DA4D" w14:textId="08DE9799" w:rsidR="001D5B60" w:rsidRDefault="001D5B60" w:rsidP="005C570C">
      <w:pPr>
        <w:pStyle w:val="1e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Airtest</w:t>
      </w:r>
      <w:r>
        <w:rPr>
          <w:rFonts w:hint="eastAsia"/>
        </w:rPr>
        <w:t>（第一次使用需要注册），勾选“远程设备连接”，并输入登录地址，点击“连接”，如下图：</w:t>
      </w:r>
    </w:p>
    <w:p w14:paraId="5E6A8D4A" w14:textId="66531BD4" w:rsidR="00A4718A" w:rsidRDefault="00A4718A" w:rsidP="005C570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D5F750D" wp14:editId="4365D3B3">
            <wp:extent cx="5380152" cy="4215700"/>
            <wp:effectExtent l="19050" t="19050" r="11430" b="139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4012" cy="4218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3EB58B" w14:textId="2CB2F365" w:rsidR="00A4718A" w:rsidRDefault="00A4718A" w:rsidP="005C570C">
      <w:pPr>
        <w:pStyle w:val="1e"/>
        <w:rPr>
          <w:rFonts w:hint="eastAsia"/>
        </w:rPr>
      </w:pPr>
      <w:r>
        <w:rPr>
          <w:rFonts w:hint="eastAsia"/>
        </w:rPr>
        <w:t>完成后，</w:t>
      </w:r>
      <w:r w:rsidRPr="00A4718A">
        <w:rPr>
          <w:rFonts w:hint="eastAsia"/>
        </w:rPr>
        <w:t>“移动设备列表”中即会出现所需连接的云手机。</w:t>
      </w:r>
    </w:p>
    <w:p w14:paraId="68304254" w14:textId="4CE3467A" w:rsidR="00A4718A" w:rsidRDefault="00A4718A" w:rsidP="005C570C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138585" wp14:editId="4329EF98">
            <wp:extent cx="4650530" cy="3657020"/>
            <wp:effectExtent l="19050" t="19050" r="17145" b="196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3586" cy="36672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7C42D3" w14:textId="1364AEA9" w:rsidR="00A4718A" w:rsidRPr="00A4718A" w:rsidRDefault="00A4718A" w:rsidP="005C570C">
      <w:pPr>
        <w:pStyle w:val="1e"/>
        <w:rPr>
          <w:rFonts w:hint="eastAsia"/>
        </w:rPr>
      </w:pPr>
      <w:r w:rsidRPr="00A4718A">
        <w:rPr>
          <w:rFonts w:hint="eastAsia"/>
        </w:rPr>
        <w:t>在已识别的移动设备列表中单击对应设备右侧的“</w:t>
      </w:r>
      <w:r w:rsidRPr="00A4718A">
        <w:t>connect”</w:t>
      </w:r>
      <w:r w:rsidRPr="00A4718A">
        <w:t>，即可获取云手机画面：</w:t>
      </w:r>
      <w:r>
        <w:tab/>
      </w:r>
    </w:p>
    <w:p w14:paraId="06BCDA00" w14:textId="516FD566" w:rsidR="00871FB4" w:rsidRPr="00871FB4" w:rsidRDefault="00A4718A" w:rsidP="005C570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A5A94AD" wp14:editId="52679AAF">
            <wp:extent cx="5454000" cy="4287709"/>
            <wp:effectExtent l="19050" t="19050" r="13970" b="177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4287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71FB4" w:rsidRPr="00871FB4" w:rsidSect="00033B54">
      <w:headerReference w:type="default" r:id="rId3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87C74" w14:textId="77777777" w:rsidR="00FA5B83" w:rsidRDefault="00FA5B83" w:rsidP="00940D2A">
      <w:pPr>
        <w:spacing w:before="0" w:after="0" w:line="240" w:lineRule="auto"/>
      </w:pPr>
      <w:r>
        <w:separator/>
      </w:r>
    </w:p>
  </w:endnote>
  <w:endnote w:type="continuationSeparator" w:id="0">
    <w:p w14:paraId="2FC2C18F" w14:textId="77777777" w:rsidR="00FA5B83" w:rsidRDefault="00FA5B83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217A8" w14:textId="77777777" w:rsidR="00FA5B83" w:rsidRDefault="00FA5B83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F64AEC0" w14:textId="77777777" w:rsidR="00FA5B83" w:rsidRDefault="00FA5B83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2F6BAB" w:rsidRPr="00B3672F" w:rsidRDefault="002F6BAB" w:rsidP="00033B54">
    <w:pPr>
      <w:pStyle w:val="a6"/>
      <w:rPr>
        <w:rFonts w:ascii="HuaweiSans-Regular" w:eastAsia="方正兰亭黑简体" w:hAnsi="HuaweiSans-Regular" w:hint="eastAsia"/>
      </w:rPr>
    </w:pPr>
  </w:p>
  <w:p w14:paraId="6619D47F" w14:textId="77777777" w:rsidR="002F6BAB" w:rsidRPr="00B3672F" w:rsidRDefault="002F6BAB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2F6BAB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2F6BAB" w:rsidRPr="00B3672F" w:rsidRDefault="002F6BAB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2F6BAB" w:rsidRPr="00B3672F" w:rsidRDefault="002F6BAB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3C2D8006" w:rsidR="002F6BAB" w:rsidRPr="00B3672F" w:rsidRDefault="005307A4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  <w:r w:rsidRPr="005307A4">
            <w:rPr>
              <w:rFonts w:ascii="HuaweiSans-Regular" w:eastAsia="方正兰亭黑简体" w:hAnsi="HuaweiSans-Regular" w:hint="eastAsia"/>
              <w:noProof/>
            </w:rPr>
            <w:t>云手机连接指南</w:t>
          </w:r>
        </w:p>
      </w:tc>
      <w:tc>
        <w:tcPr>
          <w:tcW w:w="1134" w:type="dxa"/>
          <w:vAlign w:val="bottom"/>
        </w:tcPr>
        <w:p w14:paraId="279C3BBC" w14:textId="1A924E70" w:rsidR="002F6BAB" w:rsidRPr="00B3672F" w:rsidRDefault="002F6BAB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6E14D0">
            <w:rPr>
              <w:rFonts w:ascii="HuaweiSans-Regular" w:eastAsia="方正兰亭黑简体" w:hAnsi="HuaweiSans-Regular" w:hint="eastAsia"/>
              <w:noProof/>
            </w:rPr>
            <w:t>1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2F6BAB" w:rsidRPr="00B3672F" w:rsidRDefault="002F6BAB" w:rsidP="00033B54">
    <w:pPr>
      <w:pStyle w:val="a6"/>
      <w:rPr>
        <w:rFonts w:ascii="HuaweiSans-Regular" w:eastAsia="方正兰亭黑简体" w:hAnsi="HuaweiSans-Regular" w:hint="eastAsia"/>
      </w:rPr>
    </w:pPr>
  </w:p>
  <w:p w14:paraId="76432B8F" w14:textId="77777777" w:rsidR="002F6BAB" w:rsidRPr="00B3672F" w:rsidRDefault="002F6BAB" w:rsidP="00033B54">
    <w:pPr>
      <w:pStyle w:val="a6"/>
      <w:rPr>
        <w:rFonts w:ascii="HuaweiSans-Regular" w:eastAsia="方正兰亭黑简体" w:hAnsi="HuaweiSans-Regular" w:hint="eastAsia"/>
      </w:rPr>
    </w:pPr>
  </w:p>
  <w:p w14:paraId="2CCE42D9" w14:textId="77777777" w:rsidR="002F6BAB" w:rsidRPr="00B3672F" w:rsidRDefault="002F6BAB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696E23D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8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0"/>
  </w:num>
  <w:num w:numId="2">
    <w:abstractNumId w:val="11"/>
  </w:num>
  <w:num w:numId="3">
    <w:abstractNumId w:val="5"/>
  </w:num>
  <w:num w:numId="4">
    <w:abstractNumId w:val="7"/>
  </w:num>
  <w:num w:numId="5">
    <w:abstractNumId w:val="14"/>
  </w:num>
  <w:num w:numId="6">
    <w:abstractNumId w:val="21"/>
  </w:num>
  <w:num w:numId="7">
    <w:abstractNumId w:val="2"/>
  </w:num>
  <w:num w:numId="8">
    <w:abstractNumId w:val="2"/>
  </w:num>
  <w:num w:numId="9">
    <w:abstractNumId w:val="13"/>
  </w:num>
  <w:num w:numId="10">
    <w:abstractNumId w:val="22"/>
  </w:num>
  <w:num w:numId="11">
    <w:abstractNumId w:val="4"/>
  </w:num>
  <w:num w:numId="12">
    <w:abstractNumId w:val="1"/>
  </w:num>
  <w:num w:numId="13">
    <w:abstractNumId w:val="10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5"/>
  </w:num>
  <w:num w:numId="20">
    <w:abstractNumId w:val="12"/>
  </w:num>
  <w:num w:numId="21">
    <w:abstractNumId w:val="12"/>
  </w:num>
  <w:num w:numId="22">
    <w:abstractNumId w:val="16"/>
  </w:num>
  <w:num w:numId="23">
    <w:abstractNumId w:val="16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16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17"/>
  </w:num>
  <w:num w:numId="41">
    <w:abstractNumId w:val="18"/>
  </w:num>
  <w:num w:numId="42">
    <w:abstractNumId w:val="2"/>
  </w:num>
  <w:num w:numId="43">
    <w:abstractNumId w:val="6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0C2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57E7"/>
    <w:rsid w:val="000D601E"/>
    <w:rsid w:val="000D79DE"/>
    <w:rsid w:val="000E12FE"/>
    <w:rsid w:val="000E16AA"/>
    <w:rsid w:val="000E3396"/>
    <w:rsid w:val="000E3FA8"/>
    <w:rsid w:val="000E48ED"/>
    <w:rsid w:val="000E5B3B"/>
    <w:rsid w:val="000F21A1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4ACF"/>
    <w:rsid w:val="00156F51"/>
    <w:rsid w:val="00160729"/>
    <w:rsid w:val="00161BC3"/>
    <w:rsid w:val="00163D02"/>
    <w:rsid w:val="00164B43"/>
    <w:rsid w:val="001666C5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5B60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7718"/>
    <w:rsid w:val="002605B0"/>
    <w:rsid w:val="00260775"/>
    <w:rsid w:val="00262636"/>
    <w:rsid w:val="00264059"/>
    <w:rsid w:val="002652D5"/>
    <w:rsid w:val="00267F3A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48D0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6BAB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70DC3"/>
    <w:rsid w:val="00373B2C"/>
    <w:rsid w:val="003746EB"/>
    <w:rsid w:val="00375EAD"/>
    <w:rsid w:val="00382427"/>
    <w:rsid w:val="00382C74"/>
    <w:rsid w:val="00383C67"/>
    <w:rsid w:val="00384F48"/>
    <w:rsid w:val="003860AA"/>
    <w:rsid w:val="0038612C"/>
    <w:rsid w:val="00386230"/>
    <w:rsid w:val="0038624B"/>
    <w:rsid w:val="00386538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0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7103"/>
    <w:rsid w:val="0044762D"/>
    <w:rsid w:val="00450E12"/>
    <w:rsid w:val="00451CF6"/>
    <w:rsid w:val="0045366D"/>
    <w:rsid w:val="004539DD"/>
    <w:rsid w:val="004547B4"/>
    <w:rsid w:val="00455497"/>
    <w:rsid w:val="00457348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29C3"/>
    <w:rsid w:val="004C41B3"/>
    <w:rsid w:val="004C7563"/>
    <w:rsid w:val="004D2AC9"/>
    <w:rsid w:val="004D2AE8"/>
    <w:rsid w:val="004D2C13"/>
    <w:rsid w:val="004D2C4E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0D93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35D9"/>
    <w:rsid w:val="005214A7"/>
    <w:rsid w:val="00522580"/>
    <w:rsid w:val="00523C28"/>
    <w:rsid w:val="0052474E"/>
    <w:rsid w:val="00526952"/>
    <w:rsid w:val="00526BBC"/>
    <w:rsid w:val="00530302"/>
    <w:rsid w:val="005307A4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FDE"/>
    <w:rsid w:val="00545A3D"/>
    <w:rsid w:val="005476F7"/>
    <w:rsid w:val="00547873"/>
    <w:rsid w:val="0055520C"/>
    <w:rsid w:val="0055595D"/>
    <w:rsid w:val="00556DB2"/>
    <w:rsid w:val="005578B6"/>
    <w:rsid w:val="005607FC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92EA9"/>
    <w:rsid w:val="00594091"/>
    <w:rsid w:val="00596A92"/>
    <w:rsid w:val="005A0AAD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570C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F10B1"/>
    <w:rsid w:val="005F26D0"/>
    <w:rsid w:val="005F2A8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165"/>
    <w:rsid w:val="00662E2B"/>
    <w:rsid w:val="006646A8"/>
    <w:rsid w:val="006651F6"/>
    <w:rsid w:val="00665B0E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91C48"/>
    <w:rsid w:val="00691CA6"/>
    <w:rsid w:val="0069554C"/>
    <w:rsid w:val="00695D19"/>
    <w:rsid w:val="006969A7"/>
    <w:rsid w:val="00697D2C"/>
    <w:rsid w:val="006A0C37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4D0"/>
    <w:rsid w:val="006E17E3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57FDD"/>
    <w:rsid w:val="00760AD1"/>
    <w:rsid w:val="0076212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903"/>
    <w:rsid w:val="00791CC2"/>
    <w:rsid w:val="00792F48"/>
    <w:rsid w:val="007946B0"/>
    <w:rsid w:val="00795E00"/>
    <w:rsid w:val="00796312"/>
    <w:rsid w:val="007A0830"/>
    <w:rsid w:val="007A0C9B"/>
    <w:rsid w:val="007A1649"/>
    <w:rsid w:val="007A2E34"/>
    <w:rsid w:val="007A40F2"/>
    <w:rsid w:val="007A4B89"/>
    <w:rsid w:val="007B1662"/>
    <w:rsid w:val="007B1E9D"/>
    <w:rsid w:val="007B43DA"/>
    <w:rsid w:val="007B570C"/>
    <w:rsid w:val="007B5F15"/>
    <w:rsid w:val="007B656E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0EA6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1FB4"/>
    <w:rsid w:val="008731B3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7F85"/>
    <w:rsid w:val="008D2C22"/>
    <w:rsid w:val="008D76B5"/>
    <w:rsid w:val="008E028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CE0"/>
    <w:rsid w:val="00943F7A"/>
    <w:rsid w:val="00947A35"/>
    <w:rsid w:val="00950A31"/>
    <w:rsid w:val="00951F14"/>
    <w:rsid w:val="009540D2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2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7234"/>
    <w:rsid w:val="009B7760"/>
    <w:rsid w:val="009C1BE8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6FC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7BAA"/>
    <w:rsid w:val="00A40B3C"/>
    <w:rsid w:val="00A42333"/>
    <w:rsid w:val="00A4718A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672F"/>
    <w:rsid w:val="00B37A3E"/>
    <w:rsid w:val="00B40687"/>
    <w:rsid w:val="00B40D7A"/>
    <w:rsid w:val="00B4225D"/>
    <w:rsid w:val="00B434B0"/>
    <w:rsid w:val="00B476CD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7A7C"/>
    <w:rsid w:val="00BC0B94"/>
    <w:rsid w:val="00BC128B"/>
    <w:rsid w:val="00BC19DC"/>
    <w:rsid w:val="00BC2985"/>
    <w:rsid w:val="00BC365E"/>
    <w:rsid w:val="00BC50B6"/>
    <w:rsid w:val="00BC5C02"/>
    <w:rsid w:val="00BC7C8F"/>
    <w:rsid w:val="00BD0135"/>
    <w:rsid w:val="00BD0B27"/>
    <w:rsid w:val="00BD38BD"/>
    <w:rsid w:val="00BE05AF"/>
    <w:rsid w:val="00BE174A"/>
    <w:rsid w:val="00BE194F"/>
    <w:rsid w:val="00BE1DA9"/>
    <w:rsid w:val="00BE3B30"/>
    <w:rsid w:val="00BE5A13"/>
    <w:rsid w:val="00BE6A13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360"/>
    <w:rsid w:val="00C57AA7"/>
    <w:rsid w:val="00C57E7D"/>
    <w:rsid w:val="00C602AF"/>
    <w:rsid w:val="00C63397"/>
    <w:rsid w:val="00C67061"/>
    <w:rsid w:val="00C672C6"/>
    <w:rsid w:val="00C67347"/>
    <w:rsid w:val="00C71844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5E9D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3456"/>
    <w:rsid w:val="00CB472C"/>
    <w:rsid w:val="00CB76A4"/>
    <w:rsid w:val="00CC0FB5"/>
    <w:rsid w:val="00CC5335"/>
    <w:rsid w:val="00CC7F17"/>
    <w:rsid w:val="00CD1F3E"/>
    <w:rsid w:val="00CD510E"/>
    <w:rsid w:val="00CD5637"/>
    <w:rsid w:val="00CD5FCA"/>
    <w:rsid w:val="00CD7055"/>
    <w:rsid w:val="00CE31C9"/>
    <w:rsid w:val="00CE4471"/>
    <w:rsid w:val="00CE4D13"/>
    <w:rsid w:val="00CE5DF7"/>
    <w:rsid w:val="00CE7CCC"/>
    <w:rsid w:val="00CE7FEB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23CF"/>
    <w:rsid w:val="00DA37A8"/>
    <w:rsid w:val="00DA3CE9"/>
    <w:rsid w:val="00DA3E61"/>
    <w:rsid w:val="00DA58B2"/>
    <w:rsid w:val="00DA58E1"/>
    <w:rsid w:val="00DA61E3"/>
    <w:rsid w:val="00DA649B"/>
    <w:rsid w:val="00DA7B74"/>
    <w:rsid w:val="00DB2748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5864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35C7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3575"/>
    <w:rsid w:val="00F85AF1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B83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5E39"/>
    <w:rsid w:val="00FE71DC"/>
    <w:rsid w:val="00FE74C3"/>
    <w:rsid w:val="00FE74CD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30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382C74"/>
    <w:pPr>
      <w:keepNext/>
      <w:keepLines/>
      <w:numPr>
        <w:ilvl w:val="1"/>
        <w:numId w:val="30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382C74"/>
    <w:pPr>
      <w:keepNext/>
      <w:keepLines/>
      <w:numPr>
        <w:ilvl w:val="2"/>
        <w:numId w:val="30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DB53C2"/>
    <w:pPr>
      <w:keepNext/>
      <w:keepLines/>
      <w:numPr>
        <w:ilvl w:val="3"/>
        <w:numId w:val="30"/>
      </w:numPr>
      <w:outlineLvl w:val="3"/>
    </w:pPr>
    <w:rPr>
      <w:rFonts w:ascii="HuaweiSans-Regular" w:eastAsia="方正兰亭黑简体" w:hAnsi="HuaweiSans-Regular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30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30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uiPriority w:val="22"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5C570C"/>
    <w:pPr>
      <w:topLinePunct w:val="0"/>
      <w:adjustRightInd/>
      <w:ind w:left="1021"/>
    </w:pPr>
    <w:rPr>
      <w:rFonts w:ascii="HuaweiSans-Regular" w:eastAsia="方正兰亭黑简体" w:hAnsi="HuaweiSans-Regular"/>
      <w:b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5C570C"/>
    <w:rPr>
      <w:rFonts w:ascii="HuaweiSans-Regular" w:eastAsia="方正兰亭黑简体" w:hAnsi="HuaweiSans-Regular" w:cs="微软雅黑"/>
      <w:b/>
      <w:sz w:val="21"/>
    </w:rPr>
  </w:style>
  <w:style w:type="paragraph" w:customStyle="1" w:styleId="2f2">
    <w:name w:val="2.命令"/>
    <w:basedOn w:val="a2"/>
    <w:link w:val="2f3"/>
    <w:autoRedefine/>
    <w:qFormat/>
    <w:rsid w:val="002F6BAB"/>
    <w:pPr>
      <w:spacing w:before="40" w:after="40"/>
      <w:ind w:left="1021"/>
    </w:pPr>
    <w:rPr>
      <w:rFonts w:ascii="HuaweiSans-Regular" w:eastAsia="方正兰亭黑简体" w:hAnsi="HuaweiSans-Regular" w:cs="Courier New"/>
      <w:b/>
      <w:i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2F6BAB"/>
    <w:rPr>
      <w:rFonts w:ascii="HuaweiSans-Regular" w:eastAsia="方正兰亭黑简体" w:hAnsi="HuaweiSans-Regular" w:cs="Courier New"/>
      <w:b/>
      <w:i/>
      <w:sz w:val="18"/>
      <w:szCs w:val="18"/>
      <w:lang w:eastAsia="en-US"/>
    </w:rPr>
  </w:style>
  <w:style w:type="paragraph" w:customStyle="1" w:styleId="30">
    <w:name w:val="3.步骤"/>
    <w:basedOn w:val="a2"/>
    <w:link w:val="3f1"/>
    <w:autoRedefine/>
    <w:qFormat/>
    <w:rsid w:val="00F73F7D"/>
    <w:pPr>
      <w:numPr>
        <w:ilvl w:val="5"/>
        <w:numId w:val="7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73326B"/>
    <w:pPr>
      <w:autoSpaceDE w:val="0"/>
      <w:autoSpaceDN w:val="0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73326B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F73F7D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7"/>
      </w:numPr>
      <w:topLinePunct w:val="0"/>
      <w:spacing w:before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7"/>
      </w:numPr>
      <w:topLinePunct w:val="0"/>
      <w:spacing w:after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uaweicloud.com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2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customXml" Target="../customXml/item4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A312E2-A74F-447C-B119-4AA8B092C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1578</TotalTime>
  <Pages>10</Pages>
  <Words>392</Words>
  <Characters>2236</Characters>
  <Application>Microsoft Office Word</Application>
  <DocSecurity>0</DocSecurity>
  <Lines>18</Lines>
  <Paragraphs>5</Paragraphs>
  <ScaleCrop>false</ScaleCrop>
  <Company>Huawei Technologies Co.,Ltd.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wangtengyanzjhw</cp:lastModifiedBy>
  <cp:revision>43</cp:revision>
  <cp:lastPrinted>2016-11-21T02:33:00Z</cp:lastPrinted>
  <dcterms:created xsi:type="dcterms:W3CDTF">2018-07-11T01:34:00Z</dcterms:created>
  <dcterms:modified xsi:type="dcterms:W3CDTF">2020-08-21T08:03:00Z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(3)Nbh5BQT8/lBuze5KpNSY07e7noQEwSBQVllLj17kT69fLLhK3jAyPcHNQt2XHJEYlj+FqtF6
r6FdMJxxm3K0tV4SAhDAbXbl/1D6NqDFYjWbDmU1hcWbx/XLxbx1P66HbN3RVLTxmImLq5XH
k+SFSeHlI0COpl0b/EknRvMxizyh1OFOymT6+F8rvWZARplyI/2FDQ/Dsv0iUTxLdrWNLaG9
XraPWr1uU9tqB8DNbG</vt:lpwstr>
  </property>
  <property fmtid="{D5CDD505-2E9C-101B-9397-08002B2CF9AE}" pid="15" name="_2015_ms_pID_7253431">
    <vt:lpwstr>L8p+1/9g993wzl+wXR9R9sMzaP8immclYC5aw4XvofG65pngdMo/WI
a5U1Lbg3TMCoY/JdMRL4Y6z70hrGdW7oObCKC1QFtAOlU6jlaMar7RU58oqfBembaXX3FmQF
WfHY5oLp4AAkvqXu36w4xwN5uEAdYfJLCqWTxcmu1rvsP+qosdelXcavC7if6faHXgE0msqg
/ayZ+mFiQfdMXnt29wDH+HY+xp8ceD0SRigG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KA==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1597991875</vt:lpwstr>
  </property>
</Properties>
</file>