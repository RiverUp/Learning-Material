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50B36E" w14:textId="77777777" w:rsidR="00E75EA5" w:rsidRPr="006651F6" w:rsidRDefault="00E75EA5" w:rsidP="00E75EA5">
      <w:pPr>
        <w:rPr>
          <w:rFonts w:ascii="HuaweiSans-Regular" w:eastAsia="方正兰亭黑简体" w:hAnsi="HuaweiSans-Regular" w:hint="eastAsia"/>
        </w:rPr>
      </w:pPr>
    </w:p>
    <w:p w14:paraId="196A4D35" w14:textId="17E4ED32" w:rsidR="00E75EA5" w:rsidRPr="006651F6" w:rsidRDefault="00E75EA5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</w:pPr>
    </w:p>
    <w:p w14:paraId="5D450DE1" w14:textId="5308AE08" w:rsidR="00E75EA5" w:rsidRPr="006651F6" w:rsidRDefault="00E75EA5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</w:pPr>
    </w:p>
    <w:p w14:paraId="0F0948E5" w14:textId="409E85B5" w:rsidR="00E75EA5" w:rsidRPr="006651F6" w:rsidRDefault="00E75EA5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</w:pPr>
    </w:p>
    <w:p w14:paraId="1C7C3611" w14:textId="77777777" w:rsidR="00E75EA5" w:rsidRPr="006651F6" w:rsidRDefault="00E75EA5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</w:pPr>
    </w:p>
    <w:p w14:paraId="2B63D2A6" w14:textId="77777777" w:rsidR="0020153C" w:rsidRPr="006651F6" w:rsidRDefault="0020153C" w:rsidP="0020153C">
      <w:pPr>
        <w:ind w:left="0"/>
        <w:rPr>
          <w:rFonts w:ascii="HuaweiSans-Regular" w:eastAsia="方正兰亭黑简体" w:hAnsi="HuaweiSans-Regular" w:hint="eastAsia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C995E15" w14:textId="6C0A241A" w:rsidR="008734DA" w:rsidRDefault="00515603" w:rsidP="0020153C">
      <w:pPr>
        <w:pStyle w:val="Cover2"/>
        <w:rPr>
          <w:rFonts w:ascii="HuaweiSans-Regular" w:eastAsia="方正兰亭黑简体" w:hAnsi="HuaweiSans-Regular" w:hint="eastAsia"/>
          <w:sz w:val="72"/>
          <w:szCs w:val="72"/>
          <w:lang w:eastAsia="zh-CN"/>
        </w:rPr>
      </w:pPr>
      <w:r w:rsidRPr="00515603"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《鲲鹏</w:t>
      </w:r>
      <w:r w:rsidR="00124B74"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云实践</w:t>
      </w:r>
      <w:r w:rsidRPr="00515603"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》</w:t>
      </w:r>
      <w:r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课程大作业</w:t>
      </w:r>
    </w:p>
    <w:p w14:paraId="1A590613" w14:textId="2124F530" w:rsidR="002A2365" w:rsidRPr="00515603" w:rsidRDefault="002A2365" w:rsidP="0020153C">
      <w:pPr>
        <w:pStyle w:val="Cover2"/>
        <w:rPr>
          <w:rFonts w:ascii="HuaweiSans-Regular" w:eastAsia="方正兰亭黑简体" w:hAnsi="HuaweiSans-Regular" w:hint="eastAsia"/>
          <w:sz w:val="72"/>
          <w:szCs w:val="72"/>
          <w:lang w:eastAsia="zh-CN"/>
        </w:rPr>
      </w:pPr>
      <w:r>
        <w:rPr>
          <w:rFonts w:ascii="HuaweiSans-Regular" w:eastAsia="方正兰亭黑简体" w:hAnsi="HuaweiSans-Regular"/>
          <w:sz w:val="72"/>
          <w:szCs w:val="72"/>
          <w:lang w:eastAsia="zh-CN"/>
        </w:rPr>
        <w:t>参考答案</w:t>
      </w:r>
    </w:p>
    <w:p w14:paraId="6C2618FC" w14:textId="77777777" w:rsidR="008734DA" w:rsidRPr="006651F6" w:rsidRDefault="008734DA" w:rsidP="0020153C">
      <w:pPr>
        <w:pStyle w:val="Cover2"/>
        <w:rPr>
          <w:rFonts w:ascii="HuaweiSans-Regular" w:eastAsia="方正兰亭黑简体" w:hAnsi="HuaweiSans-Regular" w:hint="eastAsia"/>
          <w:sz w:val="72"/>
          <w:szCs w:val="72"/>
          <w:lang w:eastAsia="zh-CN"/>
        </w:rPr>
      </w:pPr>
    </w:p>
    <w:p w14:paraId="22520186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CB96A1D" w14:textId="77777777" w:rsidR="00213E96" w:rsidRPr="006651F6" w:rsidRDefault="00213E96" w:rsidP="00213E96">
      <w:pPr>
        <w:pStyle w:val="Cover2"/>
        <w:jc w:val="left"/>
        <w:rPr>
          <w:rFonts w:ascii="HuaweiSans-Regular" w:eastAsia="方正兰亭黑简体" w:hAnsi="HuaweiSans-Regular" w:hint="eastAsia"/>
          <w:lang w:eastAsia="zh-CN"/>
        </w:rPr>
      </w:pPr>
    </w:p>
    <w:p w14:paraId="7028DA36" w14:textId="2E9BFADB" w:rsidR="00213E96" w:rsidRPr="006651F6" w:rsidRDefault="00213E96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</w:p>
    <w:p w14:paraId="6A48373C" w14:textId="77777777" w:rsidR="00213E96" w:rsidRPr="006651F6" w:rsidRDefault="00213E96" w:rsidP="00213E96">
      <w:pPr>
        <w:rPr>
          <w:rFonts w:ascii="HuaweiSans-Regular" w:eastAsia="方正兰亭黑简体" w:hAnsi="HuaweiSans-Regular" w:hint="eastAsia"/>
        </w:rPr>
      </w:pPr>
      <w:r w:rsidRPr="006651F6">
        <w:rPr>
          <w:rFonts w:ascii="HuaweiSans-Regular" w:eastAsia="方正兰亭黑简体" w:hAnsi="HuaweiSans-Regular"/>
          <w:caps/>
        </w:rPr>
        <w:fldChar w:fldCharType="begin"/>
      </w:r>
      <w:r w:rsidRPr="006651F6">
        <w:rPr>
          <w:rFonts w:ascii="HuaweiSans-Regular" w:eastAsia="方正兰亭黑简体" w:hAnsi="HuaweiSans-Regular"/>
          <w:caps/>
        </w:rPr>
        <w:instrText xml:space="preserve"> DOCPROPERTY  Confidential </w:instrText>
      </w:r>
      <w:r w:rsidRPr="006651F6">
        <w:rPr>
          <w:rFonts w:ascii="HuaweiSans-Regular" w:eastAsia="方正兰亭黑简体" w:hAnsi="HuaweiSans-Regular"/>
          <w:caps/>
        </w:rPr>
        <w:fldChar w:fldCharType="end"/>
      </w:r>
    </w:p>
    <w:p w14:paraId="6F7BEF1B" w14:textId="30F36473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bookmarkStart w:id="0" w:name="_Toc437504216" w:displacedByCustomXml="next"/>
    <w:bookmarkStart w:id="1" w:name="_Toc227138864" w:displacedByCustomXml="next"/>
    <w:bookmarkStart w:id="2" w:name="_Toc218425197" w:displacedByCustomXml="next"/>
    <w:bookmarkStart w:id="3" w:name="_Ref218423379" w:displacedByCustomXml="next"/>
    <w:bookmarkStart w:id="4" w:name="_Ref218422900" w:displacedByCustomXml="next"/>
    <w:bookmarkStart w:id="5" w:name="_Ref218422894" w:displacedByCustomXml="next"/>
    <w:bookmarkStart w:id="6" w:name="_Ref218072047" w:displacedByCustomXml="next"/>
    <w:bookmarkStart w:id="7" w:name="_Ref218071784" w:displacedByCustomXml="next"/>
    <w:bookmarkStart w:id="8" w:name="_Ref218071624" w:displacedByCustomXml="next"/>
    <w:bookmarkStart w:id="9" w:name="_Ref218071467" w:displacedByCustomXml="next"/>
    <w:sdt>
      <w:sdtPr>
        <w:rPr>
          <w:rFonts w:ascii="微软雅黑" w:eastAsia="微软雅黑" w:hAnsi="微软雅黑" w:cs="Arial"/>
          <w:b w:val="0"/>
          <w:bCs w:val="0"/>
          <w:sz w:val="21"/>
          <w:szCs w:val="21"/>
          <w:lang w:val="zh-CN"/>
        </w:rPr>
        <w:id w:val="-1966112858"/>
        <w:docPartObj>
          <w:docPartGallery w:val="Table of Contents"/>
          <w:docPartUnique/>
        </w:docPartObj>
      </w:sdtPr>
      <w:sdtEndPr>
        <w:rPr>
          <w:rFonts w:cs="微软雅黑"/>
          <w:sz w:val="20"/>
          <w:szCs w:val="20"/>
        </w:rPr>
      </w:sdtEndPr>
      <w:sdtContent>
        <w:p w14:paraId="5B902EF0" w14:textId="5CE9B1BA" w:rsidR="0020153C" w:rsidRPr="006651F6" w:rsidRDefault="0020153C" w:rsidP="00FD6CD0">
          <w:pPr>
            <w:pStyle w:val="Contents"/>
            <w:rPr>
              <w:rFonts w:hint="eastAsia"/>
            </w:rPr>
          </w:pPr>
          <w:r w:rsidRPr="006651F6">
            <w:rPr>
              <w:lang w:val="zh-CN"/>
            </w:rPr>
            <w:t>目录</w:t>
          </w:r>
        </w:p>
        <w:p w14:paraId="09AA1A84" w14:textId="77777777" w:rsidR="003D0F08" w:rsidRDefault="001B396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r>
            <w:rPr>
              <w:rFonts w:hint="eastAsia"/>
              <w:noProof/>
            </w:rPr>
            <w:fldChar w:fldCharType="begin"/>
          </w:r>
          <w:r>
            <w:rPr>
              <w:rFonts w:hint="eastAsia"/>
              <w:noProof/>
            </w:rPr>
            <w:instrText xml:space="preserve"> </w:instrText>
          </w:r>
          <w:r>
            <w:rPr>
              <w:noProof/>
            </w:rPr>
            <w:instrText>TOC \o "1-3" \h \z \u</w:instrText>
          </w:r>
          <w:r>
            <w:rPr>
              <w:rFonts w:hint="eastAsia"/>
              <w:noProof/>
            </w:rPr>
            <w:instrText xml:space="preserve"> </w:instrText>
          </w:r>
          <w:r>
            <w:rPr>
              <w:rFonts w:hint="eastAsia"/>
              <w:noProof/>
            </w:rPr>
            <w:fldChar w:fldCharType="separate"/>
          </w:r>
          <w:hyperlink w:anchor="_Toc57126188" w:history="1">
            <w:r w:rsidR="003D0F08" w:rsidRPr="00795DF3">
              <w:rPr>
                <w:rStyle w:val="ae"/>
                <w:rFonts w:cs="Huawei Sans"/>
                <w:noProof/>
              </w:rPr>
              <w:t>1</w:t>
            </w:r>
            <w:r w:rsidR="003D0F08" w:rsidRPr="00795DF3">
              <w:rPr>
                <w:rStyle w:val="ae"/>
                <w:rFonts w:hint="eastAsia"/>
                <w:noProof/>
              </w:rPr>
              <w:t xml:space="preserve"> </w:t>
            </w:r>
            <w:r w:rsidR="003D0F08" w:rsidRPr="00795DF3">
              <w:rPr>
                <w:rStyle w:val="ae"/>
                <w:rFonts w:hint="eastAsia"/>
                <w:noProof/>
              </w:rPr>
              <w:t>文件管理系统</w:t>
            </w:r>
            <w:r w:rsidR="003D0F08">
              <w:rPr>
                <w:noProof/>
                <w:webHidden/>
              </w:rPr>
              <w:tab/>
            </w:r>
            <w:r w:rsidR="003D0F08">
              <w:rPr>
                <w:noProof/>
                <w:webHidden/>
              </w:rPr>
              <w:fldChar w:fldCharType="begin"/>
            </w:r>
            <w:r w:rsidR="003D0F08">
              <w:rPr>
                <w:noProof/>
                <w:webHidden/>
              </w:rPr>
              <w:instrText xml:space="preserve"> PAGEREF _Toc57126188 \h </w:instrText>
            </w:r>
            <w:r w:rsidR="003D0F08">
              <w:rPr>
                <w:noProof/>
                <w:webHidden/>
              </w:rPr>
            </w:r>
            <w:r w:rsidR="003D0F08">
              <w:rPr>
                <w:rFonts w:hint="eastAsia"/>
                <w:noProof/>
                <w:webHidden/>
              </w:rPr>
              <w:fldChar w:fldCharType="separate"/>
            </w:r>
            <w:r w:rsidR="003D0F08">
              <w:rPr>
                <w:rFonts w:hint="eastAsia"/>
                <w:noProof/>
                <w:webHidden/>
              </w:rPr>
              <w:t>2</w:t>
            </w:r>
            <w:r w:rsidR="003D0F08">
              <w:rPr>
                <w:noProof/>
                <w:webHidden/>
              </w:rPr>
              <w:fldChar w:fldCharType="end"/>
            </w:r>
          </w:hyperlink>
        </w:p>
        <w:p w14:paraId="5DC7E6D5" w14:textId="77777777" w:rsidR="003D0F08" w:rsidRDefault="003D0F08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7126189" w:history="1">
            <w:r w:rsidRPr="00795DF3">
              <w:rPr>
                <w:rStyle w:val="ae"/>
                <w:rFonts w:cs="Huawei Sans"/>
                <w:snapToGrid w:val="0"/>
              </w:rPr>
              <w:t>1.1</w:t>
            </w:r>
            <w:r w:rsidRPr="00795DF3">
              <w:rPr>
                <w:rStyle w:val="ae"/>
                <w:rFonts w:hint="eastAsia"/>
              </w:rPr>
              <w:t xml:space="preserve"> </w:t>
            </w:r>
            <w:r w:rsidRPr="00795DF3">
              <w:rPr>
                <w:rStyle w:val="ae"/>
                <w:rFonts w:hint="eastAsia"/>
              </w:rPr>
              <w:t>系统功能要求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_Toc57126189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8EF7203" w14:textId="77777777" w:rsidR="003D0F08" w:rsidRDefault="003D0F08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7126190" w:history="1">
            <w:r w:rsidRPr="00795DF3">
              <w:rPr>
                <w:rStyle w:val="ae"/>
                <w:rFonts w:cs="Huawei Sans"/>
                <w:snapToGrid w:val="0"/>
              </w:rPr>
              <w:t>1.2</w:t>
            </w:r>
            <w:r w:rsidRPr="00795DF3">
              <w:rPr>
                <w:rStyle w:val="ae"/>
                <w:rFonts w:hint="eastAsia"/>
              </w:rPr>
              <w:t xml:space="preserve"> </w:t>
            </w:r>
            <w:r w:rsidRPr="00795DF3">
              <w:rPr>
                <w:rStyle w:val="ae"/>
                <w:rFonts w:hint="eastAsia"/>
              </w:rPr>
              <w:t>作业要求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_Toc57126190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4F5C7DC" w14:textId="77777777" w:rsidR="003D0F08" w:rsidRDefault="003D0F08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7126191" w:history="1">
            <w:r w:rsidRPr="00795DF3">
              <w:rPr>
                <w:rStyle w:val="ae"/>
                <w:rFonts w:cs="Huawei Sans"/>
                <w:snapToGrid w:val="0"/>
              </w:rPr>
              <w:t>1.3</w:t>
            </w:r>
            <w:r w:rsidRPr="00795DF3">
              <w:rPr>
                <w:rStyle w:val="ae"/>
                <w:rFonts w:hint="eastAsia"/>
              </w:rPr>
              <w:t xml:space="preserve"> </w:t>
            </w:r>
            <w:r w:rsidRPr="00795DF3">
              <w:rPr>
                <w:rStyle w:val="ae"/>
                <w:rFonts w:hint="eastAsia"/>
              </w:rPr>
              <w:t>实验环境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_Toc57126191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4013CE8" w14:textId="77777777" w:rsidR="003D0F08" w:rsidRDefault="003D0F08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7126192" w:history="1">
            <w:r w:rsidRPr="00795DF3">
              <w:rPr>
                <w:rStyle w:val="ae"/>
                <w:rFonts w:cs="Huawei Sans"/>
                <w:snapToGrid w:val="0"/>
              </w:rPr>
              <w:t>1.4</w:t>
            </w:r>
            <w:r w:rsidRPr="00795DF3">
              <w:rPr>
                <w:rStyle w:val="ae"/>
                <w:rFonts w:hint="eastAsia"/>
              </w:rPr>
              <w:t xml:space="preserve"> </w:t>
            </w:r>
            <w:r w:rsidRPr="00795DF3">
              <w:rPr>
                <w:rStyle w:val="ae"/>
                <w:rFonts w:hint="eastAsia"/>
              </w:rPr>
              <w:t>实验操作步骤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_Toc57126192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E8A5F09" w14:textId="77777777" w:rsidR="003D0F08" w:rsidRDefault="003D0F08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7126193" w:history="1">
            <w:r w:rsidRPr="00795DF3">
              <w:rPr>
                <w:rStyle w:val="ae"/>
                <w:rFonts w:cs="Huawei Sans"/>
                <w:bCs/>
                <w:snapToGrid w:val="0"/>
                <w:lang w:eastAsia="en-US"/>
              </w:rPr>
              <w:t>1.4.1</w:t>
            </w:r>
            <w:r w:rsidRPr="00795DF3">
              <w:rPr>
                <w:rStyle w:val="ae"/>
                <w:rFonts w:hint="eastAsia"/>
                <w:lang w:eastAsia="en-US"/>
              </w:rPr>
              <w:t xml:space="preserve"> </w:t>
            </w:r>
            <w:r w:rsidRPr="00795DF3">
              <w:rPr>
                <w:rStyle w:val="ae"/>
                <w:rFonts w:hint="eastAsia"/>
                <w:lang w:eastAsia="en-US"/>
              </w:rPr>
              <w:t>登录华为云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_Toc57126193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D6C8C12" w14:textId="77777777" w:rsidR="003D0F08" w:rsidRDefault="003D0F08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7126194" w:history="1">
            <w:r w:rsidRPr="00795DF3">
              <w:rPr>
                <w:rStyle w:val="ae"/>
                <w:rFonts w:cs="Huawei Sans"/>
                <w:bCs/>
                <w:snapToGrid w:val="0"/>
              </w:rPr>
              <w:t>1.4.2</w:t>
            </w:r>
            <w:r w:rsidRPr="00795DF3">
              <w:rPr>
                <w:rStyle w:val="ae"/>
                <w:rFonts w:hint="eastAsia"/>
              </w:rPr>
              <w:t xml:space="preserve"> </w:t>
            </w:r>
            <w:r w:rsidRPr="00795DF3">
              <w:rPr>
                <w:rStyle w:val="ae"/>
                <w:rFonts w:hint="eastAsia"/>
              </w:rPr>
              <w:t>创建</w:t>
            </w:r>
            <w:r w:rsidRPr="00795DF3">
              <w:rPr>
                <w:rStyle w:val="ae"/>
              </w:rPr>
              <w:t>VPC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_Toc57126194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8468A64" w14:textId="77777777" w:rsidR="003D0F08" w:rsidRDefault="003D0F08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7126195" w:history="1">
            <w:r w:rsidRPr="00795DF3">
              <w:rPr>
                <w:rStyle w:val="ae"/>
                <w:rFonts w:cs="Huawei Sans"/>
                <w:bCs/>
                <w:snapToGrid w:val="0"/>
              </w:rPr>
              <w:t>1.4.3</w:t>
            </w:r>
            <w:r w:rsidRPr="00795DF3">
              <w:rPr>
                <w:rStyle w:val="ae"/>
                <w:rFonts w:hint="eastAsia"/>
              </w:rPr>
              <w:t xml:space="preserve"> </w:t>
            </w:r>
            <w:r w:rsidRPr="00795DF3">
              <w:rPr>
                <w:rStyle w:val="ae"/>
                <w:rFonts w:hint="eastAsia"/>
              </w:rPr>
              <w:t>购买</w:t>
            </w:r>
            <w:r w:rsidRPr="00795DF3">
              <w:rPr>
                <w:rStyle w:val="ae"/>
              </w:rPr>
              <w:t>ECS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_Toc57126195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5382845" w14:textId="77777777" w:rsidR="003D0F08" w:rsidRDefault="003D0F08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7126196" w:history="1">
            <w:r w:rsidRPr="00795DF3">
              <w:rPr>
                <w:rStyle w:val="ae"/>
                <w:rFonts w:cs="Huawei Sans"/>
                <w:bCs/>
                <w:snapToGrid w:val="0"/>
              </w:rPr>
              <w:t>1.4.4</w:t>
            </w:r>
            <w:r w:rsidRPr="00795DF3">
              <w:rPr>
                <w:rStyle w:val="ae"/>
                <w:rFonts w:ascii="Open Sans" w:hAnsi="Open Sans" w:cs="Open Sans" w:hint="eastAsia"/>
              </w:rPr>
              <w:t xml:space="preserve"> </w:t>
            </w:r>
            <w:r w:rsidRPr="00795DF3">
              <w:rPr>
                <w:rStyle w:val="ae"/>
                <w:rFonts w:ascii="Open Sans" w:hAnsi="Open Sans" w:cs="Open Sans" w:hint="eastAsia"/>
              </w:rPr>
              <w:t>购买</w:t>
            </w:r>
            <w:r w:rsidRPr="00795DF3">
              <w:rPr>
                <w:rStyle w:val="ae"/>
                <w:rFonts w:ascii="Open Sans" w:hAnsi="Open Sans" w:cs="Open Sans"/>
              </w:rPr>
              <w:t>PostgreSQL</w:t>
            </w:r>
            <w:r w:rsidRPr="00795DF3">
              <w:rPr>
                <w:rStyle w:val="ae"/>
                <w:rFonts w:ascii="Open Sans" w:hAnsi="Open Sans" w:cs="Open Sans" w:hint="eastAsia"/>
              </w:rPr>
              <w:t>服务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_Toc57126196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66DC858" w14:textId="77777777" w:rsidR="003D0F08" w:rsidRDefault="003D0F08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7126197" w:history="1">
            <w:r w:rsidRPr="00795DF3">
              <w:rPr>
                <w:rStyle w:val="ae"/>
                <w:rFonts w:cs="Huawei Sans"/>
                <w:bCs/>
                <w:snapToGrid w:val="0"/>
              </w:rPr>
              <w:t>1.4.5</w:t>
            </w:r>
            <w:r w:rsidRPr="00795DF3">
              <w:rPr>
                <w:rStyle w:val="ae"/>
                <w:rFonts w:ascii="Open Sans" w:hAnsi="Open Sans" w:cs="Open Sans" w:hint="eastAsia"/>
              </w:rPr>
              <w:t xml:space="preserve"> </w:t>
            </w:r>
            <w:r w:rsidRPr="00795DF3">
              <w:rPr>
                <w:rStyle w:val="ae"/>
                <w:rFonts w:ascii="Open Sans" w:hAnsi="Open Sans" w:cs="Open Sans" w:hint="eastAsia"/>
              </w:rPr>
              <w:t>安装文件管理系统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_Toc57126197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0CAB9351" w14:textId="77777777" w:rsidR="003D0F08" w:rsidRDefault="003D0F08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7126198" w:history="1">
            <w:r w:rsidRPr="00795DF3">
              <w:rPr>
                <w:rStyle w:val="ae"/>
                <w:rFonts w:cs="Huawei Sans"/>
                <w:bCs/>
                <w:snapToGrid w:val="0"/>
              </w:rPr>
              <w:t>1.4.6</w:t>
            </w:r>
            <w:r w:rsidRPr="00795DF3">
              <w:rPr>
                <w:rStyle w:val="ae"/>
                <w:rFonts w:ascii="Open Sans" w:hAnsi="Open Sans" w:cs="Open Sans" w:hint="eastAsia"/>
              </w:rPr>
              <w:t xml:space="preserve"> </w:t>
            </w:r>
            <w:r w:rsidRPr="00795DF3">
              <w:rPr>
                <w:rStyle w:val="ae"/>
                <w:rFonts w:ascii="Open Sans" w:hAnsi="Open Sans" w:cs="Open Sans" w:hint="eastAsia"/>
              </w:rPr>
              <w:t>基本功能验证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_Toc57126198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2D3F3882" w14:textId="77777777" w:rsidR="003D0F08" w:rsidRDefault="003D0F08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7126199" w:history="1">
            <w:r w:rsidRPr="00795DF3">
              <w:rPr>
                <w:rStyle w:val="ae"/>
                <w:rFonts w:cs="Huawei Sans"/>
                <w:bCs/>
                <w:snapToGrid w:val="0"/>
              </w:rPr>
              <w:t>1.4.7</w:t>
            </w:r>
            <w:r w:rsidRPr="00795DF3">
              <w:rPr>
                <w:rStyle w:val="ae"/>
                <w:rFonts w:hint="eastAsia"/>
              </w:rPr>
              <w:t xml:space="preserve"> </w:t>
            </w:r>
            <w:r w:rsidRPr="00795DF3">
              <w:rPr>
                <w:rStyle w:val="ae"/>
                <w:rFonts w:hint="eastAsia"/>
              </w:rPr>
              <w:t>应用打包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_Toc57126199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6D67A1E6" w14:textId="77777777" w:rsidR="003D0F08" w:rsidRDefault="003D0F08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7126200" w:history="1">
            <w:r w:rsidRPr="00795DF3">
              <w:rPr>
                <w:rStyle w:val="ae"/>
                <w:rFonts w:cs="Huawei Sans"/>
                <w:bCs/>
                <w:snapToGrid w:val="0"/>
              </w:rPr>
              <w:t>1.4.8</w:t>
            </w:r>
            <w:r w:rsidRPr="00795DF3">
              <w:rPr>
                <w:rStyle w:val="ae"/>
                <w:rFonts w:hint="eastAsia"/>
              </w:rPr>
              <w:t xml:space="preserve"> </w:t>
            </w:r>
            <w:r w:rsidRPr="00795DF3">
              <w:rPr>
                <w:rStyle w:val="ae"/>
                <w:rFonts w:hint="eastAsia"/>
              </w:rPr>
              <w:t>购买</w:t>
            </w:r>
            <w:r w:rsidRPr="00795DF3">
              <w:rPr>
                <w:rStyle w:val="ae"/>
              </w:rPr>
              <w:t>SFS</w:t>
            </w:r>
            <w:r w:rsidRPr="00795DF3">
              <w:rPr>
                <w:rStyle w:val="ae"/>
                <w:rFonts w:hint="eastAsia"/>
              </w:rPr>
              <w:t>服务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_Toc57126200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3BBAEA1E" w14:textId="77777777" w:rsidR="003D0F08" w:rsidRDefault="003D0F08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7126201" w:history="1">
            <w:r w:rsidRPr="00795DF3">
              <w:rPr>
                <w:rStyle w:val="ae"/>
                <w:rFonts w:cs="Huawei Sans"/>
                <w:bCs/>
                <w:snapToGrid w:val="0"/>
              </w:rPr>
              <w:t>1.4.9</w:t>
            </w:r>
            <w:r w:rsidRPr="00795DF3">
              <w:rPr>
                <w:rStyle w:val="ae"/>
                <w:rFonts w:hint="eastAsia"/>
              </w:rPr>
              <w:t xml:space="preserve"> </w:t>
            </w:r>
            <w:r w:rsidRPr="00795DF3">
              <w:rPr>
                <w:rStyle w:val="ae"/>
                <w:rFonts w:hint="eastAsia"/>
              </w:rPr>
              <w:t>挂载</w:t>
            </w:r>
            <w:r w:rsidRPr="00795DF3">
              <w:rPr>
                <w:rStyle w:val="ae"/>
              </w:rPr>
              <w:t>SFS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_Toc57126201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0CB45A97" w14:textId="77777777" w:rsidR="003D0F08" w:rsidRDefault="003D0F08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7126202" w:history="1">
            <w:r w:rsidRPr="00795DF3">
              <w:rPr>
                <w:rStyle w:val="ae"/>
                <w:rFonts w:cs="Huawei Sans"/>
                <w:bCs/>
                <w:snapToGrid w:val="0"/>
              </w:rPr>
              <w:t>1.4.10</w:t>
            </w:r>
            <w:r w:rsidRPr="00795DF3">
              <w:rPr>
                <w:rStyle w:val="ae"/>
                <w:rFonts w:ascii="Open Sans" w:hAnsi="Open Sans" w:cs="Open Sans" w:hint="eastAsia"/>
              </w:rPr>
              <w:t xml:space="preserve"> </w:t>
            </w:r>
            <w:r w:rsidRPr="00795DF3">
              <w:rPr>
                <w:rStyle w:val="ae"/>
                <w:rFonts w:ascii="Open Sans" w:hAnsi="Open Sans" w:cs="Open Sans" w:hint="eastAsia"/>
              </w:rPr>
              <w:t>导入文件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_Toc57126202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7E041696" w14:textId="77777777" w:rsidR="003D0F08" w:rsidRDefault="003D0F08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7126203" w:history="1">
            <w:r w:rsidRPr="00795DF3">
              <w:rPr>
                <w:rStyle w:val="ae"/>
                <w:rFonts w:cs="Huawei Sans"/>
                <w:bCs/>
                <w:snapToGrid w:val="0"/>
              </w:rPr>
              <w:t>1.4.11</w:t>
            </w:r>
            <w:r w:rsidRPr="00795DF3">
              <w:rPr>
                <w:rStyle w:val="ae"/>
                <w:rFonts w:hint="eastAsia"/>
              </w:rPr>
              <w:t xml:space="preserve"> </w:t>
            </w:r>
            <w:r w:rsidRPr="00795DF3">
              <w:rPr>
                <w:rStyle w:val="ae"/>
                <w:rFonts w:hint="eastAsia"/>
              </w:rPr>
              <w:t>制作</w:t>
            </w:r>
            <w:r w:rsidRPr="00795DF3">
              <w:rPr>
                <w:rStyle w:val="ae"/>
              </w:rPr>
              <w:t>ECS</w:t>
            </w:r>
            <w:r w:rsidRPr="00795DF3">
              <w:rPr>
                <w:rStyle w:val="ae"/>
                <w:rFonts w:hint="eastAsia"/>
              </w:rPr>
              <w:t>镜像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_Toc57126203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7DE3807C" w14:textId="77777777" w:rsidR="003D0F08" w:rsidRDefault="003D0F08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7126204" w:history="1">
            <w:r w:rsidRPr="00795DF3">
              <w:rPr>
                <w:rStyle w:val="ae"/>
                <w:rFonts w:cs="Huawei Sans"/>
                <w:bCs/>
                <w:snapToGrid w:val="0"/>
              </w:rPr>
              <w:t>1.4.12</w:t>
            </w:r>
            <w:r w:rsidRPr="00795DF3">
              <w:rPr>
                <w:rStyle w:val="ae"/>
                <w:rFonts w:hint="eastAsia"/>
              </w:rPr>
              <w:t xml:space="preserve"> </w:t>
            </w:r>
            <w:r w:rsidRPr="00795DF3">
              <w:rPr>
                <w:rStyle w:val="ae"/>
                <w:rFonts w:hint="eastAsia"/>
              </w:rPr>
              <w:t>配置</w:t>
            </w:r>
            <w:r w:rsidRPr="00795DF3">
              <w:rPr>
                <w:rStyle w:val="ae"/>
              </w:rPr>
              <w:t>ELB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_Toc57126204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1BC508F7" w14:textId="77777777" w:rsidR="003D0F08" w:rsidRDefault="003D0F08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7126205" w:history="1">
            <w:r w:rsidRPr="00795DF3">
              <w:rPr>
                <w:rStyle w:val="ae"/>
                <w:rFonts w:cs="Huawei Sans"/>
                <w:bCs/>
                <w:snapToGrid w:val="0"/>
              </w:rPr>
              <w:t>1.4.13</w:t>
            </w:r>
            <w:r w:rsidRPr="00795DF3">
              <w:rPr>
                <w:rStyle w:val="ae"/>
                <w:rFonts w:hint="eastAsia"/>
              </w:rPr>
              <w:t xml:space="preserve"> </w:t>
            </w:r>
            <w:r w:rsidRPr="00795DF3">
              <w:rPr>
                <w:rStyle w:val="ae"/>
                <w:rFonts w:hint="eastAsia"/>
              </w:rPr>
              <w:t>配置</w:t>
            </w:r>
            <w:r w:rsidRPr="00795DF3">
              <w:rPr>
                <w:rStyle w:val="ae"/>
              </w:rPr>
              <w:t>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_Toc57126205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70F59F34" w14:textId="77777777" w:rsidR="003D0F08" w:rsidRDefault="003D0F08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7126206" w:history="1">
            <w:r w:rsidRPr="00795DF3">
              <w:rPr>
                <w:rStyle w:val="ae"/>
                <w:rFonts w:cs="Huawei Sans"/>
                <w:bCs/>
                <w:snapToGrid w:val="0"/>
              </w:rPr>
              <w:t>1.4.14</w:t>
            </w:r>
            <w:r w:rsidRPr="00795DF3">
              <w:rPr>
                <w:rStyle w:val="ae"/>
                <w:rFonts w:hint="eastAsia"/>
              </w:rPr>
              <w:t xml:space="preserve"> </w:t>
            </w:r>
            <w:r w:rsidRPr="00795DF3">
              <w:rPr>
                <w:rStyle w:val="ae"/>
                <w:rFonts w:hint="eastAsia"/>
              </w:rPr>
              <w:t>通过</w:t>
            </w:r>
            <w:r w:rsidRPr="00795DF3">
              <w:rPr>
                <w:rStyle w:val="ae"/>
              </w:rPr>
              <w:t>Dockerfile</w:t>
            </w:r>
            <w:r w:rsidRPr="00795DF3">
              <w:rPr>
                <w:rStyle w:val="ae"/>
                <w:rFonts w:hint="eastAsia"/>
              </w:rPr>
              <w:t>构建系统镜像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_Toc57126206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19E985EE" w14:textId="77777777" w:rsidR="003D0F08" w:rsidRDefault="003D0F08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7126207" w:history="1">
            <w:r w:rsidRPr="00795DF3">
              <w:rPr>
                <w:rStyle w:val="ae"/>
                <w:rFonts w:cs="Huawei Sans"/>
                <w:bCs/>
                <w:snapToGrid w:val="0"/>
              </w:rPr>
              <w:t>1.4.15</w:t>
            </w:r>
            <w:r w:rsidRPr="00795DF3">
              <w:rPr>
                <w:rStyle w:val="ae"/>
                <w:rFonts w:ascii="Open Sans" w:hAnsi="Open Sans" w:cs="Open Sans" w:hint="eastAsia"/>
              </w:rPr>
              <w:t xml:space="preserve"> </w:t>
            </w:r>
            <w:r w:rsidRPr="00795DF3">
              <w:rPr>
                <w:rStyle w:val="ae"/>
                <w:rFonts w:ascii="Open Sans" w:hAnsi="Open Sans" w:cs="Open Sans" w:hint="eastAsia"/>
              </w:rPr>
              <w:t>镜像上传至华为镜像服务</w:t>
            </w:r>
            <w:r w:rsidRPr="00795DF3">
              <w:rPr>
                <w:rStyle w:val="ae"/>
                <w:rFonts w:ascii="Open Sans" w:hAnsi="Open Sans" w:cs="Open Sans"/>
              </w:rPr>
              <w:t>SWR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_Toc57126207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2EC3AEA3" w14:textId="77777777" w:rsidR="003D0F08" w:rsidRDefault="003D0F08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7126208" w:history="1">
            <w:r w:rsidRPr="00795DF3">
              <w:rPr>
                <w:rStyle w:val="ae"/>
                <w:rFonts w:cs="Huawei Sans"/>
                <w:bCs/>
                <w:snapToGrid w:val="0"/>
              </w:rPr>
              <w:t>1.4.16</w:t>
            </w:r>
            <w:r w:rsidRPr="00795DF3">
              <w:rPr>
                <w:rStyle w:val="ae"/>
              </w:rPr>
              <w:t xml:space="preserve"> CCE</w:t>
            </w:r>
            <w:r w:rsidRPr="00795DF3">
              <w:rPr>
                <w:rStyle w:val="ae"/>
                <w:rFonts w:hint="eastAsia"/>
              </w:rPr>
              <w:t>鲲鹏集群创建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_Toc57126208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240F7F61" w14:textId="77777777" w:rsidR="003D0F08" w:rsidRDefault="003D0F08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7126209" w:history="1">
            <w:r w:rsidRPr="00795DF3">
              <w:rPr>
                <w:rStyle w:val="ae"/>
                <w:rFonts w:cs="Huawei Sans"/>
                <w:bCs/>
                <w:snapToGrid w:val="0"/>
              </w:rPr>
              <w:t>1.4.17</w:t>
            </w:r>
            <w:r w:rsidRPr="00795DF3">
              <w:rPr>
                <w:rStyle w:val="ae"/>
              </w:rPr>
              <w:t xml:space="preserve"> CCE</w:t>
            </w:r>
            <w:r w:rsidRPr="00795DF3">
              <w:rPr>
                <w:rStyle w:val="ae"/>
                <w:rFonts w:hint="eastAsia"/>
              </w:rPr>
              <w:t>部署文件系统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_Toc57126209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1A1B1C95" w14:textId="68C8FC11" w:rsidR="00B81DEF" w:rsidRPr="006651F6" w:rsidRDefault="001B3964" w:rsidP="0020153C">
          <w:pPr>
            <w:rPr>
              <w:rFonts w:ascii="HuaweiSans-Regular" w:eastAsia="方正兰亭黑简体" w:hAnsi="HuaweiSans-Regular" w:hint="eastAsia"/>
              <w:lang w:val="zh-CN"/>
            </w:rPr>
          </w:pPr>
          <w:r>
            <w:rPr>
              <w:rFonts w:ascii="HuaweiSans-Regular" w:eastAsia="方正兰亭黑简体" w:hAnsi="HuaweiSans-Regular" w:cs="Book Antiqua" w:hint="eastAsia"/>
              <w:noProof/>
            </w:rPr>
            <w:fldChar w:fldCharType="end"/>
          </w:r>
        </w:p>
      </w:sdtContent>
    </w:sdt>
    <w:p w14:paraId="0B048C6B" w14:textId="6455368F" w:rsidR="00002614" w:rsidRPr="006651F6" w:rsidRDefault="0000261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lang w:val="zh-CN"/>
        </w:rPr>
      </w:pPr>
      <w:r w:rsidRPr="006651F6">
        <w:rPr>
          <w:rFonts w:ascii="HuaweiSans-Regular" w:eastAsia="方正兰亭黑简体" w:hAnsi="HuaweiSans-Regular"/>
          <w:lang w:val="zh-CN"/>
        </w:rPr>
        <w:br w:type="page"/>
      </w:r>
    </w:p>
    <w:p w14:paraId="2F0B4C0D" w14:textId="068C590E" w:rsidR="00515603" w:rsidRPr="006651F6" w:rsidRDefault="002A34DA" w:rsidP="002A34DA">
      <w:pPr>
        <w:pStyle w:val="1"/>
        <w:rPr>
          <w:rFonts w:hint="eastAsia"/>
        </w:rPr>
      </w:pPr>
      <w:bookmarkStart w:id="10" w:name="_Toc466755571"/>
      <w:bookmarkStart w:id="11" w:name="_Toc57126188"/>
      <w:bookmarkEnd w:id="9"/>
      <w:bookmarkEnd w:id="8"/>
      <w:bookmarkEnd w:id="7"/>
      <w:bookmarkEnd w:id="6"/>
      <w:bookmarkEnd w:id="5"/>
      <w:bookmarkEnd w:id="4"/>
      <w:bookmarkEnd w:id="3"/>
      <w:bookmarkEnd w:id="2"/>
      <w:bookmarkEnd w:id="1"/>
      <w:bookmarkEnd w:id="0"/>
      <w:r w:rsidRPr="002A34DA">
        <w:rPr>
          <w:rFonts w:hint="eastAsia"/>
        </w:rPr>
        <w:lastRenderedPageBreak/>
        <w:t>文件管理系统</w:t>
      </w:r>
      <w:bookmarkEnd w:id="11"/>
    </w:p>
    <w:p w14:paraId="5F715501" w14:textId="77777777" w:rsidR="00515603" w:rsidRDefault="00515603" w:rsidP="00382C74">
      <w:pPr>
        <w:pStyle w:val="2"/>
        <w:rPr>
          <w:rFonts w:hint="eastAsia"/>
          <w:lang w:eastAsia="zh-CN"/>
        </w:rPr>
      </w:pPr>
      <w:bookmarkStart w:id="12" w:name="_Toc57126189"/>
      <w:r>
        <w:rPr>
          <w:rFonts w:hint="eastAsia"/>
          <w:lang w:eastAsia="zh-CN"/>
        </w:rPr>
        <w:t>系统功能要求</w:t>
      </w:r>
      <w:bookmarkEnd w:id="12"/>
    </w:p>
    <w:p w14:paraId="19D6EFBE" w14:textId="14A3296C" w:rsidR="00515603" w:rsidRDefault="00515603" w:rsidP="003C5380">
      <w:pPr>
        <w:pStyle w:val="1e"/>
        <w:rPr>
          <w:rFonts w:hint="eastAsia"/>
        </w:rPr>
      </w:pPr>
      <w:r w:rsidRPr="00532E72">
        <w:rPr>
          <w:rFonts w:hint="eastAsia"/>
        </w:rPr>
        <w:t>该</w:t>
      </w:r>
      <w:r w:rsidR="00385DAF" w:rsidRPr="00385DAF">
        <w:rPr>
          <w:rFonts w:hint="eastAsia"/>
        </w:rPr>
        <w:t>系统</w:t>
      </w:r>
      <w:r w:rsidRPr="00532E72">
        <w:rPr>
          <w:rFonts w:hint="eastAsia"/>
        </w:rPr>
        <w:t>主要</w:t>
      </w:r>
      <w:r w:rsidR="00385DAF">
        <w:rPr>
          <w:rFonts w:hint="eastAsia"/>
        </w:rPr>
        <w:t>通过前端页面</w:t>
      </w:r>
      <w:r w:rsidR="00E6233D">
        <w:rPr>
          <w:rFonts w:hint="eastAsia"/>
        </w:rPr>
        <w:t>和</w:t>
      </w:r>
      <w:r w:rsidR="00385DAF">
        <w:rPr>
          <w:rFonts w:hint="eastAsia"/>
        </w:rPr>
        <w:t>后台服务</w:t>
      </w:r>
      <w:r w:rsidRPr="00532E72">
        <w:rPr>
          <w:rFonts w:hint="eastAsia"/>
        </w:rPr>
        <w:t>程序实现简单的</w:t>
      </w:r>
      <w:r w:rsidR="00385DAF">
        <w:rPr>
          <w:rFonts w:hint="eastAsia"/>
        </w:rPr>
        <w:t>在线文件</w:t>
      </w:r>
      <w:r w:rsidRPr="00532E72">
        <w:rPr>
          <w:rFonts w:hint="eastAsia"/>
        </w:rPr>
        <w:t>管理功能。功能包括：</w:t>
      </w:r>
      <w:r w:rsidR="003C5380">
        <w:rPr>
          <w:rFonts w:hint="eastAsia"/>
        </w:rPr>
        <w:t>文档上传、文档在线编辑、</w:t>
      </w:r>
      <w:r w:rsidR="003C5380" w:rsidRPr="003C5380">
        <w:rPr>
          <w:rFonts w:hint="eastAsia"/>
        </w:rPr>
        <w:t>全</w:t>
      </w:r>
      <w:r w:rsidR="003C5380">
        <w:t>文检索</w:t>
      </w:r>
      <w:r w:rsidR="003C5380">
        <w:rPr>
          <w:rFonts w:hint="eastAsia"/>
        </w:rPr>
        <w:t>、</w:t>
      </w:r>
      <w:r w:rsidR="003C5380">
        <w:t>文档分享</w:t>
      </w:r>
      <w:r w:rsidR="003C5380">
        <w:rPr>
          <w:rFonts w:hint="eastAsia"/>
        </w:rPr>
        <w:t>、</w:t>
      </w:r>
      <w:r w:rsidR="003C5380">
        <w:t>文档点评</w:t>
      </w:r>
      <w:r w:rsidR="003C5380">
        <w:rPr>
          <w:rFonts w:hint="eastAsia"/>
        </w:rPr>
        <w:t>、</w:t>
      </w:r>
      <w:r w:rsidR="003C5380" w:rsidRPr="003C5380">
        <w:t>文档</w:t>
      </w:r>
      <w:proofErr w:type="gramStart"/>
      <w:r w:rsidR="003C5380" w:rsidRPr="003C5380">
        <w:t>在线审批</w:t>
      </w:r>
      <w:proofErr w:type="gramEnd"/>
      <w:r w:rsidR="003C5380" w:rsidRPr="003C5380">
        <w:t>和自动归档</w:t>
      </w:r>
      <w:r w:rsidRPr="00532E72">
        <w:rPr>
          <w:rFonts w:hint="eastAsia"/>
        </w:rPr>
        <w:t>等</w:t>
      </w:r>
      <w:r>
        <w:rPr>
          <w:rFonts w:hint="eastAsia"/>
        </w:rPr>
        <w:t>。</w:t>
      </w:r>
    </w:p>
    <w:p w14:paraId="65B80079" w14:textId="43A64C67" w:rsidR="00515603" w:rsidRDefault="009E02E1" w:rsidP="008261CA">
      <w:pPr>
        <w:pStyle w:val="1e"/>
        <w:rPr>
          <w:rFonts w:hint="eastAsia"/>
        </w:rPr>
      </w:pPr>
      <w:r>
        <w:t>文件管理</w:t>
      </w:r>
      <w:r w:rsidR="002742A2">
        <w:t>系统</w:t>
      </w:r>
      <w:r w:rsidR="00515603">
        <w:t>参考</w:t>
      </w:r>
      <w:r w:rsidR="00515603">
        <w:rPr>
          <w:rFonts w:hint="eastAsia"/>
        </w:rPr>
        <w:t>：</w:t>
      </w:r>
    </w:p>
    <w:p w14:paraId="17F0BDC2" w14:textId="35CD026F" w:rsidR="00515603" w:rsidRDefault="00653A72" w:rsidP="009E02E1">
      <w:pPr>
        <w:pStyle w:val="1e"/>
        <w:numPr>
          <w:ilvl w:val="0"/>
          <w:numId w:val="18"/>
        </w:numPr>
        <w:rPr>
          <w:rFonts w:hint="eastAsia"/>
        </w:rPr>
      </w:pPr>
      <w:hyperlink r:id="rId12" w:history="1">
        <w:r w:rsidR="00CF65D8" w:rsidRPr="000E2544">
          <w:rPr>
            <w:rStyle w:val="ae"/>
          </w:rPr>
          <w:t>https://github.com/sismics/docs</w:t>
        </w:r>
      </w:hyperlink>
    </w:p>
    <w:p w14:paraId="642B5701" w14:textId="7756DBC3" w:rsidR="000976CD" w:rsidRDefault="00653A72" w:rsidP="000976CD">
      <w:pPr>
        <w:pStyle w:val="1e"/>
        <w:numPr>
          <w:ilvl w:val="0"/>
          <w:numId w:val="18"/>
        </w:numPr>
        <w:rPr>
          <w:rFonts w:hint="eastAsia"/>
        </w:rPr>
      </w:pPr>
      <w:hyperlink r:id="rId13" w:history="1">
        <w:r w:rsidR="008B225F" w:rsidRPr="000E2544">
          <w:rPr>
            <w:rStyle w:val="ae"/>
          </w:rPr>
          <w:t>https://gitee.com/github-5407963/docs-pgsql.git</w:t>
        </w:r>
      </w:hyperlink>
    </w:p>
    <w:p w14:paraId="09AC6B0F" w14:textId="77777777" w:rsidR="00515603" w:rsidRDefault="00515603" w:rsidP="00532E72">
      <w:pPr>
        <w:pStyle w:val="2"/>
        <w:rPr>
          <w:rFonts w:hint="eastAsia"/>
          <w:lang w:eastAsia="zh-CN"/>
        </w:rPr>
      </w:pPr>
      <w:bookmarkStart w:id="13" w:name="_Toc57126190"/>
      <w:r>
        <w:rPr>
          <w:rFonts w:hint="eastAsia"/>
          <w:lang w:eastAsia="zh-CN"/>
        </w:rPr>
        <w:t>作业要求</w:t>
      </w:r>
      <w:bookmarkEnd w:id="13"/>
    </w:p>
    <w:p w14:paraId="3693DF0A" w14:textId="267E91CA" w:rsidR="00515603" w:rsidRDefault="00515603" w:rsidP="008261CA">
      <w:pPr>
        <w:pStyle w:val="1e"/>
        <w:rPr>
          <w:rFonts w:hint="eastAsia"/>
        </w:rPr>
      </w:pPr>
      <w:r>
        <w:rPr>
          <w:rFonts w:hint="eastAsia"/>
        </w:rPr>
        <w:t>本次作业除了要实现基本的</w:t>
      </w:r>
      <w:r w:rsidR="006F3E44">
        <w:rPr>
          <w:rFonts w:hint="eastAsia"/>
        </w:rPr>
        <w:t>文件管理系统</w:t>
      </w:r>
      <w:r w:rsidR="00D64BBA">
        <w:rPr>
          <w:rFonts w:hint="eastAsia"/>
        </w:rPr>
        <w:t>ECS</w:t>
      </w:r>
      <w:r w:rsidR="00E13CCC">
        <w:rPr>
          <w:rFonts w:hint="eastAsia"/>
        </w:rPr>
        <w:t>高可用</w:t>
      </w:r>
      <w:r w:rsidR="006F3E44">
        <w:rPr>
          <w:rFonts w:hint="eastAsia"/>
        </w:rPr>
        <w:t>部署</w:t>
      </w:r>
      <w:r>
        <w:rPr>
          <w:rFonts w:hint="eastAsia"/>
        </w:rPr>
        <w:t>，还要求通过</w:t>
      </w:r>
      <w:r w:rsidR="00D64BBA">
        <w:rPr>
          <w:rFonts w:hint="eastAsia"/>
        </w:rPr>
        <w:t>容器化部署</w:t>
      </w:r>
      <w:r>
        <w:rPr>
          <w:rFonts w:hint="eastAsia"/>
        </w:rPr>
        <w:t>。涉及的技术要求及具体细节如下：</w:t>
      </w:r>
    </w:p>
    <w:p w14:paraId="4C5FF5EA" w14:textId="5FE2141D" w:rsidR="00515603" w:rsidRDefault="00515603" w:rsidP="005F2FD8">
      <w:pPr>
        <w:pStyle w:val="1e"/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 w:rsidRPr="008261CA">
        <w:rPr>
          <w:b/>
        </w:rPr>
        <w:t>技术要求</w:t>
      </w:r>
      <w:r>
        <w:rPr>
          <w:rFonts w:hint="eastAsia"/>
        </w:rPr>
        <w:t>：</w:t>
      </w:r>
      <w:r>
        <w:t>鲲鹏</w:t>
      </w:r>
      <w:r>
        <w:rPr>
          <w:rFonts w:hint="eastAsia"/>
        </w:rPr>
        <w:t>E</w:t>
      </w:r>
      <w:r>
        <w:t>CS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 xml:space="preserve">DS for </w:t>
      </w:r>
      <w:proofErr w:type="spellStart"/>
      <w:r w:rsidR="00955D26" w:rsidRPr="00955D26">
        <w:t>PostgreSQL</w:t>
      </w:r>
      <w:proofErr w:type="spellEnd"/>
      <w:r>
        <w:rPr>
          <w:rFonts w:hint="eastAsia"/>
        </w:rPr>
        <w:t>、</w:t>
      </w:r>
      <w:r w:rsidR="00955D26">
        <w:rPr>
          <w:rFonts w:hint="eastAsia"/>
        </w:rPr>
        <w:t>SFS</w:t>
      </w:r>
      <w:r>
        <w:rPr>
          <w:rFonts w:hint="eastAsia"/>
        </w:rPr>
        <w:t>、</w:t>
      </w:r>
      <w:r w:rsidR="00955D26">
        <w:rPr>
          <w:rFonts w:hint="eastAsia"/>
        </w:rPr>
        <w:t>IMS</w:t>
      </w:r>
      <w:r w:rsidR="00955D26">
        <w:rPr>
          <w:rFonts w:hint="eastAsia"/>
        </w:rPr>
        <w:t>、</w:t>
      </w:r>
      <w:r w:rsidR="00955D26">
        <w:rPr>
          <w:rFonts w:hint="eastAsia"/>
        </w:rPr>
        <w:t>ELB</w:t>
      </w:r>
      <w:r w:rsidR="00955D26">
        <w:rPr>
          <w:rFonts w:hint="eastAsia"/>
        </w:rPr>
        <w:t>、</w:t>
      </w:r>
      <w:r w:rsidR="00955D26">
        <w:rPr>
          <w:rFonts w:hint="eastAsia"/>
        </w:rPr>
        <w:t>AS</w:t>
      </w:r>
      <w:r w:rsidR="0037676D">
        <w:rPr>
          <w:rFonts w:hint="eastAsia"/>
        </w:rPr>
        <w:t>、</w:t>
      </w:r>
      <w:r w:rsidR="0037676D">
        <w:rPr>
          <w:rFonts w:hint="eastAsia"/>
        </w:rPr>
        <w:t>SWR</w:t>
      </w:r>
      <w:r w:rsidR="0037676D">
        <w:rPr>
          <w:rFonts w:hint="eastAsia"/>
        </w:rPr>
        <w:t>、</w:t>
      </w:r>
      <w:r w:rsidR="0037676D">
        <w:rPr>
          <w:rFonts w:hint="eastAsia"/>
        </w:rPr>
        <w:t>CCE</w:t>
      </w:r>
    </w:p>
    <w:p w14:paraId="1869DD50" w14:textId="66B57DD1" w:rsidR="00515603" w:rsidRDefault="005F2FD8" w:rsidP="008261CA">
      <w:pPr>
        <w:pStyle w:val="1e"/>
        <w:rPr>
          <w:rFonts w:hint="eastAsia"/>
        </w:rPr>
      </w:pPr>
      <w:r>
        <w:t>2</w:t>
      </w:r>
      <w:r w:rsidR="00515603">
        <w:t xml:space="preserve">. </w:t>
      </w:r>
      <w:r w:rsidR="00515603" w:rsidRPr="00D03FB9">
        <w:rPr>
          <w:b/>
        </w:rPr>
        <w:t>作业提交要求</w:t>
      </w:r>
      <w:r w:rsidR="0042501D">
        <w:rPr>
          <w:rFonts w:hint="eastAsia"/>
        </w:rPr>
        <w:t>：系统架构</w:t>
      </w:r>
      <w:r w:rsidR="00462297">
        <w:rPr>
          <w:rFonts w:hint="eastAsia"/>
        </w:rPr>
        <w:t>图</w:t>
      </w:r>
      <w:r w:rsidR="00515603">
        <w:rPr>
          <w:rFonts w:hint="eastAsia"/>
        </w:rPr>
        <w:t>、</w:t>
      </w:r>
      <w:r w:rsidR="0042501D">
        <w:rPr>
          <w:rFonts w:hint="eastAsia"/>
        </w:rPr>
        <w:t>作业截图</w:t>
      </w:r>
      <w:r w:rsidR="00515603">
        <w:rPr>
          <w:rFonts w:hint="eastAsia"/>
        </w:rPr>
        <w:t>。</w:t>
      </w:r>
    </w:p>
    <w:p w14:paraId="295AECEA" w14:textId="77777777" w:rsidR="00D45C03" w:rsidRDefault="00D45C03" w:rsidP="008261CA">
      <w:pPr>
        <w:pStyle w:val="1e"/>
        <w:rPr>
          <w:rFonts w:hint="eastAsia"/>
        </w:rPr>
      </w:pPr>
    </w:p>
    <w:p w14:paraId="46D37A7F" w14:textId="66DB5BB9" w:rsidR="00D45C03" w:rsidRDefault="00D45C03" w:rsidP="00D45C03">
      <w:pPr>
        <w:pStyle w:val="2"/>
        <w:rPr>
          <w:rFonts w:hint="eastAsia"/>
        </w:rPr>
      </w:pPr>
      <w:bookmarkStart w:id="14" w:name="_Toc57126191"/>
      <w:bookmarkEnd w:id="10"/>
      <w:r>
        <w:t>实验环境</w:t>
      </w:r>
      <w:bookmarkEnd w:id="14"/>
    </w:p>
    <w:p w14:paraId="5CE2360B" w14:textId="40E47DA6" w:rsidR="00C30288" w:rsidRDefault="00D45C03" w:rsidP="00D45C03">
      <w:pPr>
        <w:pStyle w:val="1e"/>
        <w:rPr>
          <w:rFonts w:hint="eastAsia"/>
        </w:rPr>
      </w:pPr>
      <w:r>
        <w:rPr>
          <w:rFonts w:hint="eastAsia"/>
        </w:rPr>
        <w:t>本实验需要使用一台安装了</w:t>
      </w:r>
      <w:proofErr w:type="spellStart"/>
      <w:r>
        <w:t>openEuler</w:t>
      </w:r>
      <w:proofErr w:type="spellEnd"/>
      <w:r>
        <w:t xml:space="preserve"> 20.03</w:t>
      </w:r>
      <w:r>
        <w:t>操作系统的鲲鹏计算架构的弹性云服务器</w:t>
      </w:r>
      <w:r>
        <w:t>ECS</w:t>
      </w:r>
      <w:r>
        <w:t>；同时还需要使用虚拟</w:t>
      </w:r>
      <w:proofErr w:type="gramStart"/>
      <w:r>
        <w:t>私有云</w:t>
      </w:r>
      <w:proofErr w:type="gramEnd"/>
      <w:r>
        <w:t>VPC</w:t>
      </w:r>
      <w:r>
        <w:t>服务和弹性公网</w:t>
      </w:r>
      <w:r>
        <w:t>IP</w:t>
      </w:r>
      <w:r>
        <w:t>服务来为该</w:t>
      </w:r>
      <w:r>
        <w:t>ECS</w:t>
      </w:r>
      <w:r>
        <w:t>提供网络访问的能力。</w:t>
      </w:r>
    </w:p>
    <w:p w14:paraId="1E5197BC" w14:textId="46AB540F" w:rsidR="00D45C03" w:rsidRDefault="00D45C03" w:rsidP="00D45C03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35C49246" wp14:editId="56FD7EF9">
            <wp:extent cx="3864503" cy="2160000"/>
            <wp:effectExtent l="19050" t="19050" r="2222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4503" cy="2160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A323B7F" w14:textId="7DC08242" w:rsidR="00910EED" w:rsidRDefault="00910EED" w:rsidP="00910EED">
      <w:pPr>
        <w:pStyle w:val="2"/>
        <w:rPr>
          <w:rFonts w:hint="eastAsia"/>
        </w:rPr>
      </w:pPr>
      <w:bookmarkStart w:id="15" w:name="_Toc57126192"/>
      <w:r w:rsidRPr="00910EED">
        <w:rPr>
          <w:rFonts w:hint="eastAsia"/>
        </w:rPr>
        <w:lastRenderedPageBreak/>
        <w:t>实验操作步骤</w:t>
      </w:r>
      <w:bookmarkEnd w:id="15"/>
    </w:p>
    <w:p w14:paraId="737A1767" w14:textId="10D1595B" w:rsidR="00512D0C" w:rsidRDefault="00512D0C" w:rsidP="00512D0C">
      <w:pPr>
        <w:pStyle w:val="3"/>
        <w:rPr>
          <w:rFonts w:hint="eastAsia"/>
          <w:lang w:eastAsia="en-US"/>
        </w:rPr>
      </w:pPr>
      <w:bookmarkStart w:id="16" w:name="_Toc57126193"/>
      <w:r w:rsidRPr="00512D0C">
        <w:rPr>
          <w:rFonts w:hint="eastAsia"/>
          <w:lang w:eastAsia="en-US"/>
        </w:rPr>
        <w:t>登录华为云</w:t>
      </w:r>
      <w:bookmarkEnd w:id="16"/>
    </w:p>
    <w:p w14:paraId="2EA4F563" w14:textId="77777777" w:rsidR="00512D0C" w:rsidRDefault="00512D0C" w:rsidP="00C33EB3">
      <w:pPr>
        <w:pStyle w:val="30"/>
        <w:rPr>
          <w:rFonts w:hint="eastAsia"/>
          <w:lang w:eastAsia="en-US"/>
        </w:rPr>
      </w:pPr>
      <w:r>
        <w:rPr>
          <w:rFonts w:hint="eastAsia"/>
          <w:lang w:eastAsia="en-US"/>
        </w:rPr>
        <w:t>打开浏览器，访问</w:t>
      </w:r>
      <w:r>
        <w:rPr>
          <w:lang w:eastAsia="en-US"/>
        </w:rPr>
        <w:t>www.huaweicloud.com</w:t>
      </w:r>
      <w:r>
        <w:rPr>
          <w:lang w:eastAsia="en-US"/>
        </w:rPr>
        <w:t>。</w:t>
      </w:r>
    </w:p>
    <w:p w14:paraId="09669FE0" w14:textId="77777777" w:rsidR="00512D0C" w:rsidRDefault="00512D0C" w:rsidP="00C33EB3">
      <w:pPr>
        <w:pStyle w:val="30"/>
        <w:rPr>
          <w:rFonts w:hint="eastAsia"/>
        </w:rPr>
      </w:pPr>
      <w:r>
        <w:rPr>
          <w:rFonts w:hint="eastAsia"/>
        </w:rPr>
        <w:t>点击右上角的</w:t>
      </w:r>
      <w:r>
        <w:t xml:space="preserve"> </w:t>
      </w:r>
      <w:r>
        <w:t>登录</w:t>
      </w:r>
      <w:r>
        <w:t xml:space="preserve"> </w:t>
      </w:r>
      <w:r>
        <w:t>，进入登录页面。</w:t>
      </w:r>
    </w:p>
    <w:p w14:paraId="1D85F954" w14:textId="77777777" w:rsidR="00512D0C" w:rsidRDefault="00512D0C" w:rsidP="00C33EB3">
      <w:pPr>
        <w:pStyle w:val="30"/>
        <w:rPr>
          <w:rFonts w:hint="eastAsia"/>
        </w:rPr>
      </w:pPr>
      <w:r>
        <w:rPr>
          <w:rFonts w:hint="eastAsia"/>
        </w:rPr>
        <w:t>在登录页面中，点击</w:t>
      </w:r>
      <w:r>
        <w:t xml:space="preserve"> IAM</w:t>
      </w:r>
      <w:r>
        <w:t>用户登录</w:t>
      </w:r>
      <w:r>
        <w:t xml:space="preserve"> </w:t>
      </w:r>
      <w:r>
        <w:t>，打开</w:t>
      </w:r>
      <w:r>
        <w:t>IAM</w:t>
      </w:r>
      <w:r>
        <w:t>用户登录窗口。</w:t>
      </w:r>
    </w:p>
    <w:p w14:paraId="150F677D" w14:textId="77777777" w:rsidR="00512D0C" w:rsidRDefault="00512D0C" w:rsidP="00C33EB3">
      <w:pPr>
        <w:pStyle w:val="30"/>
        <w:rPr>
          <w:rFonts w:hint="eastAsia"/>
        </w:rPr>
      </w:pPr>
      <w:r>
        <w:rPr>
          <w:rFonts w:hint="eastAsia"/>
        </w:rPr>
        <w:t>在</w:t>
      </w:r>
      <w:r>
        <w:t>IAM</w:t>
      </w:r>
      <w:r>
        <w:t>登录窗口中，依次输入</w:t>
      </w:r>
      <w:r>
        <w:t xml:space="preserve"> </w:t>
      </w:r>
      <w:r>
        <w:t>账号名、用户名、密码</w:t>
      </w:r>
      <w:r>
        <w:t xml:space="preserve"> </w:t>
      </w:r>
      <w:r>
        <w:t>，然后点击</w:t>
      </w:r>
      <w:r>
        <w:t xml:space="preserve"> </w:t>
      </w:r>
      <w:r>
        <w:t>登录</w:t>
      </w:r>
      <w:r>
        <w:t xml:space="preserve"> </w:t>
      </w:r>
      <w:r>
        <w:t>，登录华为云。</w:t>
      </w:r>
    </w:p>
    <w:p w14:paraId="61360974" w14:textId="77777777" w:rsidR="00512D0C" w:rsidRDefault="00512D0C" w:rsidP="00C33EB3">
      <w:pPr>
        <w:pStyle w:val="30"/>
        <w:rPr>
          <w:rFonts w:hint="eastAsia"/>
        </w:rPr>
      </w:pPr>
      <w:r>
        <w:rPr>
          <w:rFonts w:hint="eastAsia"/>
        </w:rPr>
        <w:t>登录华为云后，点击右上角的</w:t>
      </w:r>
      <w:r>
        <w:t xml:space="preserve"> </w:t>
      </w:r>
      <w:r>
        <w:t>控制台</w:t>
      </w:r>
      <w:r>
        <w:t xml:space="preserve"> </w:t>
      </w:r>
      <w:r>
        <w:t>，进入云资源控制台。</w:t>
      </w:r>
    </w:p>
    <w:p w14:paraId="6468E7AB" w14:textId="77777777" w:rsidR="00512D0C" w:rsidRDefault="00512D0C" w:rsidP="00C33EB3">
      <w:pPr>
        <w:pStyle w:val="30"/>
        <w:rPr>
          <w:rFonts w:hint="eastAsia"/>
        </w:rPr>
      </w:pPr>
      <w:r>
        <w:rPr>
          <w:rFonts w:hint="eastAsia"/>
        </w:rPr>
        <w:t>检查当前所在区是否是在</w:t>
      </w:r>
      <w:r>
        <w:t xml:space="preserve"> </w:t>
      </w:r>
      <w:r>
        <w:t>北京四</w:t>
      </w:r>
      <w:r>
        <w:t xml:space="preserve"> </w:t>
      </w:r>
      <w:r>
        <w:t>，如果不是，请切换到</w:t>
      </w:r>
      <w:r>
        <w:t xml:space="preserve"> </w:t>
      </w:r>
      <w:r>
        <w:t>北京四</w:t>
      </w:r>
      <w:r>
        <w:t xml:space="preserve"> </w:t>
      </w:r>
      <w:r>
        <w:t>。</w:t>
      </w:r>
    </w:p>
    <w:p w14:paraId="06904ECD" w14:textId="5026690E" w:rsidR="00B451E2" w:rsidRDefault="00B451E2" w:rsidP="00B451E2">
      <w:pPr>
        <w:pStyle w:val="3"/>
        <w:rPr>
          <w:rFonts w:hint="eastAsia"/>
        </w:rPr>
      </w:pPr>
      <w:bookmarkStart w:id="17" w:name="_Toc57126194"/>
      <w:r w:rsidRPr="00B451E2">
        <w:rPr>
          <w:rFonts w:hint="eastAsia"/>
        </w:rPr>
        <w:t>创建</w:t>
      </w:r>
      <w:r w:rsidRPr="00B451E2">
        <w:t>VPC</w:t>
      </w:r>
      <w:bookmarkEnd w:id="17"/>
    </w:p>
    <w:p w14:paraId="22939601" w14:textId="21E2A5CB" w:rsidR="00B451E2" w:rsidRDefault="00B451E2" w:rsidP="00C33EB3">
      <w:pPr>
        <w:pStyle w:val="30"/>
        <w:rPr>
          <w:rFonts w:hint="eastAsia"/>
        </w:rPr>
      </w:pPr>
      <w:r>
        <w:t>进入华为</w:t>
      </w:r>
      <w:proofErr w:type="gramStart"/>
      <w:r>
        <w:t>云资源</w:t>
      </w:r>
      <w:proofErr w:type="gramEnd"/>
      <w:r>
        <w:t>控制台，将鼠标移动到左上角如图所示处，在滑出的菜单中点击</w:t>
      </w:r>
      <w:r>
        <w:t xml:space="preserve"> </w:t>
      </w:r>
      <w:r>
        <w:t>网络</w:t>
      </w:r>
      <w:r>
        <w:t xml:space="preserve"> </w:t>
      </w:r>
      <w:r>
        <w:t>下面的</w:t>
      </w:r>
      <w:r>
        <w:t xml:space="preserve"> </w:t>
      </w:r>
      <w:r>
        <w:t>虚拟</w:t>
      </w:r>
      <w:proofErr w:type="gramStart"/>
      <w:r>
        <w:t>私有云</w:t>
      </w:r>
      <w:proofErr w:type="gramEnd"/>
      <w:r>
        <w:t>VPC</w:t>
      </w:r>
      <w:r>
        <w:t>，进入</w:t>
      </w:r>
      <w:r>
        <w:t>VPC</w:t>
      </w:r>
      <w:r>
        <w:t>控制台。</w:t>
      </w:r>
    </w:p>
    <w:p w14:paraId="5376205E" w14:textId="62246BB2" w:rsidR="00B451E2" w:rsidRDefault="00B451E2" w:rsidP="00C33EB3">
      <w:pPr>
        <w:pStyle w:val="30"/>
        <w:rPr>
          <w:rFonts w:hint="eastAsia"/>
        </w:rPr>
      </w:pPr>
      <w:r>
        <w:t>在</w:t>
      </w:r>
      <w:r>
        <w:t>VPC</w:t>
      </w:r>
      <w:r>
        <w:t>控制台中点击右上角的</w:t>
      </w:r>
      <w:r>
        <w:t xml:space="preserve"> </w:t>
      </w:r>
      <w:r>
        <w:t>创建虚拟</w:t>
      </w:r>
      <w:proofErr w:type="gramStart"/>
      <w:r>
        <w:t>私有云</w:t>
      </w:r>
      <w:proofErr w:type="gramEnd"/>
      <w:r>
        <w:t xml:space="preserve"> </w:t>
      </w:r>
      <w:r>
        <w:t>，打开创建</w:t>
      </w:r>
      <w:proofErr w:type="gramStart"/>
      <w:r>
        <w:t>私有云</w:t>
      </w:r>
      <w:proofErr w:type="gramEnd"/>
      <w:r>
        <w:t>配置界面。</w:t>
      </w:r>
    </w:p>
    <w:p w14:paraId="0AEFC899" w14:textId="2E112B80" w:rsidR="00B451E2" w:rsidRDefault="00B451E2" w:rsidP="00C33EB3">
      <w:pPr>
        <w:pStyle w:val="30"/>
        <w:rPr>
          <w:rFonts w:hint="eastAsia"/>
        </w:rPr>
      </w:pPr>
      <w:r>
        <w:t>创建虚拟</w:t>
      </w:r>
      <w:proofErr w:type="gramStart"/>
      <w:r>
        <w:t>私有云</w:t>
      </w:r>
      <w:proofErr w:type="gramEnd"/>
      <w:r>
        <w:t>资源（</w:t>
      </w:r>
      <w:proofErr w:type="spellStart"/>
      <w:r>
        <w:t>vpc</w:t>
      </w:r>
      <w:proofErr w:type="spellEnd"/>
      <w:r>
        <w:t>）。配置完成后，点击右下角</w:t>
      </w:r>
      <w:r>
        <w:t xml:space="preserve"> </w:t>
      </w:r>
      <w:r>
        <w:t>立即创建</w:t>
      </w:r>
      <w:r>
        <w:t xml:space="preserve"> </w:t>
      </w:r>
      <w:r>
        <w:t>，完成</w:t>
      </w:r>
      <w:r>
        <w:t>VPC</w:t>
      </w:r>
      <w:r>
        <w:t>的创建。</w:t>
      </w:r>
    </w:p>
    <w:p w14:paraId="43DB518C" w14:textId="28471D74" w:rsidR="00B451E2" w:rsidRDefault="00B451E2" w:rsidP="00C33EB3">
      <w:pPr>
        <w:pStyle w:val="30"/>
        <w:rPr>
          <w:rFonts w:hint="eastAsia"/>
        </w:rPr>
      </w:pPr>
      <w:r>
        <w:t>完成</w:t>
      </w:r>
      <w:r>
        <w:t>VPC</w:t>
      </w:r>
      <w:r>
        <w:t>创建后，会自动回到</w:t>
      </w:r>
      <w:r>
        <w:t>VPC</w:t>
      </w:r>
      <w:r>
        <w:t>控制台。点击左侧导航栏的</w:t>
      </w:r>
      <w:r>
        <w:t xml:space="preserve"> </w:t>
      </w:r>
      <w:r>
        <w:t>访问控制</w:t>
      </w:r>
      <w:r>
        <w:t xml:space="preserve"> --&gt; </w:t>
      </w:r>
      <w:r>
        <w:t>安全组</w:t>
      </w:r>
      <w:r>
        <w:t xml:space="preserve"> </w:t>
      </w:r>
      <w:r>
        <w:t>，进入安全组控制台。</w:t>
      </w:r>
    </w:p>
    <w:p w14:paraId="65160553" w14:textId="2FF0B234" w:rsidR="00B451E2" w:rsidRDefault="00B451E2" w:rsidP="00C33EB3">
      <w:pPr>
        <w:pStyle w:val="30"/>
        <w:rPr>
          <w:rFonts w:hint="eastAsia"/>
        </w:rPr>
      </w:pPr>
      <w:r>
        <w:t>点击右上角的</w:t>
      </w:r>
      <w:r>
        <w:t xml:space="preserve"> </w:t>
      </w:r>
      <w:r>
        <w:t>创建安全组</w:t>
      </w:r>
      <w:r>
        <w:t xml:space="preserve"> </w:t>
      </w:r>
      <w:r>
        <w:t>，打开创建安全组的界面。</w:t>
      </w:r>
    </w:p>
    <w:p w14:paraId="18D71CDE" w14:textId="20F9429D" w:rsidR="00B451E2" w:rsidRDefault="00B451E2" w:rsidP="00C33EB3">
      <w:pPr>
        <w:pStyle w:val="30"/>
        <w:rPr>
          <w:rFonts w:hint="eastAsia"/>
        </w:rPr>
      </w:pPr>
      <w:r>
        <w:t>按照下表配置安全组，然后点击</w:t>
      </w:r>
      <w:r>
        <w:t xml:space="preserve"> </w:t>
      </w:r>
      <w:r>
        <w:t>确定</w:t>
      </w:r>
      <w:r>
        <w:t xml:space="preserve"> </w:t>
      </w:r>
      <w:r>
        <w:t>。</w:t>
      </w:r>
    </w:p>
    <w:p w14:paraId="015E3177" w14:textId="4A76C9EB" w:rsidR="00B451E2" w:rsidRDefault="00B451E2" w:rsidP="00C33EB3">
      <w:pPr>
        <w:pStyle w:val="30"/>
        <w:rPr>
          <w:rFonts w:hint="eastAsia"/>
        </w:rPr>
      </w:pPr>
      <w:r>
        <w:t>创建完成安全组后，系统会自动回到安全组控制台。</w:t>
      </w:r>
    </w:p>
    <w:p w14:paraId="497966A5" w14:textId="02947CF9" w:rsidR="00BC4911" w:rsidRDefault="00BC4911" w:rsidP="00BC4911">
      <w:pPr>
        <w:pStyle w:val="3"/>
        <w:rPr>
          <w:rFonts w:hint="eastAsia"/>
        </w:rPr>
      </w:pPr>
      <w:bookmarkStart w:id="18" w:name="_Toc57126195"/>
      <w:r w:rsidRPr="00BC4911">
        <w:rPr>
          <w:rFonts w:hint="eastAsia"/>
        </w:rPr>
        <w:t>购买</w:t>
      </w:r>
      <w:r w:rsidRPr="00BC4911">
        <w:t>ECS</w:t>
      </w:r>
      <w:bookmarkEnd w:id="18"/>
    </w:p>
    <w:p w14:paraId="5FE1F344" w14:textId="5C62F2FC" w:rsidR="00FE27B7" w:rsidRDefault="00FE27B7" w:rsidP="00C33EB3">
      <w:pPr>
        <w:pStyle w:val="30"/>
        <w:rPr>
          <w:rFonts w:hint="eastAsia"/>
        </w:rPr>
      </w:pPr>
      <w:r>
        <w:rPr>
          <w:rFonts w:hint="eastAsia"/>
        </w:rPr>
        <w:t>点击左上角的</w:t>
      </w:r>
      <w:r>
        <w:t xml:space="preserve"> </w:t>
      </w:r>
      <w:r>
        <w:t>控制台</w:t>
      </w:r>
      <w:r>
        <w:t xml:space="preserve"> </w:t>
      </w:r>
      <w:r>
        <w:t>，进入华为</w:t>
      </w:r>
      <w:proofErr w:type="gramStart"/>
      <w:r>
        <w:t>云资源</w:t>
      </w:r>
      <w:proofErr w:type="gramEnd"/>
      <w:r>
        <w:t>控制台。点击</w:t>
      </w:r>
      <w:r>
        <w:t xml:space="preserve"> </w:t>
      </w:r>
      <w:r>
        <w:t>弹性云服务器</w:t>
      </w:r>
      <w:r>
        <w:t xml:space="preserve">ECS </w:t>
      </w:r>
      <w:r>
        <w:t>，进入</w:t>
      </w:r>
      <w:r>
        <w:t>ECS</w:t>
      </w:r>
      <w:r>
        <w:t>控制台。</w:t>
      </w:r>
    </w:p>
    <w:p w14:paraId="46B6718B" w14:textId="158C9D48" w:rsidR="00FE27B7" w:rsidRDefault="00FE27B7" w:rsidP="00C33EB3">
      <w:pPr>
        <w:pStyle w:val="30"/>
        <w:rPr>
          <w:rFonts w:hint="eastAsia"/>
        </w:rPr>
      </w:pPr>
      <w:r>
        <w:rPr>
          <w:rFonts w:hint="eastAsia"/>
        </w:rPr>
        <w:t>点击弹性云服务器控制台右上角的</w:t>
      </w:r>
      <w:r>
        <w:t xml:space="preserve"> </w:t>
      </w:r>
      <w:r>
        <w:t>购买弹性云服务器</w:t>
      </w:r>
      <w:r>
        <w:t xml:space="preserve"> </w:t>
      </w:r>
      <w:r>
        <w:t>，进入弹性云服务器购买界面。</w:t>
      </w:r>
    </w:p>
    <w:p w14:paraId="602EBDBB" w14:textId="07C9C062" w:rsidR="00FE27B7" w:rsidRDefault="00FE27B7" w:rsidP="00C33EB3">
      <w:pPr>
        <w:pStyle w:val="30"/>
        <w:rPr>
          <w:rFonts w:hint="eastAsia"/>
        </w:rPr>
      </w:pPr>
      <w:r>
        <w:rPr>
          <w:rFonts w:hint="eastAsia"/>
        </w:rPr>
        <w:t>在</w:t>
      </w:r>
      <w:r>
        <w:t xml:space="preserve"> </w:t>
      </w:r>
      <w:r>
        <w:t>基础配置</w:t>
      </w:r>
      <w:r>
        <w:t xml:space="preserve"> </w:t>
      </w:r>
      <w:r>
        <w:t>页面中配置弹性云服务器资源。</w:t>
      </w:r>
    </w:p>
    <w:p w14:paraId="4000B76F" w14:textId="0B0BD958" w:rsidR="00FE27B7" w:rsidRDefault="00FE27B7" w:rsidP="00C33EB3">
      <w:pPr>
        <w:pStyle w:val="30"/>
        <w:rPr>
          <w:rFonts w:hint="eastAsia"/>
        </w:rPr>
      </w:pPr>
      <w:r>
        <w:rPr>
          <w:rFonts w:hint="eastAsia"/>
        </w:rPr>
        <w:t>参数配置正确后，点击右下角的</w:t>
      </w:r>
      <w:r>
        <w:t xml:space="preserve"> </w:t>
      </w:r>
      <w:r>
        <w:t>下一步：网络配置。</w:t>
      </w:r>
    </w:p>
    <w:p w14:paraId="7689EE78" w14:textId="77777777" w:rsidR="00FE27B7" w:rsidRDefault="00FE27B7" w:rsidP="00C33EB3">
      <w:pPr>
        <w:pStyle w:val="30"/>
        <w:rPr>
          <w:rFonts w:hint="eastAsia"/>
        </w:rPr>
      </w:pPr>
      <w:r>
        <w:rPr>
          <w:rFonts w:hint="eastAsia"/>
        </w:rPr>
        <w:t>在</w:t>
      </w:r>
      <w:r>
        <w:t xml:space="preserve"> </w:t>
      </w:r>
      <w:r>
        <w:t>网络配置</w:t>
      </w:r>
      <w:r>
        <w:t xml:space="preserve"> </w:t>
      </w:r>
      <w:r>
        <w:t>页面中按照如下表配置弹性云服务器网络资源。</w:t>
      </w:r>
    </w:p>
    <w:p w14:paraId="03399497" w14:textId="77777777" w:rsidR="00FE27B7" w:rsidRDefault="00FE27B7" w:rsidP="00C33EB3">
      <w:pPr>
        <w:pStyle w:val="30"/>
        <w:rPr>
          <w:rFonts w:hint="eastAsia"/>
        </w:rPr>
      </w:pPr>
      <w:r>
        <w:rPr>
          <w:rFonts w:hint="eastAsia"/>
        </w:rPr>
        <w:t>配置完成后，点击</w:t>
      </w:r>
      <w:r>
        <w:t xml:space="preserve"> </w:t>
      </w:r>
      <w:r>
        <w:t>下一步：高级配置</w:t>
      </w:r>
      <w:r>
        <w:t xml:space="preserve"> </w:t>
      </w:r>
      <w:r>
        <w:t>。</w:t>
      </w:r>
    </w:p>
    <w:p w14:paraId="35A1031B" w14:textId="2C441E02" w:rsidR="00FE27B7" w:rsidRDefault="00FE27B7" w:rsidP="00C33EB3">
      <w:pPr>
        <w:pStyle w:val="30"/>
        <w:rPr>
          <w:rFonts w:hint="eastAsia"/>
        </w:rPr>
      </w:pPr>
      <w:r>
        <w:rPr>
          <w:rFonts w:hint="eastAsia"/>
        </w:rPr>
        <w:lastRenderedPageBreak/>
        <w:t>配置好相关参数后，点击右下角的</w:t>
      </w:r>
      <w:r>
        <w:t xml:space="preserve"> </w:t>
      </w:r>
      <w:r>
        <w:t>下一步：确认配置</w:t>
      </w:r>
      <w:r>
        <w:t xml:space="preserve"> </w:t>
      </w:r>
      <w:r>
        <w:t>。</w:t>
      </w:r>
    </w:p>
    <w:p w14:paraId="29D23F03" w14:textId="55E2EA91" w:rsidR="00FE27B7" w:rsidRPr="00FE27B7" w:rsidRDefault="00FE27B7" w:rsidP="00C33EB3">
      <w:pPr>
        <w:pStyle w:val="30"/>
        <w:rPr>
          <w:rFonts w:hint="eastAsia"/>
        </w:rPr>
      </w:pPr>
      <w:r>
        <w:rPr>
          <w:rFonts w:hint="eastAsia"/>
        </w:rPr>
        <w:t>确认信息时候无误，如正确，</w:t>
      </w:r>
      <w:proofErr w:type="gramStart"/>
      <w:r>
        <w:rPr>
          <w:rFonts w:hint="eastAsia"/>
        </w:rPr>
        <w:t>请勾选</w:t>
      </w:r>
      <w:proofErr w:type="gramEnd"/>
      <w:r>
        <w:t xml:space="preserve"> </w:t>
      </w:r>
      <w:r>
        <w:t>我已阅读并同意《华为镜像免责声明》</w:t>
      </w:r>
      <w:r>
        <w:t xml:space="preserve"> </w:t>
      </w:r>
      <w:r>
        <w:t>，然后点击</w:t>
      </w:r>
      <w:r>
        <w:t xml:space="preserve"> </w:t>
      </w:r>
      <w:r>
        <w:t>立即购买。</w:t>
      </w:r>
    </w:p>
    <w:p w14:paraId="01C82A3D" w14:textId="77777777" w:rsidR="00FE27B7" w:rsidRDefault="00FE27B7" w:rsidP="00C33EB3">
      <w:pPr>
        <w:pStyle w:val="30"/>
        <w:rPr>
          <w:rFonts w:hint="eastAsia"/>
        </w:rPr>
      </w:pPr>
      <w:r>
        <w:rPr>
          <w:rFonts w:hint="eastAsia"/>
        </w:rPr>
        <w:t>点击</w:t>
      </w:r>
      <w:r>
        <w:t xml:space="preserve"> </w:t>
      </w:r>
      <w:r>
        <w:t>返回云服务器列表</w:t>
      </w:r>
      <w:r>
        <w:t xml:space="preserve"> </w:t>
      </w:r>
      <w:r>
        <w:t>，回到</w:t>
      </w:r>
      <w:r>
        <w:t>ECS</w:t>
      </w:r>
      <w:r>
        <w:t>控制台，等待云服务器创建完成。</w:t>
      </w:r>
    </w:p>
    <w:p w14:paraId="0B9EF0FD" w14:textId="77777777" w:rsidR="00EB72F5" w:rsidRDefault="00EB72F5" w:rsidP="00EB72F5">
      <w:pPr>
        <w:pStyle w:val="3"/>
        <w:rPr>
          <w:rFonts w:ascii="Open Sans" w:eastAsia="宋体" w:hAnsi="Open Sans" w:cs="Open Sans"/>
          <w:color w:val="333333"/>
          <w:sz w:val="36"/>
          <w:szCs w:val="36"/>
        </w:rPr>
      </w:pPr>
      <w:bookmarkStart w:id="19" w:name="_Toc57126196"/>
      <w:r>
        <w:rPr>
          <w:rStyle w:val="md-plain"/>
          <w:rFonts w:ascii="Open Sans" w:hAnsi="Open Sans" w:cs="Open Sans"/>
          <w:color w:val="333333"/>
          <w:sz w:val="36"/>
          <w:szCs w:val="36"/>
        </w:rPr>
        <w:t>购买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>PostgreSQL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>服务</w:t>
      </w:r>
      <w:bookmarkEnd w:id="19"/>
    </w:p>
    <w:p w14:paraId="0C535520" w14:textId="5A785581" w:rsidR="00C7528F" w:rsidRDefault="00C7528F" w:rsidP="00C33EB3">
      <w:pPr>
        <w:pStyle w:val="30"/>
        <w:rPr>
          <w:rFonts w:hint="eastAsia"/>
        </w:rPr>
      </w:pPr>
      <w:r>
        <w:rPr>
          <w:rFonts w:hint="eastAsia"/>
        </w:rPr>
        <w:t>回到华为云</w:t>
      </w:r>
      <w:r>
        <w:t>ECS</w:t>
      </w:r>
      <w:r>
        <w:t>控制台，点击</w:t>
      </w:r>
      <w:r>
        <w:t xml:space="preserve"> </w:t>
      </w:r>
      <w:r>
        <w:t>服务列表</w:t>
      </w:r>
      <w:r>
        <w:t xml:space="preserve"> --&gt; </w:t>
      </w:r>
      <w:r>
        <w:t>云数据库</w:t>
      </w:r>
      <w:r>
        <w:t xml:space="preserve">RDS </w:t>
      </w:r>
      <w:r>
        <w:t>，进入云数据库</w:t>
      </w:r>
      <w:r>
        <w:t>RDS</w:t>
      </w:r>
      <w:r>
        <w:t>控制台。</w:t>
      </w:r>
    </w:p>
    <w:p w14:paraId="08B421EE" w14:textId="61E635F5" w:rsidR="00C7528F" w:rsidRDefault="00C7528F" w:rsidP="00C33EB3">
      <w:pPr>
        <w:pStyle w:val="30"/>
        <w:rPr>
          <w:rFonts w:hint="eastAsia"/>
        </w:rPr>
      </w:pPr>
      <w:r>
        <w:rPr>
          <w:rFonts w:hint="eastAsia"/>
        </w:rPr>
        <w:t>点击右上角的</w:t>
      </w:r>
      <w:r>
        <w:t xml:space="preserve"> </w:t>
      </w:r>
      <w:r>
        <w:t>购买数据库实例</w:t>
      </w:r>
      <w:r>
        <w:t xml:space="preserve"> </w:t>
      </w:r>
      <w:r>
        <w:t>，设置数据库服务参数，配置完成后点击右下角的</w:t>
      </w:r>
      <w:r>
        <w:t xml:space="preserve"> </w:t>
      </w:r>
      <w:r>
        <w:t>立即购买，并在规格确认页点击右下角的</w:t>
      </w:r>
      <w:r>
        <w:t xml:space="preserve"> </w:t>
      </w:r>
      <w:r>
        <w:t>提交</w:t>
      </w:r>
      <w:r>
        <w:t xml:space="preserve"> </w:t>
      </w:r>
      <w:r>
        <w:t>。</w:t>
      </w:r>
    </w:p>
    <w:p w14:paraId="1C63C374" w14:textId="138C6305" w:rsidR="00C7528F" w:rsidRDefault="00C7528F" w:rsidP="00C33EB3">
      <w:pPr>
        <w:pStyle w:val="30"/>
        <w:rPr>
          <w:rFonts w:hint="eastAsia"/>
        </w:rPr>
      </w:pPr>
      <w:r>
        <w:rPr>
          <w:rFonts w:hint="eastAsia"/>
        </w:rPr>
        <w:t>购买完成后返回云数据库</w:t>
      </w:r>
      <w:r>
        <w:t>RDS--&gt;</w:t>
      </w:r>
      <w:r>
        <w:t>实例管理，点击刚刚创建的实例名称，进入实例管理页。</w:t>
      </w:r>
    </w:p>
    <w:p w14:paraId="5D9D427D" w14:textId="14106FD8" w:rsidR="00C7528F" w:rsidRDefault="00C7528F" w:rsidP="00C33EB3">
      <w:pPr>
        <w:pStyle w:val="30"/>
        <w:rPr>
          <w:rFonts w:hint="eastAsia"/>
        </w:rPr>
      </w:pPr>
      <w:r>
        <w:rPr>
          <w:rFonts w:hint="eastAsia"/>
        </w:rPr>
        <w:t>在实例信息管理</w:t>
      </w:r>
      <w:proofErr w:type="gramStart"/>
      <w:r>
        <w:rPr>
          <w:rFonts w:hint="eastAsia"/>
        </w:rPr>
        <w:t>页可以</w:t>
      </w:r>
      <w:proofErr w:type="gramEnd"/>
      <w:r>
        <w:rPr>
          <w:rFonts w:hint="eastAsia"/>
        </w:rPr>
        <w:t>看到内网链接地址，请记住该地址查看方法，后续会用到该地址。</w:t>
      </w:r>
    </w:p>
    <w:p w14:paraId="002DA16A" w14:textId="5ADBFB69" w:rsidR="00C7528F" w:rsidRDefault="00C7528F" w:rsidP="00C33EB3">
      <w:pPr>
        <w:pStyle w:val="30"/>
        <w:rPr>
          <w:rFonts w:hint="eastAsia"/>
        </w:rPr>
      </w:pPr>
      <w:r>
        <w:rPr>
          <w:rFonts w:hint="eastAsia"/>
        </w:rPr>
        <w:t>在云数据库</w:t>
      </w:r>
      <w:r>
        <w:t>RDS--&gt;</w:t>
      </w:r>
      <w:r>
        <w:t>实例管理页面，在实例列表中，点击上一步创建的实例后面的</w:t>
      </w:r>
      <w:r>
        <w:t xml:space="preserve"> </w:t>
      </w:r>
      <w:r>
        <w:t>登录</w:t>
      </w:r>
      <w:r>
        <w:t xml:space="preserve"> </w:t>
      </w:r>
      <w:r>
        <w:t>，打开登录实例窗口。</w:t>
      </w:r>
    </w:p>
    <w:p w14:paraId="2535214B" w14:textId="072948EB" w:rsidR="00C7528F" w:rsidRDefault="00C7528F" w:rsidP="00C33EB3">
      <w:pPr>
        <w:pStyle w:val="30"/>
        <w:rPr>
          <w:rFonts w:hint="eastAsia"/>
        </w:rPr>
      </w:pPr>
      <w:r>
        <w:rPr>
          <w:rFonts w:hint="eastAsia"/>
        </w:rPr>
        <w:t>在数据库登录窗口输入用户名、数据库以及密码，登录数据库。</w:t>
      </w:r>
    </w:p>
    <w:p w14:paraId="10075E73" w14:textId="7A1600F9" w:rsidR="00C7528F" w:rsidRDefault="00C7528F" w:rsidP="00C33EB3">
      <w:pPr>
        <w:pStyle w:val="30"/>
        <w:rPr>
          <w:rFonts w:hint="eastAsia"/>
        </w:rPr>
      </w:pPr>
      <w:r>
        <w:rPr>
          <w:rFonts w:hint="eastAsia"/>
        </w:rPr>
        <w:t>点击左上角的</w:t>
      </w:r>
      <w:r>
        <w:t xml:space="preserve"> </w:t>
      </w:r>
      <w:r>
        <w:t>新建数据库</w:t>
      </w:r>
      <w:r>
        <w:t xml:space="preserve"> </w:t>
      </w:r>
      <w:r>
        <w:t>，新建一个名为</w:t>
      </w:r>
      <w:r>
        <w:t>docs</w:t>
      </w:r>
      <w:r>
        <w:t>的数据库，字符集保持默认，然后点击</w:t>
      </w:r>
      <w:r>
        <w:t xml:space="preserve"> </w:t>
      </w:r>
      <w:r>
        <w:t>确定</w:t>
      </w:r>
      <w:r>
        <w:t xml:space="preserve"> </w:t>
      </w:r>
      <w:r>
        <w:t>，完成数据库创建。</w:t>
      </w:r>
    </w:p>
    <w:p w14:paraId="115CA7BC" w14:textId="0B96AA22" w:rsidR="00C7528F" w:rsidRDefault="00C7528F" w:rsidP="00C33EB3">
      <w:pPr>
        <w:pStyle w:val="30"/>
        <w:rPr>
          <w:rFonts w:hint="eastAsia"/>
        </w:rPr>
      </w:pPr>
      <w:r>
        <w:rPr>
          <w:rFonts w:hint="eastAsia"/>
        </w:rPr>
        <w:t>点击新建的</w:t>
      </w:r>
      <w:r>
        <w:t>docs</w:t>
      </w:r>
      <w:r>
        <w:t>数据库名称，进入</w:t>
      </w:r>
      <w:r>
        <w:t>docs</w:t>
      </w:r>
      <w:r>
        <w:t>数据库。然后</w:t>
      </w:r>
      <w:proofErr w:type="gramStart"/>
      <w:r>
        <w:t>点击名</w:t>
      </w:r>
      <w:proofErr w:type="gramEnd"/>
      <w:r>
        <w:t>为</w:t>
      </w:r>
      <w:r>
        <w:t xml:space="preserve"> public </w:t>
      </w:r>
      <w:r>
        <w:t>的</w:t>
      </w:r>
      <w:r>
        <w:t>Schema</w:t>
      </w:r>
      <w:r>
        <w:t>。</w:t>
      </w:r>
    </w:p>
    <w:p w14:paraId="2F43DBC8" w14:textId="20817BEF" w:rsidR="00C7528F" w:rsidRDefault="00C7528F" w:rsidP="00C33EB3">
      <w:pPr>
        <w:pStyle w:val="30"/>
        <w:rPr>
          <w:rFonts w:hint="eastAsia"/>
        </w:rPr>
      </w:pPr>
      <w:r>
        <w:rPr>
          <w:rFonts w:hint="eastAsia"/>
        </w:rPr>
        <w:t>点击</w:t>
      </w:r>
      <w:r>
        <w:t xml:space="preserve"> SQL</w:t>
      </w:r>
      <w:r>
        <w:t>窗口</w:t>
      </w:r>
      <w:r>
        <w:t xml:space="preserve"> </w:t>
      </w:r>
      <w:r>
        <w:t>，打开</w:t>
      </w:r>
      <w:r>
        <w:t>SQL</w:t>
      </w:r>
      <w:r>
        <w:t>窗口页面。</w:t>
      </w:r>
    </w:p>
    <w:p w14:paraId="26CEC264" w14:textId="00470F4E" w:rsidR="00EB72F5" w:rsidRDefault="00C7528F" w:rsidP="00C33EB3">
      <w:pPr>
        <w:pStyle w:val="30"/>
        <w:rPr>
          <w:rFonts w:hint="eastAsia"/>
        </w:rPr>
      </w:pPr>
      <w:r>
        <w:rPr>
          <w:rFonts w:hint="eastAsia"/>
        </w:rPr>
        <w:t>清空</w:t>
      </w:r>
      <w:r>
        <w:t>SQL</w:t>
      </w:r>
      <w:r>
        <w:t>语句窗口中的信息，复制如下信息并输入该窗口中，然后点击</w:t>
      </w:r>
      <w:r>
        <w:t xml:space="preserve"> </w:t>
      </w:r>
      <w:r>
        <w:t>执行</w:t>
      </w:r>
      <w:r>
        <w:t>SQL(F8</w:t>
      </w:r>
      <w:r>
        <w:t>）</w:t>
      </w:r>
      <w:r>
        <w:t xml:space="preserve"> </w:t>
      </w:r>
      <w:r>
        <w:t>。</w:t>
      </w:r>
    </w:p>
    <w:p w14:paraId="45021F5B" w14:textId="77777777" w:rsidR="000B2C7C" w:rsidRDefault="000B2C7C" w:rsidP="000B2C7C">
      <w:pPr>
        <w:pStyle w:val="2f2"/>
        <w:rPr>
          <w:rFonts w:hint="eastAsia"/>
        </w:rPr>
      </w:pPr>
      <w:r>
        <w:t xml:space="preserve">create table T_AUTHENTICATION_TOKEN ( AUT_ID_C </w:t>
      </w:r>
      <w:proofErr w:type="spellStart"/>
      <w:r>
        <w:t>varchar</w:t>
      </w:r>
      <w:proofErr w:type="spellEnd"/>
      <w:r>
        <w:t xml:space="preserve">(36) not null, AUT_IDUSER_C </w:t>
      </w:r>
      <w:proofErr w:type="spellStart"/>
      <w:r>
        <w:t>varchar</w:t>
      </w:r>
      <w:proofErr w:type="spellEnd"/>
      <w:r>
        <w:t xml:space="preserve">(36) not null, AUT_LONGLASTED_B </w:t>
      </w:r>
      <w:proofErr w:type="spellStart"/>
      <w:r>
        <w:t>bool</w:t>
      </w:r>
      <w:proofErr w:type="spellEnd"/>
      <w:r>
        <w:t xml:space="preserve"> not null, AUT_CREATIONDATE_D timestamp not null, AUT_LASTCONNECTIONDATE_D timestamp, AUT_IP_C </w:t>
      </w:r>
      <w:proofErr w:type="spellStart"/>
      <w:r>
        <w:t>varchar</w:t>
      </w:r>
      <w:proofErr w:type="spellEnd"/>
      <w:r>
        <w:t xml:space="preserve">(45), AUT_UA_C </w:t>
      </w:r>
      <w:proofErr w:type="spellStart"/>
      <w:r>
        <w:t>varchar</w:t>
      </w:r>
      <w:proofErr w:type="spellEnd"/>
      <w:r>
        <w:t>(1000), primary key (AUT_ID_C) );</w:t>
      </w:r>
    </w:p>
    <w:p w14:paraId="7D79B0E9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create</w:t>
      </w:r>
      <w:proofErr w:type="gramEnd"/>
      <w:r>
        <w:t xml:space="preserve"> table T_BASE_FUNCTION ( BAF_ID_C </w:t>
      </w:r>
      <w:proofErr w:type="spellStart"/>
      <w:r>
        <w:t>varchar</w:t>
      </w:r>
      <w:proofErr w:type="spellEnd"/>
      <w:r>
        <w:t>(20) not null, primary key (BAF_ID_C) );</w:t>
      </w:r>
    </w:p>
    <w:p w14:paraId="4084C618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create</w:t>
      </w:r>
      <w:proofErr w:type="gramEnd"/>
      <w:r>
        <w:t xml:space="preserve"> table T_FILE ( FIL_ID_C </w:t>
      </w:r>
      <w:proofErr w:type="spellStart"/>
      <w:r>
        <w:t>varchar</w:t>
      </w:r>
      <w:proofErr w:type="spellEnd"/>
      <w:r>
        <w:t xml:space="preserve">(36) not null, FIL_IDDOC_C </w:t>
      </w:r>
      <w:proofErr w:type="spellStart"/>
      <w:r>
        <w:t>varchar</w:t>
      </w:r>
      <w:proofErr w:type="spellEnd"/>
      <w:r>
        <w:t xml:space="preserve">(36), FIL_IDUSER_C </w:t>
      </w:r>
      <w:proofErr w:type="spellStart"/>
      <w:r>
        <w:t>varchar</w:t>
      </w:r>
      <w:proofErr w:type="spellEnd"/>
      <w:r>
        <w:t xml:space="preserve">(36) not null, FIL_MIMETYPE_C </w:t>
      </w:r>
      <w:proofErr w:type="spellStart"/>
      <w:r>
        <w:t>varchar</w:t>
      </w:r>
      <w:proofErr w:type="spellEnd"/>
      <w:r>
        <w:t xml:space="preserve">(100) not null, FIL_CREATEDATE_D timestamp, FIL_DELETEDATE_D timestamp, FIL_ORDER_N </w:t>
      </w:r>
      <w:proofErr w:type="spellStart"/>
      <w:r>
        <w:t>int</w:t>
      </w:r>
      <w:proofErr w:type="spellEnd"/>
      <w:r>
        <w:t>, FIL_CONTENT_C text, primary key (FIL_ID_C) );</w:t>
      </w:r>
    </w:p>
    <w:p w14:paraId="40B04C7A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create</w:t>
      </w:r>
      <w:proofErr w:type="gramEnd"/>
      <w:r>
        <w:t xml:space="preserve"> table T_CONFIG ( CFG_ID_C </w:t>
      </w:r>
      <w:proofErr w:type="spellStart"/>
      <w:r>
        <w:t>varchar</w:t>
      </w:r>
      <w:proofErr w:type="spellEnd"/>
      <w:r>
        <w:t xml:space="preserve">(50) not null, CFG_VALUE_C </w:t>
      </w:r>
      <w:proofErr w:type="spellStart"/>
      <w:r>
        <w:t>varchar</w:t>
      </w:r>
      <w:proofErr w:type="spellEnd"/>
      <w:r>
        <w:t>(250) not null, primary key (CFG_ID_C) );</w:t>
      </w:r>
    </w:p>
    <w:p w14:paraId="4672C248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create</w:t>
      </w:r>
      <w:proofErr w:type="gramEnd"/>
      <w:r>
        <w:t xml:space="preserve"> table T_LOCALE ( LOC_ID_C </w:t>
      </w:r>
      <w:proofErr w:type="spellStart"/>
      <w:r>
        <w:t>varchar</w:t>
      </w:r>
      <w:proofErr w:type="spellEnd"/>
      <w:r>
        <w:t>(10) not null, primary key (LOC_ID_C) );</w:t>
      </w:r>
    </w:p>
    <w:p w14:paraId="3B941574" w14:textId="77777777" w:rsidR="000B2C7C" w:rsidRDefault="000B2C7C" w:rsidP="000B2C7C">
      <w:pPr>
        <w:pStyle w:val="2f2"/>
        <w:rPr>
          <w:rFonts w:hint="eastAsia"/>
        </w:rPr>
      </w:pPr>
      <w:r>
        <w:t xml:space="preserve">   create table T_DOCUMENT ( DOC_ID_C </w:t>
      </w:r>
      <w:proofErr w:type="spellStart"/>
      <w:r>
        <w:t>varchar</w:t>
      </w:r>
      <w:proofErr w:type="spellEnd"/>
      <w:r>
        <w:t xml:space="preserve">(36) not null, DOC_IDUSER_C </w:t>
      </w:r>
      <w:proofErr w:type="spellStart"/>
      <w:r>
        <w:t>varchar</w:t>
      </w:r>
      <w:proofErr w:type="spellEnd"/>
      <w:r>
        <w:t xml:space="preserve">(36) not null, DOC_TITLE_C </w:t>
      </w:r>
      <w:proofErr w:type="spellStart"/>
      <w:r>
        <w:t>varchar</w:t>
      </w:r>
      <w:proofErr w:type="spellEnd"/>
      <w:r>
        <w:t xml:space="preserve">(100) not null, DOC_DESCRIPTION_C </w:t>
      </w:r>
      <w:proofErr w:type="spellStart"/>
      <w:r>
        <w:t>varchar</w:t>
      </w:r>
      <w:proofErr w:type="spellEnd"/>
      <w:r>
        <w:t xml:space="preserve">(4000), DOC_CREATEDATE_D timestamp, DOC_DELETEDATE_D timestamp, DOC_LANGUAGE_C </w:t>
      </w:r>
      <w:proofErr w:type="spellStart"/>
      <w:r>
        <w:t>varchar</w:t>
      </w:r>
      <w:proofErr w:type="spellEnd"/>
      <w:r>
        <w:t>(3) default '</w:t>
      </w:r>
      <w:proofErr w:type="spellStart"/>
      <w:r>
        <w:t>fra</w:t>
      </w:r>
      <w:proofErr w:type="spellEnd"/>
      <w:r>
        <w:t>' not null, primary key (DOC_ID_C) );</w:t>
      </w:r>
    </w:p>
    <w:p w14:paraId="3B07E00D" w14:textId="77777777" w:rsidR="000B2C7C" w:rsidRDefault="000B2C7C" w:rsidP="000B2C7C">
      <w:pPr>
        <w:pStyle w:val="2f2"/>
        <w:rPr>
          <w:rFonts w:hint="eastAsia"/>
        </w:rPr>
      </w:pPr>
      <w:r>
        <w:lastRenderedPageBreak/>
        <w:t xml:space="preserve">   create table T_USER ( USE_ID_C </w:t>
      </w:r>
      <w:proofErr w:type="spellStart"/>
      <w:r>
        <w:t>varchar</w:t>
      </w:r>
      <w:proofErr w:type="spellEnd"/>
      <w:r>
        <w:t xml:space="preserve">(36) not null, USE_IDLOCALE_C </w:t>
      </w:r>
      <w:proofErr w:type="spellStart"/>
      <w:r>
        <w:t>varchar</w:t>
      </w:r>
      <w:proofErr w:type="spellEnd"/>
      <w:r>
        <w:t xml:space="preserve">(10) not null, USE_IDROLE_C </w:t>
      </w:r>
      <w:proofErr w:type="spellStart"/>
      <w:r>
        <w:t>varchar</w:t>
      </w:r>
      <w:proofErr w:type="spellEnd"/>
      <w:r>
        <w:t xml:space="preserve">(36) not null, USE_USERNAME_C </w:t>
      </w:r>
      <w:proofErr w:type="spellStart"/>
      <w:r>
        <w:t>varchar</w:t>
      </w:r>
      <w:proofErr w:type="spellEnd"/>
      <w:r>
        <w:t xml:space="preserve">(50) not null, USE_PASSWORD_C </w:t>
      </w:r>
      <w:proofErr w:type="spellStart"/>
      <w:r>
        <w:t>varchar</w:t>
      </w:r>
      <w:proofErr w:type="spellEnd"/>
      <w:r>
        <w:t xml:space="preserve">(60) not null, USE_EMAIL_C </w:t>
      </w:r>
      <w:proofErr w:type="spellStart"/>
      <w:r>
        <w:t>varchar</w:t>
      </w:r>
      <w:proofErr w:type="spellEnd"/>
      <w:r>
        <w:t xml:space="preserve">(100) not null, USE_THEME_C </w:t>
      </w:r>
      <w:proofErr w:type="spellStart"/>
      <w:r>
        <w:t>varchar</w:t>
      </w:r>
      <w:proofErr w:type="spellEnd"/>
      <w:r>
        <w:t xml:space="preserve">(100) not null, USE_FIRSTCONNECTION_B </w:t>
      </w:r>
      <w:proofErr w:type="spellStart"/>
      <w:r>
        <w:t>bool</w:t>
      </w:r>
      <w:proofErr w:type="spellEnd"/>
      <w:r>
        <w:t xml:space="preserve"> not null, USE_CREATEDATE_D timestamp not null, USE_DELETEDATE_D timestamp, USE_PRIVATEKEY_C </w:t>
      </w:r>
      <w:proofErr w:type="spellStart"/>
      <w:r>
        <w:t>varchar</w:t>
      </w:r>
      <w:proofErr w:type="spellEnd"/>
      <w:r>
        <w:t>(100) default '' not null, primary key (USE_ID_C) );</w:t>
      </w:r>
    </w:p>
    <w:p w14:paraId="382B358E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create</w:t>
      </w:r>
      <w:proofErr w:type="gramEnd"/>
      <w:r>
        <w:t xml:space="preserve"> table T_ROLE ( ROL_ID_C </w:t>
      </w:r>
      <w:proofErr w:type="spellStart"/>
      <w:r>
        <w:t>varchar</w:t>
      </w:r>
      <w:proofErr w:type="spellEnd"/>
      <w:r>
        <w:t xml:space="preserve">(36) not null, ROL_NAME_C </w:t>
      </w:r>
      <w:proofErr w:type="spellStart"/>
      <w:r>
        <w:t>varchar</w:t>
      </w:r>
      <w:proofErr w:type="spellEnd"/>
      <w:r>
        <w:t>(36) not null, ROL_CREATEDATE_D timestamp not null, ROL_DELETEDATE_D timestamp, primary key (ROL_ID_C) );</w:t>
      </w:r>
    </w:p>
    <w:p w14:paraId="6CB25276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create</w:t>
      </w:r>
      <w:proofErr w:type="gramEnd"/>
      <w:r>
        <w:t xml:space="preserve"> table T_ROLE_BASE_FUNCTION ( RBF_ID_C </w:t>
      </w:r>
      <w:proofErr w:type="spellStart"/>
      <w:r>
        <w:t>varchar</w:t>
      </w:r>
      <w:proofErr w:type="spellEnd"/>
      <w:r>
        <w:t xml:space="preserve">(36) not null, RBF_IDROLE_C </w:t>
      </w:r>
      <w:proofErr w:type="spellStart"/>
      <w:r>
        <w:t>varchar</w:t>
      </w:r>
      <w:proofErr w:type="spellEnd"/>
      <w:r>
        <w:t xml:space="preserve">(36) not null, RBF_IDBASEFUNCTION_C </w:t>
      </w:r>
      <w:proofErr w:type="spellStart"/>
      <w:r>
        <w:t>varchar</w:t>
      </w:r>
      <w:proofErr w:type="spellEnd"/>
      <w:r>
        <w:t>(20) not null, RBF_CREATEDATE_D timestamp not null, RBF_DELETEDATE_D timestamp, primary key (RBF_ID_C) );</w:t>
      </w:r>
    </w:p>
    <w:p w14:paraId="10127CD2" w14:textId="77777777" w:rsidR="000B2C7C" w:rsidRDefault="000B2C7C" w:rsidP="000B2C7C">
      <w:pPr>
        <w:pStyle w:val="2f2"/>
        <w:rPr>
          <w:rFonts w:hint="eastAsia"/>
        </w:rPr>
      </w:pPr>
      <w:r>
        <w:t xml:space="preserve">   create table T_TAG ( TAG_ID_C </w:t>
      </w:r>
      <w:proofErr w:type="spellStart"/>
      <w:r>
        <w:t>varchar</w:t>
      </w:r>
      <w:proofErr w:type="spellEnd"/>
      <w:r>
        <w:t xml:space="preserve">(36) not null, TAG_IDUSER_C </w:t>
      </w:r>
      <w:proofErr w:type="spellStart"/>
      <w:r>
        <w:t>varchar</w:t>
      </w:r>
      <w:proofErr w:type="spellEnd"/>
      <w:r>
        <w:t xml:space="preserve">(36) not null, TAG_NAME_C </w:t>
      </w:r>
      <w:proofErr w:type="spellStart"/>
      <w:r>
        <w:t>varchar</w:t>
      </w:r>
      <w:proofErr w:type="spellEnd"/>
      <w:r>
        <w:t xml:space="preserve">(36) not null, TAG_CREATEDATE_D timestamp, TAG_DELETEDATE_D timestamp, TAG_COLOR_C </w:t>
      </w:r>
      <w:proofErr w:type="spellStart"/>
      <w:r>
        <w:t>varchar</w:t>
      </w:r>
      <w:proofErr w:type="spellEnd"/>
      <w:r>
        <w:t>(7) default '#3a87ad' not null, primary key (TAG_ID_C) );</w:t>
      </w:r>
    </w:p>
    <w:p w14:paraId="304B32D2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create</w:t>
      </w:r>
      <w:proofErr w:type="gramEnd"/>
      <w:r>
        <w:t xml:space="preserve"> table T_DOCUMENT_TAG ( DOT_ID_C </w:t>
      </w:r>
      <w:proofErr w:type="spellStart"/>
      <w:r>
        <w:t>varchar</w:t>
      </w:r>
      <w:proofErr w:type="spellEnd"/>
      <w:r>
        <w:t xml:space="preserve">(36) not null, DOT_IDDOCUMENT_C </w:t>
      </w:r>
      <w:proofErr w:type="spellStart"/>
      <w:r>
        <w:t>varchar</w:t>
      </w:r>
      <w:proofErr w:type="spellEnd"/>
      <w:r>
        <w:t xml:space="preserve">(36) not null, DOT_IDTAG_C </w:t>
      </w:r>
      <w:proofErr w:type="spellStart"/>
      <w:r>
        <w:t>varchar</w:t>
      </w:r>
      <w:proofErr w:type="spellEnd"/>
      <w:r>
        <w:t>(36) not null, DOT_DELETEDATE_D timestamp, primary key (DOT_ID_C) );</w:t>
      </w:r>
    </w:p>
    <w:p w14:paraId="4FE97469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create</w:t>
      </w:r>
      <w:proofErr w:type="gramEnd"/>
      <w:r>
        <w:t xml:space="preserve"> table T_ACL ( ACL_ID_C </w:t>
      </w:r>
      <w:proofErr w:type="spellStart"/>
      <w:r>
        <w:t>varchar</w:t>
      </w:r>
      <w:proofErr w:type="spellEnd"/>
      <w:r>
        <w:t xml:space="preserve">(36) not null, ACL_PERM_C </w:t>
      </w:r>
      <w:proofErr w:type="spellStart"/>
      <w:r>
        <w:t>varchar</w:t>
      </w:r>
      <w:proofErr w:type="spellEnd"/>
      <w:r>
        <w:t xml:space="preserve">(30) not null, ACL_SOURCEID_C </w:t>
      </w:r>
      <w:proofErr w:type="spellStart"/>
      <w:r>
        <w:t>varchar</w:t>
      </w:r>
      <w:proofErr w:type="spellEnd"/>
      <w:r>
        <w:t xml:space="preserve">(36) not null, ACL_TARGETID_C </w:t>
      </w:r>
      <w:proofErr w:type="spellStart"/>
      <w:r>
        <w:t>varchar</w:t>
      </w:r>
      <w:proofErr w:type="spellEnd"/>
      <w:r>
        <w:t>(36) not null, ACL_DELETEDATE_D timestamp, primary key (ACL_ID_C) );</w:t>
      </w:r>
    </w:p>
    <w:p w14:paraId="4A23BCFB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create</w:t>
      </w:r>
      <w:proofErr w:type="gramEnd"/>
      <w:r>
        <w:t xml:space="preserve"> table T_SHARE ( SHA_ID_C </w:t>
      </w:r>
      <w:proofErr w:type="spellStart"/>
      <w:r>
        <w:t>varchar</w:t>
      </w:r>
      <w:proofErr w:type="spellEnd"/>
      <w:r>
        <w:t xml:space="preserve">(36) not null, SHA_NAME_C </w:t>
      </w:r>
      <w:proofErr w:type="spellStart"/>
      <w:r>
        <w:t>varchar</w:t>
      </w:r>
      <w:proofErr w:type="spellEnd"/>
      <w:r>
        <w:t>(36), SHA_CREATEDATE_D timestamp, SHA_DELETEDATE_D timestamp, primary key (SHA_ID_C) );</w:t>
      </w:r>
    </w:p>
    <w:p w14:paraId="5815C50B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create</w:t>
      </w:r>
      <w:proofErr w:type="gramEnd"/>
      <w:r>
        <w:t xml:space="preserve"> table T_AUDIT_LOG ( LOG_ID_C </w:t>
      </w:r>
      <w:proofErr w:type="spellStart"/>
      <w:r>
        <w:t>varchar</w:t>
      </w:r>
      <w:proofErr w:type="spellEnd"/>
      <w:r>
        <w:t xml:space="preserve">(36) not null, LOG_IDENTITY_C </w:t>
      </w:r>
      <w:proofErr w:type="spellStart"/>
      <w:r>
        <w:t>varchar</w:t>
      </w:r>
      <w:proofErr w:type="spellEnd"/>
      <w:r>
        <w:t xml:space="preserve">(36) not null, LOG_CLASSENTITY_C </w:t>
      </w:r>
      <w:proofErr w:type="spellStart"/>
      <w:r>
        <w:t>varchar</w:t>
      </w:r>
      <w:proofErr w:type="spellEnd"/>
      <w:r>
        <w:t xml:space="preserve">(50) not null, LOG_TYPE_C </w:t>
      </w:r>
      <w:proofErr w:type="spellStart"/>
      <w:r>
        <w:t>varchar</w:t>
      </w:r>
      <w:proofErr w:type="spellEnd"/>
      <w:r>
        <w:t xml:space="preserve">(50) not null, LOG_MESSAGE_C </w:t>
      </w:r>
      <w:proofErr w:type="spellStart"/>
      <w:r>
        <w:t>varchar</w:t>
      </w:r>
      <w:proofErr w:type="spellEnd"/>
      <w:r>
        <w:t>(1000), LOG_CREATEDATE_D timestamp, primary key (LOG_ID_C) );</w:t>
      </w:r>
    </w:p>
    <w:p w14:paraId="56352B5C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</w:p>
    <w:p w14:paraId="50CD45A2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alter</w:t>
      </w:r>
      <w:proofErr w:type="gramEnd"/>
      <w:r>
        <w:t xml:space="preserve"> table T_AUTHENTICATION_TOKEN add constraint FK_AUT_IDUSER_C foreign key (AUT_IDUSER_C) references T_USER (USE_ID_C) on delete restrict on update restrict;</w:t>
      </w:r>
    </w:p>
    <w:p w14:paraId="6DF53031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alter</w:t>
      </w:r>
      <w:proofErr w:type="gramEnd"/>
      <w:r>
        <w:t xml:space="preserve"> table T_DOCUMENT add constraint FK_DOC_IDUSER_C foreign key (DOC_IDUSER_C) references T_USER (USE_ID_C) on delete restrict on update restrict;</w:t>
      </w:r>
    </w:p>
    <w:p w14:paraId="7246A78E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alter</w:t>
      </w:r>
      <w:proofErr w:type="gramEnd"/>
      <w:r>
        <w:t xml:space="preserve"> table T_FILE add constraint FK_FIL_IDDOC_C foreign key (FIL_IDDOC_C) references T_DOCUMENT (DOC_ID_C) on delete restrict on update restrict;</w:t>
      </w:r>
    </w:p>
    <w:p w14:paraId="1B96F830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alter</w:t>
      </w:r>
      <w:proofErr w:type="gramEnd"/>
      <w:r>
        <w:t xml:space="preserve"> table T_FILE add constraint FK_FIL_IDUSER_C foreign key (FIL_IDUSER_C) references T_USER (USE_ID_C) on delete restrict on update restrict;</w:t>
      </w:r>
    </w:p>
    <w:p w14:paraId="09BBF7D2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alter</w:t>
      </w:r>
      <w:proofErr w:type="gramEnd"/>
      <w:r>
        <w:t xml:space="preserve"> table T_USER add constraint FK_USE_IDLOCALE_C foreign key (USE_IDLOCALE_C) references T_LOCALE (LOC_ID_C) on delete restrict on update restrict;</w:t>
      </w:r>
    </w:p>
    <w:p w14:paraId="0B1EF77A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alter</w:t>
      </w:r>
      <w:proofErr w:type="gramEnd"/>
      <w:r>
        <w:t xml:space="preserve"> table T_USER add constraint FK_USE_IDROLE_C foreign key (USE_IDROLE_C) references T_ROLE (ROL_ID_C) on delete restrict on update restrict;</w:t>
      </w:r>
    </w:p>
    <w:p w14:paraId="3E08C209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alter</w:t>
      </w:r>
      <w:proofErr w:type="gramEnd"/>
      <w:r>
        <w:t xml:space="preserve"> table T_TAG add constraint FK_TAG_IDUSER_C foreign key (TAG_IDUSER_C) references T_USER (USE_ID_C) on delete restrict on update restrict;</w:t>
      </w:r>
    </w:p>
    <w:p w14:paraId="7108AE61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alter</w:t>
      </w:r>
      <w:proofErr w:type="gramEnd"/>
      <w:r>
        <w:t xml:space="preserve"> table T_DOCUMENT_TAG add constraint FK_DOT_IDDOCUMENT_C foreign key (DOT_IDDOCUMENT_C) references T_DOCUMENT (DOC_ID_C) on delete restrict on update restrict;</w:t>
      </w:r>
    </w:p>
    <w:p w14:paraId="7516BAA4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alter</w:t>
      </w:r>
      <w:proofErr w:type="gramEnd"/>
      <w:r>
        <w:t xml:space="preserve"> table T_DOCUMENT_TAG add constraint FK_DOT_IDTAG_C foreign key (DOT_IDTAG_C) references T_TAG (TAG_ID_C) on delete restrict on update restrict;</w:t>
      </w:r>
    </w:p>
    <w:p w14:paraId="04032C14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alter</w:t>
      </w:r>
      <w:proofErr w:type="gramEnd"/>
      <w:r>
        <w:t xml:space="preserve"> table T_ROLE_BASE_FUNCTION add constraint FK_RBF_IDROLE_C foreign key (RBF_IDROLE_C) references T_ROLE (ROL_ID_C) on delete restrict on update restrict;</w:t>
      </w:r>
    </w:p>
    <w:p w14:paraId="08BEB08B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alter</w:t>
      </w:r>
      <w:proofErr w:type="gramEnd"/>
      <w:r>
        <w:t xml:space="preserve"> table T_ROLE_BASE_FUNCTION add constraint FK_RBF_IDBASEFUNCTION_C foreign key (RBF_IDBASEFUNCTION_C) references T_BASE_FUNCTION (BAF_ID_C) on delete restrict on update restrict;</w:t>
      </w:r>
    </w:p>
    <w:p w14:paraId="16877D98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</w:p>
    <w:p w14:paraId="66E9F36D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create</w:t>
      </w:r>
      <w:proofErr w:type="gramEnd"/>
      <w:r>
        <w:t xml:space="preserve"> index IDX_DOC_TITLE_C on T_DOCUMENT (DOC_TITLE_C);</w:t>
      </w:r>
    </w:p>
    <w:p w14:paraId="382C9A2E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create</w:t>
      </w:r>
      <w:proofErr w:type="gramEnd"/>
      <w:r>
        <w:t xml:space="preserve"> index IDX_DOC_CREATEDATE_D on T_DOCUMENT (DOC_CREATEDATE_D);</w:t>
      </w:r>
    </w:p>
    <w:p w14:paraId="22239AAC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create</w:t>
      </w:r>
      <w:proofErr w:type="gramEnd"/>
      <w:r>
        <w:t xml:space="preserve"> index IDX_DOC_LANGUAGE_C on T_DOCUMENT (DOC_LANGUAGE_C);</w:t>
      </w:r>
    </w:p>
    <w:p w14:paraId="4AF188A8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create</w:t>
      </w:r>
      <w:proofErr w:type="gramEnd"/>
      <w:r>
        <w:t xml:space="preserve"> index IDX_ACL_SOURCEID_C on T_ACL (ACL_SOURCEID_C);</w:t>
      </w:r>
    </w:p>
    <w:p w14:paraId="2F147C82" w14:textId="77777777" w:rsidR="000B2C7C" w:rsidRDefault="000B2C7C" w:rsidP="000B2C7C">
      <w:pPr>
        <w:pStyle w:val="2f2"/>
        <w:rPr>
          <w:rFonts w:hint="eastAsia"/>
        </w:rPr>
      </w:pPr>
      <w:r>
        <w:lastRenderedPageBreak/>
        <w:t xml:space="preserve">   </w:t>
      </w:r>
      <w:proofErr w:type="gramStart"/>
      <w:r>
        <w:t>create</w:t>
      </w:r>
      <w:proofErr w:type="gramEnd"/>
      <w:r>
        <w:t xml:space="preserve"> index IDX_ACL_TARGETID_C on T_ACL (ACL_TARGETID_C);</w:t>
      </w:r>
    </w:p>
    <w:p w14:paraId="3FF95B26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create</w:t>
      </w:r>
      <w:proofErr w:type="gramEnd"/>
      <w:r>
        <w:t xml:space="preserve"> index IDX_LOG_IDENTITY_C on T_AUDIT_LOG (LOG_IDENTITY_C);</w:t>
      </w:r>
    </w:p>
    <w:p w14:paraId="5C2A8510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</w:p>
    <w:p w14:paraId="663FA2DB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T_CONFIG(CFG_ID_C, CFG_VALUE_C) values('DB_VERSION', '0');</w:t>
      </w:r>
    </w:p>
    <w:p w14:paraId="3257A8EA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T_CONFIG(CFG_ID_C, CFG_VALUE_C) values('LUCENE_DIRECTORY_STORAGE', 'FILE');</w:t>
      </w:r>
    </w:p>
    <w:p w14:paraId="67F7EE6D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T_BASE_FUNCTION(BAF_ID_C) values('ADMIN');</w:t>
      </w:r>
    </w:p>
    <w:p w14:paraId="2D82A823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T_LOCALE(LOC_ID_C) values('en');</w:t>
      </w:r>
    </w:p>
    <w:p w14:paraId="087906B5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T_LOCALE(LOC_ID_C) values('</w:t>
      </w:r>
      <w:proofErr w:type="spellStart"/>
      <w:r>
        <w:t>fr</w:t>
      </w:r>
      <w:proofErr w:type="spellEnd"/>
      <w:r>
        <w:t>');</w:t>
      </w:r>
    </w:p>
    <w:p w14:paraId="260305E1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T_ROLE(ROL_ID_C, ROL_NAME_C, ROL_CREATEDATE_D) values('admin', 'Admin', NOW());</w:t>
      </w:r>
    </w:p>
    <w:p w14:paraId="5D053E16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T_ROLE(ROL_ID_C, ROL_NAME_C, ROL_CREATEDATE_D) values('user', 'User', NOW());</w:t>
      </w:r>
    </w:p>
    <w:p w14:paraId="2D2BB86C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T_ROLE_BASE_FUNCTION(RBF_ID_C, RBF_IDROLE_C, RBF_IDBASEFUNCTION_C, RBF_CREATEDATE_D) values('</w:t>
      </w:r>
      <w:proofErr w:type="spellStart"/>
      <w:r>
        <w:t>admin_ADMIN</w:t>
      </w:r>
      <w:proofErr w:type="spellEnd"/>
      <w:r>
        <w:t>', 'admin', 'ADMIN', NOW());</w:t>
      </w:r>
    </w:p>
    <w:p w14:paraId="014EC654" w14:textId="77777777" w:rsidR="000B2C7C" w:rsidRDefault="000B2C7C" w:rsidP="000B2C7C">
      <w:pPr>
        <w:pStyle w:val="2f2"/>
        <w:rPr>
          <w:rFonts w:hint="eastAsia"/>
        </w:rPr>
      </w:pPr>
      <w:r>
        <w:t xml:space="preserve">   insert into T_USER(USE_ID_C, USE_IDLOCALE_C, USE_IDROLE_C, USE_USERNAME_C, USE_PASSWORD_C, USE_EMAIL_C, USE_THEME_C, USE_FIRSTCONNECTION_B, USE_CREATEDATE_D, USE_PRIVATEKEY_C) values('admin', 'en', 'admin', 'admin', '$2a$05$6Ny3TjrW3aVAL1or2SlcR.fhuDgPKp5jp.P9fBXwVNePgeLqb4i3C', '</w:t>
      </w:r>
      <w:proofErr w:type="spellStart"/>
      <w:r>
        <w:t>admin@localhost</w:t>
      </w:r>
      <w:proofErr w:type="spellEnd"/>
      <w:r>
        <w:t>', '</w:t>
      </w:r>
      <w:proofErr w:type="spellStart"/>
      <w:r>
        <w:t>default.less</w:t>
      </w:r>
      <w:proofErr w:type="spellEnd"/>
      <w:r>
        <w:t>', true, NOW(), '</w:t>
      </w:r>
      <w:proofErr w:type="spellStart"/>
      <w:r>
        <w:t>AdminPk</w:t>
      </w:r>
      <w:proofErr w:type="spellEnd"/>
      <w:r>
        <w:t>');</w:t>
      </w:r>
    </w:p>
    <w:p w14:paraId="461B35BE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alter</w:t>
      </w:r>
      <w:proofErr w:type="gramEnd"/>
      <w:r>
        <w:t xml:space="preserve"> table T_USER drop column USE_IDLOCALE_C;</w:t>
      </w:r>
    </w:p>
    <w:p w14:paraId="1CE9A0D4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alter</w:t>
      </w:r>
      <w:proofErr w:type="gramEnd"/>
      <w:r>
        <w:t xml:space="preserve"> table T_USER drop column USE_THEME_C;</w:t>
      </w:r>
    </w:p>
    <w:p w14:paraId="49CBAC0C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alter</w:t>
      </w:r>
      <w:proofErr w:type="gramEnd"/>
      <w:r>
        <w:t xml:space="preserve"> table T_USER drop column USE_FIRSTCONNECTION_B;</w:t>
      </w:r>
    </w:p>
    <w:p w14:paraId="259429B1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drop</w:t>
      </w:r>
      <w:proofErr w:type="gramEnd"/>
      <w:r>
        <w:t xml:space="preserve"> table T_LOCALE;</w:t>
      </w:r>
    </w:p>
    <w:p w14:paraId="40104344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update</w:t>
      </w:r>
      <w:proofErr w:type="gramEnd"/>
      <w:r>
        <w:t xml:space="preserve"> T_CONFIG set CFG_VALUE_C = '1' where CFG_ID_C = 'DB_VERSION';</w:t>
      </w:r>
    </w:p>
    <w:p w14:paraId="4AF16AFC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alter</w:t>
      </w:r>
      <w:proofErr w:type="gramEnd"/>
      <w:r>
        <w:t xml:space="preserve"> table T_TAG add column TAG_IDPARENT_C </w:t>
      </w:r>
      <w:proofErr w:type="spellStart"/>
      <w:r>
        <w:t>varchar</w:t>
      </w:r>
      <w:proofErr w:type="spellEnd"/>
      <w:r>
        <w:t>(36);</w:t>
      </w:r>
    </w:p>
    <w:p w14:paraId="2AA212E0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update</w:t>
      </w:r>
      <w:proofErr w:type="gramEnd"/>
      <w:r>
        <w:t xml:space="preserve"> T_CONFIG set CFG_VALUE_C = '2' where CFG_ID_C = 'DB_VERSION';</w:t>
      </w:r>
    </w:p>
    <w:p w14:paraId="26BAE03C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create</w:t>
      </w:r>
      <w:proofErr w:type="gramEnd"/>
      <w:r>
        <w:t xml:space="preserve"> table T_COMMENT ( COM_ID_C </w:t>
      </w:r>
      <w:proofErr w:type="spellStart"/>
      <w:r>
        <w:t>varchar</w:t>
      </w:r>
      <w:proofErr w:type="spellEnd"/>
      <w:r>
        <w:t xml:space="preserve">(36) not null, COM_IDDOC_C </w:t>
      </w:r>
      <w:proofErr w:type="spellStart"/>
      <w:r>
        <w:t>varchar</w:t>
      </w:r>
      <w:proofErr w:type="spellEnd"/>
      <w:r>
        <w:t xml:space="preserve">(36) not null, COM_IDUSER_C </w:t>
      </w:r>
      <w:proofErr w:type="spellStart"/>
      <w:r>
        <w:t>varchar</w:t>
      </w:r>
      <w:proofErr w:type="spellEnd"/>
      <w:r>
        <w:t xml:space="preserve">(36) not null, COM_CONTENT_C </w:t>
      </w:r>
      <w:proofErr w:type="spellStart"/>
      <w:r>
        <w:t>varchar</w:t>
      </w:r>
      <w:proofErr w:type="spellEnd"/>
      <w:r>
        <w:t>(4000) not null, COM_CREATEDATE_D timestamp, COM_DELETEDATE_D timestamp, primary key (COM_ID_C) );</w:t>
      </w:r>
    </w:p>
    <w:p w14:paraId="6A3934DC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alter</w:t>
      </w:r>
      <w:proofErr w:type="gramEnd"/>
      <w:r>
        <w:t xml:space="preserve"> table T_COMMENT add constraint FK_COM_IDDOC_C foreign key (COM_IDDOC_C) references T_DOCUMENT (DOC_ID_C) on delete restrict on update restrict;</w:t>
      </w:r>
    </w:p>
    <w:p w14:paraId="2FADDEAC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alter</w:t>
      </w:r>
      <w:proofErr w:type="gramEnd"/>
      <w:r>
        <w:t xml:space="preserve"> table T_COMMENT add constraint FK_COM_IDUSER_C foreign key (COM_IDUSER_C) references T_USER (USE_ID_C) on delete restrict on update restrict;</w:t>
      </w:r>
    </w:p>
    <w:p w14:paraId="3C4444E6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update</w:t>
      </w:r>
      <w:proofErr w:type="gramEnd"/>
      <w:r>
        <w:t xml:space="preserve"> T_CONFIG set CFG_VALUE_C = '3' where CFG_ID_C = 'DB_VERSION';</w:t>
      </w:r>
    </w:p>
    <w:p w14:paraId="22141249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alter</w:t>
      </w:r>
      <w:proofErr w:type="gramEnd"/>
      <w:r>
        <w:t xml:space="preserve"> table T_USER add column USE_STORAGEQUOTA_N </w:t>
      </w:r>
      <w:proofErr w:type="spellStart"/>
      <w:r>
        <w:t>bigint</w:t>
      </w:r>
      <w:proofErr w:type="spellEnd"/>
      <w:r>
        <w:t xml:space="preserve"> not null default 10000000000;</w:t>
      </w:r>
    </w:p>
    <w:p w14:paraId="770E2F1E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alter</w:t>
      </w:r>
      <w:proofErr w:type="gramEnd"/>
      <w:r>
        <w:t xml:space="preserve"> table T_USER add column USE_STORAGECURRENT_N </w:t>
      </w:r>
      <w:proofErr w:type="spellStart"/>
      <w:r>
        <w:t>bigint</w:t>
      </w:r>
      <w:proofErr w:type="spellEnd"/>
      <w:r>
        <w:t xml:space="preserve"> not null default 0;</w:t>
      </w:r>
    </w:p>
    <w:p w14:paraId="76327F5E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update</w:t>
      </w:r>
      <w:proofErr w:type="gramEnd"/>
      <w:r>
        <w:t xml:space="preserve"> T_CONFIG set CFG_VALUE_C = '4' where CFG_ID_C = 'DB_VERSION';</w:t>
      </w:r>
    </w:p>
    <w:p w14:paraId="0A4D2187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alter</w:t>
      </w:r>
      <w:proofErr w:type="gramEnd"/>
      <w:r>
        <w:t xml:space="preserve"> table T_FILE alter column FIL_IDUSER_C set not null;</w:t>
      </w:r>
    </w:p>
    <w:p w14:paraId="4C0BEC91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update</w:t>
      </w:r>
      <w:proofErr w:type="gramEnd"/>
      <w:r>
        <w:t xml:space="preserve"> T_CONFIG set CFG_VALUE_C = '5' where CFG_ID_C = 'DB_VERSION';</w:t>
      </w:r>
    </w:p>
    <w:p w14:paraId="007F5D2F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alter</w:t>
      </w:r>
      <w:proofErr w:type="gramEnd"/>
      <w:r>
        <w:t xml:space="preserve"> table T_DOCUMENT add column DOC_SUBJECT_C </w:t>
      </w:r>
      <w:proofErr w:type="spellStart"/>
      <w:r>
        <w:t>varchar</w:t>
      </w:r>
      <w:proofErr w:type="spellEnd"/>
      <w:r>
        <w:t>(500);</w:t>
      </w:r>
    </w:p>
    <w:p w14:paraId="312673C5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alter</w:t>
      </w:r>
      <w:proofErr w:type="gramEnd"/>
      <w:r>
        <w:t xml:space="preserve"> table T_DOCUMENT add column DOC_IDENTIFIER_C </w:t>
      </w:r>
      <w:proofErr w:type="spellStart"/>
      <w:r>
        <w:t>varchar</w:t>
      </w:r>
      <w:proofErr w:type="spellEnd"/>
      <w:r>
        <w:t>(500);</w:t>
      </w:r>
    </w:p>
    <w:p w14:paraId="2B34200A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alter</w:t>
      </w:r>
      <w:proofErr w:type="gramEnd"/>
      <w:r>
        <w:t xml:space="preserve"> table T_DOCUMENT add column DOC_PUBLISHER_C </w:t>
      </w:r>
      <w:proofErr w:type="spellStart"/>
      <w:r>
        <w:t>varchar</w:t>
      </w:r>
      <w:proofErr w:type="spellEnd"/>
      <w:r>
        <w:t>(500);</w:t>
      </w:r>
    </w:p>
    <w:p w14:paraId="09BDEBF3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alter</w:t>
      </w:r>
      <w:proofErr w:type="gramEnd"/>
      <w:r>
        <w:t xml:space="preserve"> table T_DOCUMENT add column DOC_FORMAT_C </w:t>
      </w:r>
      <w:proofErr w:type="spellStart"/>
      <w:r>
        <w:t>varchar</w:t>
      </w:r>
      <w:proofErr w:type="spellEnd"/>
      <w:r>
        <w:t>(500);</w:t>
      </w:r>
    </w:p>
    <w:p w14:paraId="56118FF9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alter</w:t>
      </w:r>
      <w:proofErr w:type="gramEnd"/>
      <w:r>
        <w:t xml:space="preserve"> table T_DOCUMENT add column DOC_SOURCE_C </w:t>
      </w:r>
      <w:proofErr w:type="spellStart"/>
      <w:r>
        <w:t>varchar</w:t>
      </w:r>
      <w:proofErr w:type="spellEnd"/>
      <w:r>
        <w:t>(500);</w:t>
      </w:r>
    </w:p>
    <w:p w14:paraId="7ACD189C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alter</w:t>
      </w:r>
      <w:proofErr w:type="gramEnd"/>
      <w:r>
        <w:t xml:space="preserve"> table T_DOCUMENT add column DOC_TYPE_C </w:t>
      </w:r>
      <w:proofErr w:type="spellStart"/>
      <w:r>
        <w:t>varchar</w:t>
      </w:r>
      <w:proofErr w:type="spellEnd"/>
      <w:r>
        <w:t>(500);</w:t>
      </w:r>
    </w:p>
    <w:p w14:paraId="29361667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alter</w:t>
      </w:r>
      <w:proofErr w:type="gramEnd"/>
      <w:r>
        <w:t xml:space="preserve"> table T_DOCUMENT add column DOC_COVERAGE_C </w:t>
      </w:r>
      <w:proofErr w:type="spellStart"/>
      <w:r>
        <w:t>varchar</w:t>
      </w:r>
      <w:proofErr w:type="spellEnd"/>
      <w:r>
        <w:t>(500);</w:t>
      </w:r>
    </w:p>
    <w:p w14:paraId="1B063F78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alter</w:t>
      </w:r>
      <w:proofErr w:type="gramEnd"/>
      <w:r>
        <w:t xml:space="preserve"> table T_DOCUMENT add column DOC_RIGHTS_C </w:t>
      </w:r>
      <w:proofErr w:type="spellStart"/>
      <w:r>
        <w:t>varchar</w:t>
      </w:r>
      <w:proofErr w:type="spellEnd"/>
      <w:r>
        <w:t>(500);</w:t>
      </w:r>
    </w:p>
    <w:p w14:paraId="59BD8E19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alter</w:t>
      </w:r>
      <w:proofErr w:type="gramEnd"/>
      <w:r>
        <w:t xml:space="preserve"> table T_AUDIT_LOG add column LOG_IDUSER_C </w:t>
      </w:r>
      <w:proofErr w:type="spellStart"/>
      <w:r>
        <w:t>varchar</w:t>
      </w:r>
      <w:proofErr w:type="spellEnd"/>
      <w:r>
        <w:t>(36) not null default 'admin';</w:t>
      </w:r>
    </w:p>
    <w:p w14:paraId="58013510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</w:p>
    <w:p w14:paraId="415D9ACD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create</w:t>
      </w:r>
      <w:proofErr w:type="gramEnd"/>
      <w:r>
        <w:t xml:space="preserve"> table T_VOCABULARY ( VOC_ID_C </w:t>
      </w:r>
      <w:proofErr w:type="spellStart"/>
      <w:r>
        <w:t>varchar</w:t>
      </w:r>
      <w:proofErr w:type="spellEnd"/>
      <w:r>
        <w:t xml:space="preserve">(36) not null, VOC_NAME_C </w:t>
      </w:r>
      <w:proofErr w:type="spellStart"/>
      <w:r>
        <w:t>varchar</w:t>
      </w:r>
      <w:proofErr w:type="spellEnd"/>
      <w:r>
        <w:t xml:space="preserve">(50) not null, VOC_VALUE_C </w:t>
      </w:r>
      <w:proofErr w:type="spellStart"/>
      <w:r>
        <w:t>varchar</w:t>
      </w:r>
      <w:proofErr w:type="spellEnd"/>
      <w:r>
        <w:t xml:space="preserve">(500) not null, VOC_ORDER_N </w:t>
      </w:r>
      <w:proofErr w:type="spellStart"/>
      <w:r>
        <w:t>int</w:t>
      </w:r>
      <w:proofErr w:type="spellEnd"/>
      <w:r>
        <w:t xml:space="preserve"> not null, primary key (VOC_ID_C) );</w:t>
      </w:r>
    </w:p>
    <w:p w14:paraId="3F088B35" w14:textId="77777777" w:rsidR="000B2C7C" w:rsidRDefault="000B2C7C" w:rsidP="000B2C7C">
      <w:pPr>
        <w:pStyle w:val="2f2"/>
        <w:rPr>
          <w:rFonts w:hint="eastAsia"/>
        </w:rPr>
      </w:pPr>
      <w:r>
        <w:lastRenderedPageBreak/>
        <w:t xml:space="preserve">   </w:t>
      </w:r>
      <w:proofErr w:type="gramStart"/>
      <w:r>
        <w:t>create</w:t>
      </w:r>
      <w:proofErr w:type="gramEnd"/>
      <w:r>
        <w:t xml:space="preserve"> table T_CONTRIBUTOR ( CTR_ID_C </w:t>
      </w:r>
      <w:proofErr w:type="spellStart"/>
      <w:r>
        <w:t>varchar</w:t>
      </w:r>
      <w:proofErr w:type="spellEnd"/>
      <w:r>
        <w:t xml:space="preserve">(36) not null, CTR_IDUSER_C </w:t>
      </w:r>
      <w:proofErr w:type="spellStart"/>
      <w:r>
        <w:t>varchar</w:t>
      </w:r>
      <w:proofErr w:type="spellEnd"/>
      <w:r>
        <w:t xml:space="preserve">(36) not null, CTR_IDDOC_C </w:t>
      </w:r>
      <w:proofErr w:type="spellStart"/>
      <w:r>
        <w:t>varchar</w:t>
      </w:r>
      <w:proofErr w:type="spellEnd"/>
      <w:r>
        <w:t>(36) not null, primary key (CTR_ID_C) );</w:t>
      </w:r>
    </w:p>
    <w:p w14:paraId="45D136D6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</w:p>
    <w:p w14:paraId="06318DA2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values('type-collection', 'type', 'Collection', 0);</w:t>
      </w:r>
    </w:p>
    <w:p w14:paraId="361323D1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values('type-dataset', 'type', 'Dataset', 1);</w:t>
      </w:r>
    </w:p>
    <w:p w14:paraId="1751E9F6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values('type-event', 'type', 'Event', 2);</w:t>
      </w:r>
    </w:p>
    <w:p w14:paraId="3C893E76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values('type-image', 'type', 'Image', 3);</w:t>
      </w:r>
    </w:p>
    <w:p w14:paraId="782E0244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values('type-interactive-resource', 'type', 'Interactive Resource', 4);</w:t>
      </w:r>
    </w:p>
    <w:p w14:paraId="1819DCE6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values('type-moving-image', 'type', 'Moving Image', 5);</w:t>
      </w:r>
    </w:p>
    <w:p w14:paraId="333C1023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values('type-physical-object', 'type', 'Physical Object', 6);</w:t>
      </w:r>
    </w:p>
    <w:p w14:paraId="2243EB7A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values('type-service', 'type', 'Service', 7);</w:t>
      </w:r>
    </w:p>
    <w:p w14:paraId="22AD7C37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values('type-software', 'type', 'Software', 8);</w:t>
      </w:r>
    </w:p>
    <w:p w14:paraId="74831C19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values('type-sound', 'type', 'Sound', 9);</w:t>
      </w:r>
    </w:p>
    <w:p w14:paraId="64D9EE48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values('type-still-image', 'type', 'Still Image', 10);</w:t>
      </w:r>
    </w:p>
    <w:p w14:paraId="17971C19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values('type-text', 'type', 'Text', 11);</w:t>
      </w:r>
    </w:p>
    <w:p w14:paraId="1B1D99B1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</w:p>
    <w:p w14:paraId="599DCE07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afg</w:t>
      </w:r>
      <w:proofErr w:type="spellEnd"/>
      <w:r>
        <w:t>', 'coverage', 'Afghanistan', 0);</w:t>
      </w:r>
    </w:p>
    <w:p w14:paraId="15F5BB43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ala</w:t>
      </w:r>
      <w:proofErr w:type="spellEnd"/>
      <w:r>
        <w:t>', 'coverage', '</w:t>
      </w:r>
      <w:proofErr w:type="spellStart"/>
      <w:r>
        <w:t>Åland</w:t>
      </w:r>
      <w:proofErr w:type="spellEnd"/>
      <w:r>
        <w:t xml:space="preserve"> Islands', 1);</w:t>
      </w:r>
    </w:p>
    <w:p w14:paraId="0F1DAF37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alb</w:t>
      </w:r>
      <w:proofErr w:type="spellEnd"/>
      <w:r>
        <w:t>', 'coverage', 'Albania', 2);</w:t>
      </w:r>
    </w:p>
    <w:p w14:paraId="00D79B77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dza</w:t>
      </w:r>
      <w:proofErr w:type="spellEnd"/>
      <w:r>
        <w:t>', 'coverage', 'Algeria', 3);</w:t>
      </w:r>
    </w:p>
    <w:p w14:paraId="6A73C678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asm</w:t>
      </w:r>
      <w:proofErr w:type="spellEnd"/>
      <w:r>
        <w:t>', 'coverage', 'American Samoa', 4);</w:t>
      </w:r>
    </w:p>
    <w:p w14:paraId="7691EA2B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values('coverage-and', 'coverage', 'Andorra', 5);</w:t>
      </w:r>
    </w:p>
    <w:p w14:paraId="56D17399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values('coverage-ago', 'coverage', 'Angola', 6);</w:t>
      </w:r>
    </w:p>
    <w:p w14:paraId="3C4C97B6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aia</w:t>
      </w:r>
      <w:proofErr w:type="spellEnd"/>
      <w:r>
        <w:t>', 'coverage', 'Anguilla', 7);</w:t>
      </w:r>
    </w:p>
    <w:p w14:paraId="616506DE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ata</w:t>
      </w:r>
      <w:proofErr w:type="spellEnd"/>
      <w:r>
        <w:t>', 'coverage', 'Antarctica', 8);</w:t>
      </w:r>
    </w:p>
    <w:p w14:paraId="7BC5661C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atg</w:t>
      </w:r>
      <w:proofErr w:type="spellEnd"/>
      <w:r>
        <w:t>', 'coverage', 'Antigua and Barbuda', 9);</w:t>
      </w:r>
    </w:p>
    <w:p w14:paraId="5EEB3CDA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arg</w:t>
      </w:r>
      <w:proofErr w:type="spellEnd"/>
      <w:r>
        <w:t>', 'coverage', 'Argentina', 10);</w:t>
      </w:r>
    </w:p>
    <w:p w14:paraId="018A5AA1" w14:textId="77777777" w:rsidR="000B2C7C" w:rsidRDefault="000B2C7C" w:rsidP="000B2C7C">
      <w:pPr>
        <w:pStyle w:val="2f2"/>
        <w:rPr>
          <w:rFonts w:hint="eastAsia"/>
        </w:rPr>
      </w:pPr>
      <w:r>
        <w:lastRenderedPageBreak/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values('coverage-arm', 'coverage', 'Armenia', 11);</w:t>
      </w:r>
    </w:p>
    <w:p w14:paraId="33C38764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abw</w:t>
      </w:r>
      <w:proofErr w:type="spellEnd"/>
      <w:r>
        <w:t>', 'coverage', 'Aruba', 12);</w:t>
      </w:r>
    </w:p>
    <w:p w14:paraId="6F2DC3F2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aus</w:t>
      </w:r>
      <w:proofErr w:type="spellEnd"/>
      <w:r>
        <w:t>', 'coverage', 'Australia', 13);</w:t>
      </w:r>
    </w:p>
    <w:p w14:paraId="49C2FE3B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aut</w:t>
      </w:r>
      <w:proofErr w:type="spellEnd"/>
      <w:r>
        <w:t>', 'coverage', 'Austria', 14);</w:t>
      </w:r>
    </w:p>
    <w:p w14:paraId="58A00176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aze</w:t>
      </w:r>
      <w:proofErr w:type="spellEnd"/>
      <w:r>
        <w:t>', 'coverage', 'Azerbaijan', 15);</w:t>
      </w:r>
    </w:p>
    <w:p w14:paraId="0D64F884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bhs</w:t>
      </w:r>
      <w:proofErr w:type="spellEnd"/>
      <w:r>
        <w:t>', 'coverage', 'Bahamas', 16);</w:t>
      </w:r>
    </w:p>
    <w:p w14:paraId="759EA1F6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bhr</w:t>
      </w:r>
      <w:proofErr w:type="spellEnd"/>
      <w:r>
        <w:t>', 'coverage', 'Bahrain', 17);</w:t>
      </w:r>
    </w:p>
    <w:p w14:paraId="61B85B8B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bgd</w:t>
      </w:r>
      <w:proofErr w:type="spellEnd"/>
      <w:r>
        <w:t>', 'coverage', 'Bangladesh', 18);</w:t>
      </w:r>
    </w:p>
    <w:p w14:paraId="789CC307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values('coverage-brb', 'coverage', 'Barbados', 19);</w:t>
      </w:r>
    </w:p>
    <w:p w14:paraId="30F2D416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blr</w:t>
      </w:r>
      <w:proofErr w:type="spellEnd"/>
      <w:r>
        <w:t>', 'coverage', 'Belarus', 20);</w:t>
      </w:r>
    </w:p>
    <w:p w14:paraId="6EBF233C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bel</w:t>
      </w:r>
      <w:proofErr w:type="spellEnd"/>
      <w:r>
        <w:t>', 'coverage', 'Belgium', 21);</w:t>
      </w:r>
    </w:p>
    <w:p w14:paraId="35B7AD6F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blz</w:t>
      </w:r>
      <w:proofErr w:type="spellEnd"/>
      <w:r>
        <w:t>', 'coverage', 'Belize', 22);</w:t>
      </w:r>
    </w:p>
    <w:p w14:paraId="62853FE2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values('coverage-ben', 'coverage', 'Benin', 23);</w:t>
      </w:r>
    </w:p>
    <w:p w14:paraId="2CF0A2A9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bmu</w:t>
      </w:r>
      <w:proofErr w:type="spellEnd"/>
      <w:r>
        <w:t>', 'coverage', 'Bermuda', 24);</w:t>
      </w:r>
    </w:p>
    <w:p w14:paraId="269CF3E7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btn</w:t>
      </w:r>
      <w:proofErr w:type="spellEnd"/>
      <w:r>
        <w:t>', 'coverage', 'Bhutan', 25);</w:t>
      </w:r>
    </w:p>
    <w:p w14:paraId="6E45BBD5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bol</w:t>
      </w:r>
      <w:proofErr w:type="spellEnd"/>
      <w:r>
        <w:t>', 'coverage', 'Bolivia (</w:t>
      </w:r>
      <w:proofErr w:type="spellStart"/>
      <w:r>
        <w:t>Plurinational</w:t>
      </w:r>
      <w:proofErr w:type="spellEnd"/>
      <w:r>
        <w:t xml:space="preserve"> State of)', 26);</w:t>
      </w:r>
    </w:p>
    <w:p w14:paraId="0443CF32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bes</w:t>
      </w:r>
      <w:proofErr w:type="spellEnd"/>
      <w:r>
        <w:t xml:space="preserve">', 'coverage', 'Bonaire, </w:t>
      </w:r>
      <w:proofErr w:type="spellStart"/>
      <w:r>
        <w:t>Sint</w:t>
      </w:r>
      <w:proofErr w:type="spellEnd"/>
      <w:r>
        <w:t xml:space="preserve"> Eustatius and Saba', 27);</w:t>
      </w:r>
    </w:p>
    <w:p w14:paraId="38706B89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bih</w:t>
      </w:r>
      <w:proofErr w:type="spellEnd"/>
      <w:r>
        <w:t>', 'coverage', 'Bosnia and Herzegovina', 28);</w:t>
      </w:r>
    </w:p>
    <w:p w14:paraId="4BDA2D5A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bwa</w:t>
      </w:r>
      <w:proofErr w:type="spellEnd"/>
      <w:r>
        <w:t>', 'coverage', 'Botswana', 29);</w:t>
      </w:r>
    </w:p>
    <w:p w14:paraId="0C0AB395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bvt</w:t>
      </w:r>
      <w:proofErr w:type="spellEnd"/>
      <w:r>
        <w:t>', 'coverage', 'Bouvet Island', 30);</w:t>
      </w:r>
    </w:p>
    <w:p w14:paraId="11982576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values('coverage-bra', 'coverage', 'Brazil', 31);</w:t>
      </w:r>
    </w:p>
    <w:p w14:paraId="14E1DA8A" w14:textId="77777777" w:rsidR="000B2C7C" w:rsidRDefault="000B2C7C" w:rsidP="000B2C7C">
      <w:pPr>
        <w:pStyle w:val="2f2"/>
        <w:rPr>
          <w:rFonts w:hint="eastAsia"/>
        </w:rPr>
      </w:pPr>
      <w:r>
        <w:t xml:space="preserve">   insert into T_VOCABULARY(VOC_ID_C, VOC_NAME_C, VOC_VALUE_C, VOC_ORDER_N) values('coverage-</w:t>
      </w:r>
      <w:proofErr w:type="spellStart"/>
      <w:r>
        <w:t>iot</w:t>
      </w:r>
      <w:proofErr w:type="spellEnd"/>
      <w:r>
        <w:t>', 'coverage', 'British Indian Ocean Territory', 32);</w:t>
      </w:r>
    </w:p>
    <w:p w14:paraId="37899C3A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brn</w:t>
      </w:r>
      <w:proofErr w:type="spellEnd"/>
      <w:r>
        <w:t>', 'coverage', 'Brunei Darussalam', 33);</w:t>
      </w:r>
    </w:p>
    <w:p w14:paraId="353B2A79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bgr</w:t>
      </w:r>
      <w:proofErr w:type="spellEnd"/>
      <w:r>
        <w:t>', 'coverage', 'Bulgaria', 34);</w:t>
      </w:r>
    </w:p>
    <w:p w14:paraId="39D92FC9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bfa</w:t>
      </w:r>
      <w:proofErr w:type="spellEnd"/>
      <w:r>
        <w:t>', 'coverage', 'Burkina Faso', 35);</w:t>
      </w:r>
    </w:p>
    <w:p w14:paraId="5C0B04F7" w14:textId="77777777" w:rsidR="000B2C7C" w:rsidRDefault="000B2C7C" w:rsidP="000B2C7C">
      <w:pPr>
        <w:pStyle w:val="2f2"/>
        <w:rPr>
          <w:rFonts w:hint="eastAsia"/>
        </w:rPr>
      </w:pPr>
      <w:r>
        <w:lastRenderedPageBreak/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bdi</w:t>
      </w:r>
      <w:proofErr w:type="spellEnd"/>
      <w:r>
        <w:t>', 'coverage', 'Burundi', 36);</w:t>
      </w:r>
    </w:p>
    <w:p w14:paraId="2DCA547E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cpv</w:t>
      </w:r>
      <w:proofErr w:type="spellEnd"/>
      <w:r>
        <w:t>', 'coverage', 'Cabo Verde', 37);</w:t>
      </w:r>
    </w:p>
    <w:p w14:paraId="46183AAB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khm</w:t>
      </w:r>
      <w:proofErr w:type="spellEnd"/>
      <w:r>
        <w:t>', 'coverage', 'Cambodia', 38);</w:t>
      </w:r>
    </w:p>
    <w:p w14:paraId="2A8F843E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cmr</w:t>
      </w:r>
      <w:proofErr w:type="spellEnd"/>
      <w:r>
        <w:t>', 'coverage', 'Cameroon', 39);</w:t>
      </w:r>
    </w:p>
    <w:p w14:paraId="5ED11B5C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values('coverage-can', 'coverage', 'Canada', 40);</w:t>
      </w:r>
    </w:p>
    <w:p w14:paraId="17137449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cym</w:t>
      </w:r>
      <w:proofErr w:type="spellEnd"/>
      <w:r>
        <w:t>', 'coverage', 'Cayman Islands', 41);</w:t>
      </w:r>
    </w:p>
    <w:p w14:paraId="6060E285" w14:textId="77777777" w:rsidR="000B2C7C" w:rsidRDefault="000B2C7C" w:rsidP="000B2C7C">
      <w:pPr>
        <w:pStyle w:val="2f2"/>
        <w:rPr>
          <w:rFonts w:hint="eastAsia"/>
        </w:rPr>
      </w:pPr>
      <w:r>
        <w:t xml:space="preserve">   insert into T_VOCABULARY(VOC_ID_C, VOC_NAME_C, VOC_VALUE_C, VOC_ORDER_N) values('coverage-</w:t>
      </w:r>
      <w:proofErr w:type="spellStart"/>
      <w:r>
        <w:t>caf</w:t>
      </w:r>
      <w:proofErr w:type="spellEnd"/>
      <w:r>
        <w:t>', 'coverage', 'Central African Republic', 42);</w:t>
      </w:r>
    </w:p>
    <w:p w14:paraId="7FDEE586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tcd</w:t>
      </w:r>
      <w:proofErr w:type="spellEnd"/>
      <w:r>
        <w:t>', 'coverage', 'Chad', 43);</w:t>
      </w:r>
    </w:p>
    <w:p w14:paraId="25184463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chl</w:t>
      </w:r>
      <w:proofErr w:type="spellEnd"/>
      <w:r>
        <w:t>', 'coverage', 'Chile', 44);</w:t>
      </w:r>
    </w:p>
    <w:p w14:paraId="2F044370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chn</w:t>
      </w:r>
      <w:proofErr w:type="spellEnd"/>
      <w:r>
        <w:t>', 'coverage', 'China', 45);</w:t>
      </w:r>
    </w:p>
    <w:p w14:paraId="519BDF60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cxr</w:t>
      </w:r>
      <w:proofErr w:type="spellEnd"/>
      <w:r>
        <w:t>', 'coverage', 'Christmas Island', 46);</w:t>
      </w:r>
    </w:p>
    <w:p w14:paraId="63D54ED9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cck</w:t>
      </w:r>
      <w:proofErr w:type="spellEnd"/>
      <w:r>
        <w:t>', 'coverage', '</w:t>
      </w:r>
      <w:proofErr w:type="spellStart"/>
      <w:r>
        <w:t>Cocos</w:t>
      </w:r>
      <w:proofErr w:type="spellEnd"/>
      <w:r>
        <w:t xml:space="preserve"> (Keeling) Islands', 47);</w:t>
      </w:r>
    </w:p>
    <w:p w14:paraId="093EC708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values('coverage-col', 'coverage', 'Colombia', 48);</w:t>
      </w:r>
    </w:p>
    <w:p w14:paraId="48663C79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values('coverage-com', 'coverage', 'Comoros', 49);</w:t>
      </w:r>
    </w:p>
    <w:p w14:paraId="152ABB23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values('coverage-cog', 'coverage', 'Congo', 50);</w:t>
      </w:r>
    </w:p>
    <w:p w14:paraId="2359E4A4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values('coverage-cod', 'coverage', 'Congo (Democratic Republic of the)', 51);</w:t>
      </w:r>
    </w:p>
    <w:p w14:paraId="4AA52086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cok</w:t>
      </w:r>
      <w:proofErr w:type="spellEnd"/>
      <w:r>
        <w:t>', 'coverage', 'Cook Islands', 52);</w:t>
      </w:r>
    </w:p>
    <w:p w14:paraId="3BDD9051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values('coverage-cri', 'coverage', 'Costa Rica', 53);</w:t>
      </w:r>
    </w:p>
    <w:p w14:paraId="3DF652E3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values('coverage-civ', 'coverage', 'Côte d''</w:t>
      </w:r>
      <w:proofErr w:type="spellStart"/>
      <w:r>
        <w:t>Ivoire</w:t>
      </w:r>
      <w:proofErr w:type="spellEnd"/>
      <w:r>
        <w:t>', 54);</w:t>
      </w:r>
    </w:p>
    <w:p w14:paraId="2DD691AD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hrv</w:t>
      </w:r>
      <w:proofErr w:type="spellEnd"/>
      <w:r>
        <w:t>', 'coverage', 'Croatia', 55);</w:t>
      </w:r>
    </w:p>
    <w:p w14:paraId="1B9F7111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values('coverage-cub', 'coverage', 'Cuba', 56);</w:t>
      </w:r>
    </w:p>
    <w:p w14:paraId="4EC15D23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cuw</w:t>
      </w:r>
      <w:proofErr w:type="spellEnd"/>
      <w:r>
        <w:t>', 'coverage', '</w:t>
      </w:r>
      <w:proofErr w:type="spellStart"/>
      <w:r>
        <w:t>Curaçao</w:t>
      </w:r>
      <w:proofErr w:type="spellEnd"/>
      <w:r>
        <w:t>', 57);</w:t>
      </w:r>
    </w:p>
    <w:p w14:paraId="6B1ED7E3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cyp</w:t>
      </w:r>
      <w:proofErr w:type="spellEnd"/>
      <w:r>
        <w:t>', 'coverage', 'Cyprus', 58);</w:t>
      </w:r>
    </w:p>
    <w:p w14:paraId="194D06F2" w14:textId="77777777" w:rsidR="000B2C7C" w:rsidRDefault="000B2C7C" w:rsidP="000B2C7C">
      <w:pPr>
        <w:pStyle w:val="2f2"/>
        <w:rPr>
          <w:rFonts w:hint="eastAsia"/>
        </w:rPr>
      </w:pPr>
      <w:r>
        <w:t xml:space="preserve">   insert into T_VOCABULARY(VOC_ID_C, VOC_NAME_C, VOC_VALUE_C, VOC_ORDER_N) values('coverage-</w:t>
      </w:r>
      <w:proofErr w:type="spellStart"/>
      <w:r>
        <w:t>cze</w:t>
      </w:r>
      <w:proofErr w:type="spellEnd"/>
      <w:r>
        <w:t>', 'coverage', 'Czech Republic', 59);</w:t>
      </w:r>
    </w:p>
    <w:p w14:paraId="3B101F8C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dnk</w:t>
      </w:r>
      <w:proofErr w:type="spellEnd"/>
      <w:r>
        <w:t>', 'coverage', 'Denmark', 60);</w:t>
      </w:r>
    </w:p>
    <w:p w14:paraId="74970916" w14:textId="77777777" w:rsidR="000B2C7C" w:rsidRDefault="000B2C7C" w:rsidP="000B2C7C">
      <w:pPr>
        <w:pStyle w:val="2f2"/>
        <w:rPr>
          <w:rFonts w:hint="eastAsia"/>
        </w:rPr>
      </w:pPr>
      <w:r>
        <w:lastRenderedPageBreak/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dji</w:t>
      </w:r>
      <w:proofErr w:type="spellEnd"/>
      <w:r>
        <w:t>', 'coverage', 'Djibouti', 61);</w:t>
      </w:r>
    </w:p>
    <w:p w14:paraId="614478EB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dma</w:t>
      </w:r>
      <w:proofErr w:type="spellEnd"/>
      <w:r>
        <w:t>', 'coverage', 'Dominica', 62);</w:t>
      </w:r>
    </w:p>
    <w:p w14:paraId="1ADFA6D1" w14:textId="77777777" w:rsidR="000B2C7C" w:rsidRDefault="000B2C7C" w:rsidP="000B2C7C">
      <w:pPr>
        <w:pStyle w:val="2f2"/>
        <w:rPr>
          <w:rFonts w:hint="eastAsia"/>
        </w:rPr>
      </w:pPr>
      <w:r>
        <w:t xml:space="preserve">   insert into T_VOCABULARY(VOC_ID_C, VOC_NAME_C, VOC_VALUE_C, VOC_ORDER_N) values('coverage-</w:t>
      </w:r>
      <w:proofErr w:type="spellStart"/>
      <w:r>
        <w:t>dom</w:t>
      </w:r>
      <w:proofErr w:type="spellEnd"/>
      <w:r>
        <w:t>', 'coverage', 'Dominican Republic', 63);</w:t>
      </w:r>
    </w:p>
    <w:p w14:paraId="110F526E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ecu</w:t>
      </w:r>
      <w:proofErr w:type="spellEnd"/>
      <w:r>
        <w:t>', 'coverage', 'Ecuador', 64);</w:t>
      </w:r>
    </w:p>
    <w:p w14:paraId="13DA09C6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egy</w:t>
      </w:r>
      <w:proofErr w:type="spellEnd"/>
      <w:r>
        <w:t>', 'coverage', 'Egypt', 65);</w:t>
      </w:r>
    </w:p>
    <w:p w14:paraId="2EB5B32B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slv</w:t>
      </w:r>
      <w:proofErr w:type="spellEnd"/>
      <w:r>
        <w:t>', 'coverage', 'El Salvador', 66);</w:t>
      </w:r>
    </w:p>
    <w:p w14:paraId="0BA741FB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gnq</w:t>
      </w:r>
      <w:proofErr w:type="spellEnd"/>
      <w:r>
        <w:t>', 'coverage', 'Equatorial Guinea', 67);</w:t>
      </w:r>
    </w:p>
    <w:p w14:paraId="2A9AE6FE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eri</w:t>
      </w:r>
      <w:proofErr w:type="spellEnd"/>
      <w:r>
        <w:t>', 'coverage', 'Eritrea', 68);</w:t>
      </w:r>
    </w:p>
    <w:p w14:paraId="139C6994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est</w:t>
      </w:r>
      <w:proofErr w:type="spellEnd"/>
      <w:r>
        <w:t>', 'coverage', 'Estonia', 69);</w:t>
      </w:r>
    </w:p>
    <w:p w14:paraId="728B1B4B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values('coverage-eth', 'coverage', 'Ethiopia', 70);</w:t>
      </w:r>
    </w:p>
    <w:p w14:paraId="5DA305DA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flk</w:t>
      </w:r>
      <w:proofErr w:type="spellEnd"/>
      <w:r>
        <w:t>', 'coverage', 'Falkland Islands (Malvinas)', 71);</w:t>
      </w:r>
    </w:p>
    <w:p w14:paraId="522474E7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values('coverage-fro', 'coverage', 'Faroe Islands', 72);</w:t>
      </w:r>
    </w:p>
    <w:p w14:paraId="5BA5B3A8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fji</w:t>
      </w:r>
      <w:proofErr w:type="spellEnd"/>
      <w:r>
        <w:t>', 'coverage', 'Fiji', 73);</w:t>
      </w:r>
    </w:p>
    <w:p w14:paraId="7EEA29E4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values('coverage-fin', 'coverage', 'Finland', 74);</w:t>
      </w:r>
    </w:p>
    <w:p w14:paraId="78560550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fra</w:t>
      </w:r>
      <w:proofErr w:type="spellEnd"/>
      <w:r>
        <w:t>', 'coverage', 'France', 75);</w:t>
      </w:r>
    </w:p>
    <w:p w14:paraId="1716C713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guf</w:t>
      </w:r>
      <w:proofErr w:type="spellEnd"/>
      <w:r>
        <w:t>', 'coverage', 'French Guiana', 76);</w:t>
      </w:r>
    </w:p>
    <w:p w14:paraId="5FDFE4DD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pyf</w:t>
      </w:r>
      <w:proofErr w:type="spellEnd"/>
      <w:r>
        <w:t>', 'coverage', 'French Polynesia', 77);</w:t>
      </w:r>
    </w:p>
    <w:p w14:paraId="2B5BDEA2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atf</w:t>
      </w:r>
      <w:proofErr w:type="spellEnd"/>
      <w:r>
        <w:t>', 'coverage', 'French Southern Territories', 78);</w:t>
      </w:r>
    </w:p>
    <w:p w14:paraId="7E78B95A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values('coverage-gab', 'coverage', 'Gabon', 79);</w:t>
      </w:r>
    </w:p>
    <w:p w14:paraId="786B9CFD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gmb</w:t>
      </w:r>
      <w:proofErr w:type="spellEnd"/>
      <w:r>
        <w:t>', 'coverage', 'Gambia', 80);</w:t>
      </w:r>
    </w:p>
    <w:p w14:paraId="53729A4F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values('coverage-geo', 'coverage', 'Georgia', 81);</w:t>
      </w:r>
    </w:p>
    <w:p w14:paraId="6E96A10A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deu</w:t>
      </w:r>
      <w:proofErr w:type="spellEnd"/>
      <w:r>
        <w:t>', 'coverage', 'Germany', 82);</w:t>
      </w:r>
    </w:p>
    <w:p w14:paraId="23ACDC65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gha</w:t>
      </w:r>
      <w:proofErr w:type="spellEnd"/>
      <w:r>
        <w:t>', 'coverage', 'Ghana', 83);</w:t>
      </w:r>
    </w:p>
    <w:p w14:paraId="398FC790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gib</w:t>
      </w:r>
      <w:proofErr w:type="spellEnd"/>
      <w:r>
        <w:t>', 'coverage', 'Gibraltar', 84);</w:t>
      </w:r>
    </w:p>
    <w:p w14:paraId="5BE7B3FB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grc</w:t>
      </w:r>
      <w:proofErr w:type="spellEnd"/>
      <w:r>
        <w:t>', 'coverage', 'Greece', 85);</w:t>
      </w:r>
    </w:p>
    <w:p w14:paraId="62F087C3" w14:textId="77777777" w:rsidR="000B2C7C" w:rsidRDefault="000B2C7C" w:rsidP="000B2C7C">
      <w:pPr>
        <w:pStyle w:val="2f2"/>
        <w:rPr>
          <w:rFonts w:hint="eastAsia"/>
        </w:rPr>
      </w:pPr>
      <w:r>
        <w:lastRenderedPageBreak/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grl</w:t>
      </w:r>
      <w:proofErr w:type="spellEnd"/>
      <w:r>
        <w:t>', 'coverage', 'Greenland', 86);</w:t>
      </w:r>
    </w:p>
    <w:p w14:paraId="40952D0A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grd</w:t>
      </w:r>
      <w:proofErr w:type="spellEnd"/>
      <w:r>
        <w:t>', 'coverage', 'Grenada', 87);</w:t>
      </w:r>
    </w:p>
    <w:p w14:paraId="35EDB35F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glp</w:t>
      </w:r>
      <w:proofErr w:type="spellEnd"/>
      <w:r>
        <w:t>', 'coverage', 'Guadeloupe', 88);</w:t>
      </w:r>
    </w:p>
    <w:p w14:paraId="7B071C13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values('coverage-gum', 'coverage', 'Guam', 89);</w:t>
      </w:r>
    </w:p>
    <w:p w14:paraId="5ACCF990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gtm</w:t>
      </w:r>
      <w:proofErr w:type="spellEnd"/>
      <w:r>
        <w:t>', 'coverage', 'Guatemala', 90);</w:t>
      </w:r>
    </w:p>
    <w:p w14:paraId="048F027A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ggy</w:t>
      </w:r>
      <w:proofErr w:type="spellEnd"/>
      <w:r>
        <w:t>', 'coverage', 'Guernsey', 91);</w:t>
      </w:r>
    </w:p>
    <w:p w14:paraId="7D5EAAC7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values('coverage-gin', 'coverage', 'Guinea', 92);</w:t>
      </w:r>
    </w:p>
    <w:p w14:paraId="33CA97CB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gnb</w:t>
      </w:r>
      <w:proofErr w:type="spellEnd"/>
      <w:r>
        <w:t>', 'coverage', 'Guinea-Bissau', 93);</w:t>
      </w:r>
    </w:p>
    <w:p w14:paraId="7E2E1831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values('coverage-guy', 'coverage', 'Guyana', 94);</w:t>
      </w:r>
    </w:p>
    <w:p w14:paraId="4962FAA6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hti</w:t>
      </w:r>
      <w:proofErr w:type="spellEnd"/>
      <w:r>
        <w:t>', 'coverage', 'Haiti', 95);</w:t>
      </w:r>
    </w:p>
    <w:p w14:paraId="75368D0A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hmd</w:t>
      </w:r>
      <w:proofErr w:type="spellEnd"/>
      <w:r>
        <w:t>', 'coverage', 'Heard Island and McDonald Islands', 96);</w:t>
      </w:r>
    </w:p>
    <w:p w14:paraId="48CDB790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values('coverage-vat', 'coverage', 'Holy See', 97);</w:t>
      </w:r>
    </w:p>
    <w:p w14:paraId="1707DDC4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hnd</w:t>
      </w:r>
      <w:proofErr w:type="spellEnd"/>
      <w:r>
        <w:t>', 'coverage', 'Honduras', 98);</w:t>
      </w:r>
    </w:p>
    <w:p w14:paraId="23D36280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hkg</w:t>
      </w:r>
      <w:proofErr w:type="spellEnd"/>
      <w:r>
        <w:t>', 'coverage', 'Hong Kong', 99);</w:t>
      </w:r>
    </w:p>
    <w:p w14:paraId="7F76881C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hun</w:t>
      </w:r>
      <w:proofErr w:type="spellEnd"/>
      <w:r>
        <w:t>', 'coverage', 'Hungary', 100);</w:t>
      </w:r>
    </w:p>
    <w:p w14:paraId="0150A28C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isl</w:t>
      </w:r>
      <w:proofErr w:type="spellEnd"/>
      <w:r>
        <w:t>', 'coverage', 'Iceland', 101);</w:t>
      </w:r>
    </w:p>
    <w:p w14:paraId="0D787874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ind</w:t>
      </w:r>
      <w:proofErr w:type="spellEnd"/>
      <w:r>
        <w:t>', 'coverage', 'India', 102);</w:t>
      </w:r>
    </w:p>
    <w:p w14:paraId="61B1B855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idn</w:t>
      </w:r>
      <w:proofErr w:type="spellEnd"/>
      <w:r>
        <w:t>', 'coverage', 'Indonesia', 103);</w:t>
      </w:r>
    </w:p>
    <w:p w14:paraId="79F97113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irn</w:t>
      </w:r>
      <w:proofErr w:type="spellEnd"/>
      <w:r>
        <w:t>', 'coverage', 'Iran (Islamic Republic of)', 104);</w:t>
      </w:r>
    </w:p>
    <w:p w14:paraId="7173E67A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irq</w:t>
      </w:r>
      <w:proofErr w:type="spellEnd"/>
      <w:r>
        <w:t>', 'coverage', 'Iraq', 105);</w:t>
      </w:r>
    </w:p>
    <w:p w14:paraId="065DCAD6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irl</w:t>
      </w:r>
      <w:proofErr w:type="spellEnd"/>
      <w:r>
        <w:t>', 'coverage', 'Ireland', 106);</w:t>
      </w:r>
    </w:p>
    <w:p w14:paraId="573B389A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imn</w:t>
      </w:r>
      <w:proofErr w:type="spellEnd"/>
      <w:r>
        <w:t>', 'coverage', 'Isle of Man', 107);</w:t>
      </w:r>
    </w:p>
    <w:p w14:paraId="15F74304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isr</w:t>
      </w:r>
      <w:proofErr w:type="spellEnd"/>
      <w:r>
        <w:t>', 'coverage', 'Israel', 108);</w:t>
      </w:r>
    </w:p>
    <w:p w14:paraId="49D2A67A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ita</w:t>
      </w:r>
      <w:proofErr w:type="spellEnd"/>
      <w:r>
        <w:t>', 'coverage', 'Italy', 109);</w:t>
      </w:r>
    </w:p>
    <w:p w14:paraId="31496EBD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values('coverage-jam', 'coverage', 'Jamaica', 110);</w:t>
      </w:r>
    </w:p>
    <w:p w14:paraId="692A0905" w14:textId="77777777" w:rsidR="000B2C7C" w:rsidRDefault="000B2C7C" w:rsidP="000B2C7C">
      <w:pPr>
        <w:pStyle w:val="2f2"/>
        <w:rPr>
          <w:rFonts w:hint="eastAsia"/>
        </w:rPr>
      </w:pPr>
      <w:r>
        <w:lastRenderedPageBreak/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jpn</w:t>
      </w:r>
      <w:proofErr w:type="spellEnd"/>
      <w:r>
        <w:t>', 'coverage', 'Japan', 111);</w:t>
      </w:r>
    </w:p>
    <w:p w14:paraId="0CA90625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jey</w:t>
      </w:r>
      <w:proofErr w:type="spellEnd"/>
      <w:r>
        <w:t>', 'coverage', 'Jersey', 112);</w:t>
      </w:r>
    </w:p>
    <w:p w14:paraId="4B5D808C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jor</w:t>
      </w:r>
      <w:proofErr w:type="spellEnd"/>
      <w:r>
        <w:t>', 'coverage', 'Jordan', 113);</w:t>
      </w:r>
    </w:p>
    <w:p w14:paraId="5D196328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kaz</w:t>
      </w:r>
      <w:proofErr w:type="spellEnd"/>
      <w:r>
        <w:t>', 'coverage', 'Kazakhstan', 114);</w:t>
      </w:r>
    </w:p>
    <w:p w14:paraId="31FDEFBE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values('coverage-ken', 'coverage', 'Kenya', 115);</w:t>
      </w:r>
    </w:p>
    <w:p w14:paraId="75E30950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kir</w:t>
      </w:r>
      <w:proofErr w:type="spellEnd"/>
      <w:r>
        <w:t>', 'coverage', 'Kiribati', 116);</w:t>
      </w:r>
    </w:p>
    <w:p w14:paraId="21E9323B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prk</w:t>
      </w:r>
      <w:proofErr w:type="spellEnd"/>
      <w:r>
        <w:t xml:space="preserve">', 'coverage', 'Korea (Democratic </w:t>
      </w:r>
      <w:proofErr w:type="spellStart"/>
      <w:r>
        <w:t>People''s</w:t>
      </w:r>
      <w:proofErr w:type="spellEnd"/>
      <w:r>
        <w:t xml:space="preserve"> Republic of)', 117);</w:t>
      </w:r>
    </w:p>
    <w:p w14:paraId="0A38D821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kor</w:t>
      </w:r>
      <w:proofErr w:type="spellEnd"/>
      <w:r>
        <w:t>', 'coverage', 'Korea (Republic of)', 118);</w:t>
      </w:r>
    </w:p>
    <w:p w14:paraId="41C82389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kwt</w:t>
      </w:r>
      <w:proofErr w:type="spellEnd"/>
      <w:r>
        <w:t>', 'coverage', 'Kuwait', 119);</w:t>
      </w:r>
    </w:p>
    <w:p w14:paraId="3608056E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kgz</w:t>
      </w:r>
      <w:proofErr w:type="spellEnd"/>
      <w:r>
        <w:t>', 'coverage', 'Kyrgyzstan', 120);</w:t>
      </w:r>
    </w:p>
    <w:p w14:paraId="6CC50B73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lao</w:t>
      </w:r>
      <w:proofErr w:type="spellEnd"/>
      <w:r>
        <w:t xml:space="preserve">', 'coverage', 'Lao </w:t>
      </w:r>
      <w:proofErr w:type="spellStart"/>
      <w:r>
        <w:t>People''s</w:t>
      </w:r>
      <w:proofErr w:type="spellEnd"/>
      <w:r>
        <w:t xml:space="preserve"> Democratic Republic', 121);</w:t>
      </w:r>
    </w:p>
    <w:p w14:paraId="5E552759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lva</w:t>
      </w:r>
      <w:proofErr w:type="spellEnd"/>
      <w:r>
        <w:t>', 'coverage', 'Latvia', 122);</w:t>
      </w:r>
    </w:p>
    <w:p w14:paraId="03D362D1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lbn</w:t>
      </w:r>
      <w:proofErr w:type="spellEnd"/>
      <w:r>
        <w:t>', 'coverage', 'Lebanon', 123);</w:t>
      </w:r>
    </w:p>
    <w:p w14:paraId="5F82AB77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lso</w:t>
      </w:r>
      <w:proofErr w:type="spellEnd"/>
      <w:r>
        <w:t>', 'coverage', 'Lesotho', 124);</w:t>
      </w:r>
    </w:p>
    <w:p w14:paraId="32F8CF45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lbr</w:t>
      </w:r>
      <w:proofErr w:type="spellEnd"/>
      <w:r>
        <w:t>', 'coverage', 'Liberia', 125);</w:t>
      </w:r>
    </w:p>
    <w:p w14:paraId="0E345825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lby</w:t>
      </w:r>
      <w:proofErr w:type="spellEnd"/>
      <w:r>
        <w:t>', 'coverage', 'Libya', 126);</w:t>
      </w:r>
    </w:p>
    <w:p w14:paraId="09264143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values('coverage-lie', 'coverage', 'Liechtenstein', 127);</w:t>
      </w:r>
    </w:p>
    <w:p w14:paraId="1BA25533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ltu</w:t>
      </w:r>
      <w:proofErr w:type="spellEnd"/>
      <w:r>
        <w:t>', 'coverage', 'Lithuania', 128);</w:t>
      </w:r>
    </w:p>
    <w:p w14:paraId="3DAB3F4C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values('coverage-lux', 'coverage', 'Luxembourg', 129);</w:t>
      </w:r>
    </w:p>
    <w:p w14:paraId="6DA8222B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values('coverage-mac', 'coverage', 'Macao', 130);</w:t>
      </w:r>
    </w:p>
    <w:p w14:paraId="6633CA79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mkd</w:t>
      </w:r>
      <w:proofErr w:type="spellEnd"/>
      <w:r>
        <w:t>', 'coverage', 'Macedonia (the former Yugoslav Republic of)', 131);</w:t>
      </w:r>
    </w:p>
    <w:p w14:paraId="6BEB71BA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mdg</w:t>
      </w:r>
      <w:proofErr w:type="spellEnd"/>
      <w:r>
        <w:t>', 'coverage', 'Madagascar', 132);</w:t>
      </w:r>
    </w:p>
    <w:p w14:paraId="4276CA61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mwi</w:t>
      </w:r>
      <w:proofErr w:type="spellEnd"/>
      <w:r>
        <w:t>', 'coverage', 'Malawi', 133);</w:t>
      </w:r>
    </w:p>
    <w:p w14:paraId="623ED4F6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mys</w:t>
      </w:r>
      <w:proofErr w:type="spellEnd"/>
      <w:r>
        <w:t>', 'coverage', 'Malaysia', 134);</w:t>
      </w:r>
    </w:p>
    <w:p w14:paraId="1F7CC686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values('coverage-mdv', 'coverage', 'Maldives', 135);</w:t>
      </w:r>
    </w:p>
    <w:p w14:paraId="10D8BE67" w14:textId="77777777" w:rsidR="000B2C7C" w:rsidRDefault="000B2C7C" w:rsidP="000B2C7C">
      <w:pPr>
        <w:pStyle w:val="2f2"/>
        <w:rPr>
          <w:rFonts w:hint="eastAsia"/>
        </w:rPr>
      </w:pPr>
      <w:r>
        <w:lastRenderedPageBreak/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values('coverage-mli', 'coverage', 'Mali', 136);</w:t>
      </w:r>
    </w:p>
    <w:p w14:paraId="660D1FFA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mlt</w:t>
      </w:r>
      <w:proofErr w:type="spellEnd"/>
      <w:r>
        <w:t>', 'coverage', 'Malta', 137);</w:t>
      </w:r>
    </w:p>
    <w:p w14:paraId="20909A41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mhl</w:t>
      </w:r>
      <w:proofErr w:type="spellEnd"/>
      <w:r>
        <w:t>', 'coverage', 'Marshall Islands', 138);</w:t>
      </w:r>
    </w:p>
    <w:p w14:paraId="667A80AF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mtq</w:t>
      </w:r>
      <w:proofErr w:type="spellEnd"/>
      <w:r>
        <w:t>', 'coverage', 'Martinique', 139);</w:t>
      </w:r>
    </w:p>
    <w:p w14:paraId="04A7A7F3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mrt</w:t>
      </w:r>
      <w:proofErr w:type="spellEnd"/>
      <w:r>
        <w:t>', 'coverage', 'Mauritania', 140);</w:t>
      </w:r>
    </w:p>
    <w:p w14:paraId="2EE2B7BF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mus</w:t>
      </w:r>
      <w:proofErr w:type="spellEnd"/>
      <w:r>
        <w:t>', 'coverage', 'Mauritius', 141);</w:t>
      </w:r>
    </w:p>
    <w:p w14:paraId="4AAFE324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myt</w:t>
      </w:r>
      <w:proofErr w:type="spellEnd"/>
      <w:r>
        <w:t>', 'coverage', 'Mayotte', 142);</w:t>
      </w:r>
    </w:p>
    <w:p w14:paraId="58A9C43A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mex</w:t>
      </w:r>
      <w:proofErr w:type="spellEnd"/>
      <w:r>
        <w:t>', 'coverage', 'Mexico', 143);</w:t>
      </w:r>
    </w:p>
    <w:p w14:paraId="03D9D158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fsm</w:t>
      </w:r>
      <w:proofErr w:type="spellEnd"/>
      <w:r>
        <w:t>', 'coverage', 'Micronesia (Federated States of)', 144);</w:t>
      </w:r>
    </w:p>
    <w:p w14:paraId="5640E280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mda</w:t>
      </w:r>
      <w:proofErr w:type="spellEnd"/>
      <w:r>
        <w:t>', 'coverage', 'Moldova (Republic of)', 145);</w:t>
      </w:r>
    </w:p>
    <w:p w14:paraId="123E37EC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mco</w:t>
      </w:r>
      <w:proofErr w:type="spellEnd"/>
      <w:r>
        <w:t>', 'coverage', 'Monaco', 146);</w:t>
      </w:r>
    </w:p>
    <w:p w14:paraId="77F41007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mng</w:t>
      </w:r>
      <w:proofErr w:type="spellEnd"/>
      <w:r>
        <w:t>', 'coverage', 'Mongolia', 147);</w:t>
      </w:r>
    </w:p>
    <w:p w14:paraId="6917DEB1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mne</w:t>
      </w:r>
      <w:proofErr w:type="spellEnd"/>
      <w:r>
        <w:t>', 'coverage', 'Montenegro', 148);</w:t>
      </w:r>
    </w:p>
    <w:p w14:paraId="53C719C5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msr</w:t>
      </w:r>
      <w:proofErr w:type="spellEnd"/>
      <w:r>
        <w:t>', 'coverage', 'Montserrat', 149);</w:t>
      </w:r>
    </w:p>
    <w:p w14:paraId="183482DF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values('coverage-mar', 'coverage', 'Morocco', 150);</w:t>
      </w:r>
    </w:p>
    <w:p w14:paraId="318D527F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moz</w:t>
      </w:r>
      <w:proofErr w:type="spellEnd"/>
      <w:r>
        <w:t>', 'coverage', 'Mozambique', 151);</w:t>
      </w:r>
    </w:p>
    <w:p w14:paraId="15A28F6E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mmr</w:t>
      </w:r>
      <w:proofErr w:type="spellEnd"/>
      <w:r>
        <w:t>', 'coverage', 'Myanmar', 152);</w:t>
      </w:r>
    </w:p>
    <w:p w14:paraId="186538C5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nam</w:t>
      </w:r>
      <w:proofErr w:type="spellEnd"/>
      <w:r>
        <w:t>', 'coverage', 'Namibia', 153);</w:t>
      </w:r>
    </w:p>
    <w:p w14:paraId="7E3F8DD1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nru</w:t>
      </w:r>
      <w:proofErr w:type="spellEnd"/>
      <w:r>
        <w:t>', 'coverage', 'Nauru', 154);</w:t>
      </w:r>
    </w:p>
    <w:p w14:paraId="67308A3A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npl</w:t>
      </w:r>
      <w:proofErr w:type="spellEnd"/>
      <w:r>
        <w:t>', 'coverage', 'Nepal', 155);</w:t>
      </w:r>
    </w:p>
    <w:p w14:paraId="4C33C449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nld</w:t>
      </w:r>
      <w:proofErr w:type="spellEnd"/>
      <w:r>
        <w:t>', 'coverage', 'Netherlands', 156);</w:t>
      </w:r>
    </w:p>
    <w:p w14:paraId="78FE0FF7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ncl</w:t>
      </w:r>
      <w:proofErr w:type="spellEnd"/>
      <w:r>
        <w:t>', 'coverage', 'New Caledonia', 157);</w:t>
      </w:r>
    </w:p>
    <w:p w14:paraId="45B762B4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nzl</w:t>
      </w:r>
      <w:proofErr w:type="spellEnd"/>
      <w:r>
        <w:t>', 'coverage', 'New Zealand', 158);</w:t>
      </w:r>
    </w:p>
    <w:p w14:paraId="2752637E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nic</w:t>
      </w:r>
      <w:proofErr w:type="spellEnd"/>
      <w:r>
        <w:t>', 'coverage', 'Nicaragua', 159);</w:t>
      </w:r>
    </w:p>
    <w:p w14:paraId="1EBF92EC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ner</w:t>
      </w:r>
      <w:proofErr w:type="spellEnd"/>
      <w:r>
        <w:t>', 'coverage', 'Niger', 160);</w:t>
      </w:r>
    </w:p>
    <w:p w14:paraId="3674196A" w14:textId="77777777" w:rsidR="000B2C7C" w:rsidRDefault="000B2C7C" w:rsidP="000B2C7C">
      <w:pPr>
        <w:pStyle w:val="2f2"/>
        <w:rPr>
          <w:rFonts w:hint="eastAsia"/>
        </w:rPr>
      </w:pPr>
      <w:r>
        <w:lastRenderedPageBreak/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nga</w:t>
      </w:r>
      <w:proofErr w:type="spellEnd"/>
      <w:r>
        <w:t>', 'coverage', 'Nigeria', 161);</w:t>
      </w:r>
    </w:p>
    <w:p w14:paraId="1EFFBB65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niu</w:t>
      </w:r>
      <w:proofErr w:type="spellEnd"/>
      <w:r>
        <w:t>', 'coverage', 'Niue', 162);</w:t>
      </w:r>
    </w:p>
    <w:p w14:paraId="53C4DAE5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nfk</w:t>
      </w:r>
      <w:proofErr w:type="spellEnd"/>
      <w:r>
        <w:t>', 'coverage', 'Norfolk Island', 163);</w:t>
      </w:r>
    </w:p>
    <w:p w14:paraId="420E6ECA" w14:textId="77777777" w:rsidR="000B2C7C" w:rsidRDefault="000B2C7C" w:rsidP="000B2C7C">
      <w:pPr>
        <w:pStyle w:val="2f2"/>
        <w:rPr>
          <w:rFonts w:hint="eastAsia"/>
        </w:rPr>
      </w:pPr>
      <w:r>
        <w:t xml:space="preserve">   insert into T_VOCABULARY(VOC_ID_C, VOC_NAME_C, VOC_VALUE_C, VOC_ORDER_N) values('coverage-</w:t>
      </w:r>
      <w:proofErr w:type="spellStart"/>
      <w:r>
        <w:t>mnp</w:t>
      </w:r>
      <w:proofErr w:type="spellEnd"/>
      <w:r>
        <w:t>', 'coverage', 'Northern Mariana Islands', 164);</w:t>
      </w:r>
    </w:p>
    <w:p w14:paraId="3EBD0EEE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values('coverage-nor', 'coverage', 'Norway', 165);</w:t>
      </w:r>
    </w:p>
    <w:p w14:paraId="75F2883D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omn</w:t>
      </w:r>
      <w:proofErr w:type="spellEnd"/>
      <w:r>
        <w:t>', 'coverage', 'Oman', 166);</w:t>
      </w:r>
    </w:p>
    <w:p w14:paraId="74618CCF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pak</w:t>
      </w:r>
      <w:proofErr w:type="spellEnd"/>
      <w:r>
        <w:t>', 'coverage', 'Pakistan', 167);</w:t>
      </w:r>
    </w:p>
    <w:p w14:paraId="5D63DCC1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plw</w:t>
      </w:r>
      <w:proofErr w:type="spellEnd"/>
      <w:r>
        <w:t>', 'coverage', 'Palau', 168);</w:t>
      </w:r>
    </w:p>
    <w:p w14:paraId="5B18C62E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pse</w:t>
      </w:r>
      <w:proofErr w:type="spellEnd"/>
      <w:r>
        <w:t>', 'coverage', 'Palestine, State of', 169);</w:t>
      </w:r>
    </w:p>
    <w:p w14:paraId="6077CC65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values('coverage-pan', 'coverage', 'Panama', 170);</w:t>
      </w:r>
    </w:p>
    <w:p w14:paraId="6EE917EE" w14:textId="77777777" w:rsidR="000B2C7C" w:rsidRDefault="000B2C7C" w:rsidP="000B2C7C">
      <w:pPr>
        <w:pStyle w:val="2f2"/>
        <w:rPr>
          <w:rFonts w:hint="eastAsia"/>
        </w:rPr>
      </w:pPr>
      <w:r>
        <w:t xml:space="preserve">   insert into T_VOCABULARY(VOC_ID_C, VOC_NAME_C, VOC_VALUE_C, VOC_ORDER_N) values('coverage-</w:t>
      </w:r>
      <w:proofErr w:type="spellStart"/>
      <w:r>
        <w:t>png</w:t>
      </w:r>
      <w:proofErr w:type="spellEnd"/>
      <w:r>
        <w:t>', 'coverage', 'Papua New Guinea', 171);</w:t>
      </w:r>
    </w:p>
    <w:p w14:paraId="7F47EC1C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values('coverage-pry', 'coverage', 'Paraguay', 172);</w:t>
      </w:r>
    </w:p>
    <w:p w14:paraId="0539E8AF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values('coverage-per', 'coverage', 'Peru', 173);</w:t>
      </w:r>
    </w:p>
    <w:p w14:paraId="19A03474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phl</w:t>
      </w:r>
      <w:proofErr w:type="spellEnd"/>
      <w:r>
        <w:t>', 'coverage', 'Philippines', 174);</w:t>
      </w:r>
    </w:p>
    <w:p w14:paraId="3209066E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pcn</w:t>
      </w:r>
      <w:proofErr w:type="spellEnd"/>
      <w:r>
        <w:t>', 'coverage', 'Pitcairn', 175);</w:t>
      </w:r>
    </w:p>
    <w:p w14:paraId="1F487DF5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values('coverage-pol', 'coverage', 'Poland', 176);</w:t>
      </w:r>
    </w:p>
    <w:p w14:paraId="3B14EB3C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prt</w:t>
      </w:r>
      <w:proofErr w:type="spellEnd"/>
      <w:r>
        <w:t>', 'coverage', 'Portugal', 177);</w:t>
      </w:r>
    </w:p>
    <w:p w14:paraId="2C911E5C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pri</w:t>
      </w:r>
      <w:proofErr w:type="spellEnd"/>
      <w:r>
        <w:t>', 'coverage', 'Puerto Rico', 178);</w:t>
      </w:r>
    </w:p>
    <w:p w14:paraId="564686CA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qat</w:t>
      </w:r>
      <w:proofErr w:type="spellEnd"/>
      <w:r>
        <w:t>', 'coverage', 'Qatar', 179);</w:t>
      </w:r>
    </w:p>
    <w:p w14:paraId="6AADC547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reu</w:t>
      </w:r>
      <w:proofErr w:type="spellEnd"/>
      <w:r>
        <w:t>', 'coverage', '</w:t>
      </w:r>
      <w:proofErr w:type="spellStart"/>
      <w:r>
        <w:t>Réunion</w:t>
      </w:r>
      <w:proofErr w:type="spellEnd"/>
      <w:r>
        <w:t>', 180);</w:t>
      </w:r>
    </w:p>
    <w:p w14:paraId="27762317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rou</w:t>
      </w:r>
      <w:proofErr w:type="spellEnd"/>
      <w:r>
        <w:t>', 'coverage', 'Romania', 181);</w:t>
      </w:r>
    </w:p>
    <w:p w14:paraId="7A2CEB37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rus</w:t>
      </w:r>
      <w:proofErr w:type="spellEnd"/>
      <w:r>
        <w:t>', 'coverage', 'Russian Federation', 182);</w:t>
      </w:r>
    </w:p>
    <w:p w14:paraId="28489039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rwa</w:t>
      </w:r>
      <w:proofErr w:type="spellEnd"/>
      <w:r>
        <w:t>', 'coverage', 'Rwanda', 183);</w:t>
      </w:r>
    </w:p>
    <w:p w14:paraId="02D19C46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blm</w:t>
      </w:r>
      <w:proofErr w:type="spellEnd"/>
      <w:r>
        <w:t xml:space="preserve">', 'coverage', 'Saint </w:t>
      </w:r>
      <w:proofErr w:type="spellStart"/>
      <w:r>
        <w:t>Barthélemy</w:t>
      </w:r>
      <w:proofErr w:type="spellEnd"/>
      <w:r>
        <w:t>', 184);</w:t>
      </w:r>
    </w:p>
    <w:p w14:paraId="3E64DA6F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shn</w:t>
      </w:r>
      <w:proofErr w:type="spellEnd"/>
      <w:r>
        <w:t>', 'coverage', 'Saint Helena, Ascension and Tristan da Cunha', 185);</w:t>
      </w:r>
    </w:p>
    <w:p w14:paraId="3E1CA639" w14:textId="77777777" w:rsidR="000B2C7C" w:rsidRDefault="000B2C7C" w:rsidP="000B2C7C">
      <w:pPr>
        <w:pStyle w:val="2f2"/>
        <w:rPr>
          <w:rFonts w:hint="eastAsia"/>
        </w:rPr>
      </w:pPr>
      <w:r>
        <w:lastRenderedPageBreak/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kna</w:t>
      </w:r>
      <w:proofErr w:type="spellEnd"/>
      <w:r>
        <w:t>', 'coverage', 'Saint Kitts and Nevis', 186);</w:t>
      </w:r>
    </w:p>
    <w:p w14:paraId="6C21B7A4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lca</w:t>
      </w:r>
      <w:proofErr w:type="spellEnd"/>
      <w:r>
        <w:t>', 'coverage', 'Saint Lucia', 187);</w:t>
      </w:r>
    </w:p>
    <w:p w14:paraId="648EEDBC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maf</w:t>
      </w:r>
      <w:proofErr w:type="spellEnd"/>
      <w:r>
        <w:t>', 'coverage', 'Saint Martin (French part)', 188);</w:t>
      </w:r>
    </w:p>
    <w:p w14:paraId="5A433982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spm</w:t>
      </w:r>
      <w:proofErr w:type="spellEnd"/>
      <w:r>
        <w:t>', 'coverage', 'Saint Pierre and Miquelon', 189);</w:t>
      </w:r>
    </w:p>
    <w:p w14:paraId="600225DD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vct</w:t>
      </w:r>
      <w:proofErr w:type="spellEnd"/>
      <w:r>
        <w:t>', 'coverage', 'Saint Vincent and the Grenadines', 190);</w:t>
      </w:r>
    </w:p>
    <w:p w14:paraId="4D736FDE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wsm</w:t>
      </w:r>
      <w:proofErr w:type="spellEnd"/>
      <w:r>
        <w:t>', 'coverage', 'Samoa', 191);</w:t>
      </w:r>
    </w:p>
    <w:p w14:paraId="609776A8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smr</w:t>
      </w:r>
      <w:proofErr w:type="spellEnd"/>
      <w:r>
        <w:t>', 'coverage', 'San Marino', 192);</w:t>
      </w:r>
    </w:p>
    <w:p w14:paraId="2DAFF129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stp</w:t>
      </w:r>
      <w:proofErr w:type="spellEnd"/>
      <w:r>
        <w:t>', 'coverage', 'Sao Tome and Principe', 193);</w:t>
      </w:r>
    </w:p>
    <w:p w14:paraId="51C37B79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sau</w:t>
      </w:r>
      <w:proofErr w:type="spellEnd"/>
      <w:r>
        <w:t>', 'coverage', 'Saudi Arabia', 194);</w:t>
      </w:r>
    </w:p>
    <w:p w14:paraId="5364B908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sen</w:t>
      </w:r>
      <w:proofErr w:type="spellEnd"/>
      <w:r>
        <w:t>', 'coverage', 'Senegal', 195);</w:t>
      </w:r>
    </w:p>
    <w:p w14:paraId="5A1B4D35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srb</w:t>
      </w:r>
      <w:proofErr w:type="spellEnd"/>
      <w:r>
        <w:t>', 'coverage', 'Serbia', 196);</w:t>
      </w:r>
    </w:p>
    <w:p w14:paraId="646DDA45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syc</w:t>
      </w:r>
      <w:proofErr w:type="spellEnd"/>
      <w:r>
        <w:t>', 'coverage', 'Seychelles', 197);</w:t>
      </w:r>
    </w:p>
    <w:p w14:paraId="655B781C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sle</w:t>
      </w:r>
      <w:proofErr w:type="spellEnd"/>
      <w:r>
        <w:t>', 'coverage', 'Sierra Leone', 198);</w:t>
      </w:r>
    </w:p>
    <w:p w14:paraId="011BAB5C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sgp</w:t>
      </w:r>
      <w:proofErr w:type="spellEnd"/>
      <w:r>
        <w:t>', 'coverage', 'Singapore', 199);</w:t>
      </w:r>
    </w:p>
    <w:p w14:paraId="1D898C17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sxm</w:t>
      </w:r>
      <w:proofErr w:type="spellEnd"/>
      <w:r>
        <w:t>', 'coverage', '</w:t>
      </w:r>
      <w:proofErr w:type="spellStart"/>
      <w:r>
        <w:t>Sint</w:t>
      </w:r>
      <w:proofErr w:type="spellEnd"/>
      <w:r>
        <w:t xml:space="preserve"> Maarten (Dutch part)', 200);</w:t>
      </w:r>
    </w:p>
    <w:p w14:paraId="40D01384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svk</w:t>
      </w:r>
      <w:proofErr w:type="spellEnd"/>
      <w:r>
        <w:t>', 'coverage', 'Slovakia', 201);</w:t>
      </w:r>
    </w:p>
    <w:p w14:paraId="09898709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svn</w:t>
      </w:r>
      <w:proofErr w:type="spellEnd"/>
      <w:r>
        <w:t>', 'coverage', 'Slovenia', 202);</w:t>
      </w:r>
    </w:p>
    <w:p w14:paraId="7C0E186B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slb</w:t>
      </w:r>
      <w:proofErr w:type="spellEnd"/>
      <w:r>
        <w:t>', 'coverage', 'Solomon Islands', 203);</w:t>
      </w:r>
    </w:p>
    <w:p w14:paraId="43CBAAE5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som</w:t>
      </w:r>
      <w:proofErr w:type="spellEnd"/>
      <w:r>
        <w:t>', 'coverage', 'Somalia', 204);</w:t>
      </w:r>
    </w:p>
    <w:p w14:paraId="7767EDED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zaf</w:t>
      </w:r>
      <w:proofErr w:type="spellEnd"/>
      <w:r>
        <w:t>', 'coverage', 'South Africa', 205);</w:t>
      </w:r>
    </w:p>
    <w:p w14:paraId="691F9C06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sgs</w:t>
      </w:r>
      <w:proofErr w:type="spellEnd"/>
      <w:r>
        <w:t>', 'coverage', 'South Georgia and the South Sandwich Islands', 206);</w:t>
      </w:r>
    </w:p>
    <w:p w14:paraId="7CB186FD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ssd</w:t>
      </w:r>
      <w:proofErr w:type="spellEnd"/>
      <w:r>
        <w:t>', 'coverage', 'South Sudan', 207);</w:t>
      </w:r>
    </w:p>
    <w:p w14:paraId="41949EEE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esp</w:t>
      </w:r>
      <w:proofErr w:type="spellEnd"/>
      <w:r>
        <w:t>', 'coverage', 'Spain', 208);</w:t>
      </w:r>
    </w:p>
    <w:p w14:paraId="7DA1F696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lka</w:t>
      </w:r>
      <w:proofErr w:type="spellEnd"/>
      <w:r>
        <w:t>', 'coverage', 'Sri Lanka', 209);</w:t>
      </w:r>
    </w:p>
    <w:p w14:paraId="497DC86F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sdn</w:t>
      </w:r>
      <w:proofErr w:type="spellEnd"/>
      <w:r>
        <w:t>', 'coverage', 'Sudan', 210);</w:t>
      </w:r>
    </w:p>
    <w:p w14:paraId="797F328C" w14:textId="77777777" w:rsidR="000B2C7C" w:rsidRDefault="000B2C7C" w:rsidP="000B2C7C">
      <w:pPr>
        <w:pStyle w:val="2f2"/>
        <w:rPr>
          <w:rFonts w:hint="eastAsia"/>
        </w:rPr>
      </w:pPr>
      <w:r>
        <w:lastRenderedPageBreak/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sur</w:t>
      </w:r>
      <w:proofErr w:type="spellEnd"/>
      <w:r>
        <w:t>', 'coverage', 'Suriname', 211);</w:t>
      </w:r>
    </w:p>
    <w:p w14:paraId="1FC3181A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sjm</w:t>
      </w:r>
      <w:proofErr w:type="spellEnd"/>
      <w:r>
        <w:t xml:space="preserve">', 'coverage', 'Svalbard and Jan </w:t>
      </w:r>
      <w:proofErr w:type="spellStart"/>
      <w:r>
        <w:t>Mayen</w:t>
      </w:r>
      <w:proofErr w:type="spellEnd"/>
      <w:r>
        <w:t>', 212);</w:t>
      </w:r>
    </w:p>
    <w:p w14:paraId="1A805F03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swz</w:t>
      </w:r>
      <w:proofErr w:type="spellEnd"/>
      <w:r>
        <w:t>', 'coverage', 'Swaziland', 213);</w:t>
      </w:r>
    </w:p>
    <w:p w14:paraId="49C9A718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swe</w:t>
      </w:r>
      <w:proofErr w:type="spellEnd"/>
      <w:r>
        <w:t>', 'coverage', 'Sweden', 214);</w:t>
      </w:r>
    </w:p>
    <w:p w14:paraId="581C159D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che</w:t>
      </w:r>
      <w:proofErr w:type="spellEnd"/>
      <w:r>
        <w:t>', 'coverage', 'Switzerland', 215);</w:t>
      </w:r>
    </w:p>
    <w:p w14:paraId="48761654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syr</w:t>
      </w:r>
      <w:proofErr w:type="spellEnd"/>
      <w:r>
        <w:t>', 'coverage', 'Syrian Arab Republic', 216);</w:t>
      </w:r>
    </w:p>
    <w:p w14:paraId="75437CBD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twn</w:t>
      </w:r>
      <w:proofErr w:type="spellEnd"/>
      <w:r>
        <w:t>', 'coverage', 'Taiwan, Province of China', 217);</w:t>
      </w:r>
    </w:p>
    <w:p w14:paraId="391551E7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tjk</w:t>
      </w:r>
      <w:proofErr w:type="spellEnd"/>
      <w:r>
        <w:t>', 'coverage', 'Tajikistan', 218);</w:t>
      </w:r>
    </w:p>
    <w:p w14:paraId="01F3CC7C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tza</w:t>
      </w:r>
      <w:proofErr w:type="spellEnd"/>
      <w:r>
        <w:t>', 'coverage', 'Tanzania, United Republic of', 219);</w:t>
      </w:r>
    </w:p>
    <w:p w14:paraId="00F8620E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tha</w:t>
      </w:r>
      <w:proofErr w:type="spellEnd"/>
      <w:r>
        <w:t>', 'coverage', 'Thailand', 220);</w:t>
      </w:r>
    </w:p>
    <w:p w14:paraId="53D65E9F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tls</w:t>
      </w:r>
      <w:proofErr w:type="spellEnd"/>
      <w:r>
        <w:t>', 'coverage', 'Timor-Leste', 221);</w:t>
      </w:r>
    </w:p>
    <w:p w14:paraId="61F8D8B0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tgo</w:t>
      </w:r>
      <w:proofErr w:type="spellEnd"/>
      <w:r>
        <w:t>', 'coverage', 'Togo', 222);</w:t>
      </w:r>
    </w:p>
    <w:p w14:paraId="229DCA5B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tkl</w:t>
      </w:r>
      <w:proofErr w:type="spellEnd"/>
      <w:r>
        <w:t>', 'coverage', 'Tokelau', 223);</w:t>
      </w:r>
    </w:p>
    <w:p w14:paraId="1A68C68C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values('coverage-ton', 'coverage', 'Tonga', 224);</w:t>
      </w:r>
    </w:p>
    <w:p w14:paraId="4095B942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tto</w:t>
      </w:r>
      <w:proofErr w:type="spellEnd"/>
      <w:r>
        <w:t>', 'coverage', 'Trinidad and Tobago', 225);</w:t>
      </w:r>
    </w:p>
    <w:p w14:paraId="4AF0EEFE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tun</w:t>
      </w:r>
      <w:proofErr w:type="spellEnd"/>
      <w:r>
        <w:t>', 'coverage', 'Tunisia', 226);</w:t>
      </w:r>
    </w:p>
    <w:p w14:paraId="180D7432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tur</w:t>
      </w:r>
      <w:proofErr w:type="spellEnd"/>
      <w:r>
        <w:t>', 'coverage', 'Turkey', 227);</w:t>
      </w:r>
    </w:p>
    <w:p w14:paraId="572F678C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tkm</w:t>
      </w:r>
      <w:proofErr w:type="spellEnd"/>
      <w:r>
        <w:t>', 'coverage', 'Turkmenistan', 228);</w:t>
      </w:r>
    </w:p>
    <w:p w14:paraId="50A44757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tca</w:t>
      </w:r>
      <w:proofErr w:type="spellEnd"/>
      <w:r>
        <w:t>', 'coverage', 'Turks and Caicos Islands', 229);</w:t>
      </w:r>
    </w:p>
    <w:p w14:paraId="4951BA82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tuv</w:t>
      </w:r>
      <w:proofErr w:type="spellEnd"/>
      <w:r>
        <w:t>', 'coverage', 'Tuvalu', 230);</w:t>
      </w:r>
    </w:p>
    <w:p w14:paraId="5F6CE843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uga</w:t>
      </w:r>
      <w:proofErr w:type="spellEnd"/>
      <w:r>
        <w:t>', 'coverage', 'Uganda', 231);</w:t>
      </w:r>
    </w:p>
    <w:p w14:paraId="701746C7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ukr</w:t>
      </w:r>
      <w:proofErr w:type="spellEnd"/>
      <w:r>
        <w:t>', 'coverage', 'Ukraine', 232);</w:t>
      </w:r>
    </w:p>
    <w:p w14:paraId="48032479" w14:textId="77777777" w:rsidR="000B2C7C" w:rsidRDefault="000B2C7C" w:rsidP="000B2C7C">
      <w:pPr>
        <w:pStyle w:val="2f2"/>
        <w:rPr>
          <w:rFonts w:hint="eastAsia"/>
        </w:rPr>
      </w:pPr>
      <w:r>
        <w:t xml:space="preserve">   insert into T_VOCABULARY(VOC_ID_C, VOC_NAME_C, VOC_VALUE_C, VOC_ORDER_N) values('coverage-are', 'coverage', 'United Arab Emirates', 233);</w:t>
      </w:r>
    </w:p>
    <w:p w14:paraId="3B9B0A41" w14:textId="77777777" w:rsidR="000B2C7C" w:rsidRDefault="000B2C7C" w:rsidP="000B2C7C">
      <w:pPr>
        <w:pStyle w:val="2f2"/>
        <w:rPr>
          <w:rFonts w:hint="eastAsia"/>
        </w:rPr>
      </w:pPr>
      <w:r>
        <w:t xml:space="preserve">   insert into T_VOCABULARY(VOC_ID_C, VOC_NAME_C, VOC_VALUE_C, VOC_ORDER_N) values('coverage-</w:t>
      </w:r>
      <w:proofErr w:type="spellStart"/>
      <w:r>
        <w:t>gbr</w:t>
      </w:r>
      <w:proofErr w:type="spellEnd"/>
      <w:r>
        <w:t>', 'coverage', 'United Kingdom of Great Britain and Northern Ireland', 234);</w:t>
      </w:r>
    </w:p>
    <w:p w14:paraId="45E5205A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usa</w:t>
      </w:r>
      <w:proofErr w:type="spellEnd"/>
      <w:r>
        <w:t>', 'coverage', 'United States of America', 235);</w:t>
      </w:r>
    </w:p>
    <w:p w14:paraId="0216F424" w14:textId="77777777" w:rsidR="000B2C7C" w:rsidRDefault="000B2C7C" w:rsidP="000B2C7C">
      <w:pPr>
        <w:pStyle w:val="2f2"/>
        <w:rPr>
          <w:rFonts w:hint="eastAsia"/>
        </w:rPr>
      </w:pPr>
      <w:r>
        <w:lastRenderedPageBreak/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umi</w:t>
      </w:r>
      <w:proofErr w:type="spellEnd"/>
      <w:r>
        <w:t>', 'coverage', 'United States Minor Outlying Islands', 236);</w:t>
      </w:r>
    </w:p>
    <w:p w14:paraId="45A0BB94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ury</w:t>
      </w:r>
      <w:proofErr w:type="spellEnd"/>
      <w:r>
        <w:t>', 'coverage', 'Uruguay', 237);</w:t>
      </w:r>
    </w:p>
    <w:p w14:paraId="424906F1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uzb</w:t>
      </w:r>
      <w:proofErr w:type="spellEnd"/>
      <w:r>
        <w:t>', 'coverage', 'Uzbekistan', 238);</w:t>
      </w:r>
    </w:p>
    <w:p w14:paraId="069C24CB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vut</w:t>
      </w:r>
      <w:proofErr w:type="spellEnd"/>
      <w:r>
        <w:t>', 'coverage', 'Vanuatu', 239);</w:t>
      </w:r>
    </w:p>
    <w:p w14:paraId="2F3C4009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ven</w:t>
      </w:r>
      <w:proofErr w:type="spellEnd"/>
      <w:r>
        <w:t>', 'coverage', 'Venezuela (Bolivarian Republic of)', 240);</w:t>
      </w:r>
    </w:p>
    <w:p w14:paraId="35716D44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vnm</w:t>
      </w:r>
      <w:proofErr w:type="spellEnd"/>
      <w:r>
        <w:t>', 'coverage', 'Viet Nam', 241);</w:t>
      </w:r>
    </w:p>
    <w:p w14:paraId="5B7994EE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vgb</w:t>
      </w:r>
      <w:proofErr w:type="spellEnd"/>
      <w:r>
        <w:t>', 'coverage', 'Virgin Islands (British)', 242);</w:t>
      </w:r>
    </w:p>
    <w:p w14:paraId="62535662" w14:textId="77777777" w:rsidR="000B2C7C" w:rsidRDefault="000B2C7C" w:rsidP="000B2C7C">
      <w:pPr>
        <w:pStyle w:val="2f2"/>
        <w:rPr>
          <w:rFonts w:hint="eastAsia"/>
        </w:rPr>
      </w:pPr>
      <w:r>
        <w:t xml:space="preserve">   insert into T_VOCABULARY(VOC_ID_C, VOC_NAME_C, VOC_VALUE_C, VOC_ORDER_N) values('coverage-</w:t>
      </w:r>
      <w:proofErr w:type="spellStart"/>
      <w:r>
        <w:t>vir</w:t>
      </w:r>
      <w:proofErr w:type="spellEnd"/>
      <w:r>
        <w:t>', 'coverage', 'Virgin Islands (U.S.)', 243);</w:t>
      </w:r>
    </w:p>
    <w:p w14:paraId="3225EB55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wlf</w:t>
      </w:r>
      <w:proofErr w:type="spellEnd"/>
      <w:r>
        <w:t>', 'coverage', 'Wallis and Futuna', 244);</w:t>
      </w:r>
    </w:p>
    <w:p w14:paraId="73C1EDC6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esh</w:t>
      </w:r>
      <w:proofErr w:type="spellEnd"/>
      <w:r>
        <w:t>', 'coverage', 'Western Sahara', 245);</w:t>
      </w:r>
    </w:p>
    <w:p w14:paraId="71CBB339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yem</w:t>
      </w:r>
      <w:proofErr w:type="spellEnd"/>
      <w:r>
        <w:t>', 'coverage', 'Yemen', 246);</w:t>
      </w:r>
    </w:p>
    <w:p w14:paraId="2EA779EF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zmb</w:t>
      </w:r>
      <w:proofErr w:type="spellEnd"/>
      <w:r>
        <w:t>', 'coverage', 'Zambia', 247);</w:t>
      </w:r>
    </w:p>
    <w:p w14:paraId="69FD92C6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values('coverage-</w:t>
      </w:r>
      <w:proofErr w:type="spellStart"/>
      <w:r>
        <w:t>zwe</w:t>
      </w:r>
      <w:proofErr w:type="spellEnd"/>
      <w:r>
        <w:t>', 'coverage', 'Zimbabwe', 248);</w:t>
      </w:r>
    </w:p>
    <w:p w14:paraId="3FF4A4AD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</w:p>
    <w:p w14:paraId="275E4628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values('rights-all-rights-reserved', 'rights', 'All Rights Reserved', 0);</w:t>
      </w:r>
    </w:p>
    <w:p w14:paraId="66B6470B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values('rights-</w:t>
      </w:r>
      <w:proofErr w:type="spellStart"/>
      <w:r>
        <w:t>pubic</w:t>
      </w:r>
      <w:proofErr w:type="spellEnd"/>
      <w:r>
        <w:t>-domain', 'rights', 'Public Domain', 1);</w:t>
      </w:r>
    </w:p>
    <w:p w14:paraId="79D05B04" w14:textId="77777777" w:rsidR="000B2C7C" w:rsidRDefault="000B2C7C" w:rsidP="000B2C7C">
      <w:pPr>
        <w:pStyle w:val="2f2"/>
        <w:rPr>
          <w:rFonts w:hint="eastAsia"/>
        </w:rPr>
      </w:pPr>
      <w:r>
        <w:t xml:space="preserve">   insert into T_VOCABULARY(VOC_ID_C, VOC_NAME_C, VOC_VALUE_C, VOC_ORDER_N) values('rights-cc-</w:t>
      </w:r>
      <w:proofErr w:type="spellStart"/>
      <w:r>
        <w:t>ancsa</w:t>
      </w:r>
      <w:proofErr w:type="spellEnd"/>
      <w:r>
        <w:t>', 'rights', 'Attribution-</w:t>
      </w:r>
      <w:proofErr w:type="spellStart"/>
      <w:r>
        <w:t>NonCommercial</w:t>
      </w:r>
      <w:proofErr w:type="spellEnd"/>
      <w:r>
        <w:t>-</w:t>
      </w:r>
      <w:proofErr w:type="spellStart"/>
      <w:r>
        <w:t>ShareAlike</w:t>
      </w:r>
      <w:proofErr w:type="spellEnd"/>
      <w:r>
        <w:t xml:space="preserve"> License', 2);</w:t>
      </w:r>
    </w:p>
    <w:p w14:paraId="4940A97B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values('rights-cc-</w:t>
      </w:r>
      <w:proofErr w:type="spellStart"/>
      <w:r>
        <w:t>anc</w:t>
      </w:r>
      <w:proofErr w:type="spellEnd"/>
      <w:r>
        <w:t>', 'rights', 'Attribution-</w:t>
      </w:r>
      <w:proofErr w:type="spellStart"/>
      <w:r>
        <w:t>NonCommercial</w:t>
      </w:r>
      <w:proofErr w:type="spellEnd"/>
      <w:r>
        <w:t xml:space="preserve"> License', 3);</w:t>
      </w:r>
    </w:p>
    <w:p w14:paraId="50B2A56E" w14:textId="77777777" w:rsidR="000B2C7C" w:rsidRDefault="000B2C7C" w:rsidP="000B2C7C">
      <w:pPr>
        <w:pStyle w:val="2f2"/>
        <w:rPr>
          <w:rFonts w:hint="eastAsia"/>
        </w:rPr>
      </w:pPr>
      <w:r>
        <w:t xml:space="preserve">   insert into T_VOCABULARY(VOC_ID_C, VOC_NAME_C, VOC_VALUE_C, VOC_ORDER_N) values('rights-cc-</w:t>
      </w:r>
      <w:proofErr w:type="spellStart"/>
      <w:r>
        <w:t>ancnd</w:t>
      </w:r>
      <w:proofErr w:type="spellEnd"/>
      <w:r>
        <w:t>', 'rights', 'Attribution-</w:t>
      </w:r>
      <w:proofErr w:type="spellStart"/>
      <w:r>
        <w:t>NonCommercial</w:t>
      </w:r>
      <w:proofErr w:type="spellEnd"/>
      <w:r>
        <w:t>-</w:t>
      </w:r>
      <w:proofErr w:type="spellStart"/>
      <w:r>
        <w:t>NoDerivs</w:t>
      </w:r>
      <w:proofErr w:type="spellEnd"/>
      <w:r>
        <w:t xml:space="preserve"> License', 4);</w:t>
      </w:r>
    </w:p>
    <w:p w14:paraId="70814D51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values('rights-cc-a', 'rights', 'Attribution License', 5);</w:t>
      </w:r>
    </w:p>
    <w:p w14:paraId="2B800CE5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values('rights-cc-</w:t>
      </w:r>
      <w:proofErr w:type="spellStart"/>
      <w:r>
        <w:t>asa</w:t>
      </w:r>
      <w:proofErr w:type="spellEnd"/>
      <w:r>
        <w:t>', 'rights', 'Attribution-</w:t>
      </w:r>
      <w:proofErr w:type="spellStart"/>
      <w:r>
        <w:t>ShareAlike</w:t>
      </w:r>
      <w:proofErr w:type="spellEnd"/>
      <w:r>
        <w:t xml:space="preserve"> License', 6);</w:t>
      </w:r>
    </w:p>
    <w:p w14:paraId="6A7B7964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values('rights-cc-and', 'rights', 'Attribution-</w:t>
      </w:r>
      <w:proofErr w:type="spellStart"/>
      <w:r>
        <w:t>NoDerivs</w:t>
      </w:r>
      <w:proofErr w:type="spellEnd"/>
      <w:r>
        <w:t xml:space="preserve"> License', 7);</w:t>
      </w:r>
    </w:p>
    <w:p w14:paraId="1DECE71E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T_VOCABULARY(VOC_ID_C, VOC_NAME_C, VOC_VALUE_C, VOC_ORDER_N) values('rights-no-copyright', 'rights', 'No known copyright restrictions', 8);</w:t>
      </w:r>
    </w:p>
    <w:p w14:paraId="246B320E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</w:p>
    <w:p w14:paraId="3F6C19DA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update</w:t>
      </w:r>
      <w:proofErr w:type="gramEnd"/>
      <w:r>
        <w:t xml:space="preserve"> T_CONFIG set CFG_VALUE_C = '6' where CFG_ID_C = 'DB_VERSION';</w:t>
      </w:r>
    </w:p>
    <w:p w14:paraId="3128A713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create</w:t>
      </w:r>
      <w:proofErr w:type="gramEnd"/>
      <w:r>
        <w:t xml:space="preserve"> table T_RELATION ( REL_ID_C </w:t>
      </w:r>
      <w:proofErr w:type="spellStart"/>
      <w:r>
        <w:t>varchar</w:t>
      </w:r>
      <w:proofErr w:type="spellEnd"/>
      <w:r>
        <w:t xml:space="preserve">(36) not null, REL_IDDOCFROM_C </w:t>
      </w:r>
      <w:proofErr w:type="spellStart"/>
      <w:r>
        <w:t>varchar</w:t>
      </w:r>
      <w:proofErr w:type="spellEnd"/>
      <w:r>
        <w:t xml:space="preserve">(36) not null, REL_IDDOCTO_C </w:t>
      </w:r>
      <w:proofErr w:type="spellStart"/>
      <w:r>
        <w:t>varchar</w:t>
      </w:r>
      <w:proofErr w:type="spellEnd"/>
      <w:r>
        <w:t>(36) not null, REL_DELETEDATE_D timestamp, primary key (REL_ID_C) );</w:t>
      </w:r>
    </w:p>
    <w:p w14:paraId="7F9E466F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</w:p>
    <w:p w14:paraId="76011BEA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update</w:t>
      </w:r>
      <w:proofErr w:type="gramEnd"/>
      <w:r>
        <w:t xml:space="preserve"> T_CONFIG set CFG_VALUE_C = '7' where CFG_ID_C = 'DB_VERSION';</w:t>
      </w:r>
    </w:p>
    <w:p w14:paraId="2398C922" w14:textId="77777777" w:rsidR="000B2C7C" w:rsidRDefault="000B2C7C" w:rsidP="000B2C7C">
      <w:pPr>
        <w:pStyle w:val="2f2"/>
        <w:rPr>
          <w:rFonts w:hint="eastAsia"/>
        </w:rPr>
      </w:pPr>
      <w:r>
        <w:lastRenderedPageBreak/>
        <w:t xml:space="preserve">   </w:t>
      </w:r>
      <w:proofErr w:type="gramStart"/>
      <w:r>
        <w:t>create</w:t>
      </w:r>
      <w:proofErr w:type="gramEnd"/>
      <w:r>
        <w:t xml:space="preserve"> table T_GROUP ( GRP_ID_C </w:t>
      </w:r>
      <w:proofErr w:type="spellStart"/>
      <w:r>
        <w:t>varchar</w:t>
      </w:r>
      <w:proofErr w:type="spellEnd"/>
      <w:r>
        <w:t xml:space="preserve">(36) not null, GRP_IDPARENT_C </w:t>
      </w:r>
      <w:proofErr w:type="spellStart"/>
      <w:r>
        <w:t>varchar</w:t>
      </w:r>
      <w:proofErr w:type="spellEnd"/>
      <w:r>
        <w:t xml:space="preserve">(36), GRP_NAME_C </w:t>
      </w:r>
      <w:proofErr w:type="spellStart"/>
      <w:r>
        <w:t>varchar</w:t>
      </w:r>
      <w:proofErr w:type="spellEnd"/>
      <w:r>
        <w:t xml:space="preserve">(50) not null, GRP_IDROLE_C </w:t>
      </w:r>
      <w:proofErr w:type="spellStart"/>
      <w:r>
        <w:t>varchar</w:t>
      </w:r>
      <w:proofErr w:type="spellEnd"/>
      <w:r>
        <w:t>(36), GRP_DELETEDATE_D timestamp, primary key (GRP_ID_C) );</w:t>
      </w:r>
    </w:p>
    <w:p w14:paraId="3768F132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create</w:t>
      </w:r>
      <w:proofErr w:type="gramEnd"/>
      <w:r>
        <w:t xml:space="preserve"> table T_USER_GROUP ( UGP_ID_C </w:t>
      </w:r>
      <w:proofErr w:type="spellStart"/>
      <w:r>
        <w:t>varchar</w:t>
      </w:r>
      <w:proofErr w:type="spellEnd"/>
      <w:r>
        <w:t xml:space="preserve">(36) not null, UGP_IDUSER_C </w:t>
      </w:r>
      <w:proofErr w:type="spellStart"/>
      <w:r>
        <w:t>varchar</w:t>
      </w:r>
      <w:proofErr w:type="spellEnd"/>
      <w:r>
        <w:t xml:space="preserve">(36) not null, UGP_IDGROUP_C </w:t>
      </w:r>
      <w:proofErr w:type="spellStart"/>
      <w:r>
        <w:t>varchar</w:t>
      </w:r>
      <w:proofErr w:type="spellEnd"/>
      <w:r>
        <w:t>(36) not null, UGP_DELETEDATE_D timestamp, primary key (UGP_ID_C) );</w:t>
      </w:r>
    </w:p>
    <w:p w14:paraId="4FF9EED1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</w:p>
    <w:p w14:paraId="424BB818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T_GROUP(GRP_ID_C, GRP_NAME_C, GRP_IDROLE_C) values('administrators', 'administrators', 'admin');</w:t>
      </w:r>
    </w:p>
    <w:p w14:paraId="6DE24755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T_USER_GROUP(UGP_ID_C, UGP_IDUSER_C, UGP_IDGROUP_C) values('admin-administrators', 'admin', 'administrators');</w:t>
      </w:r>
    </w:p>
    <w:p w14:paraId="1CD7872F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</w:p>
    <w:p w14:paraId="1369E0EE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update</w:t>
      </w:r>
      <w:proofErr w:type="gramEnd"/>
      <w:r>
        <w:t xml:space="preserve"> T_CONFIG set CFG_VALUE_C = '8' where CFG_ID_C = 'DB_VERSION';</w:t>
      </w:r>
    </w:p>
    <w:p w14:paraId="5FE6CF8B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alter</w:t>
      </w:r>
      <w:proofErr w:type="gramEnd"/>
      <w:r>
        <w:t xml:space="preserve"> table T_USER add column USE_TOTPKEY_C </w:t>
      </w:r>
      <w:proofErr w:type="spellStart"/>
      <w:r>
        <w:t>varchar</w:t>
      </w:r>
      <w:proofErr w:type="spellEnd"/>
      <w:r>
        <w:t>(100);</w:t>
      </w:r>
    </w:p>
    <w:p w14:paraId="34B4F378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update</w:t>
      </w:r>
      <w:proofErr w:type="gramEnd"/>
      <w:r>
        <w:t xml:space="preserve"> T_CONFIG set CFG_VALUE_C = '9' where CFG_ID_C = 'DB_VERSION';</w:t>
      </w:r>
    </w:p>
    <w:p w14:paraId="1CED129F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T_CONFIG(CFG_ID_C, CFG_VALUE_C) values('GUEST_LOGIN', 'false');</w:t>
      </w:r>
    </w:p>
    <w:p w14:paraId="4DF010F0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T_USER(USE_ID_C, USE_IDROLE_C, USE_USERNAME_C, USE_PASSWORD_C, USE_EMAIL_C, USE_CREATEDATE_D, USE_PRIVATEKEY_C) values('guest', 'user', 'guest', '', '</w:t>
      </w:r>
      <w:proofErr w:type="spellStart"/>
      <w:r>
        <w:t>guest@localhost</w:t>
      </w:r>
      <w:proofErr w:type="spellEnd"/>
      <w:r>
        <w:t>', NOW(), '</w:t>
      </w:r>
      <w:proofErr w:type="spellStart"/>
      <w:r>
        <w:t>GuestPk</w:t>
      </w:r>
      <w:proofErr w:type="spellEnd"/>
      <w:r>
        <w:t>');</w:t>
      </w:r>
    </w:p>
    <w:p w14:paraId="0DC6A35A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update</w:t>
      </w:r>
      <w:proofErr w:type="gramEnd"/>
      <w:r>
        <w:t xml:space="preserve"> T_CONFIG set CFG_VALUE_C = '10' where CFG_ID_C = 'DB_VERSION';</w:t>
      </w:r>
    </w:p>
    <w:p w14:paraId="18757735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alter</w:t>
      </w:r>
      <w:proofErr w:type="gramEnd"/>
      <w:r>
        <w:t xml:space="preserve"> table T_FILE add column FIL_NAME_C </w:t>
      </w:r>
      <w:proofErr w:type="spellStart"/>
      <w:r>
        <w:t>varchar</w:t>
      </w:r>
      <w:proofErr w:type="spellEnd"/>
      <w:r>
        <w:t>(200);</w:t>
      </w:r>
    </w:p>
    <w:p w14:paraId="6D6AF8FA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update</w:t>
      </w:r>
      <w:proofErr w:type="gramEnd"/>
      <w:r>
        <w:t xml:space="preserve"> T_CONFIG set CFG_VALUE_C = '11' where CFG_ID_C = 'DB_VERSION';</w:t>
      </w:r>
    </w:p>
    <w:p w14:paraId="3BDE8F06" w14:textId="77777777" w:rsidR="000B2C7C" w:rsidRDefault="000B2C7C" w:rsidP="000B2C7C">
      <w:pPr>
        <w:pStyle w:val="2f2"/>
        <w:rPr>
          <w:rFonts w:hint="eastAsia"/>
        </w:rPr>
      </w:pPr>
      <w:r>
        <w:t xml:space="preserve">   --</w:t>
      </w:r>
      <w:proofErr w:type="gramStart"/>
      <w:r>
        <w:t>!H2</w:t>
      </w:r>
      <w:proofErr w:type="gramEnd"/>
      <w:r>
        <w:t xml:space="preserve">!alter table T_DOCUMENT alter column DOC_LANGUAGE_C </w:t>
      </w:r>
      <w:proofErr w:type="spellStart"/>
      <w:r>
        <w:t>varchar</w:t>
      </w:r>
      <w:proofErr w:type="spellEnd"/>
      <w:r>
        <w:t>(7) default '</w:t>
      </w:r>
      <w:proofErr w:type="spellStart"/>
      <w:r>
        <w:t>eng</w:t>
      </w:r>
      <w:proofErr w:type="spellEnd"/>
      <w:r>
        <w:t>' not null;</w:t>
      </w:r>
    </w:p>
    <w:p w14:paraId="6421AAED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alter</w:t>
      </w:r>
      <w:proofErr w:type="gramEnd"/>
      <w:r>
        <w:t xml:space="preserve"> table T_DOCUMENT alter column DOC_LANGUAGE_C type </w:t>
      </w:r>
      <w:proofErr w:type="spellStart"/>
      <w:r>
        <w:t>varchar</w:t>
      </w:r>
      <w:proofErr w:type="spellEnd"/>
      <w:r>
        <w:t>(7);</w:t>
      </w:r>
    </w:p>
    <w:p w14:paraId="7AA72674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alter</w:t>
      </w:r>
      <w:proofErr w:type="gramEnd"/>
      <w:r>
        <w:t xml:space="preserve"> table T_DOCUMENT alter column DOC_LANGUAGE_C set default '</w:t>
      </w:r>
      <w:proofErr w:type="spellStart"/>
      <w:r>
        <w:t>eng</w:t>
      </w:r>
      <w:proofErr w:type="spellEnd"/>
      <w:r>
        <w:t>';</w:t>
      </w:r>
    </w:p>
    <w:p w14:paraId="797B209B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alter</w:t>
      </w:r>
      <w:proofErr w:type="gramEnd"/>
      <w:r>
        <w:t xml:space="preserve"> table T_DOCUMENT alter column DOC_LANGUAGE_C set not null;</w:t>
      </w:r>
    </w:p>
    <w:p w14:paraId="039ECCE1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update</w:t>
      </w:r>
      <w:proofErr w:type="gramEnd"/>
      <w:r>
        <w:t xml:space="preserve"> T_CONFIG set CFG_VALUE_C = '12' where CFG_ID_C = 'DB_VERSION';</w:t>
      </w:r>
    </w:p>
    <w:p w14:paraId="7E267CDF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create</w:t>
      </w:r>
      <w:proofErr w:type="gramEnd"/>
      <w:r>
        <w:t xml:space="preserve"> table T_PASSWORD_RECOVERY ( PWR_ID_C </w:t>
      </w:r>
      <w:proofErr w:type="spellStart"/>
      <w:r>
        <w:t>varchar</w:t>
      </w:r>
      <w:proofErr w:type="spellEnd"/>
      <w:r>
        <w:t xml:space="preserve">(36) not null, PWR_USERNAME_C </w:t>
      </w:r>
      <w:proofErr w:type="spellStart"/>
      <w:r>
        <w:t>varchar</w:t>
      </w:r>
      <w:proofErr w:type="spellEnd"/>
      <w:r>
        <w:t>(50) not null, PWR_CREATEDATE_D timestamp, PWR_DELETEDATE_D timestamp, primary key (PWR_ID_C) );</w:t>
      </w:r>
    </w:p>
    <w:p w14:paraId="25916C80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update</w:t>
      </w:r>
      <w:proofErr w:type="gramEnd"/>
      <w:r>
        <w:t xml:space="preserve"> T_CONFIG set CFG_VALUE_C = '13' where CFG_ID_C = 'DB_VERSION';</w:t>
      </w:r>
    </w:p>
    <w:p w14:paraId="56FC3D25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alter</w:t>
      </w:r>
      <w:proofErr w:type="gramEnd"/>
      <w:r>
        <w:t xml:space="preserve"> table T_USER add column USE_DISABLEDATE_D timestamp;</w:t>
      </w:r>
    </w:p>
    <w:p w14:paraId="25C29BB2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update</w:t>
      </w:r>
      <w:proofErr w:type="gramEnd"/>
      <w:r>
        <w:t xml:space="preserve"> T_CONFIG set CFG_VALUE_C = '14' where CFG_ID_C = 'DB_VERSION';</w:t>
      </w:r>
    </w:p>
    <w:p w14:paraId="35DBBAAE" w14:textId="77777777" w:rsidR="000B2C7C" w:rsidRDefault="000B2C7C" w:rsidP="000B2C7C">
      <w:pPr>
        <w:pStyle w:val="2f2"/>
        <w:rPr>
          <w:rFonts w:hint="eastAsia"/>
        </w:rPr>
      </w:pPr>
      <w:r>
        <w:t xml:space="preserve">   create table T_ROUTE_MODEL ( RTM_ID_C </w:t>
      </w:r>
      <w:proofErr w:type="spellStart"/>
      <w:r>
        <w:t>varchar</w:t>
      </w:r>
      <w:proofErr w:type="spellEnd"/>
      <w:r>
        <w:t xml:space="preserve">(36) not null, RTM_NAME_C </w:t>
      </w:r>
      <w:proofErr w:type="spellStart"/>
      <w:r>
        <w:t>varchar</w:t>
      </w:r>
      <w:proofErr w:type="spellEnd"/>
      <w:r>
        <w:t xml:space="preserve">(50) not null, RTM_STEPS_C </w:t>
      </w:r>
      <w:proofErr w:type="spellStart"/>
      <w:r>
        <w:t>varchar</w:t>
      </w:r>
      <w:proofErr w:type="spellEnd"/>
      <w:r>
        <w:t>(5000) not null, RTM_CREATEDATE_D timestamp not null, RTM_DELETEDATE_D timestamp, primary key (RTM_ID_C) );</w:t>
      </w:r>
    </w:p>
    <w:p w14:paraId="499575D5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create</w:t>
      </w:r>
      <w:proofErr w:type="gramEnd"/>
      <w:r>
        <w:t xml:space="preserve"> table T_ROUTE ( RTE_ID_C </w:t>
      </w:r>
      <w:proofErr w:type="spellStart"/>
      <w:r>
        <w:t>varchar</w:t>
      </w:r>
      <w:proofErr w:type="spellEnd"/>
      <w:r>
        <w:t xml:space="preserve">(36) not null, RTE_IDDOCUMENT_C </w:t>
      </w:r>
      <w:proofErr w:type="spellStart"/>
      <w:r>
        <w:t>varchar</w:t>
      </w:r>
      <w:proofErr w:type="spellEnd"/>
      <w:r>
        <w:t xml:space="preserve">(36) not null, RTE_NAME_C </w:t>
      </w:r>
      <w:proofErr w:type="spellStart"/>
      <w:r>
        <w:t>varchar</w:t>
      </w:r>
      <w:proofErr w:type="spellEnd"/>
      <w:r>
        <w:t>(50) not null, RTE_CREATEDATE_D timestamp not null, RTE_DELETEDATE_D timestamp, primary key (RTE_ID_C) );</w:t>
      </w:r>
    </w:p>
    <w:p w14:paraId="05D6574E" w14:textId="77777777" w:rsidR="000B2C7C" w:rsidRDefault="000B2C7C" w:rsidP="000B2C7C">
      <w:pPr>
        <w:pStyle w:val="2f2"/>
        <w:rPr>
          <w:rFonts w:hint="eastAsia"/>
        </w:rPr>
      </w:pPr>
      <w:r>
        <w:t xml:space="preserve">   create table T_ROUTE_STEP ( RTP_ID_C </w:t>
      </w:r>
      <w:proofErr w:type="spellStart"/>
      <w:r>
        <w:t>varchar</w:t>
      </w:r>
      <w:proofErr w:type="spellEnd"/>
      <w:r>
        <w:t xml:space="preserve">(36) not null, RTP_IDROUTE_C </w:t>
      </w:r>
      <w:proofErr w:type="spellStart"/>
      <w:r>
        <w:t>varchar</w:t>
      </w:r>
      <w:proofErr w:type="spellEnd"/>
      <w:r>
        <w:t xml:space="preserve">(36) not null, RTP_NAME_C </w:t>
      </w:r>
      <w:proofErr w:type="spellStart"/>
      <w:r>
        <w:t>varchar</w:t>
      </w:r>
      <w:proofErr w:type="spellEnd"/>
      <w:r>
        <w:t xml:space="preserve">(200) not null, RTP_TYPE_C </w:t>
      </w:r>
      <w:proofErr w:type="spellStart"/>
      <w:r>
        <w:t>varchar</w:t>
      </w:r>
      <w:proofErr w:type="spellEnd"/>
      <w:r>
        <w:t xml:space="preserve">(50) not null, RTP_TRANSITION_C </w:t>
      </w:r>
      <w:proofErr w:type="spellStart"/>
      <w:r>
        <w:t>varchar</w:t>
      </w:r>
      <w:proofErr w:type="spellEnd"/>
      <w:r>
        <w:t xml:space="preserve">(50), RTP_COMMENT_C </w:t>
      </w:r>
      <w:proofErr w:type="spellStart"/>
      <w:r>
        <w:t>varchar</w:t>
      </w:r>
      <w:proofErr w:type="spellEnd"/>
      <w:r>
        <w:t xml:space="preserve">(500), RTP_IDTARGET_C </w:t>
      </w:r>
      <w:proofErr w:type="spellStart"/>
      <w:r>
        <w:t>varchar</w:t>
      </w:r>
      <w:proofErr w:type="spellEnd"/>
      <w:r>
        <w:t xml:space="preserve">(36) not null, RTP_IDVALIDATORUSER_C </w:t>
      </w:r>
      <w:proofErr w:type="spellStart"/>
      <w:r>
        <w:t>varchar</w:t>
      </w:r>
      <w:proofErr w:type="spellEnd"/>
      <w:r>
        <w:t xml:space="preserve">(36), RTP_ORDER_N </w:t>
      </w:r>
      <w:proofErr w:type="spellStart"/>
      <w:r>
        <w:t>int</w:t>
      </w:r>
      <w:proofErr w:type="spellEnd"/>
      <w:r>
        <w:t xml:space="preserve"> not null, RTP_CREATEDATE_D timestamp not null, RTP_ENDDATE_D timestamp, RTP_DELETEDATE_D timestamp, primary key (RTP_ID_C) );</w:t>
      </w:r>
    </w:p>
    <w:p w14:paraId="0AE00688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alter</w:t>
      </w:r>
      <w:proofErr w:type="gramEnd"/>
      <w:r>
        <w:t xml:space="preserve"> table T_ACL add column ACL_TYPE_C </w:t>
      </w:r>
      <w:proofErr w:type="spellStart"/>
      <w:r>
        <w:t>varchar</w:t>
      </w:r>
      <w:proofErr w:type="spellEnd"/>
      <w:r>
        <w:t>(30) not null default 'USER';</w:t>
      </w:r>
    </w:p>
    <w:p w14:paraId="4F6755EA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alter</w:t>
      </w:r>
      <w:proofErr w:type="gramEnd"/>
      <w:r>
        <w:t xml:space="preserve"> table T_ROUTE add constraint FK_RTE_IDDOCUMENT_C foreign key (RTE_IDDOCUMENT_C) references T_DOCUMENT (DOC_ID_C) on delete restrict on update restrict;</w:t>
      </w:r>
    </w:p>
    <w:p w14:paraId="4A57C8ED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alter</w:t>
      </w:r>
      <w:proofErr w:type="gramEnd"/>
      <w:r>
        <w:t xml:space="preserve"> table T_ROUTE_STEP add constraint FK_RTP_IDROUTE_C foreign key (RTP_IDROUTE_C) references T_ROUTE (RTE_ID_C) on delete restrict on update restrict;</w:t>
      </w:r>
    </w:p>
    <w:p w14:paraId="24C3FA8D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alter</w:t>
      </w:r>
      <w:proofErr w:type="gramEnd"/>
      <w:r>
        <w:t xml:space="preserve"> table T_ROUTE_STEP add constraint FK_RTP_IDVALIDATORUSER_C foreign key (RTP_IDVALIDATORUSER_C) references T_USER (USE_ID_C) on delete restrict on update restrict;</w:t>
      </w:r>
    </w:p>
    <w:p w14:paraId="0D6FAD85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</w:p>
    <w:p w14:paraId="106086EF" w14:textId="77777777" w:rsidR="000B2C7C" w:rsidRDefault="000B2C7C" w:rsidP="000B2C7C">
      <w:pPr>
        <w:pStyle w:val="2f2"/>
        <w:rPr>
          <w:rFonts w:hint="eastAsia"/>
        </w:rPr>
      </w:pPr>
      <w:r>
        <w:lastRenderedPageBreak/>
        <w:t xml:space="preserve">   insert into T_ROUTE_MODEL (RTM_ID_C, RTM_NAME_C, RTM_STEPS_C, RTM_CREATEDATE_D) values ('default-document-review', 'Document review', '[{"type":"VALIDATE","target":{"name":"administrators","type":"GROUP"},"name":"Check the </w:t>
      </w:r>
      <w:proofErr w:type="spellStart"/>
      <w:r>
        <w:t>document''s</w:t>
      </w:r>
      <w:proofErr w:type="spellEnd"/>
      <w:r>
        <w:t xml:space="preserve"> metadata"},{"type":"VALIDATE","target":{"name":"administrators","type":"GROUP"},"name":"Add relevant files to the document"},{"type":"APPROVE","target":{"name":"administrators","type":"GROUP"},"name":"Approve </w:t>
      </w:r>
      <w:proofErr w:type="spellStart"/>
      <w:r>
        <w:t>the</w:t>
      </w:r>
      <w:proofErr w:type="spellEnd"/>
      <w:r>
        <w:t xml:space="preserve"> document"}]', now());</w:t>
      </w:r>
    </w:p>
    <w:p w14:paraId="62253A77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T_ACL (ACL_ID_C, ACL_PERM_C, ACL_SOURCEID_C, ACL_TARGETID_C) values ('</w:t>
      </w:r>
      <w:proofErr w:type="spellStart"/>
      <w:r>
        <w:t>acl</w:t>
      </w:r>
      <w:proofErr w:type="spellEnd"/>
      <w:r>
        <w:t>-admin-default-route-read', 'READ', 'default-document-review', 'administrators');</w:t>
      </w:r>
    </w:p>
    <w:p w14:paraId="4940D78C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T_ACL (ACL_ID_C, ACL_PERM_C, ACL_SOURCEID_C, ACL_TARGETID_C) values ('</w:t>
      </w:r>
      <w:proofErr w:type="spellStart"/>
      <w:r>
        <w:t>acl</w:t>
      </w:r>
      <w:proofErr w:type="spellEnd"/>
      <w:r>
        <w:t>-admin-default-route-write', 'WRITE', 'default-document-review', 'administrators');</w:t>
      </w:r>
    </w:p>
    <w:p w14:paraId="5799FA69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</w:p>
    <w:p w14:paraId="49288535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update</w:t>
      </w:r>
      <w:proofErr w:type="gramEnd"/>
      <w:r>
        <w:t xml:space="preserve"> T_CONFIG set CFG_VALUE_C = '15' where CFG_ID_C = 'DB_VERSION';</w:t>
      </w:r>
    </w:p>
    <w:p w14:paraId="328B0DC8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T_CONFIG(CFG_ID_C, CFG_VALUE_C) values('DEFAULT_LANGUAGE', '</w:t>
      </w:r>
      <w:proofErr w:type="spellStart"/>
      <w:r>
        <w:t>eng</w:t>
      </w:r>
      <w:proofErr w:type="spellEnd"/>
      <w:r>
        <w:t>');</w:t>
      </w:r>
    </w:p>
    <w:p w14:paraId="1B9C8F18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update</w:t>
      </w:r>
      <w:proofErr w:type="gramEnd"/>
      <w:r>
        <w:t xml:space="preserve"> T_CONFIG set CFG_VALUE_C = '16' where CFG_ID_C = 'DB_VERSION';</w:t>
      </w:r>
    </w:p>
    <w:p w14:paraId="602A5299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T_CONFIG(CFG_ID_C, CFG_VALUE_C) values('INBOX_ENABLED', 'false');</w:t>
      </w:r>
    </w:p>
    <w:p w14:paraId="52AFB157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T_CONFIG(CFG_ID_C, CFG_VALUE_C) values('INBOX_HOSTNAME', '');</w:t>
      </w:r>
    </w:p>
    <w:p w14:paraId="393336D0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T_CONFIG(CFG_ID_C, CFG_VALUE_C) values('INBOX_PORT', '993');</w:t>
      </w:r>
    </w:p>
    <w:p w14:paraId="7CCAAC17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T_CONFIG(CFG_ID_C, CFG_VALUE_C) values('INBOX_USERNAME', '');</w:t>
      </w:r>
    </w:p>
    <w:p w14:paraId="0638E918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T_CONFIG(CFG_ID_C, CFG_VALUE_C) values('INBOX_PASSWORD', '');</w:t>
      </w:r>
    </w:p>
    <w:p w14:paraId="5052DF36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insert</w:t>
      </w:r>
      <w:proofErr w:type="gramEnd"/>
      <w:r>
        <w:t xml:space="preserve"> into T_CONFIG(CFG_ID_C, CFG_VALUE_C) values('INBOX_TAG', '');</w:t>
      </w:r>
    </w:p>
    <w:p w14:paraId="1649FBE1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update</w:t>
      </w:r>
      <w:proofErr w:type="gramEnd"/>
      <w:r>
        <w:t xml:space="preserve"> T_CONFIG set CFG_VALUE_C = '17' where CFG_ID_C = 'DB_VERSION';</w:t>
      </w:r>
    </w:p>
    <w:p w14:paraId="2F509160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alter</w:t>
      </w:r>
      <w:proofErr w:type="gramEnd"/>
      <w:r>
        <w:t xml:space="preserve"> table T_DOCUMENT add column DOC_UPDATEDATE_D timestamp;</w:t>
      </w:r>
    </w:p>
    <w:p w14:paraId="40E5D0EA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update</w:t>
      </w:r>
      <w:proofErr w:type="gramEnd"/>
      <w:r>
        <w:t xml:space="preserve"> T_DOCUMENT set DOC_UPDATEDATE_D = DOC_CREATEDATE_D;</w:t>
      </w:r>
    </w:p>
    <w:p w14:paraId="4B8C6DF5" w14:textId="77777777" w:rsidR="000B2C7C" w:rsidRDefault="000B2C7C" w:rsidP="000B2C7C">
      <w:pPr>
        <w:pStyle w:val="2f2"/>
        <w:rPr>
          <w:rFonts w:hint="eastAsia"/>
        </w:rPr>
      </w:pPr>
      <w:r>
        <w:t xml:space="preserve">   --</w:t>
      </w:r>
      <w:proofErr w:type="gramStart"/>
      <w:r>
        <w:t>!H2</w:t>
      </w:r>
      <w:proofErr w:type="gramEnd"/>
      <w:r>
        <w:t>!alter table T_DOCUMENT alter column DOC_UPDATEDATE_D timestamp not null;</w:t>
      </w:r>
    </w:p>
    <w:p w14:paraId="65633EBF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alter</w:t>
      </w:r>
      <w:proofErr w:type="gramEnd"/>
      <w:r>
        <w:t xml:space="preserve"> table T_DOCUMENT alter column DOC_UPDATEDATE_D type timestamp;</w:t>
      </w:r>
    </w:p>
    <w:p w14:paraId="2B6B110F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alter</w:t>
      </w:r>
      <w:proofErr w:type="gramEnd"/>
      <w:r>
        <w:t xml:space="preserve"> table T_DOCUMENT alter column DOC_UPDATEDATE_D set not null;</w:t>
      </w:r>
    </w:p>
    <w:p w14:paraId="457A46F6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alter</w:t>
      </w:r>
      <w:proofErr w:type="gramEnd"/>
      <w:r>
        <w:t xml:space="preserve"> table T_ROUTE_STEP add column RTP_TRANSITIONS_C </w:t>
      </w:r>
      <w:proofErr w:type="spellStart"/>
      <w:r>
        <w:t>varchar</w:t>
      </w:r>
      <w:proofErr w:type="spellEnd"/>
      <w:r>
        <w:t>(2000);</w:t>
      </w:r>
    </w:p>
    <w:p w14:paraId="7F013563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update</w:t>
      </w:r>
      <w:proofErr w:type="gramEnd"/>
      <w:r>
        <w:t xml:space="preserve"> T_CONFIG set CFG_VALUE_C = '18' where CFG_ID_C = 'DB_VERSION';</w:t>
      </w:r>
    </w:p>
    <w:p w14:paraId="6C6A17FD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create</w:t>
      </w:r>
      <w:proofErr w:type="gramEnd"/>
      <w:r>
        <w:t xml:space="preserve"> index IDX_DOT_COMPOSITE on T_DOCUMENT_TAG (DOT_IDDOCUMENT_C, DOT_IDTAG_C, DOT_DELETEDATE_D);</w:t>
      </w:r>
    </w:p>
    <w:p w14:paraId="3D273D05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update</w:t>
      </w:r>
      <w:proofErr w:type="gramEnd"/>
      <w:r>
        <w:t xml:space="preserve"> T_CONFIG set CFG_VALUE_C = '19' where CFG_ID_C = 'DB_VERSION';</w:t>
      </w:r>
    </w:p>
    <w:p w14:paraId="255CC940" w14:textId="77777777" w:rsidR="000B2C7C" w:rsidRDefault="000B2C7C" w:rsidP="000B2C7C">
      <w:pPr>
        <w:pStyle w:val="2f2"/>
        <w:rPr>
          <w:rFonts w:hint="eastAsia"/>
        </w:rPr>
      </w:pPr>
      <w:r>
        <w:t xml:space="preserve">   create table T_WEBHOOK ( WHK_ID_C </w:t>
      </w:r>
      <w:proofErr w:type="spellStart"/>
      <w:r>
        <w:t>varchar</w:t>
      </w:r>
      <w:proofErr w:type="spellEnd"/>
      <w:r>
        <w:t xml:space="preserve">(36) not null, WHK_EVENT_C </w:t>
      </w:r>
      <w:proofErr w:type="spellStart"/>
      <w:r>
        <w:t>varchar</w:t>
      </w:r>
      <w:proofErr w:type="spellEnd"/>
      <w:r>
        <w:t xml:space="preserve">(50) not null, WHK_URL_C </w:t>
      </w:r>
      <w:proofErr w:type="spellStart"/>
      <w:r>
        <w:t>varchar</w:t>
      </w:r>
      <w:proofErr w:type="spellEnd"/>
      <w:r>
        <w:t>(1024) not null,  WHK_CREATEDATE_D timestamp not null, WHK_DELETEDATE_D timestamp, primary key (WHK_ID_C) );</w:t>
      </w:r>
    </w:p>
    <w:p w14:paraId="73A16D52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</w:p>
    <w:p w14:paraId="12EBD129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update</w:t>
      </w:r>
      <w:proofErr w:type="gramEnd"/>
      <w:r>
        <w:t xml:space="preserve"> T_CONFIG set CFG_VALUE_C = '20' where CFG_ID_C = 'DB_VERSION';</w:t>
      </w:r>
    </w:p>
    <w:p w14:paraId="7BC3DACC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alter</w:t>
      </w:r>
      <w:proofErr w:type="gramEnd"/>
      <w:r>
        <w:t xml:space="preserve"> table T_DOCUMENT add column DOC_IDFILE_C </w:t>
      </w:r>
      <w:proofErr w:type="spellStart"/>
      <w:r>
        <w:t>varchar</w:t>
      </w:r>
      <w:proofErr w:type="spellEnd"/>
      <w:r>
        <w:t>(36);</w:t>
      </w:r>
    </w:p>
    <w:p w14:paraId="23ADBA33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alter</w:t>
      </w:r>
      <w:proofErr w:type="gramEnd"/>
      <w:r>
        <w:t xml:space="preserve"> table T_DOCUMENT add constraint FK_DOC_IDFILE_C foreign key (DOC_IDFILE_C) references T_FILE (FIL_ID_C) on delete restrict on update restrict;</w:t>
      </w:r>
    </w:p>
    <w:p w14:paraId="5ACCF431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</w:p>
    <w:p w14:paraId="03C0E873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update</w:t>
      </w:r>
      <w:proofErr w:type="gramEnd"/>
      <w:r>
        <w:t xml:space="preserve"> T_CONFIG set CFG_VALUE_C = '21' where CFG_ID_C = 'DB_VERSION';</w:t>
      </w:r>
    </w:p>
    <w:p w14:paraId="1AA245CB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alter</w:t>
      </w:r>
      <w:proofErr w:type="gramEnd"/>
      <w:r>
        <w:t xml:space="preserve"> table T_FILE add column FIL_VERSION_N </w:t>
      </w:r>
      <w:proofErr w:type="spellStart"/>
      <w:r>
        <w:t>int</w:t>
      </w:r>
      <w:proofErr w:type="spellEnd"/>
      <w:r>
        <w:t xml:space="preserve"> not null default 0;</w:t>
      </w:r>
    </w:p>
    <w:p w14:paraId="5E5C3132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alter</w:t>
      </w:r>
      <w:proofErr w:type="gramEnd"/>
      <w:r>
        <w:t xml:space="preserve"> table T_FILE add column FIL_LATESTVERSION_B </w:t>
      </w:r>
      <w:proofErr w:type="spellStart"/>
      <w:r>
        <w:t>bool</w:t>
      </w:r>
      <w:proofErr w:type="spellEnd"/>
      <w:r>
        <w:t xml:space="preserve"> not null default true;</w:t>
      </w:r>
    </w:p>
    <w:p w14:paraId="11D82AB3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alter</w:t>
      </w:r>
      <w:proofErr w:type="gramEnd"/>
      <w:r>
        <w:t xml:space="preserve"> table T_FILE add column FIL_IDVERSION_C </w:t>
      </w:r>
      <w:proofErr w:type="spellStart"/>
      <w:r>
        <w:t>varchar</w:t>
      </w:r>
      <w:proofErr w:type="spellEnd"/>
      <w:r>
        <w:t>(36);</w:t>
      </w:r>
    </w:p>
    <w:p w14:paraId="2CEADF35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</w:p>
    <w:p w14:paraId="4981C759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update</w:t>
      </w:r>
      <w:proofErr w:type="gramEnd"/>
      <w:r>
        <w:t xml:space="preserve"> T_CONFIG set CFG_VALUE_C = '22' where CFG_ID_C = 'DB_VERSION';</w:t>
      </w:r>
    </w:p>
    <w:p w14:paraId="12C98C08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alter</w:t>
      </w:r>
      <w:proofErr w:type="gramEnd"/>
      <w:r>
        <w:t xml:space="preserve"> table T_USER add column USE_ONBOARDING_B </w:t>
      </w:r>
      <w:proofErr w:type="spellStart"/>
      <w:r>
        <w:t>bool</w:t>
      </w:r>
      <w:proofErr w:type="spellEnd"/>
      <w:r>
        <w:t xml:space="preserve"> not null default true;</w:t>
      </w:r>
    </w:p>
    <w:p w14:paraId="590DDB8F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update</w:t>
      </w:r>
      <w:proofErr w:type="gramEnd"/>
      <w:r>
        <w:t xml:space="preserve"> T_CONFIG set CFG_VALUE_C = '23' where CFG_ID_C = 'DB_VERSION';</w:t>
      </w:r>
    </w:p>
    <w:p w14:paraId="03ACCFD3" w14:textId="77777777" w:rsidR="000B2C7C" w:rsidRDefault="000B2C7C" w:rsidP="000B2C7C">
      <w:pPr>
        <w:pStyle w:val="2f2"/>
        <w:rPr>
          <w:rFonts w:hint="eastAsia"/>
        </w:rPr>
      </w:pPr>
      <w:r>
        <w:lastRenderedPageBreak/>
        <w:t xml:space="preserve">   </w:t>
      </w:r>
      <w:proofErr w:type="gramStart"/>
      <w:r>
        <w:t>create</w:t>
      </w:r>
      <w:proofErr w:type="gramEnd"/>
      <w:r>
        <w:t xml:space="preserve"> table T_METADATA ( MET_ID_C </w:t>
      </w:r>
      <w:proofErr w:type="spellStart"/>
      <w:r>
        <w:t>varchar</w:t>
      </w:r>
      <w:proofErr w:type="spellEnd"/>
      <w:r>
        <w:t xml:space="preserve">(36) not null, MET_NAME_C </w:t>
      </w:r>
      <w:proofErr w:type="spellStart"/>
      <w:r>
        <w:t>varchar</w:t>
      </w:r>
      <w:proofErr w:type="spellEnd"/>
      <w:r>
        <w:t xml:space="preserve">(50) not null, MET_TYPE_C </w:t>
      </w:r>
      <w:proofErr w:type="spellStart"/>
      <w:r>
        <w:t>varchar</w:t>
      </w:r>
      <w:proofErr w:type="spellEnd"/>
      <w:r>
        <w:t>(20) not null, MET_DELETEDATE_D timestamp, primary key (MET_ID_C) );</w:t>
      </w:r>
    </w:p>
    <w:p w14:paraId="17AD8116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create</w:t>
      </w:r>
      <w:proofErr w:type="gramEnd"/>
      <w:r>
        <w:t xml:space="preserve"> table T_DOCUMENT_METADATA ( DME_ID_C </w:t>
      </w:r>
      <w:proofErr w:type="spellStart"/>
      <w:r>
        <w:t>varchar</w:t>
      </w:r>
      <w:proofErr w:type="spellEnd"/>
      <w:r>
        <w:t xml:space="preserve">(36) not null, DME_IDDOCUMENT_C </w:t>
      </w:r>
      <w:proofErr w:type="spellStart"/>
      <w:r>
        <w:t>varchar</w:t>
      </w:r>
      <w:proofErr w:type="spellEnd"/>
      <w:r>
        <w:t xml:space="preserve">(36) not null, DME_IDMETADATA_C </w:t>
      </w:r>
      <w:proofErr w:type="spellStart"/>
      <w:r>
        <w:t>varchar</w:t>
      </w:r>
      <w:proofErr w:type="spellEnd"/>
      <w:r>
        <w:t xml:space="preserve">(36) not null, DME_VALUE_C </w:t>
      </w:r>
      <w:proofErr w:type="spellStart"/>
      <w:r>
        <w:t>varchar</w:t>
      </w:r>
      <w:proofErr w:type="spellEnd"/>
      <w:r>
        <w:t>(4000) null, primary key (DME_ID_C) );</w:t>
      </w:r>
    </w:p>
    <w:p w14:paraId="763DDBA4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alter</w:t>
      </w:r>
      <w:proofErr w:type="gramEnd"/>
      <w:r>
        <w:t xml:space="preserve"> table T_DOCUMENT_METADATA add constraint FK_DME_IDDOCUMENT_C foreign key (DME_IDDOCUMENT_C) references T_DOCUMENT (DOC_ID_C) on delete restrict on update restrict;</w:t>
      </w:r>
    </w:p>
    <w:p w14:paraId="3E201AB0" w14:textId="77777777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alter</w:t>
      </w:r>
      <w:proofErr w:type="gramEnd"/>
      <w:r>
        <w:t xml:space="preserve"> table T_DOCUMENT_METADATA add constraint FK_DME_IDMETADATA_C foreign key (DME_IDMETADATA_C) references T_METADATA (MET_ID_C) on delete restrict on update restrict;</w:t>
      </w:r>
    </w:p>
    <w:p w14:paraId="54868773" w14:textId="70ACB25E" w:rsidR="000B2C7C" w:rsidRDefault="000B2C7C" w:rsidP="000B2C7C">
      <w:pPr>
        <w:pStyle w:val="2f2"/>
        <w:rPr>
          <w:rFonts w:hint="eastAsia"/>
        </w:rPr>
      </w:pPr>
      <w:r>
        <w:t xml:space="preserve">   </w:t>
      </w:r>
      <w:proofErr w:type="gramStart"/>
      <w:r>
        <w:t>update</w:t>
      </w:r>
      <w:proofErr w:type="gramEnd"/>
      <w:r>
        <w:t xml:space="preserve"> T_CONFIG set CFG_VALUE_C = '24' where CFG_ID_C = 'DB_VERSION';</w:t>
      </w:r>
    </w:p>
    <w:p w14:paraId="76A61B4D" w14:textId="77777777" w:rsidR="00752B59" w:rsidRDefault="00752B59" w:rsidP="00752B59">
      <w:pPr>
        <w:pStyle w:val="3"/>
        <w:rPr>
          <w:rFonts w:ascii="Open Sans" w:eastAsia="宋体" w:hAnsi="Open Sans" w:cs="Open Sans"/>
          <w:color w:val="333333"/>
          <w:sz w:val="36"/>
          <w:szCs w:val="36"/>
        </w:rPr>
      </w:pPr>
      <w:bookmarkStart w:id="20" w:name="_Toc57126197"/>
      <w:r>
        <w:rPr>
          <w:rStyle w:val="md-plain"/>
          <w:rFonts w:ascii="Open Sans" w:hAnsi="Open Sans" w:cs="Open Sans"/>
          <w:color w:val="333333"/>
          <w:sz w:val="36"/>
          <w:szCs w:val="36"/>
        </w:rPr>
        <w:t>安装文件管理系统</w:t>
      </w:r>
      <w:bookmarkEnd w:id="20"/>
    </w:p>
    <w:p w14:paraId="795F2BF1" w14:textId="6A6E7900" w:rsidR="00492449" w:rsidRDefault="00492449" w:rsidP="00C33EB3">
      <w:pPr>
        <w:pStyle w:val="30"/>
        <w:rPr>
          <w:rFonts w:hint="eastAsia"/>
        </w:rPr>
      </w:pPr>
      <w:r>
        <w:rPr>
          <w:rFonts w:hint="eastAsia"/>
        </w:rPr>
        <w:t>在</w:t>
      </w:r>
      <w:r>
        <w:t>ECS</w:t>
      </w:r>
      <w:r>
        <w:t>控制台找到自己创建的</w:t>
      </w:r>
      <w:r>
        <w:t>ECS</w:t>
      </w:r>
      <w:r>
        <w:t>，点击后面的</w:t>
      </w:r>
      <w:r>
        <w:t xml:space="preserve"> </w:t>
      </w:r>
      <w:r>
        <w:t>远程登录</w:t>
      </w:r>
      <w:r>
        <w:t xml:space="preserve"> </w:t>
      </w:r>
      <w:r>
        <w:t>。此时系统会打开一个新的网页，显示</w:t>
      </w:r>
      <w:r>
        <w:t>ECS</w:t>
      </w:r>
      <w:r>
        <w:t>的控制台。</w:t>
      </w:r>
    </w:p>
    <w:p w14:paraId="5325BBDA" w14:textId="77777777" w:rsidR="00492449" w:rsidRDefault="00492449" w:rsidP="00C33EB3">
      <w:pPr>
        <w:pStyle w:val="30"/>
        <w:rPr>
          <w:rFonts w:hint="eastAsia"/>
        </w:rPr>
      </w:pPr>
      <w:r>
        <w:rPr>
          <w:rFonts w:hint="eastAsia"/>
        </w:rPr>
        <w:t>输入用户名</w:t>
      </w:r>
      <w:r>
        <w:t>root</w:t>
      </w:r>
      <w:r>
        <w:t>及购买</w:t>
      </w:r>
      <w:r>
        <w:t>ECS</w:t>
      </w:r>
      <w:r>
        <w:t>时设置的密码，登录</w:t>
      </w:r>
      <w:r>
        <w:t>ECS</w:t>
      </w:r>
      <w:r>
        <w:t>。</w:t>
      </w:r>
    </w:p>
    <w:p w14:paraId="1123BD44" w14:textId="77777777" w:rsidR="00492449" w:rsidRDefault="00492449" w:rsidP="00C33EB3">
      <w:pPr>
        <w:pStyle w:val="30"/>
        <w:rPr>
          <w:rFonts w:hint="eastAsia"/>
        </w:rPr>
      </w:pPr>
      <w:r>
        <w:rPr>
          <w:rFonts w:hint="eastAsia"/>
        </w:rPr>
        <w:t>输入如下命令，下载</w:t>
      </w:r>
      <w:proofErr w:type="spellStart"/>
      <w:r>
        <w:t>Teedy</w:t>
      </w:r>
      <w:proofErr w:type="spellEnd"/>
      <w:r>
        <w:t>源码到本地</w:t>
      </w:r>
      <w:r>
        <w:t>opt</w:t>
      </w:r>
      <w:r>
        <w:t>目录。</w:t>
      </w:r>
    </w:p>
    <w:p w14:paraId="232082EA" w14:textId="620D680D" w:rsidR="00492449" w:rsidRDefault="00492449" w:rsidP="005538FE">
      <w:pPr>
        <w:pStyle w:val="2f2"/>
        <w:rPr>
          <w:rFonts w:hint="eastAsia"/>
        </w:rPr>
      </w:pPr>
      <w:proofErr w:type="gramStart"/>
      <w:r>
        <w:t>cd</w:t>
      </w:r>
      <w:proofErr w:type="gramEnd"/>
      <w:r>
        <w:t xml:space="preserve"> /opt/</w:t>
      </w:r>
    </w:p>
    <w:p w14:paraId="314B211A" w14:textId="193D5C5F" w:rsidR="00492449" w:rsidRDefault="00492449" w:rsidP="005538FE">
      <w:pPr>
        <w:pStyle w:val="2f2"/>
        <w:rPr>
          <w:rFonts w:hint="eastAsia"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clone https://gitee.com/github-5407963/docs-pgsql.git</w:t>
      </w:r>
    </w:p>
    <w:p w14:paraId="29B02702" w14:textId="77777777" w:rsidR="00492449" w:rsidRDefault="00492449" w:rsidP="00C33EB3">
      <w:pPr>
        <w:pStyle w:val="30"/>
        <w:rPr>
          <w:rFonts w:hint="eastAsia"/>
        </w:rPr>
      </w:pPr>
      <w:r>
        <w:rPr>
          <w:rFonts w:hint="eastAsia"/>
        </w:rPr>
        <w:t>执行如下操作安装</w:t>
      </w:r>
      <w:proofErr w:type="spellStart"/>
      <w:r>
        <w:t>openJDK</w:t>
      </w:r>
      <w:proofErr w:type="spellEnd"/>
      <w:r>
        <w:t>和</w:t>
      </w:r>
      <w:r>
        <w:t>Maven</w:t>
      </w:r>
      <w:r>
        <w:t>，以及</w:t>
      </w:r>
      <w:r>
        <w:t>Maven</w:t>
      </w:r>
      <w:r>
        <w:t>换源。</w:t>
      </w:r>
    </w:p>
    <w:p w14:paraId="65D53ADC" w14:textId="4B74120E" w:rsidR="00492449" w:rsidRDefault="00492449" w:rsidP="0006634C">
      <w:pPr>
        <w:pStyle w:val="2f2"/>
        <w:rPr>
          <w:rFonts w:hint="eastAsia"/>
        </w:rPr>
      </w:pPr>
      <w:proofErr w:type="gramStart"/>
      <w:r>
        <w:t>yum</w:t>
      </w:r>
      <w:proofErr w:type="gramEnd"/>
      <w:r>
        <w:t xml:space="preserve"> -y install java</w:t>
      </w:r>
    </w:p>
    <w:p w14:paraId="47F4C99A" w14:textId="262E0CCD" w:rsidR="00492449" w:rsidRDefault="00492449" w:rsidP="0006634C">
      <w:pPr>
        <w:pStyle w:val="2f2"/>
        <w:rPr>
          <w:rFonts w:hint="eastAsia"/>
        </w:rPr>
      </w:pPr>
      <w:proofErr w:type="spellStart"/>
      <w:proofErr w:type="gramStart"/>
      <w:r>
        <w:t>mkdir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/local/maven</w:t>
      </w:r>
    </w:p>
    <w:p w14:paraId="14E6FE1A" w14:textId="4FADD057" w:rsidR="00492449" w:rsidRDefault="00492449" w:rsidP="0006634C">
      <w:pPr>
        <w:pStyle w:val="2f2"/>
        <w:rPr>
          <w:rFonts w:hint="eastAsia"/>
        </w:rPr>
      </w:pPr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/local/maven</w:t>
      </w:r>
    </w:p>
    <w:p w14:paraId="7CAEE729" w14:textId="5A1E7877" w:rsidR="00492449" w:rsidRDefault="00492449" w:rsidP="0006634C">
      <w:pPr>
        <w:pStyle w:val="2f2"/>
        <w:rPr>
          <w:rFonts w:hint="eastAsia"/>
        </w:rPr>
      </w:pPr>
      <w:proofErr w:type="spellStart"/>
      <w:proofErr w:type="gramStart"/>
      <w:r>
        <w:t>wget</w:t>
      </w:r>
      <w:proofErr w:type="spellEnd"/>
      <w:proofErr w:type="gramEnd"/>
      <w:r>
        <w:t xml:space="preserve"> https://mirrors.huaweicloud.com/apache/maven/maven-3/3.6.3/binaries/apache-maven-3.6.3-bin.tar.gz</w:t>
      </w:r>
    </w:p>
    <w:p w14:paraId="5CE7072E" w14:textId="5E00456B" w:rsidR="00492449" w:rsidRDefault="00492449" w:rsidP="0006634C">
      <w:pPr>
        <w:pStyle w:val="2f2"/>
        <w:rPr>
          <w:rFonts w:hint="eastAsia"/>
        </w:rPr>
      </w:pPr>
      <w:proofErr w:type="gramStart"/>
      <w:r>
        <w:t>tar</w:t>
      </w:r>
      <w:proofErr w:type="gramEnd"/>
      <w:r>
        <w:t xml:space="preserve"> -</w:t>
      </w:r>
      <w:proofErr w:type="spellStart"/>
      <w:r>
        <w:t>xvf</w:t>
      </w:r>
      <w:proofErr w:type="spellEnd"/>
      <w:r>
        <w:t xml:space="preserve"> apache-maven-3.6.3-bin.tar.gz</w:t>
      </w:r>
    </w:p>
    <w:p w14:paraId="260B5025" w14:textId="77777777" w:rsidR="00492449" w:rsidRDefault="00492449" w:rsidP="000417E3">
      <w:pPr>
        <w:pStyle w:val="2f2"/>
        <w:rPr>
          <w:rFonts w:hint="eastAsia"/>
          <w:lang w:eastAsia="zh-CN"/>
        </w:rPr>
      </w:pPr>
      <w:r>
        <w:rPr>
          <w:lang w:eastAsia="zh-CN"/>
        </w:rPr>
        <w:t>#</w:t>
      </w:r>
      <w:r>
        <w:rPr>
          <w:lang w:eastAsia="zh-CN"/>
        </w:rPr>
        <w:t>需要修改环境变量才能使</w:t>
      </w:r>
      <w:r>
        <w:rPr>
          <w:lang w:eastAsia="zh-CN"/>
        </w:rPr>
        <w:t>Maven</w:t>
      </w:r>
      <w:r>
        <w:rPr>
          <w:lang w:eastAsia="zh-CN"/>
        </w:rPr>
        <w:t>生效</w:t>
      </w:r>
    </w:p>
    <w:p w14:paraId="1B0E6C84" w14:textId="5DE1FB0D" w:rsidR="00492449" w:rsidRDefault="00492449" w:rsidP="000417E3">
      <w:pPr>
        <w:pStyle w:val="2f2"/>
        <w:rPr>
          <w:rFonts w:hint="eastAsia"/>
        </w:rPr>
      </w:pPr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/profile</w:t>
      </w:r>
    </w:p>
    <w:p w14:paraId="1365CBF6" w14:textId="77777777" w:rsidR="00492449" w:rsidRDefault="00492449" w:rsidP="000417E3">
      <w:pPr>
        <w:pStyle w:val="2f2"/>
        <w:rPr>
          <w:rFonts w:hint="eastAsia"/>
        </w:rPr>
      </w:pPr>
      <w:r>
        <w:t>#</w:t>
      </w:r>
      <w:proofErr w:type="spellStart"/>
      <w:r>
        <w:t>按</w:t>
      </w:r>
      <w:r>
        <w:t>i</w:t>
      </w:r>
      <w:r>
        <w:t>，进入插入模式；在文件的最后添加新的行，加入如下信息</w:t>
      </w:r>
      <w:proofErr w:type="spellEnd"/>
      <w:r>
        <w:t>：</w:t>
      </w:r>
    </w:p>
    <w:p w14:paraId="434E6533" w14:textId="77777777" w:rsidR="00492449" w:rsidRDefault="00492449" w:rsidP="000417E3">
      <w:pPr>
        <w:pStyle w:val="2f2"/>
        <w:rPr>
          <w:rFonts w:hint="eastAsia"/>
        </w:rPr>
      </w:pPr>
      <w:r>
        <w:t>MAVEN_HOME=/</w:t>
      </w:r>
      <w:proofErr w:type="spellStart"/>
      <w:r>
        <w:t>usr</w:t>
      </w:r>
      <w:proofErr w:type="spellEnd"/>
      <w:r>
        <w:t>/local/maven/apache-maven-3.6.3</w:t>
      </w:r>
    </w:p>
    <w:p w14:paraId="318D1E49" w14:textId="77777777" w:rsidR="00492449" w:rsidRDefault="00492449" w:rsidP="000417E3">
      <w:pPr>
        <w:pStyle w:val="2f2"/>
        <w:rPr>
          <w:rFonts w:hint="eastAsia"/>
        </w:rPr>
      </w:pPr>
      <w:proofErr w:type="gramStart"/>
      <w:r>
        <w:t>export</w:t>
      </w:r>
      <w:proofErr w:type="gramEnd"/>
      <w:r>
        <w:t xml:space="preserve"> PATH=$PATH:$MAVEN_HOME/bin</w:t>
      </w:r>
    </w:p>
    <w:p w14:paraId="0DCF984F" w14:textId="77777777" w:rsidR="00492449" w:rsidRDefault="00492449" w:rsidP="000417E3">
      <w:pPr>
        <w:pStyle w:val="2f2"/>
        <w:rPr>
          <w:rFonts w:hint="eastAsia"/>
        </w:rPr>
      </w:pPr>
      <w:proofErr w:type="gramStart"/>
      <w:r>
        <w:t>export</w:t>
      </w:r>
      <w:proofErr w:type="gramEnd"/>
      <w:r>
        <w:t xml:space="preserve"> MAVEN_HOME</w:t>
      </w:r>
    </w:p>
    <w:p w14:paraId="7012D49B" w14:textId="77777777" w:rsidR="00492449" w:rsidRDefault="00492449" w:rsidP="000417E3">
      <w:pPr>
        <w:pStyle w:val="2f2"/>
        <w:rPr>
          <w:rFonts w:hint="eastAsia"/>
        </w:rPr>
      </w:pPr>
      <w:r>
        <w:t>#</w:t>
      </w:r>
      <w:r>
        <w:t>完成后按</w:t>
      </w:r>
      <w:r>
        <w:t>“Esc”</w:t>
      </w:r>
      <w:proofErr w:type="spellStart"/>
      <w:r>
        <w:t>键退出插入模式，再输入</w:t>
      </w:r>
      <w:proofErr w:type="spellEnd"/>
      <w:r>
        <w:t>“</w:t>
      </w:r>
      <w:proofErr w:type="gramStart"/>
      <w:r>
        <w:t>:</w:t>
      </w:r>
      <w:proofErr w:type="spellStart"/>
      <w:r>
        <w:t>wq</w:t>
      </w:r>
      <w:proofErr w:type="spellEnd"/>
      <w:proofErr w:type="gramEnd"/>
      <w:r>
        <w:t xml:space="preserve">” </w:t>
      </w:r>
      <w:r>
        <w:t>（</w:t>
      </w:r>
      <w:proofErr w:type="spellStart"/>
      <w:r>
        <w:t>冒号</w:t>
      </w:r>
      <w:r>
        <w:t>wq</w:t>
      </w:r>
      <w:proofErr w:type="spellEnd"/>
      <w:r>
        <w:t>），</w:t>
      </w:r>
      <w:proofErr w:type="spellStart"/>
      <w:r>
        <w:t>按回车键保存退出</w:t>
      </w:r>
      <w:proofErr w:type="spellEnd"/>
      <w:r>
        <w:t>。</w:t>
      </w:r>
    </w:p>
    <w:p w14:paraId="1D732A35" w14:textId="4E819FF3" w:rsidR="00492449" w:rsidRDefault="00492449" w:rsidP="000417E3">
      <w:pPr>
        <w:pStyle w:val="2f2"/>
        <w:rPr>
          <w:rFonts w:hint="eastAsia"/>
        </w:rPr>
      </w:pPr>
      <w:proofErr w:type="gramStart"/>
      <w:r>
        <w:t>source</w:t>
      </w:r>
      <w:proofErr w:type="gramEnd"/>
      <w:r>
        <w:t xml:space="preserve"> /</w:t>
      </w:r>
      <w:proofErr w:type="spellStart"/>
      <w:r>
        <w:t>etc</w:t>
      </w:r>
      <w:proofErr w:type="spellEnd"/>
      <w:r>
        <w:t xml:space="preserve">/profile   </w:t>
      </w:r>
    </w:p>
    <w:p w14:paraId="43AF655E" w14:textId="1BDED442" w:rsidR="00492449" w:rsidRDefault="00492449" w:rsidP="000417E3">
      <w:pPr>
        <w:pStyle w:val="2f2"/>
        <w:rPr>
          <w:rFonts w:hint="eastAsia"/>
        </w:rPr>
      </w:pPr>
      <w:proofErr w:type="spellStart"/>
      <w:proofErr w:type="gramStart"/>
      <w:r>
        <w:t>mvn</w:t>
      </w:r>
      <w:proofErr w:type="spellEnd"/>
      <w:proofErr w:type="gramEnd"/>
      <w:r>
        <w:t xml:space="preserve"> -v </w:t>
      </w:r>
    </w:p>
    <w:p w14:paraId="3AD09B25" w14:textId="0657DC3A" w:rsidR="00492449" w:rsidRDefault="00492449" w:rsidP="000417E3">
      <w:pPr>
        <w:pStyle w:val="2f2"/>
        <w:rPr>
          <w:rFonts w:hint="eastAsia"/>
        </w:rPr>
      </w:pPr>
      <w:proofErr w:type="gramStart"/>
      <w:r>
        <w:t>cd</w:t>
      </w:r>
      <w:proofErr w:type="gramEnd"/>
      <w:r>
        <w:t xml:space="preserve"> apache-maven-3.6.3/</w:t>
      </w:r>
      <w:proofErr w:type="spellStart"/>
      <w:r>
        <w:t>conf</w:t>
      </w:r>
      <w:proofErr w:type="spellEnd"/>
      <w:r>
        <w:t>/</w:t>
      </w:r>
    </w:p>
    <w:p w14:paraId="6FDCA5AB" w14:textId="1151B34A" w:rsidR="00492449" w:rsidRDefault="00492449" w:rsidP="000417E3">
      <w:pPr>
        <w:pStyle w:val="2f2"/>
        <w:rPr>
          <w:rFonts w:hint="eastAsia"/>
        </w:rPr>
      </w:pPr>
      <w:proofErr w:type="gramStart"/>
      <w:r>
        <w:t>mv</w:t>
      </w:r>
      <w:proofErr w:type="gramEnd"/>
      <w:r>
        <w:t xml:space="preserve"> settings.xml </w:t>
      </w:r>
      <w:proofErr w:type="spellStart"/>
      <w:r>
        <w:t>settings.xml.bak</w:t>
      </w:r>
      <w:proofErr w:type="spellEnd"/>
    </w:p>
    <w:p w14:paraId="7ECC790B" w14:textId="166A9137" w:rsidR="00492449" w:rsidRDefault="00492449" w:rsidP="000417E3">
      <w:pPr>
        <w:pStyle w:val="2f2"/>
        <w:rPr>
          <w:rFonts w:hint="eastAsia"/>
        </w:rPr>
      </w:pPr>
      <w:proofErr w:type="gramStart"/>
      <w:r>
        <w:t>curl</w:t>
      </w:r>
      <w:proofErr w:type="gramEnd"/>
      <w:r>
        <w:t xml:space="preserve"> -o settings.xml https://mirrors.huaweicloud.com/v1/configurations/maven?</w:t>
      </w:r>
    </w:p>
    <w:p w14:paraId="054C98CE" w14:textId="77777777" w:rsidR="00492449" w:rsidRDefault="00492449" w:rsidP="00C33EB3">
      <w:pPr>
        <w:pStyle w:val="30"/>
        <w:rPr>
          <w:rFonts w:hint="eastAsia"/>
        </w:rPr>
      </w:pPr>
      <w:r>
        <w:rPr>
          <w:rFonts w:hint="eastAsia"/>
        </w:rPr>
        <w:t>执行如下步骤安装</w:t>
      </w:r>
      <w:proofErr w:type="spellStart"/>
      <w:r>
        <w:t>npm</w:t>
      </w:r>
      <w:proofErr w:type="spellEnd"/>
      <w:r>
        <w:t>。</w:t>
      </w:r>
    </w:p>
    <w:p w14:paraId="668EC969" w14:textId="5B0AD806" w:rsidR="00492449" w:rsidRDefault="00492449" w:rsidP="00B46C06">
      <w:pPr>
        <w:pStyle w:val="2f2"/>
        <w:rPr>
          <w:rFonts w:hint="eastAsia"/>
        </w:rPr>
      </w:pPr>
      <w:proofErr w:type="gramStart"/>
      <w:r>
        <w:t>cd</w:t>
      </w:r>
      <w:proofErr w:type="gramEnd"/>
      <w:r>
        <w:t xml:space="preserve"> /opt/</w:t>
      </w:r>
    </w:p>
    <w:p w14:paraId="0ED1B24A" w14:textId="592AD3C3" w:rsidR="00492449" w:rsidRDefault="00492449" w:rsidP="00B46C06">
      <w:pPr>
        <w:pStyle w:val="2f2"/>
        <w:rPr>
          <w:rFonts w:hint="eastAsia"/>
        </w:rPr>
      </w:pPr>
      <w:proofErr w:type="spellStart"/>
      <w:proofErr w:type="gramStart"/>
      <w:r>
        <w:t>wget</w:t>
      </w:r>
      <w:proofErr w:type="spellEnd"/>
      <w:proofErr w:type="gramEnd"/>
      <w:r>
        <w:t xml:space="preserve"> https://mirrors.huaweicloud.com/nodejs/v10.16.0/node-v10.16.0-linux-arm64.tar.xz</w:t>
      </w:r>
    </w:p>
    <w:p w14:paraId="1DB17F00" w14:textId="1A12AAB0" w:rsidR="00492449" w:rsidRDefault="00492449" w:rsidP="00B46C06">
      <w:pPr>
        <w:pStyle w:val="2f2"/>
        <w:rPr>
          <w:rFonts w:hint="eastAsia"/>
        </w:rPr>
      </w:pPr>
      <w:proofErr w:type="gramStart"/>
      <w:r>
        <w:t>tar</w:t>
      </w:r>
      <w:proofErr w:type="gramEnd"/>
      <w:r>
        <w:t xml:space="preserve"> -</w:t>
      </w:r>
      <w:proofErr w:type="spellStart"/>
      <w:r>
        <w:t>xvf</w:t>
      </w:r>
      <w:proofErr w:type="spellEnd"/>
      <w:r>
        <w:t xml:space="preserve"> node-v10.16.0-linux-arm64.tar.xz</w:t>
      </w:r>
    </w:p>
    <w:p w14:paraId="3D61ECBB" w14:textId="1EF437F0" w:rsidR="00492449" w:rsidRDefault="00492449" w:rsidP="00B46C06">
      <w:pPr>
        <w:pStyle w:val="2f2"/>
        <w:rPr>
          <w:rFonts w:hint="eastAsia"/>
        </w:rPr>
      </w:pPr>
      <w:proofErr w:type="spellStart"/>
      <w:proofErr w:type="gramStart"/>
      <w:r>
        <w:t>ln</w:t>
      </w:r>
      <w:proofErr w:type="spellEnd"/>
      <w:proofErr w:type="gramEnd"/>
      <w:r>
        <w:t xml:space="preserve"> -s /opt/node-v10.16.0-linux-arm64/bin/node /</w:t>
      </w:r>
      <w:proofErr w:type="spellStart"/>
      <w:r>
        <w:t>usr</w:t>
      </w:r>
      <w:proofErr w:type="spellEnd"/>
      <w:r>
        <w:t>/local/bin/node</w:t>
      </w:r>
    </w:p>
    <w:p w14:paraId="70C39194" w14:textId="20956945" w:rsidR="00492449" w:rsidRDefault="00492449" w:rsidP="00B46C06">
      <w:pPr>
        <w:pStyle w:val="2f2"/>
        <w:rPr>
          <w:rFonts w:hint="eastAsia"/>
        </w:rPr>
      </w:pPr>
      <w:proofErr w:type="spellStart"/>
      <w:proofErr w:type="gramStart"/>
      <w:r>
        <w:t>ln</w:t>
      </w:r>
      <w:proofErr w:type="spellEnd"/>
      <w:proofErr w:type="gramEnd"/>
      <w:r>
        <w:t xml:space="preserve"> -s /opt/node-v10.16.0-linux-arm64/bin/</w:t>
      </w:r>
      <w:proofErr w:type="spellStart"/>
      <w:r>
        <w:t>npm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</w:t>
      </w:r>
      <w:proofErr w:type="spellStart"/>
      <w:r>
        <w:t>npm</w:t>
      </w:r>
      <w:proofErr w:type="spellEnd"/>
    </w:p>
    <w:p w14:paraId="4ABCC85B" w14:textId="70845A9F" w:rsidR="00492449" w:rsidRDefault="00B46C06" w:rsidP="00B46C06">
      <w:pPr>
        <w:pStyle w:val="2f2"/>
        <w:rPr>
          <w:rFonts w:hint="eastAsia"/>
        </w:rPr>
      </w:pPr>
      <w:proofErr w:type="spellStart"/>
      <w:proofErr w:type="gramStart"/>
      <w:r>
        <w:lastRenderedPageBreak/>
        <w:t>npm</w:t>
      </w:r>
      <w:proofErr w:type="spellEnd"/>
      <w:proofErr w:type="gramEnd"/>
      <w:r>
        <w:t xml:space="preserve"> -v</w:t>
      </w:r>
    </w:p>
    <w:p w14:paraId="475F1AA2" w14:textId="77777777" w:rsidR="00492449" w:rsidRDefault="00492449" w:rsidP="00C33EB3">
      <w:pPr>
        <w:pStyle w:val="30"/>
        <w:rPr>
          <w:rFonts w:hint="eastAsia"/>
        </w:rPr>
      </w:pPr>
      <w:r>
        <w:rPr>
          <w:rFonts w:hint="eastAsia"/>
        </w:rPr>
        <w:t>配置</w:t>
      </w:r>
      <w:proofErr w:type="spellStart"/>
      <w:r>
        <w:t>PostgreSQL</w:t>
      </w:r>
      <w:proofErr w:type="spellEnd"/>
      <w:r>
        <w:t>驱动路径。</w:t>
      </w:r>
    </w:p>
    <w:p w14:paraId="268D8EF2" w14:textId="335C9D99" w:rsidR="00492449" w:rsidRDefault="00492449" w:rsidP="003007EE">
      <w:pPr>
        <w:pStyle w:val="2f2"/>
        <w:rPr>
          <w:rFonts w:hint="eastAsia"/>
        </w:rPr>
      </w:pPr>
      <w:proofErr w:type="gramStart"/>
      <w:r>
        <w:t>vim</w:t>
      </w:r>
      <w:proofErr w:type="gramEnd"/>
      <w:r>
        <w:t xml:space="preserve"> docs-</w:t>
      </w:r>
      <w:proofErr w:type="spellStart"/>
      <w:r>
        <w:t>pgsql</w:t>
      </w:r>
      <w:proofErr w:type="spellEnd"/>
      <w:r>
        <w:t>/pom.xml</w:t>
      </w:r>
    </w:p>
    <w:p w14:paraId="1FB1A871" w14:textId="77777777" w:rsidR="00492449" w:rsidRDefault="00492449" w:rsidP="003007EE">
      <w:pPr>
        <w:pStyle w:val="2f2"/>
        <w:rPr>
          <w:rFonts w:hint="eastAsia"/>
        </w:rPr>
      </w:pPr>
      <w:r>
        <w:t>#</w:t>
      </w:r>
      <w:r>
        <w:t>按</w:t>
      </w:r>
      <w:r>
        <w:t>“:461”</w:t>
      </w:r>
      <w:r>
        <w:t>并回车，进入第</w:t>
      </w:r>
      <w:r>
        <w:t>461</w:t>
      </w:r>
      <w:r>
        <w:t>行</w:t>
      </w:r>
    </w:p>
    <w:p w14:paraId="7D97B84F" w14:textId="77777777" w:rsidR="00492449" w:rsidRDefault="00492449" w:rsidP="003007EE">
      <w:pPr>
        <w:pStyle w:val="2f2"/>
        <w:rPr>
          <w:rFonts w:hint="eastAsia"/>
        </w:rPr>
      </w:pPr>
      <w:r>
        <w:t>#</w:t>
      </w:r>
      <w:proofErr w:type="spellStart"/>
      <w:r>
        <w:t>按</w:t>
      </w:r>
      <w:r>
        <w:t>i</w:t>
      </w:r>
      <w:r>
        <w:t>进入插入模式，将</w:t>
      </w:r>
      <w:proofErr w:type="spellEnd"/>
      <w:r>
        <w:t>&lt;</w:t>
      </w:r>
      <w:proofErr w:type="spellStart"/>
      <w:r>
        <w:t>systemPath</w:t>
      </w:r>
      <w:proofErr w:type="spellEnd"/>
      <w:r>
        <w:t>&gt;</w:t>
      </w:r>
      <w:proofErr w:type="spellStart"/>
      <w:r>
        <w:t>修改为本地驱动路径</w:t>
      </w:r>
      <w:proofErr w:type="spellEnd"/>
    </w:p>
    <w:p w14:paraId="4086B6EB" w14:textId="77777777" w:rsidR="00492449" w:rsidRDefault="00492449" w:rsidP="003007EE">
      <w:pPr>
        <w:pStyle w:val="2f2"/>
        <w:rPr>
          <w:rFonts w:hint="eastAsia"/>
        </w:rPr>
      </w:pPr>
      <w:r>
        <w:t>&lt;systemPath&gt;/opt/docs-pgsql/docs-core/src/main/resources/db/postgresql-42.2.11.jar&lt;/systemPath&gt;</w:t>
      </w:r>
    </w:p>
    <w:p w14:paraId="0B2437E8" w14:textId="77777777" w:rsidR="00492449" w:rsidRDefault="00492449" w:rsidP="003007EE">
      <w:pPr>
        <w:pStyle w:val="2f2"/>
        <w:rPr>
          <w:rFonts w:hint="eastAsia"/>
          <w:lang w:eastAsia="zh-CN"/>
        </w:rPr>
      </w:pPr>
      <w:r>
        <w:rPr>
          <w:lang w:eastAsia="zh-CN"/>
        </w:rPr>
        <w:t>#</w:t>
      </w:r>
      <w:r>
        <w:rPr>
          <w:lang w:eastAsia="zh-CN"/>
        </w:rPr>
        <w:t>完成后按</w:t>
      </w:r>
      <w:r>
        <w:rPr>
          <w:lang w:eastAsia="zh-CN"/>
        </w:rPr>
        <w:t>“Esc”</w:t>
      </w:r>
      <w:r>
        <w:rPr>
          <w:lang w:eastAsia="zh-CN"/>
        </w:rPr>
        <w:t>键退出插入模式，再输入</w:t>
      </w:r>
      <w:r>
        <w:rPr>
          <w:lang w:eastAsia="zh-CN"/>
        </w:rPr>
        <w:t>“:</w:t>
      </w:r>
      <w:proofErr w:type="spellStart"/>
      <w:r>
        <w:rPr>
          <w:lang w:eastAsia="zh-CN"/>
        </w:rPr>
        <w:t>wq</w:t>
      </w:r>
      <w:proofErr w:type="spellEnd"/>
      <w:r>
        <w:rPr>
          <w:lang w:eastAsia="zh-CN"/>
        </w:rPr>
        <w:t xml:space="preserve">” </w:t>
      </w:r>
      <w:r>
        <w:rPr>
          <w:lang w:eastAsia="zh-CN"/>
        </w:rPr>
        <w:t>（冒号</w:t>
      </w:r>
      <w:proofErr w:type="spellStart"/>
      <w:r>
        <w:rPr>
          <w:lang w:eastAsia="zh-CN"/>
        </w:rPr>
        <w:t>wq</w:t>
      </w:r>
      <w:proofErr w:type="spellEnd"/>
      <w:r>
        <w:rPr>
          <w:lang w:eastAsia="zh-CN"/>
        </w:rPr>
        <w:t>），按回车键保存退出。</w:t>
      </w:r>
    </w:p>
    <w:p w14:paraId="07816D4A" w14:textId="77777777" w:rsidR="00492449" w:rsidRDefault="00492449" w:rsidP="00C33EB3">
      <w:pPr>
        <w:pStyle w:val="30"/>
        <w:rPr>
          <w:rFonts w:hint="eastAsia"/>
        </w:rPr>
      </w:pPr>
      <w:r>
        <w:rPr>
          <w:rFonts w:hint="eastAsia"/>
        </w:rPr>
        <w:t>修改</w:t>
      </w:r>
      <w:proofErr w:type="spellStart"/>
      <w:r>
        <w:t>hibernate.properties</w:t>
      </w:r>
      <w:proofErr w:type="spellEnd"/>
      <w:r>
        <w:t>文件的数据库配置信息。</w:t>
      </w:r>
    </w:p>
    <w:p w14:paraId="0B4A7798" w14:textId="694E45C9" w:rsidR="00492449" w:rsidRDefault="00492449" w:rsidP="00AD6A86">
      <w:pPr>
        <w:pStyle w:val="2f2"/>
        <w:rPr>
          <w:rFonts w:hint="eastAsia"/>
        </w:rPr>
      </w:pPr>
      <w:proofErr w:type="gramStart"/>
      <w:r>
        <w:t>vim</w:t>
      </w:r>
      <w:proofErr w:type="gramEnd"/>
      <w:r>
        <w:t xml:space="preserve"> docs-</w:t>
      </w:r>
      <w:proofErr w:type="spellStart"/>
      <w:r>
        <w:t>pgsql</w:t>
      </w:r>
      <w:proofErr w:type="spellEnd"/>
      <w:r>
        <w:t>/docs-web/</w:t>
      </w:r>
      <w:proofErr w:type="spellStart"/>
      <w:r>
        <w:t>src</w:t>
      </w:r>
      <w:proofErr w:type="spellEnd"/>
      <w:r>
        <w:t>/</w:t>
      </w:r>
      <w:proofErr w:type="spellStart"/>
      <w:r>
        <w:t>dev</w:t>
      </w:r>
      <w:proofErr w:type="spellEnd"/>
      <w:r>
        <w:t>/resources/</w:t>
      </w:r>
      <w:proofErr w:type="spellStart"/>
      <w:r>
        <w:t>hibernate.properties</w:t>
      </w:r>
      <w:proofErr w:type="spellEnd"/>
    </w:p>
    <w:p w14:paraId="42DAAF2D" w14:textId="3EF86723" w:rsidR="00492449" w:rsidRDefault="00492449" w:rsidP="00AD6A86">
      <w:pPr>
        <w:pStyle w:val="2f2"/>
        <w:rPr>
          <w:rFonts w:hint="eastAsia"/>
        </w:rPr>
      </w:pPr>
      <w:r>
        <w:t>#</w:t>
      </w:r>
      <w:proofErr w:type="spellStart"/>
      <w:r w:rsidR="00850AFD">
        <w:t>修改如下</w:t>
      </w:r>
      <w:r>
        <w:t>信息</w:t>
      </w:r>
      <w:proofErr w:type="spellEnd"/>
      <w:r>
        <w:t>：</w:t>
      </w:r>
    </w:p>
    <w:p w14:paraId="5A7F2A96" w14:textId="77777777" w:rsidR="00492449" w:rsidRDefault="00492449" w:rsidP="00AD6A86">
      <w:pPr>
        <w:pStyle w:val="2f2"/>
        <w:rPr>
          <w:rFonts w:hint="eastAsia"/>
        </w:rPr>
      </w:pPr>
      <w:r>
        <w:t>hibernate.connection.url=</w:t>
      </w:r>
      <w:proofErr w:type="spellStart"/>
      <w:r>
        <w:t>jdbc:postgresql</w:t>
      </w:r>
      <w:proofErr w:type="spellEnd"/>
      <w:r>
        <w:t>://10.1.2.205:5432/</w:t>
      </w:r>
      <w:proofErr w:type="gramStart"/>
      <w:r>
        <w:t>docs  #</w:t>
      </w:r>
      <w:proofErr w:type="spellStart"/>
      <w:proofErr w:type="gramEnd"/>
      <w:r>
        <w:t>此处</w:t>
      </w:r>
      <w:r>
        <w:t>IP</w:t>
      </w:r>
      <w:r>
        <w:t>地址为</w:t>
      </w:r>
      <w:r>
        <w:t>RDS</w:t>
      </w:r>
      <w:proofErr w:type="spellEnd"/>
      <w:r>
        <w:t xml:space="preserve"> for </w:t>
      </w:r>
      <w:proofErr w:type="spellStart"/>
      <w:r>
        <w:t>PostgreSQL</w:t>
      </w:r>
      <w:r>
        <w:t>实例内网</w:t>
      </w:r>
      <w:r>
        <w:t>IP</w:t>
      </w:r>
      <w:r>
        <w:t>，可以在云数据库列表中查看</w:t>
      </w:r>
      <w:proofErr w:type="spellEnd"/>
    </w:p>
    <w:p w14:paraId="5B91A325" w14:textId="77777777" w:rsidR="00492449" w:rsidRDefault="00492449" w:rsidP="00AD6A86">
      <w:pPr>
        <w:pStyle w:val="2f2"/>
        <w:rPr>
          <w:rFonts w:hint="eastAsia"/>
        </w:rPr>
      </w:pPr>
      <w:proofErr w:type="spellStart"/>
      <w:r>
        <w:t>hibernate.connection.username</w:t>
      </w:r>
      <w:proofErr w:type="spellEnd"/>
      <w:r>
        <w:t>=root</w:t>
      </w:r>
    </w:p>
    <w:p w14:paraId="7D2C966F" w14:textId="77777777" w:rsidR="00492449" w:rsidRDefault="00492449" w:rsidP="00AD6A86">
      <w:pPr>
        <w:pStyle w:val="2f2"/>
        <w:rPr>
          <w:rFonts w:hint="eastAsia"/>
        </w:rPr>
      </w:pPr>
      <w:proofErr w:type="spellStart"/>
      <w:r>
        <w:t>hibernate.connection.password</w:t>
      </w:r>
      <w:proofErr w:type="spellEnd"/>
      <w:r>
        <w:t>=     #</w:t>
      </w:r>
      <w:proofErr w:type="spellStart"/>
      <w:r>
        <w:t>密码为创建</w:t>
      </w:r>
      <w:r>
        <w:t>RDS</w:t>
      </w:r>
      <w:proofErr w:type="spellEnd"/>
      <w:r>
        <w:t xml:space="preserve"> for </w:t>
      </w:r>
      <w:proofErr w:type="spellStart"/>
      <w:r>
        <w:t>PostgreSQL</w:t>
      </w:r>
      <w:r>
        <w:t>时设置的密码</w:t>
      </w:r>
      <w:proofErr w:type="spellEnd"/>
    </w:p>
    <w:p w14:paraId="50E40674" w14:textId="77777777" w:rsidR="00492449" w:rsidRDefault="00492449" w:rsidP="00C33EB3">
      <w:pPr>
        <w:pStyle w:val="30"/>
        <w:rPr>
          <w:rFonts w:hint="eastAsia"/>
        </w:rPr>
      </w:pPr>
      <w:r>
        <w:rPr>
          <w:rFonts w:hint="eastAsia"/>
        </w:rPr>
        <w:t>执行如下命令编译安装</w:t>
      </w:r>
      <w:proofErr w:type="spellStart"/>
      <w:r>
        <w:t>Teedy</w:t>
      </w:r>
      <w:proofErr w:type="spellEnd"/>
      <w:r>
        <w:t>。</w:t>
      </w:r>
    </w:p>
    <w:p w14:paraId="56D86E79" w14:textId="6A2369B4" w:rsidR="00492449" w:rsidRDefault="00492449" w:rsidP="00492449">
      <w:pPr>
        <w:pStyle w:val="2f2"/>
        <w:rPr>
          <w:rFonts w:hint="eastAsia"/>
        </w:rPr>
      </w:pPr>
      <w:proofErr w:type="gramStart"/>
      <w:r>
        <w:t>cd</w:t>
      </w:r>
      <w:proofErr w:type="gramEnd"/>
      <w:r>
        <w:t xml:space="preserve"> docs-</w:t>
      </w:r>
      <w:proofErr w:type="spellStart"/>
      <w:r>
        <w:t>pgsql</w:t>
      </w:r>
      <w:proofErr w:type="spellEnd"/>
      <w:r>
        <w:t>/</w:t>
      </w:r>
    </w:p>
    <w:p w14:paraId="0A2FA91E" w14:textId="0FC3EB37" w:rsidR="00492449" w:rsidRDefault="00492449" w:rsidP="00492449">
      <w:pPr>
        <w:pStyle w:val="2f2"/>
        <w:rPr>
          <w:rFonts w:hint="eastAsia"/>
        </w:rPr>
      </w:pPr>
      <w:proofErr w:type="spellStart"/>
      <w:proofErr w:type="gramStart"/>
      <w:r>
        <w:t>mvn</w:t>
      </w:r>
      <w:proofErr w:type="spellEnd"/>
      <w:proofErr w:type="gramEnd"/>
      <w:r>
        <w:t xml:space="preserve"> clean -</w:t>
      </w:r>
      <w:proofErr w:type="spellStart"/>
      <w:r>
        <w:t>DskipTests</w:t>
      </w:r>
      <w:proofErr w:type="spellEnd"/>
      <w:r>
        <w:t xml:space="preserve"> install</w:t>
      </w:r>
    </w:p>
    <w:p w14:paraId="61779A5F" w14:textId="77777777" w:rsidR="00492449" w:rsidRDefault="00492449" w:rsidP="00C33EB3">
      <w:pPr>
        <w:pStyle w:val="30"/>
        <w:rPr>
          <w:rFonts w:hint="eastAsia"/>
        </w:rPr>
      </w:pPr>
      <w:r>
        <w:rPr>
          <w:rFonts w:hint="eastAsia"/>
        </w:rPr>
        <w:t>执行如下命令运行</w:t>
      </w:r>
      <w:proofErr w:type="spellStart"/>
      <w:r>
        <w:t>Teedy</w:t>
      </w:r>
      <w:proofErr w:type="spellEnd"/>
      <w:r>
        <w:t>服务。</w:t>
      </w:r>
    </w:p>
    <w:p w14:paraId="446A0A60" w14:textId="75C611E4" w:rsidR="00492449" w:rsidRDefault="00492449" w:rsidP="00492449">
      <w:pPr>
        <w:pStyle w:val="2f2"/>
        <w:rPr>
          <w:rFonts w:hint="eastAsia"/>
        </w:rPr>
      </w:pPr>
      <w:proofErr w:type="gramStart"/>
      <w:r>
        <w:t>cd</w:t>
      </w:r>
      <w:proofErr w:type="gramEnd"/>
      <w:r>
        <w:t xml:space="preserve"> docs-web</w:t>
      </w:r>
    </w:p>
    <w:p w14:paraId="331CD2E0" w14:textId="4AA95927" w:rsidR="00492449" w:rsidRDefault="00492449" w:rsidP="00492449">
      <w:pPr>
        <w:pStyle w:val="2f2"/>
        <w:rPr>
          <w:rFonts w:hint="eastAsia"/>
        </w:rPr>
      </w:pPr>
      <w:proofErr w:type="spellStart"/>
      <w:proofErr w:type="gramStart"/>
      <w:r>
        <w:t>mvn</w:t>
      </w:r>
      <w:proofErr w:type="spellEnd"/>
      <w:proofErr w:type="gramEnd"/>
      <w:r>
        <w:t xml:space="preserve"> </w:t>
      </w:r>
      <w:proofErr w:type="spellStart"/>
      <w:r>
        <w:t>jetty:run</w:t>
      </w:r>
      <w:proofErr w:type="spellEnd"/>
      <w:r>
        <w:t xml:space="preserve"> </w:t>
      </w:r>
    </w:p>
    <w:p w14:paraId="3B5AEE0A" w14:textId="0F456F28" w:rsidR="00752B59" w:rsidRDefault="00492449" w:rsidP="00C33EB3">
      <w:pPr>
        <w:pStyle w:val="30"/>
        <w:rPr>
          <w:rFonts w:hint="eastAsia"/>
        </w:rPr>
      </w:pPr>
      <w:r>
        <w:rPr>
          <w:rFonts w:hint="eastAsia"/>
        </w:rPr>
        <w:t>查看</w:t>
      </w:r>
      <w:r>
        <w:t>ecs-filesys01-kunpeng</w:t>
      </w:r>
      <w:r>
        <w:t>的弹性公网</w:t>
      </w:r>
      <w:r>
        <w:t>IP</w:t>
      </w:r>
      <w:r>
        <w:t>地址，打开浏览器，地址栏输入</w:t>
      </w:r>
      <w:r>
        <w:t>http://</w:t>
      </w:r>
      <w:r>
        <w:t>弹性公网</w:t>
      </w:r>
      <w:r>
        <w:t>IP</w:t>
      </w:r>
      <w:r>
        <w:t>地址</w:t>
      </w:r>
      <w:r>
        <w:t>:8080/docs-web/</w:t>
      </w:r>
      <w:proofErr w:type="spellStart"/>
      <w:r>
        <w:t>src</w:t>
      </w:r>
      <w:proofErr w:type="spellEnd"/>
      <w:r>
        <w:t xml:space="preserve"> </w:t>
      </w:r>
      <w:r>
        <w:t>，即可打开登录界面。</w:t>
      </w:r>
    </w:p>
    <w:p w14:paraId="7B37F904" w14:textId="77777777" w:rsidR="00F040F5" w:rsidRDefault="00F040F5" w:rsidP="00F040F5">
      <w:pPr>
        <w:pStyle w:val="3"/>
        <w:rPr>
          <w:rFonts w:ascii="Open Sans" w:eastAsia="宋体" w:hAnsi="Open Sans" w:cs="Open Sans"/>
          <w:color w:val="333333"/>
          <w:sz w:val="36"/>
          <w:szCs w:val="36"/>
        </w:rPr>
      </w:pPr>
      <w:bookmarkStart w:id="21" w:name="_Toc57126198"/>
      <w:r>
        <w:rPr>
          <w:rStyle w:val="md-plain"/>
          <w:rFonts w:ascii="Open Sans" w:hAnsi="Open Sans" w:cs="Open Sans"/>
          <w:color w:val="333333"/>
          <w:sz w:val="36"/>
          <w:szCs w:val="36"/>
        </w:rPr>
        <w:t>基本功能验证</w:t>
      </w:r>
      <w:bookmarkEnd w:id="21"/>
    </w:p>
    <w:p w14:paraId="5E7BD7CC" w14:textId="092BBA0A" w:rsidR="00A60248" w:rsidRDefault="00A60248" w:rsidP="00C33EB3">
      <w:pPr>
        <w:pStyle w:val="30"/>
        <w:rPr>
          <w:rFonts w:hint="eastAsia"/>
        </w:rPr>
      </w:pPr>
      <w:r>
        <w:rPr>
          <w:rFonts w:hint="eastAsia"/>
        </w:rPr>
        <w:t>打开浏览器，登录</w:t>
      </w:r>
      <w:proofErr w:type="spellStart"/>
      <w:r>
        <w:t>Teedy</w:t>
      </w:r>
      <w:proofErr w:type="spellEnd"/>
      <w:r>
        <w:t>文件管理系统的</w:t>
      </w:r>
      <w:r>
        <w:t>Web</w:t>
      </w:r>
      <w:r>
        <w:t>界面，输入用户名</w:t>
      </w:r>
      <w:r>
        <w:t>admin</w:t>
      </w:r>
      <w:r>
        <w:t>和默认的密码</w:t>
      </w:r>
      <w:r>
        <w:t>admin</w:t>
      </w:r>
      <w:r>
        <w:t>登录系统。</w:t>
      </w:r>
    </w:p>
    <w:p w14:paraId="7675F468" w14:textId="40233700" w:rsidR="00A60248" w:rsidRDefault="00A60248" w:rsidP="00C33EB3">
      <w:pPr>
        <w:pStyle w:val="30"/>
        <w:rPr>
          <w:rFonts w:hint="eastAsia"/>
        </w:rPr>
      </w:pPr>
      <w:r>
        <w:rPr>
          <w:rFonts w:hint="eastAsia"/>
        </w:rPr>
        <w:t>点击右上角的</w:t>
      </w:r>
      <w:r>
        <w:t xml:space="preserve"> </w:t>
      </w:r>
      <w:r>
        <w:t>设置</w:t>
      </w:r>
      <w:r>
        <w:t xml:space="preserve"> </w:t>
      </w:r>
      <w:r>
        <w:t>，进入系统设置页。默认进入用户账号管理页签。请在此处修改系统默认密码并保存，当提示</w:t>
      </w:r>
      <w:r>
        <w:t xml:space="preserve"> </w:t>
      </w:r>
      <w:r>
        <w:t>账号更新成功</w:t>
      </w:r>
      <w:r>
        <w:t xml:space="preserve"> </w:t>
      </w:r>
      <w:r>
        <w:t>时，表示</w:t>
      </w:r>
      <w:r>
        <w:t>admin</w:t>
      </w:r>
      <w:r>
        <w:t>密码已修改。请牢记密码。</w:t>
      </w:r>
    </w:p>
    <w:p w14:paraId="35090BA9" w14:textId="2FDC1EE4" w:rsidR="00F040F5" w:rsidRDefault="00A60248" w:rsidP="00C33EB3">
      <w:pPr>
        <w:pStyle w:val="30"/>
        <w:rPr>
          <w:rFonts w:hint="eastAsia"/>
        </w:rPr>
      </w:pPr>
      <w:r>
        <w:rPr>
          <w:rFonts w:hint="eastAsia"/>
        </w:rPr>
        <w:t>点击快速上传</w:t>
      </w:r>
      <w:r>
        <w:rPr>
          <w:rFonts w:hint="eastAsia"/>
        </w:rPr>
        <w:t xml:space="preserve"> </w:t>
      </w:r>
      <w:r>
        <w:rPr>
          <w:rFonts w:hint="eastAsia"/>
        </w:rPr>
        <w:t>添加文件</w:t>
      </w:r>
      <w:r>
        <w:t>。</w:t>
      </w:r>
    </w:p>
    <w:p w14:paraId="021E0584" w14:textId="73E6E945" w:rsidR="00EE3117" w:rsidRDefault="00466F0F" w:rsidP="00466F0F">
      <w:pPr>
        <w:pStyle w:val="3"/>
        <w:rPr>
          <w:rFonts w:hint="eastAsia"/>
        </w:rPr>
      </w:pPr>
      <w:bookmarkStart w:id="22" w:name="_Toc57126199"/>
      <w:r w:rsidRPr="00466F0F">
        <w:rPr>
          <w:rFonts w:hint="eastAsia"/>
        </w:rPr>
        <w:t>应用打包</w:t>
      </w:r>
      <w:bookmarkEnd w:id="22"/>
    </w:p>
    <w:p w14:paraId="3872F989" w14:textId="77777777" w:rsidR="00CB2AEF" w:rsidRDefault="00CB2AEF" w:rsidP="00C33EB3">
      <w:pPr>
        <w:pStyle w:val="30"/>
        <w:rPr>
          <w:rFonts w:hint="eastAsia"/>
        </w:rPr>
      </w:pPr>
      <w:r>
        <w:rPr>
          <w:rFonts w:hint="eastAsia"/>
        </w:rPr>
        <w:t>回到</w:t>
      </w:r>
      <w:r>
        <w:t>ECS</w:t>
      </w:r>
      <w:r>
        <w:t>控制台，打开本实验中创建的</w:t>
      </w:r>
      <w:r>
        <w:t>ECS</w:t>
      </w:r>
      <w:r>
        <w:t>远程登录界面，按下</w:t>
      </w:r>
      <w:proofErr w:type="spellStart"/>
      <w:r>
        <w:t>Ctrl+C</w:t>
      </w:r>
      <w:proofErr w:type="spellEnd"/>
      <w:r>
        <w:t>，关闭服务。</w:t>
      </w:r>
    </w:p>
    <w:p w14:paraId="774F4186" w14:textId="77777777" w:rsidR="00CB2AEF" w:rsidRDefault="00CB2AEF" w:rsidP="00C33EB3">
      <w:pPr>
        <w:pStyle w:val="30"/>
        <w:rPr>
          <w:rFonts w:hint="eastAsia"/>
        </w:rPr>
      </w:pPr>
      <w:r>
        <w:rPr>
          <w:rFonts w:hint="eastAsia"/>
        </w:rPr>
        <w:t>在</w:t>
      </w:r>
      <w:r>
        <w:t>ECS</w:t>
      </w:r>
      <w:r>
        <w:t>远程登录窗口输入如下命令，添加</w:t>
      </w:r>
      <w:r>
        <w:t>Grunt</w:t>
      </w:r>
      <w:r>
        <w:t>命令。</w:t>
      </w:r>
    </w:p>
    <w:p w14:paraId="36919842" w14:textId="56DC39A4" w:rsidR="00CB2AEF" w:rsidRDefault="00CB2AEF" w:rsidP="00ED2993">
      <w:pPr>
        <w:pStyle w:val="2f2"/>
        <w:rPr>
          <w:rFonts w:hint="eastAsia"/>
        </w:rPr>
      </w:pPr>
      <w:proofErr w:type="spellStart"/>
      <w:proofErr w:type="gramStart"/>
      <w:r>
        <w:t>npm</w:t>
      </w:r>
      <w:proofErr w:type="spellEnd"/>
      <w:proofErr w:type="gramEnd"/>
      <w:r>
        <w:t xml:space="preserve"> install grunt-cli -g</w:t>
      </w:r>
    </w:p>
    <w:p w14:paraId="3DB25524" w14:textId="30C6D4BE" w:rsidR="00CB2AEF" w:rsidRDefault="00CB2AEF" w:rsidP="00ED2993">
      <w:pPr>
        <w:pStyle w:val="2f2"/>
        <w:rPr>
          <w:rFonts w:hint="eastAsia"/>
        </w:rPr>
      </w:pPr>
      <w:proofErr w:type="spellStart"/>
      <w:proofErr w:type="gramStart"/>
      <w:r>
        <w:t>ln</w:t>
      </w:r>
      <w:proofErr w:type="spellEnd"/>
      <w:proofErr w:type="gramEnd"/>
      <w:r>
        <w:t xml:space="preserve"> -s /opt/node-v10.16.0-linux-arm64/bin/grunt /</w:t>
      </w:r>
      <w:proofErr w:type="spellStart"/>
      <w:r>
        <w:t>usr</w:t>
      </w:r>
      <w:proofErr w:type="spellEnd"/>
      <w:r>
        <w:t>/local/bin/grunt</w:t>
      </w:r>
    </w:p>
    <w:p w14:paraId="7D791353" w14:textId="77777777" w:rsidR="00CB2AEF" w:rsidRDefault="00CB2AEF" w:rsidP="00C33EB3">
      <w:pPr>
        <w:pStyle w:val="30"/>
        <w:rPr>
          <w:rFonts w:hint="eastAsia"/>
        </w:rPr>
      </w:pPr>
      <w:r>
        <w:rPr>
          <w:rFonts w:hint="eastAsia"/>
        </w:rPr>
        <w:lastRenderedPageBreak/>
        <w:t>创建</w:t>
      </w:r>
      <w:r>
        <w:t>war</w:t>
      </w:r>
      <w:r>
        <w:t>包。</w:t>
      </w:r>
    </w:p>
    <w:p w14:paraId="28E761C5" w14:textId="6C21909C" w:rsidR="00CB2AEF" w:rsidRDefault="00CB2AEF" w:rsidP="00413FA8">
      <w:pPr>
        <w:pStyle w:val="2f2"/>
        <w:rPr>
          <w:rFonts w:hint="eastAsia"/>
        </w:rPr>
      </w:pPr>
      <w:proofErr w:type="spellStart"/>
      <w:proofErr w:type="gramStart"/>
      <w:r>
        <w:t>mvn</w:t>
      </w:r>
      <w:proofErr w:type="spellEnd"/>
      <w:proofErr w:type="gramEnd"/>
      <w:r>
        <w:t xml:space="preserve"> -</w:t>
      </w:r>
      <w:proofErr w:type="spellStart"/>
      <w:r>
        <w:t>Pprod</w:t>
      </w:r>
      <w:proofErr w:type="spellEnd"/>
      <w:r>
        <w:t xml:space="preserve"> -</w:t>
      </w:r>
      <w:proofErr w:type="spellStart"/>
      <w:r>
        <w:t>DskipTests</w:t>
      </w:r>
      <w:proofErr w:type="spellEnd"/>
      <w:r>
        <w:t xml:space="preserve"> clean install</w:t>
      </w:r>
    </w:p>
    <w:p w14:paraId="4F9E9DE7" w14:textId="4E033553" w:rsidR="00CB2AEF" w:rsidRDefault="00CB2AEF" w:rsidP="00413FA8">
      <w:pPr>
        <w:pStyle w:val="2f2"/>
        <w:rPr>
          <w:rFonts w:hint="eastAsia"/>
        </w:rPr>
      </w:pPr>
      <w:proofErr w:type="gramStart"/>
      <w:r>
        <w:t>cd</w:t>
      </w:r>
      <w:proofErr w:type="gramEnd"/>
      <w:r>
        <w:t xml:space="preserve"> target</w:t>
      </w:r>
    </w:p>
    <w:p w14:paraId="131C90DF" w14:textId="54E0C570" w:rsidR="00CB2AEF" w:rsidRDefault="00CB2AEF" w:rsidP="00413FA8">
      <w:pPr>
        <w:pStyle w:val="2f2"/>
        <w:rPr>
          <w:rFonts w:hint="eastAsia"/>
        </w:rPr>
      </w:pPr>
      <w:proofErr w:type="spellStart"/>
      <w:proofErr w:type="gramStart"/>
      <w:r>
        <w:t>ls</w:t>
      </w:r>
      <w:proofErr w:type="spellEnd"/>
      <w:proofErr w:type="gramEnd"/>
    </w:p>
    <w:p w14:paraId="49EE6858" w14:textId="77777777" w:rsidR="00CB2AEF" w:rsidRDefault="00CB2AEF" w:rsidP="00413FA8">
      <w:pPr>
        <w:pStyle w:val="2f2"/>
        <w:rPr>
          <w:rFonts w:hint="eastAsia"/>
        </w:rPr>
      </w:pPr>
      <w:proofErr w:type="spellStart"/>
      <w:proofErr w:type="gramStart"/>
      <w:r>
        <w:t>antrun</w:t>
      </w:r>
      <w:proofErr w:type="spellEnd"/>
      <w:proofErr w:type="gramEnd"/>
      <w:r>
        <w:t xml:space="preserve">   docs-web-1.8     generated-sources       maven-</w:t>
      </w:r>
      <w:proofErr w:type="spellStart"/>
      <w:r>
        <w:t>archiver</w:t>
      </w:r>
      <w:proofErr w:type="spellEnd"/>
      <w:r>
        <w:t xml:space="preserve"> test-classes</w:t>
      </w:r>
    </w:p>
    <w:p w14:paraId="5A25CDAF" w14:textId="77777777" w:rsidR="00CB2AEF" w:rsidRDefault="00CB2AEF" w:rsidP="00413FA8">
      <w:pPr>
        <w:pStyle w:val="2f2"/>
        <w:rPr>
          <w:rFonts w:hint="eastAsia"/>
        </w:rPr>
      </w:pPr>
      <w:proofErr w:type="gramStart"/>
      <w:r>
        <w:t>classes</w:t>
      </w:r>
      <w:proofErr w:type="gramEnd"/>
      <w:r>
        <w:t xml:space="preserve"> docs-web-1.8.war generated-test-sources maven-status</w:t>
      </w:r>
    </w:p>
    <w:p w14:paraId="7750AAFB" w14:textId="77777777" w:rsidR="00CB2AEF" w:rsidRDefault="00CB2AEF" w:rsidP="00413FA8">
      <w:pPr>
        <w:pStyle w:val="2f2"/>
        <w:rPr>
          <w:rFonts w:hint="eastAsia"/>
          <w:lang w:eastAsia="zh-CN"/>
        </w:rPr>
      </w:pPr>
      <w:r>
        <w:rPr>
          <w:lang w:eastAsia="zh-CN"/>
        </w:rPr>
        <w:t xml:space="preserve"># </w:t>
      </w:r>
      <w:r>
        <w:rPr>
          <w:lang w:eastAsia="zh-CN"/>
        </w:rPr>
        <w:t>可以看到此处已经有了</w:t>
      </w:r>
      <w:r>
        <w:rPr>
          <w:lang w:eastAsia="zh-CN"/>
        </w:rPr>
        <w:t>war</w:t>
      </w:r>
      <w:r>
        <w:rPr>
          <w:lang w:eastAsia="zh-CN"/>
        </w:rPr>
        <w:t>包</w:t>
      </w:r>
    </w:p>
    <w:p w14:paraId="6CBC5B6A" w14:textId="77777777" w:rsidR="00CB2AEF" w:rsidRDefault="00CB2AEF" w:rsidP="00C33EB3">
      <w:pPr>
        <w:pStyle w:val="30"/>
        <w:rPr>
          <w:rFonts w:hint="eastAsia"/>
        </w:rPr>
      </w:pPr>
      <w:r>
        <w:rPr>
          <w:rFonts w:hint="eastAsia"/>
        </w:rPr>
        <w:t>安装</w:t>
      </w:r>
      <w:r>
        <w:t>Tomcat</w:t>
      </w:r>
      <w:r>
        <w:t>。</w:t>
      </w:r>
    </w:p>
    <w:p w14:paraId="110BD1A5" w14:textId="7522D8B6" w:rsidR="00CB2AEF" w:rsidRDefault="00CB2AEF" w:rsidP="00413FA8">
      <w:pPr>
        <w:pStyle w:val="2f2"/>
        <w:rPr>
          <w:rFonts w:hint="eastAsia"/>
        </w:rPr>
      </w:pPr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</w:p>
    <w:p w14:paraId="0D765C38" w14:textId="5C604ACF" w:rsidR="00CB2AEF" w:rsidRDefault="00CB2AEF" w:rsidP="00413FA8">
      <w:pPr>
        <w:pStyle w:val="2f2"/>
        <w:rPr>
          <w:rFonts w:hint="eastAsia"/>
        </w:rPr>
      </w:pPr>
      <w:proofErr w:type="spellStart"/>
      <w:proofErr w:type="gramStart"/>
      <w:r>
        <w:t>wget</w:t>
      </w:r>
      <w:proofErr w:type="spellEnd"/>
      <w:proofErr w:type="gramEnd"/>
      <w:r>
        <w:t xml:space="preserve"> https://mirrors.huaweicloud.com/apache/tomcat/tomcat-8/v8.5.41/bin/apache-tomcat-8.5.41.tar.gz       #</w:t>
      </w:r>
      <w:proofErr w:type="spellStart"/>
      <w:r>
        <w:t>下载</w:t>
      </w:r>
      <w:r>
        <w:t>Tomcat</w:t>
      </w:r>
      <w:proofErr w:type="spellEnd"/>
    </w:p>
    <w:p w14:paraId="10BC8971" w14:textId="7CD04126" w:rsidR="00CB2AEF" w:rsidRDefault="00CB2AEF" w:rsidP="00413FA8">
      <w:pPr>
        <w:pStyle w:val="2f2"/>
        <w:rPr>
          <w:rFonts w:hint="eastAsia"/>
        </w:rPr>
      </w:pPr>
      <w:proofErr w:type="gramStart"/>
      <w:r>
        <w:t>tar</w:t>
      </w:r>
      <w:proofErr w:type="gramEnd"/>
      <w:r>
        <w:t xml:space="preserve"> -</w:t>
      </w:r>
      <w:proofErr w:type="spellStart"/>
      <w:r>
        <w:t>xvf</w:t>
      </w:r>
      <w:proofErr w:type="spellEnd"/>
      <w:r>
        <w:t xml:space="preserve"> apache-tomcat-8.5.41.tar.gz</w:t>
      </w:r>
    </w:p>
    <w:p w14:paraId="2BF17743" w14:textId="7EDCEF2B" w:rsidR="00CB2AEF" w:rsidRDefault="00CB2AEF" w:rsidP="00413FA8">
      <w:pPr>
        <w:pStyle w:val="2f2"/>
        <w:rPr>
          <w:rFonts w:hint="eastAsia"/>
        </w:rPr>
      </w:pPr>
      <w:proofErr w:type="gramStart"/>
      <w:r>
        <w:t>mv</w:t>
      </w:r>
      <w:proofErr w:type="gramEnd"/>
      <w:r>
        <w:t xml:space="preserve"> apache-tomcat-8.5.41 tomcat</w:t>
      </w:r>
    </w:p>
    <w:p w14:paraId="69791C8E" w14:textId="3518435C" w:rsidR="00CB2AEF" w:rsidRDefault="00CB2AEF" w:rsidP="00413FA8">
      <w:pPr>
        <w:pStyle w:val="2f2"/>
        <w:rPr>
          <w:rFonts w:hint="eastAsia"/>
        </w:rPr>
      </w:pPr>
      <w:proofErr w:type="spellStart"/>
      <w:proofErr w:type="gramStart"/>
      <w:r>
        <w:t>sh</w:t>
      </w:r>
      <w:proofErr w:type="spellEnd"/>
      <w:proofErr w:type="gramEnd"/>
      <w:r>
        <w:t xml:space="preserve"> /usr/local/src/tomcat/bin/startup.sh</w:t>
      </w:r>
    </w:p>
    <w:p w14:paraId="09D6852D" w14:textId="488518E1" w:rsidR="00CB2AEF" w:rsidRDefault="00CB2AEF" w:rsidP="00C33EB3">
      <w:pPr>
        <w:pStyle w:val="30"/>
        <w:rPr>
          <w:rFonts w:hint="eastAsia"/>
        </w:rPr>
      </w:pPr>
      <w:r>
        <w:rPr>
          <w:rFonts w:hint="eastAsia"/>
        </w:rPr>
        <w:t>打开浏览器，输入</w:t>
      </w:r>
      <w:r>
        <w:t>http://ecs-filesys01-kunpeng</w:t>
      </w:r>
      <w:r>
        <w:t>的</w:t>
      </w:r>
      <w:r>
        <w:t>EIP:8080</w:t>
      </w:r>
      <w:r>
        <w:t>，若能打开如下网页，表示安装成功。</w:t>
      </w:r>
    </w:p>
    <w:p w14:paraId="05BFBD48" w14:textId="77777777" w:rsidR="00CB2AEF" w:rsidRDefault="00CB2AEF" w:rsidP="00C33EB3">
      <w:pPr>
        <w:pStyle w:val="30"/>
        <w:rPr>
          <w:rFonts w:hint="eastAsia"/>
        </w:rPr>
      </w:pPr>
      <w:r>
        <w:rPr>
          <w:rFonts w:hint="eastAsia"/>
        </w:rPr>
        <w:t>部署</w:t>
      </w:r>
      <w:r>
        <w:t>war</w:t>
      </w:r>
      <w:r>
        <w:t>包。</w:t>
      </w:r>
    </w:p>
    <w:p w14:paraId="27CD33E5" w14:textId="74BA4A2A" w:rsidR="00CB2AEF" w:rsidRDefault="00CB2AEF" w:rsidP="00804B13">
      <w:pPr>
        <w:pStyle w:val="2f2"/>
        <w:rPr>
          <w:rFonts w:hint="eastAsia"/>
        </w:rPr>
      </w:pPr>
      <w:proofErr w:type="spellStart"/>
      <w:proofErr w:type="gramStart"/>
      <w:r>
        <w:t>sh</w:t>
      </w:r>
      <w:proofErr w:type="spellEnd"/>
      <w:proofErr w:type="gramEnd"/>
      <w:r>
        <w:t xml:space="preserve"> /usr/local/src/tomcat/bin/shutdown.sh</w:t>
      </w:r>
    </w:p>
    <w:p w14:paraId="01C24969" w14:textId="3AD411C3" w:rsidR="00CB2AEF" w:rsidRDefault="00CB2AEF" w:rsidP="00804B13">
      <w:pPr>
        <w:pStyle w:val="2f2"/>
        <w:rPr>
          <w:rFonts w:hint="eastAsia"/>
        </w:rPr>
      </w:pPr>
      <w:proofErr w:type="gramStart"/>
      <w:r>
        <w:t>mv</w:t>
      </w:r>
      <w:proofErr w:type="gramEnd"/>
      <w:r>
        <w:t xml:space="preserve"> /opt/docs-</w:t>
      </w:r>
      <w:proofErr w:type="spellStart"/>
      <w:r>
        <w:t>pgsql</w:t>
      </w:r>
      <w:proofErr w:type="spellEnd"/>
      <w:r>
        <w:t>/docs-web/target/docs-web-1.8.war /opt/docs-</w:t>
      </w:r>
      <w:proofErr w:type="spellStart"/>
      <w:r>
        <w:t>pgsql</w:t>
      </w:r>
      <w:proofErr w:type="spellEnd"/>
      <w:r>
        <w:t>/docs-web/target/docs-</w:t>
      </w:r>
      <w:proofErr w:type="spellStart"/>
      <w:r>
        <w:t>web.war</w:t>
      </w:r>
      <w:proofErr w:type="spellEnd"/>
    </w:p>
    <w:p w14:paraId="1586E616" w14:textId="4326994E" w:rsidR="00CB2AEF" w:rsidRDefault="00CB2AEF" w:rsidP="00804B13">
      <w:pPr>
        <w:pStyle w:val="2f2"/>
        <w:rPr>
          <w:rFonts w:hint="eastAsia"/>
        </w:rPr>
      </w:pPr>
      <w:proofErr w:type="spellStart"/>
      <w:proofErr w:type="gramStart"/>
      <w:r>
        <w:t>cp</w:t>
      </w:r>
      <w:proofErr w:type="spellEnd"/>
      <w:proofErr w:type="gramEnd"/>
      <w:r>
        <w:t xml:space="preserve"> /opt/docs-</w:t>
      </w:r>
      <w:proofErr w:type="spellStart"/>
      <w:r>
        <w:t>pgsql</w:t>
      </w:r>
      <w:proofErr w:type="spellEnd"/>
      <w:r>
        <w:t>/docs-web/target/docs-</w:t>
      </w:r>
      <w:proofErr w:type="spellStart"/>
      <w:r>
        <w:t>web.war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  <w:r>
        <w:t>/tomcat/</w:t>
      </w:r>
      <w:proofErr w:type="spellStart"/>
      <w:r>
        <w:t>webapps</w:t>
      </w:r>
      <w:proofErr w:type="spellEnd"/>
      <w:r>
        <w:t>/</w:t>
      </w:r>
    </w:p>
    <w:p w14:paraId="7335A286" w14:textId="5A0D168A" w:rsidR="00CB2AEF" w:rsidRDefault="00CB2AEF" w:rsidP="00804B13">
      <w:pPr>
        <w:pStyle w:val="2f2"/>
        <w:rPr>
          <w:rFonts w:hint="eastAsia"/>
        </w:rPr>
      </w:pPr>
      <w:proofErr w:type="spellStart"/>
      <w:proofErr w:type="gramStart"/>
      <w:r>
        <w:t>sh</w:t>
      </w:r>
      <w:proofErr w:type="spellEnd"/>
      <w:proofErr w:type="gramEnd"/>
      <w:r>
        <w:t xml:space="preserve"> /usr/local/src/tomcat/bin/startup.sh</w:t>
      </w:r>
    </w:p>
    <w:p w14:paraId="3768C695" w14:textId="3B426750" w:rsidR="00CB2AEF" w:rsidRDefault="00CB2AEF" w:rsidP="00C33EB3">
      <w:pPr>
        <w:pStyle w:val="30"/>
        <w:rPr>
          <w:rFonts w:hint="eastAsia"/>
        </w:rPr>
      </w:pPr>
      <w:r>
        <w:rPr>
          <w:rFonts w:hint="eastAsia"/>
        </w:rPr>
        <w:t>浏览器输入</w:t>
      </w:r>
      <w:r>
        <w:t>http://ecs-filesys01-kunpeng</w:t>
      </w:r>
      <w:r>
        <w:t>的</w:t>
      </w:r>
      <w:r>
        <w:t>EIP:8080/docs-web</w:t>
      </w:r>
      <w:r>
        <w:t>，可以打开文件管理系统的登录窗口。</w:t>
      </w:r>
    </w:p>
    <w:p w14:paraId="499717FF" w14:textId="77777777" w:rsidR="00CB2AEF" w:rsidRDefault="00CB2AEF" w:rsidP="00C33EB3">
      <w:pPr>
        <w:pStyle w:val="30"/>
        <w:rPr>
          <w:rFonts w:hint="eastAsia"/>
        </w:rPr>
      </w:pPr>
      <w:r>
        <w:rPr>
          <w:rFonts w:hint="eastAsia"/>
        </w:rPr>
        <w:t>编写</w:t>
      </w:r>
      <w:proofErr w:type="spellStart"/>
      <w:r>
        <w:t>tomcat.service</w:t>
      </w:r>
      <w:proofErr w:type="spellEnd"/>
      <w:r>
        <w:t>服务文件。</w:t>
      </w:r>
    </w:p>
    <w:p w14:paraId="0133EA1E" w14:textId="08C322BE" w:rsidR="007822D5" w:rsidRDefault="007822D5" w:rsidP="007A611D">
      <w:pPr>
        <w:pStyle w:val="2f2"/>
        <w:rPr>
          <w:rFonts w:hint="eastAsia"/>
        </w:rPr>
      </w:pPr>
      <w:proofErr w:type="spellStart"/>
      <w:proofErr w:type="gramStart"/>
      <w:r w:rsidRPr="007822D5">
        <w:t>sh</w:t>
      </w:r>
      <w:proofErr w:type="spellEnd"/>
      <w:proofErr w:type="gramEnd"/>
      <w:r w:rsidRPr="007822D5">
        <w:t xml:space="preserve"> /usr/local/src/tomcat/bin/shutdown.sh</w:t>
      </w:r>
    </w:p>
    <w:p w14:paraId="4480719F" w14:textId="7D824592" w:rsidR="00CB2AEF" w:rsidRDefault="00CB2AEF" w:rsidP="007A611D">
      <w:pPr>
        <w:pStyle w:val="2f2"/>
        <w:rPr>
          <w:rFonts w:hint="eastAsia"/>
        </w:rPr>
      </w:pPr>
      <w:proofErr w:type="gramStart"/>
      <w:r>
        <w:t>cd</w:t>
      </w:r>
      <w:proofErr w:type="gramEnd"/>
      <w:r>
        <w:t xml:space="preserve"> </w:t>
      </w:r>
    </w:p>
    <w:p w14:paraId="0E93AE64" w14:textId="09B3E642" w:rsidR="00CB2AEF" w:rsidRDefault="00CB2AEF" w:rsidP="007A611D">
      <w:pPr>
        <w:pStyle w:val="2f2"/>
        <w:rPr>
          <w:rFonts w:hint="eastAsia"/>
        </w:rPr>
      </w:pPr>
      <w:proofErr w:type="gramStart"/>
      <w:r>
        <w:t>vim</w:t>
      </w:r>
      <w:proofErr w:type="gramEnd"/>
      <w:r>
        <w:t xml:space="preserve"> /usr/local/src/tomcat/bin/catalina.sh</w:t>
      </w:r>
    </w:p>
    <w:p w14:paraId="5295ECB2" w14:textId="77777777" w:rsidR="00CB2AEF" w:rsidRDefault="00CB2AEF" w:rsidP="007A611D">
      <w:pPr>
        <w:pStyle w:val="2f2"/>
        <w:rPr>
          <w:rFonts w:hint="eastAsia"/>
          <w:lang w:eastAsia="zh-CN"/>
        </w:rPr>
      </w:pPr>
      <w:r>
        <w:rPr>
          <w:lang w:eastAsia="zh-CN"/>
        </w:rPr>
        <w:t>#</w:t>
      </w:r>
      <w:r>
        <w:rPr>
          <w:lang w:eastAsia="zh-CN"/>
        </w:rPr>
        <w:t>输入冒号</w:t>
      </w:r>
      <w:r>
        <w:rPr>
          <w:lang w:eastAsia="zh-CN"/>
        </w:rPr>
        <w:t>143(:143)</w:t>
      </w:r>
      <w:r>
        <w:rPr>
          <w:lang w:eastAsia="zh-CN"/>
        </w:rPr>
        <w:t>后按回车键，进入</w:t>
      </w:r>
      <w:r>
        <w:rPr>
          <w:lang w:eastAsia="zh-CN"/>
        </w:rPr>
        <w:t>143</w:t>
      </w:r>
      <w:r>
        <w:rPr>
          <w:lang w:eastAsia="zh-CN"/>
        </w:rPr>
        <w:t>行，添加如下内容：</w:t>
      </w:r>
    </w:p>
    <w:p w14:paraId="5CA6559C" w14:textId="77777777" w:rsidR="00CB2AEF" w:rsidRDefault="00CB2AEF" w:rsidP="007A611D">
      <w:pPr>
        <w:pStyle w:val="2f2"/>
        <w:rPr>
          <w:rFonts w:hint="eastAsia"/>
        </w:rPr>
      </w:pPr>
      <w:r>
        <w:t>CATALINA_PID="$CATALINA_BASE/</w:t>
      </w:r>
      <w:proofErr w:type="spellStart"/>
      <w:r>
        <w:t>tomcat.pid</w:t>
      </w:r>
      <w:proofErr w:type="spellEnd"/>
      <w:r>
        <w:t>"</w:t>
      </w:r>
    </w:p>
    <w:p w14:paraId="742F1F8E" w14:textId="77777777" w:rsidR="00CB2AEF" w:rsidRDefault="00CB2AEF" w:rsidP="007A611D">
      <w:pPr>
        <w:pStyle w:val="2f2"/>
        <w:rPr>
          <w:rFonts w:hint="eastAsia"/>
          <w:lang w:eastAsia="zh-CN"/>
        </w:rPr>
      </w:pPr>
      <w:r>
        <w:rPr>
          <w:lang w:eastAsia="zh-CN"/>
        </w:rPr>
        <w:t>#</w:t>
      </w:r>
      <w:r>
        <w:rPr>
          <w:lang w:eastAsia="zh-CN"/>
        </w:rPr>
        <w:t>输入冒号</w:t>
      </w:r>
      <w:proofErr w:type="spellStart"/>
      <w:r>
        <w:rPr>
          <w:lang w:eastAsia="zh-CN"/>
        </w:rPr>
        <w:t>wq</w:t>
      </w:r>
      <w:proofErr w:type="spellEnd"/>
      <w:r>
        <w:rPr>
          <w:lang w:eastAsia="zh-CN"/>
        </w:rPr>
        <w:t>(:</w:t>
      </w:r>
      <w:proofErr w:type="spellStart"/>
      <w:r>
        <w:rPr>
          <w:lang w:eastAsia="zh-CN"/>
        </w:rPr>
        <w:t>wq</w:t>
      </w:r>
      <w:proofErr w:type="spellEnd"/>
      <w:r>
        <w:rPr>
          <w:lang w:eastAsia="zh-CN"/>
        </w:rPr>
        <w:t>)</w:t>
      </w:r>
      <w:r>
        <w:rPr>
          <w:lang w:eastAsia="zh-CN"/>
        </w:rPr>
        <w:t>后按回车键保存退出</w:t>
      </w:r>
    </w:p>
    <w:p w14:paraId="4EDA7B47" w14:textId="55951AF6" w:rsidR="00CB2AEF" w:rsidRDefault="00CB2AEF" w:rsidP="007A611D">
      <w:pPr>
        <w:pStyle w:val="2f2"/>
        <w:rPr>
          <w:rFonts w:hint="eastAsia"/>
        </w:rPr>
      </w:pPr>
      <w:proofErr w:type="gramStart"/>
      <w:r>
        <w:t>vim</w:t>
      </w:r>
      <w:proofErr w:type="gramEnd"/>
      <w:r>
        <w:t xml:space="preserve"> 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tomcat.service</w:t>
      </w:r>
      <w:proofErr w:type="spellEnd"/>
    </w:p>
    <w:p w14:paraId="2EB833D4" w14:textId="77777777" w:rsidR="00CB2AEF" w:rsidRDefault="00CB2AEF" w:rsidP="007A611D">
      <w:pPr>
        <w:pStyle w:val="2f2"/>
        <w:rPr>
          <w:rFonts w:hint="eastAsia"/>
        </w:rPr>
      </w:pPr>
      <w:r>
        <w:t>#</w:t>
      </w:r>
      <w:r>
        <w:t>内容如下：</w:t>
      </w:r>
    </w:p>
    <w:p w14:paraId="6BA9081B" w14:textId="77777777" w:rsidR="00CB2AEF" w:rsidRDefault="00CB2AEF" w:rsidP="007A611D">
      <w:pPr>
        <w:pStyle w:val="2f2"/>
        <w:rPr>
          <w:rFonts w:hint="eastAsia"/>
        </w:rPr>
      </w:pPr>
      <w:r>
        <w:t>[Unit]</w:t>
      </w:r>
    </w:p>
    <w:p w14:paraId="4EA8E792" w14:textId="77777777" w:rsidR="00CB2AEF" w:rsidRDefault="00CB2AEF" w:rsidP="007A611D">
      <w:pPr>
        <w:pStyle w:val="2f2"/>
        <w:rPr>
          <w:rFonts w:hint="eastAsia"/>
        </w:rPr>
      </w:pPr>
      <w:r>
        <w:t>Description=tomcat</w:t>
      </w:r>
    </w:p>
    <w:p w14:paraId="40C8BE4E" w14:textId="77777777" w:rsidR="00CB2AEF" w:rsidRDefault="00CB2AEF" w:rsidP="007A611D">
      <w:pPr>
        <w:pStyle w:val="2f2"/>
        <w:rPr>
          <w:rFonts w:hint="eastAsia"/>
        </w:rPr>
      </w:pPr>
      <w:r>
        <w:t>After=</w:t>
      </w:r>
      <w:proofErr w:type="spellStart"/>
      <w:r>
        <w:t>syslog.target</w:t>
      </w:r>
      <w:proofErr w:type="spellEnd"/>
      <w:r>
        <w:t xml:space="preserve"> </w:t>
      </w:r>
      <w:proofErr w:type="spellStart"/>
      <w:r>
        <w:t>network.target</w:t>
      </w:r>
      <w:proofErr w:type="spellEnd"/>
      <w:r>
        <w:t xml:space="preserve"> remote-</w:t>
      </w:r>
      <w:proofErr w:type="spellStart"/>
      <w:r>
        <w:t>fs.target</w:t>
      </w:r>
      <w:proofErr w:type="spellEnd"/>
      <w:r>
        <w:t xml:space="preserve"> </w:t>
      </w:r>
      <w:proofErr w:type="spellStart"/>
      <w:r>
        <w:t>nss-lookup.target</w:t>
      </w:r>
      <w:proofErr w:type="spellEnd"/>
    </w:p>
    <w:p w14:paraId="7039903F" w14:textId="77777777" w:rsidR="00CB2AEF" w:rsidRDefault="00CB2AEF" w:rsidP="007A611D">
      <w:pPr>
        <w:pStyle w:val="2f2"/>
        <w:rPr>
          <w:rFonts w:hint="eastAsia"/>
        </w:rPr>
      </w:pPr>
    </w:p>
    <w:p w14:paraId="6B5FBFE3" w14:textId="77777777" w:rsidR="00CB2AEF" w:rsidRDefault="00CB2AEF" w:rsidP="007A611D">
      <w:pPr>
        <w:pStyle w:val="2f2"/>
        <w:rPr>
          <w:rFonts w:hint="eastAsia"/>
        </w:rPr>
      </w:pPr>
      <w:r>
        <w:t>[Service]</w:t>
      </w:r>
    </w:p>
    <w:p w14:paraId="5351632C" w14:textId="77777777" w:rsidR="00CB2AEF" w:rsidRDefault="00CB2AEF" w:rsidP="007A611D">
      <w:pPr>
        <w:pStyle w:val="2f2"/>
        <w:rPr>
          <w:rFonts w:hint="eastAsia"/>
        </w:rPr>
      </w:pPr>
      <w:r>
        <w:t>Type=forking</w:t>
      </w:r>
    </w:p>
    <w:p w14:paraId="745664A0" w14:textId="77777777" w:rsidR="00CB2AEF" w:rsidRDefault="00CB2AEF" w:rsidP="007A611D">
      <w:pPr>
        <w:pStyle w:val="2f2"/>
        <w:rPr>
          <w:rFonts w:hint="eastAsia"/>
        </w:rPr>
      </w:pPr>
    </w:p>
    <w:p w14:paraId="315F3F91" w14:textId="77777777" w:rsidR="00CB2AEF" w:rsidRDefault="00CB2AEF" w:rsidP="007A611D">
      <w:pPr>
        <w:pStyle w:val="2f2"/>
        <w:rPr>
          <w:rFonts w:hint="eastAsia"/>
        </w:rPr>
      </w:pPr>
      <w:r>
        <w:t>Environment=JAVA_HOME=/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</w:t>
      </w:r>
      <w:proofErr w:type="spellStart"/>
      <w:r>
        <w:t>jre</w:t>
      </w:r>
      <w:proofErr w:type="spellEnd"/>
    </w:p>
    <w:p w14:paraId="2E1677D1" w14:textId="77777777" w:rsidR="00CB2AEF" w:rsidRDefault="00CB2AEF" w:rsidP="007A611D">
      <w:pPr>
        <w:pStyle w:val="2f2"/>
        <w:rPr>
          <w:rFonts w:hint="eastAsia"/>
        </w:rPr>
      </w:pPr>
      <w:r>
        <w:t>Environment=CATALINA_PID=/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  <w:r>
        <w:t>/tomcat/temp/</w:t>
      </w:r>
      <w:proofErr w:type="spellStart"/>
      <w:r>
        <w:t>tomcat.pid</w:t>
      </w:r>
      <w:proofErr w:type="spellEnd"/>
    </w:p>
    <w:p w14:paraId="2EFF541C" w14:textId="77777777" w:rsidR="00CB2AEF" w:rsidRDefault="00CB2AEF" w:rsidP="007A611D">
      <w:pPr>
        <w:pStyle w:val="2f2"/>
        <w:rPr>
          <w:rFonts w:hint="eastAsia"/>
        </w:rPr>
      </w:pPr>
      <w:r>
        <w:lastRenderedPageBreak/>
        <w:t>Environment=CATALINA_HOME=/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  <w:r>
        <w:t>/tomcat</w:t>
      </w:r>
    </w:p>
    <w:p w14:paraId="144A7F15" w14:textId="77777777" w:rsidR="00CB2AEF" w:rsidRDefault="00CB2AEF" w:rsidP="007A611D">
      <w:pPr>
        <w:pStyle w:val="2f2"/>
        <w:rPr>
          <w:rFonts w:hint="eastAsia"/>
        </w:rPr>
      </w:pPr>
      <w:r>
        <w:t>Environment=CATALINA_BASE=/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  <w:r>
        <w:t>/tomcat</w:t>
      </w:r>
    </w:p>
    <w:p w14:paraId="08F9F1FE" w14:textId="77777777" w:rsidR="00CB2AEF" w:rsidRDefault="00CB2AEF" w:rsidP="007A611D">
      <w:pPr>
        <w:pStyle w:val="2f2"/>
        <w:rPr>
          <w:rFonts w:hint="eastAsia"/>
        </w:rPr>
      </w:pPr>
      <w:r>
        <w:t>Environment='CATALINA_OPTS=-Xms512M -Xmx1024M -server -XX</w:t>
      </w:r>
      <w:proofErr w:type="gramStart"/>
      <w:r>
        <w:t>:+</w:t>
      </w:r>
      <w:proofErr w:type="spellStart"/>
      <w:proofErr w:type="gramEnd"/>
      <w:r>
        <w:t>UseParallelGC</w:t>
      </w:r>
      <w:proofErr w:type="spellEnd"/>
      <w:r>
        <w:t>'</w:t>
      </w:r>
    </w:p>
    <w:p w14:paraId="77C55AF0" w14:textId="77777777" w:rsidR="00CB2AEF" w:rsidRDefault="00CB2AEF" w:rsidP="007A611D">
      <w:pPr>
        <w:pStyle w:val="2f2"/>
        <w:rPr>
          <w:rFonts w:hint="eastAsia"/>
        </w:rPr>
      </w:pPr>
      <w:r>
        <w:t>Environment='JAVA_OPTS=-</w:t>
      </w:r>
      <w:proofErr w:type="spellStart"/>
      <w:r>
        <w:t>Djava.awt.headless</w:t>
      </w:r>
      <w:proofErr w:type="spellEnd"/>
      <w:r>
        <w:t>=true -</w:t>
      </w:r>
      <w:proofErr w:type="spellStart"/>
      <w:r>
        <w:t>Djava.security.egd</w:t>
      </w:r>
      <w:proofErr w:type="spellEnd"/>
      <w:r>
        <w:t>=file</w:t>
      </w:r>
      <w:proofErr w:type="gramStart"/>
      <w:r>
        <w:t>:/</w:t>
      </w:r>
      <w:proofErr w:type="gramEnd"/>
      <w:r>
        <w:t>dev/./urandom'</w:t>
      </w:r>
    </w:p>
    <w:p w14:paraId="693E95D5" w14:textId="77777777" w:rsidR="00CB2AEF" w:rsidRDefault="00CB2AEF" w:rsidP="007A611D">
      <w:pPr>
        <w:pStyle w:val="2f2"/>
        <w:rPr>
          <w:rFonts w:hint="eastAsia"/>
        </w:rPr>
      </w:pPr>
    </w:p>
    <w:p w14:paraId="2106F4E8" w14:textId="77777777" w:rsidR="00CB2AEF" w:rsidRDefault="00CB2AEF" w:rsidP="007A611D">
      <w:pPr>
        <w:pStyle w:val="2f2"/>
        <w:rPr>
          <w:rFonts w:hint="eastAsia"/>
        </w:rPr>
      </w:pPr>
      <w:r>
        <w:t>ExecStart=/usr/local/src/tomcat/bin/startup.sh</w:t>
      </w:r>
    </w:p>
    <w:p w14:paraId="22EE2AAB" w14:textId="77777777" w:rsidR="00CB2AEF" w:rsidRDefault="00CB2AEF" w:rsidP="007A611D">
      <w:pPr>
        <w:pStyle w:val="2f2"/>
        <w:rPr>
          <w:rFonts w:hint="eastAsia"/>
        </w:rPr>
      </w:pPr>
      <w:r>
        <w:t>ExecStop=/usr/local/src/tomcat/bin/shutdown.sh</w:t>
      </w:r>
    </w:p>
    <w:p w14:paraId="25E7B96A" w14:textId="77777777" w:rsidR="00CB2AEF" w:rsidRDefault="00CB2AEF" w:rsidP="007A611D">
      <w:pPr>
        <w:pStyle w:val="2f2"/>
        <w:rPr>
          <w:rFonts w:hint="eastAsia"/>
        </w:rPr>
      </w:pPr>
    </w:p>
    <w:p w14:paraId="45C0E270" w14:textId="77777777" w:rsidR="00CB2AEF" w:rsidRDefault="00CB2AEF" w:rsidP="007A611D">
      <w:pPr>
        <w:pStyle w:val="2f2"/>
        <w:rPr>
          <w:rFonts w:hint="eastAsia"/>
        </w:rPr>
      </w:pPr>
      <w:r>
        <w:t>[Install]</w:t>
      </w:r>
    </w:p>
    <w:p w14:paraId="13BBAEBE" w14:textId="77777777" w:rsidR="00CB2AEF" w:rsidRDefault="00CB2AEF" w:rsidP="007A611D">
      <w:pPr>
        <w:pStyle w:val="2f2"/>
        <w:rPr>
          <w:rFonts w:hint="eastAsia"/>
        </w:rPr>
      </w:pPr>
      <w:proofErr w:type="spellStart"/>
      <w:r>
        <w:t>WantedBy</w:t>
      </w:r>
      <w:proofErr w:type="spellEnd"/>
      <w:r>
        <w:t>=multi-</w:t>
      </w:r>
      <w:proofErr w:type="spellStart"/>
      <w:r>
        <w:t>user.target</w:t>
      </w:r>
      <w:proofErr w:type="spellEnd"/>
    </w:p>
    <w:p w14:paraId="222B7083" w14:textId="77777777" w:rsidR="00CB2AEF" w:rsidRDefault="00CB2AEF" w:rsidP="007A611D">
      <w:pPr>
        <w:pStyle w:val="2f2"/>
        <w:rPr>
          <w:rFonts w:hint="eastAsia"/>
          <w:lang w:eastAsia="zh-CN"/>
        </w:rPr>
      </w:pPr>
      <w:r>
        <w:rPr>
          <w:lang w:eastAsia="zh-CN"/>
        </w:rPr>
        <w:t>#</w:t>
      </w:r>
      <w:r>
        <w:rPr>
          <w:lang w:eastAsia="zh-CN"/>
        </w:rPr>
        <w:t>输入冒号</w:t>
      </w:r>
      <w:proofErr w:type="spellStart"/>
      <w:r>
        <w:rPr>
          <w:lang w:eastAsia="zh-CN"/>
        </w:rPr>
        <w:t>wq</w:t>
      </w:r>
      <w:proofErr w:type="spellEnd"/>
      <w:r>
        <w:rPr>
          <w:lang w:eastAsia="zh-CN"/>
        </w:rPr>
        <w:t>(:</w:t>
      </w:r>
      <w:proofErr w:type="spellStart"/>
      <w:r>
        <w:rPr>
          <w:lang w:eastAsia="zh-CN"/>
        </w:rPr>
        <w:t>wq</w:t>
      </w:r>
      <w:proofErr w:type="spellEnd"/>
      <w:r>
        <w:rPr>
          <w:lang w:eastAsia="zh-CN"/>
        </w:rPr>
        <w:t>)</w:t>
      </w:r>
      <w:r>
        <w:rPr>
          <w:lang w:eastAsia="zh-CN"/>
        </w:rPr>
        <w:t>后按回车键保存退出</w:t>
      </w:r>
    </w:p>
    <w:p w14:paraId="778821FC" w14:textId="77777777" w:rsidR="00CB2AEF" w:rsidRDefault="00CB2AEF" w:rsidP="00C33EB3">
      <w:pPr>
        <w:pStyle w:val="30"/>
        <w:rPr>
          <w:rFonts w:hint="eastAsia"/>
        </w:rPr>
      </w:pPr>
      <w:r>
        <w:rPr>
          <w:rFonts w:hint="eastAsia"/>
        </w:rPr>
        <w:t>测试</w:t>
      </w:r>
      <w:proofErr w:type="spellStart"/>
      <w:r>
        <w:t>tomcat.service</w:t>
      </w:r>
      <w:proofErr w:type="spellEnd"/>
      <w:r>
        <w:t>。</w:t>
      </w:r>
    </w:p>
    <w:p w14:paraId="3C8CBCEE" w14:textId="0C1DDAC4" w:rsidR="00CB2AEF" w:rsidRDefault="00CB2AEF" w:rsidP="007A611D">
      <w:pPr>
        <w:pStyle w:val="2f2"/>
        <w:rPr>
          <w:rFonts w:hint="eastAsia"/>
        </w:rPr>
      </w:pPr>
      <w:proofErr w:type="spellStart"/>
      <w:proofErr w:type="gramStart"/>
      <w:r>
        <w:t>systemctl</w:t>
      </w:r>
      <w:proofErr w:type="spellEnd"/>
      <w:proofErr w:type="gramEnd"/>
      <w:r>
        <w:t xml:space="preserve"> start tomcat #</w:t>
      </w:r>
      <w:proofErr w:type="spellStart"/>
      <w:r>
        <w:t>启动</w:t>
      </w:r>
      <w:r>
        <w:t>tomcat</w:t>
      </w:r>
      <w:r>
        <w:t>服务，</w:t>
      </w:r>
      <w:r>
        <w:t>web</w:t>
      </w:r>
      <w:r>
        <w:t>界面可以打开</w:t>
      </w:r>
      <w:proofErr w:type="spellEnd"/>
    </w:p>
    <w:p w14:paraId="7E38BE04" w14:textId="7F416DCA" w:rsidR="00CB2AEF" w:rsidRDefault="00CB2AEF" w:rsidP="007A611D">
      <w:pPr>
        <w:pStyle w:val="2f2"/>
        <w:rPr>
          <w:rFonts w:hint="eastAsia"/>
        </w:rPr>
      </w:pPr>
      <w:proofErr w:type="spellStart"/>
      <w:proofErr w:type="gramStart"/>
      <w:r>
        <w:t>systemctl</w:t>
      </w:r>
      <w:proofErr w:type="spellEnd"/>
      <w:proofErr w:type="gramEnd"/>
      <w:r>
        <w:t xml:space="preserve"> status tomcat #</w:t>
      </w:r>
      <w:proofErr w:type="spellStart"/>
      <w:r>
        <w:t>查看</w:t>
      </w:r>
      <w:r>
        <w:t>tomcat</w:t>
      </w:r>
      <w:r>
        <w:t>服务，是</w:t>
      </w:r>
      <w:r>
        <w:t>running</w:t>
      </w:r>
      <w:r>
        <w:t>状态</w:t>
      </w:r>
      <w:proofErr w:type="spellEnd"/>
    </w:p>
    <w:p w14:paraId="17643387" w14:textId="77777777" w:rsidR="00CB2AEF" w:rsidRDefault="00CB2AEF" w:rsidP="00C33EB3">
      <w:pPr>
        <w:pStyle w:val="30"/>
        <w:rPr>
          <w:rFonts w:hint="eastAsia"/>
        </w:rPr>
      </w:pPr>
      <w:r>
        <w:rPr>
          <w:rFonts w:hint="eastAsia"/>
        </w:rPr>
        <w:t>设置</w:t>
      </w:r>
      <w:r>
        <w:t>Tomcat</w:t>
      </w:r>
      <w:r>
        <w:t>开机自动启动。</w:t>
      </w:r>
    </w:p>
    <w:p w14:paraId="7A1978D0" w14:textId="66FFD2A8" w:rsidR="00CB2AEF" w:rsidRDefault="00CB2AEF" w:rsidP="007A611D">
      <w:pPr>
        <w:pStyle w:val="2f2"/>
        <w:rPr>
          <w:rFonts w:hint="eastAsia"/>
        </w:rPr>
      </w:pPr>
      <w:proofErr w:type="spellStart"/>
      <w:proofErr w:type="gramStart"/>
      <w:r>
        <w:t>systemctl</w:t>
      </w:r>
      <w:proofErr w:type="spellEnd"/>
      <w:proofErr w:type="gramEnd"/>
      <w:r>
        <w:t xml:space="preserve"> enable tomcat</w:t>
      </w:r>
    </w:p>
    <w:p w14:paraId="3118A0D7" w14:textId="3FCA3603" w:rsidR="00466F0F" w:rsidRDefault="00CB2AEF" w:rsidP="00C33EB3">
      <w:pPr>
        <w:pStyle w:val="30"/>
        <w:rPr>
          <w:rFonts w:hint="eastAsia"/>
        </w:rPr>
      </w:pPr>
      <w:r>
        <w:rPr>
          <w:rFonts w:hint="eastAsia"/>
        </w:rPr>
        <w:t>在云服务器控制台页面，选择</w:t>
      </w:r>
      <w:r>
        <w:t>ecs-filesys01-kunpeng</w:t>
      </w:r>
      <w:r>
        <w:t>，点击最右更多</w:t>
      </w:r>
      <w:r>
        <w:t xml:space="preserve"> --&gt; </w:t>
      </w:r>
      <w:r>
        <w:t>重启</w:t>
      </w:r>
      <w:r>
        <w:t xml:space="preserve"> </w:t>
      </w:r>
      <w:r>
        <w:t>，重新启动</w:t>
      </w:r>
      <w:r>
        <w:t>ECS</w:t>
      </w:r>
      <w:r>
        <w:t>。</w:t>
      </w:r>
      <w:r>
        <w:t xml:space="preserve"> </w:t>
      </w:r>
      <w:r>
        <w:t>稍作等待，当</w:t>
      </w:r>
      <w:r>
        <w:t>ECS</w:t>
      </w:r>
      <w:r>
        <w:t>状态变为</w:t>
      </w:r>
      <w:r>
        <w:t>“</w:t>
      </w:r>
      <w:r>
        <w:t>运行中</w:t>
      </w:r>
      <w:r>
        <w:t>”</w:t>
      </w:r>
      <w:r>
        <w:t>后，在浏览器中输入</w:t>
      </w:r>
      <w:r>
        <w:t>http://ecs-filesys01-kunpeng</w:t>
      </w:r>
      <w:r>
        <w:t>的</w:t>
      </w:r>
      <w:r>
        <w:t>EIP:8080/docs-web</w:t>
      </w:r>
      <w:r>
        <w:t>，可以打开文件管理系统的登录窗口。</w:t>
      </w:r>
    </w:p>
    <w:p w14:paraId="0B8ACDAF" w14:textId="10F1EAEA" w:rsidR="00BF00C7" w:rsidRDefault="00BF00C7" w:rsidP="00BF00C7">
      <w:pPr>
        <w:pStyle w:val="3"/>
        <w:rPr>
          <w:rFonts w:hint="eastAsia"/>
        </w:rPr>
      </w:pPr>
      <w:bookmarkStart w:id="23" w:name="_Toc57126200"/>
      <w:r w:rsidRPr="00BF00C7">
        <w:rPr>
          <w:rFonts w:hint="eastAsia"/>
        </w:rPr>
        <w:t>购买</w:t>
      </w:r>
      <w:r w:rsidRPr="00BF00C7">
        <w:t>SFS</w:t>
      </w:r>
      <w:r w:rsidRPr="00BF00C7">
        <w:t>服务</w:t>
      </w:r>
      <w:bookmarkEnd w:id="23"/>
    </w:p>
    <w:p w14:paraId="13A31E07" w14:textId="2BA10163" w:rsidR="00434DA4" w:rsidRDefault="00434DA4" w:rsidP="00C33EB3">
      <w:pPr>
        <w:pStyle w:val="30"/>
        <w:rPr>
          <w:rFonts w:hint="eastAsia"/>
        </w:rPr>
      </w:pPr>
      <w:r>
        <w:rPr>
          <w:rFonts w:hint="eastAsia"/>
        </w:rPr>
        <w:t>重新回到控制台，点击</w:t>
      </w:r>
      <w:r>
        <w:t xml:space="preserve"> </w:t>
      </w:r>
      <w:r>
        <w:t>服务列表</w:t>
      </w:r>
      <w:r>
        <w:t xml:space="preserve"> --&gt; </w:t>
      </w:r>
      <w:r>
        <w:t>存储</w:t>
      </w:r>
      <w:r>
        <w:t xml:space="preserve"> --&gt; </w:t>
      </w:r>
      <w:r>
        <w:t>弹性文件服务</w:t>
      </w:r>
      <w:r>
        <w:t xml:space="preserve"> </w:t>
      </w:r>
      <w:r>
        <w:t>，进入</w:t>
      </w:r>
      <w:r>
        <w:t>SFS</w:t>
      </w:r>
      <w:r>
        <w:t>控制台。</w:t>
      </w:r>
    </w:p>
    <w:p w14:paraId="13A4D991" w14:textId="748E90A5" w:rsidR="00434DA4" w:rsidRDefault="00434DA4" w:rsidP="00C33EB3">
      <w:pPr>
        <w:pStyle w:val="30"/>
        <w:rPr>
          <w:rFonts w:hint="eastAsia"/>
        </w:rPr>
      </w:pPr>
      <w:r>
        <w:rPr>
          <w:rFonts w:hint="eastAsia"/>
        </w:rPr>
        <w:t>点击右上角的</w:t>
      </w:r>
      <w:r>
        <w:t xml:space="preserve"> +</w:t>
      </w:r>
      <w:r>
        <w:t>创建文件系统</w:t>
      </w:r>
      <w:r>
        <w:t xml:space="preserve"> </w:t>
      </w:r>
      <w:r>
        <w:t>，配置文件系统参数。完成后点击右下角的</w:t>
      </w:r>
      <w:r>
        <w:t xml:space="preserve"> </w:t>
      </w:r>
      <w:r>
        <w:t>立即创建</w:t>
      </w:r>
      <w:r>
        <w:t xml:space="preserve"> </w:t>
      </w:r>
      <w:r>
        <w:t>，并在资源确认页点击</w:t>
      </w:r>
      <w:r>
        <w:t xml:space="preserve"> </w:t>
      </w:r>
      <w:r>
        <w:t>提交</w:t>
      </w:r>
      <w:r>
        <w:t xml:space="preserve"> </w:t>
      </w:r>
      <w:r>
        <w:t>。</w:t>
      </w:r>
    </w:p>
    <w:p w14:paraId="1D18837C" w14:textId="2AC7A35B" w:rsidR="00434DA4" w:rsidRDefault="00434DA4" w:rsidP="00C33EB3">
      <w:pPr>
        <w:pStyle w:val="30"/>
        <w:rPr>
          <w:rFonts w:hint="eastAsia"/>
        </w:rPr>
      </w:pPr>
      <w:r>
        <w:rPr>
          <w:rFonts w:hint="eastAsia"/>
        </w:rPr>
        <w:t>购买完成后，点击</w:t>
      </w:r>
      <w:r>
        <w:t xml:space="preserve"> </w:t>
      </w:r>
      <w:r>
        <w:t>返回文件系统列表</w:t>
      </w:r>
      <w:r>
        <w:t xml:space="preserve"> </w:t>
      </w:r>
      <w:r>
        <w:t>，在</w:t>
      </w:r>
      <w:r>
        <w:t>SFS</w:t>
      </w:r>
      <w:r>
        <w:t>控制台点击刚刚创建的文件系统名称，进入文件系统信息页。</w:t>
      </w:r>
    </w:p>
    <w:p w14:paraId="4B9C2164" w14:textId="2E215058" w:rsidR="00434DA4" w:rsidRDefault="00434DA4" w:rsidP="00C33EB3">
      <w:pPr>
        <w:pStyle w:val="30"/>
        <w:rPr>
          <w:rFonts w:hint="eastAsia"/>
        </w:rPr>
      </w:pPr>
      <w:r>
        <w:rPr>
          <w:rFonts w:hint="eastAsia"/>
        </w:rPr>
        <w:t>点击</w:t>
      </w:r>
      <w:r>
        <w:t xml:space="preserve"> </w:t>
      </w:r>
      <w:r>
        <w:t>挂载</w:t>
      </w:r>
      <w:proofErr w:type="gramStart"/>
      <w:r>
        <w:t>点信息</w:t>
      </w:r>
      <w:proofErr w:type="gramEnd"/>
      <w:r>
        <w:t xml:space="preserve"> </w:t>
      </w:r>
      <w:r>
        <w:t>，进入挂载</w:t>
      </w:r>
      <w:proofErr w:type="gramStart"/>
      <w:r>
        <w:t>点页签</w:t>
      </w:r>
      <w:proofErr w:type="gramEnd"/>
      <w:r>
        <w:t>。</w:t>
      </w:r>
    </w:p>
    <w:p w14:paraId="50CAA827" w14:textId="38019F82" w:rsidR="00BF00C7" w:rsidRDefault="00434DA4" w:rsidP="00C33EB3">
      <w:pPr>
        <w:pStyle w:val="30"/>
        <w:rPr>
          <w:rFonts w:hint="eastAsia"/>
        </w:rPr>
      </w:pPr>
      <w:r>
        <w:rPr>
          <w:rFonts w:hint="eastAsia"/>
        </w:rPr>
        <w:t>可以看到有</w:t>
      </w:r>
      <w:r>
        <w:t>Linux</w:t>
      </w:r>
      <w:r>
        <w:t>下挂载的方式。请记住该挂载方式查看方法，后续用到！</w:t>
      </w:r>
    </w:p>
    <w:p w14:paraId="4C5E5020" w14:textId="5F0F42D5" w:rsidR="007E2143" w:rsidRDefault="007E2143" w:rsidP="007E2143">
      <w:pPr>
        <w:pStyle w:val="3"/>
        <w:rPr>
          <w:rFonts w:hint="eastAsia"/>
        </w:rPr>
      </w:pPr>
      <w:bookmarkStart w:id="24" w:name="_Toc57126201"/>
      <w:r w:rsidRPr="007E2143">
        <w:rPr>
          <w:rFonts w:hint="eastAsia"/>
        </w:rPr>
        <w:t>挂载</w:t>
      </w:r>
      <w:r w:rsidRPr="007E2143">
        <w:t>SFS</w:t>
      </w:r>
      <w:bookmarkEnd w:id="24"/>
    </w:p>
    <w:p w14:paraId="024ECEF3" w14:textId="77777777" w:rsidR="007E2143" w:rsidRDefault="007E2143" w:rsidP="00C33EB3">
      <w:pPr>
        <w:pStyle w:val="30"/>
        <w:rPr>
          <w:rFonts w:hint="eastAsia"/>
        </w:rPr>
      </w:pPr>
      <w:r>
        <w:rPr>
          <w:rFonts w:hint="eastAsia"/>
        </w:rPr>
        <w:t>在</w:t>
      </w:r>
      <w:r>
        <w:t>ecs-filesys01-kunpeng</w:t>
      </w:r>
      <w:r>
        <w:t>的远程登录控制台中，配置挂载</w:t>
      </w:r>
      <w:r>
        <w:t>SFS</w:t>
      </w:r>
      <w:r>
        <w:t>。</w:t>
      </w:r>
    </w:p>
    <w:p w14:paraId="2465ED63" w14:textId="67E54CC6" w:rsidR="007E2143" w:rsidRDefault="007E2143" w:rsidP="00587968">
      <w:pPr>
        <w:pStyle w:val="2f2"/>
        <w:rPr>
          <w:rFonts w:hint="eastAsia"/>
        </w:rPr>
      </w:pPr>
      <w:proofErr w:type="gramStart"/>
      <w:r>
        <w:t>yum</w:t>
      </w:r>
      <w:proofErr w:type="gramEnd"/>
      <w:r>
        <w:t xml:space="preserve"> -y install </w:t>
      </w:r>
      <w:proofErr w:type="spellStart"/>
      <w:r>
        <w:t>nfs</w:t>
      </w:r>
      <w:proofErr w:type="spellEnd"/>
      <w:r>
        <w:t>*</w:t>
      </w:r>
    </w:p>
    <w:p w14:paraId="7550AFC7" w14:textId="62BF3027" w:rsidR="007E2143" w:rsidRDefault="007E2143" w:rsidP="00587968">
      <w:pPr>
        <w:pStyle w:val="2f2"/>
        <w:rPr>
          <w:rFonts w:hint="eastAsia"/>
        </w:rPr>
      </w:pPr>
      <w:proofErr w:type="gramStart"/>
      <w:r>
        <w:t>mount</w:t>
      </w:r>
      <w:proofErr w:type="gramEnd"/>
      <w:r>
        <w:t xml:space="preserve"> -t </w:t>
      </w:r>
      <w:proofErr w:type="spellStart"/>
      <w:r>
        <w:t>nfs</w:t>
      </w:r>
      <w:proofErr w:type="spellEnd"/>
      <w:r>
        <w:t xml:space="preserve"> -o </w:t>
      </w:r>
      <w:proofErr w:type="spellStart"/>
      <w:r>
        <w:t>vers</w:t>
      </w:r>
      <w:proofErr w:type="spellEnd"/>
      <w:r>
        <w:t>=3,timeo=600,nolock sfs-nas01.cn-north-4b.myhuaweicloud.com:/share-483b0b7b /</w:t>
      </w:r>
      <w:proofErr w:type="spellStart"/>
      <w:r>
        <w:t>var</w:t>
      </w:r>
      <w:proofErr w:type="spellEnd"/>
      <w:r>
        <w:t xml:space="preserve">/docs  </w:t>
      </w:r>
    </w:p>
    <w:p w14:paraId="33745AB5" w14:textId="77777777" w:rsidR="007E2143" w:rsidRDefault="007E2143" w:rsidP="00587968">
      <w:pPr>
        <w:pStyle w:val="2f2"/>
        <w:rPr>
          <w:rFonts w:hint="eastAsia"/>
        </w:rPr>
      </w:pPr>
      <w:r>
        <w:t>#</w:t>
      </w:r>
      <w:r>
        <w:t>中间的</w:t>
      </w:r>
      <w:r>
        <w:t>sfs-nas01.cn-north-4b.myhuaweicloud.com:/share-483b0b7b</w:t>
      </w:r>
      <w:r>
        <w:t>这个链接为创建</w:t>
      </w:r>
      <w:r>
        <w:t>SFS</w:t>
      </w:r>
      <w:r>
        <w:t>时查询到的挂载链接。</w:t>
      </w:r>
    </w:p>
    <w:p w14:paraId="11C89D82" w14:textId="5BA73B68" w:rsidR="007E2143" w:rsidRDefault="007E2143" w:rsidP="00587968">
      <w:pPr>
        <w:pStyle w:val="2f2"/>
        <w:rPr>
          <w:rFonts w:hint="eastAsia"/>
          <w:lang w:eastAsia="zh-CN"/>
        </w:rPr>
      </w:pPr>
      <w:proofErr w:type="spellStart"/>
      <w:r>
        <w:rPr>
          <w:lang w:eastAsia="zh-CN"/>
        </w:rPr>
        <w:t>df</w:t>
      </w:r>
      <w:proofErr w:type="spellEnd"/>
      <w:r>
        <w:rPr>
          <w:lang w:eastAsia="zh-CN"/>
        </w:rPr>
        <w:t xml:space="preserve"> -h   #</w:t>
      </w:r>
      <w:r>
        <w:rPr>
          <w:lang w:eastAsia="zh-CN"/>
        </w:rPr>
        <w:t>查看系统挂载情况</w:t>
      </w:r>
    </w:p>
    <w:p w14:paraId="584F5034" w14:textId="77777777" w:rsidR="007E2143" w:rsidRDefault="007E2143" w:rsidP="00587968">
      <w:pPr>
        <w:pStyle w:val="2f2"/>
        <w:rPr>
          <w:rFonts w:hint="eastAsia"/>
        </w:rPr>
      </w:pPr>
      <w:proofErr w:type="spellStart"/>
      <w:r>
        <w:t>Filesystem</w:t>
      </w:r>
      <w:proofErr w:type="spellEnd"/>
      <w:r>
        <w:t xml:space="preserve">                                               Size Used Avail Use% Mounted on</w:t>
      </w:r>
    </w:p>
    <w:p w14:paraId="75C4BBC5" w14:textId="77777777" w:rsidR="007E2143" w:rsidRDefault="007E2143" w:rsidP="00587968">
      <w:pPr>
        <w:pStyle w:val="2f2"/>
        <w:rPr>
          <w:rFonts w:hint="eastAsia"/>
        </w:rPr>
      </w:pPr>
      <w:proofErr w:type="spellStart"/>
      <w:proofErr w:type="gramStart"/>
      <w:r>
        <w:t>devtmpfs</w:t>
      </w:r>
      <w:proofErr w:type="spellEnd"/>
      <w:proofErr w:type="gramEnd"/>
      <w:r>
        <w:t xml:space="preserve">                                                 1.2G     0  1.2G   0% /</w:t>
      </w:r>
      <w:proofErr w:type="spellStart"/>
      <w:r>
        <w:t>dev</w:t>
      </w:r>
      <w:proofErr w:type="spellEnd"/>
    </w:p>
    <w:p w14:paraId="17646F74" w14:textId="77777777" w:rsidR="007E2143" w:rsidRDefault="007E2143" w:rsidP="00587968">
      <w:pPr>
        <w:pStyle w:val="2f2"/>
        <w:rPr>
          <w:rFonts w:hint="eastAsia"/>
        </w:rPr>
      </w:pPr>
      <w:proofErr w:type="spellStart"/>
      <w:proofErr w:type="gramStart"/>
      <w:r>
        <w:lastRenderedPageBreak/>
        <w:t>tmpfs</w:t>
      </w:r>
      <w:proofErr w:type="spellEnd"/>
      <w:proofErr w:type="gramEnd"/>
      <w:r>
        <w:t xml:space="preserve">                                                    1.5G     0  1.5G   0% /</w:t>
      </w:r>
      <w:proofErr w:type="spellStart"/>
      <w:r>
        <w:t>dev</w:t>
      </w:r>
      <w:proofErr w:type="spellEnd"/>
      <w:r>
        <w:t>/</w:t>
      </w:r>
      <w:proofErr w:type="spellStart"/>
      <w:r>
        <w:t>shm</w:t>
      </w:r>
      <w:proofErr w:type="spellEnd"/>
    </w:p>
    <w:p w14:paraId="0314646D" w14:textId="77777777" w:rsidR="007E2143" w:rsidRDefault="007E2143" w:rsidP="00587968">
      <w:pPr>
        <w:pStyle w:val="2f2"/>
        <w:rPr>
          <w:rFonts w:hint="eastAsia"/>
        </w:rPr>
      </w:pPr>
      <w:proofErr w:type="spellStart"/>
      <w:proofErr w:type="gramStart"/>
      <w:r>
        <w:t>tmpfs</w:t>
      </w:r>
      <w:proofErr w:type="spellEnd"/>
      <w:proofErr w:type="gramEnd"/>
      <w:r>
        <w:t xml:space="preserve">                                                    1.5G   13M  1.5G   1% /run</w:t>
      </w:r>
    </w:p>
    <w:p w14:paraId="405D4E50" w14:textId="77777777" w:rsidR="007E2143" w:rsidRDefault="007E2143" w:rsidP="00587968">
      <w:pPr>
        <w:pStyle w:val="2f2"/>
        <w:rPr>
          <w:rFonts w:hint="eastAsia"/>
        </w:rPr>
      </w:pPr>
      <w:proofErr w:type="spellStart"/>
      <w:proofErr w:type="gramStart"/>
      <w:r>
        <w:t>tmpfs</w:t>
      </w:r>
      <w:proofErr w:type="spellEnd"/>
      <w:proofErr w:type="gramEnd"/>
      <w:r>
        <w:t xml:space="preserve">                                                    1.5G     0  1.5G   0% /sys/fs/</w:t>
      </w:r>
      <w:proofErr w:type="spellStart"/>
      <w:r>
        <w:t>cgroup</w:t>
      </w:r>
      <w:proofErr w:type="spellEnd"/>
    </w:p>
    <w:p w14:paraId="56922D0D" w14:textId="77777777" w:rsidR="007E2143" w:rsidRDefault="007E2143" w:rsidP="00587968">
      <w:pPr>
        <w:pStyle w:val="2f2"/>
        <w:rPr>
          <w:rFonts w:hint="eastAsia"/>
        </w:rPr>
      </w:pPr>
      <w:r>
        <w:t>/</w:t>
      </w:r>
      <w:proofErr w:type="spellStart"/>
      <w:r>
        <w:t>dev</w:t>
      </w:r>
      <w:proofErr w:type="spellEnd"/>
      <w:r>
        <w:t xml:space="preserve">/vda2                                                 </w:t>
      </w:r>
      <w:proofErr w:type="gramStart"/>
      <w:r>
        <w:t>39G  4.5G</w:t>
      </w:r>
      <w:proofErr w:type="gramEnd"/>
      <w:r>
        <w:t xml:space="preserve">   32G  13% /</w:t>
      </w:r>
    </w:p>
    <w:p w14:paraId="40D74256" w14:textId="77777777" w:rsidR="007E2143" w:rsidRDefault="007E2143" w:rsidP="00587968">
      <w:pPr>
        <w:pStyle w:val="2f2"/>
        <w:rPr>
          <w:rFonts w:hint="eastAsia"/>
        </w:rPr>
      </w:pPr>
      <w:proofErr w:type="spellStart"/>
      <w:proofErr w:type="gramStart"/>
      <w:r>
        <w:t>tmpfs</w:t>
      </w:r>
      <w:proofErr w:type="spellEnd"/>
      <w:proofErr w:type="gramEnd"/>
      <w:r>
        <w:t xml:space="preserve">                                                    1.5G 128K  1.5G   1% /</w:t>
      </w:r>
      <w:proofErr w:type="spellStart"/>
      <w:r>
        <w:t>tmp</w:t>
      </w:r>
      <w:proofErr w:type="spellEnd"/>
    </w:p>
    <w:p w14:paraId="1D18A553" w14:textId="77777777" w:rsidR="007E2143" w:rsidRDefault="007E2143" w:rsidP="00587968">
      <w:pPr>
        <w:pStyle w:val="2f2"/>
        <w:rPr>
          <w:rFonts w:hint="eastAsia"/>
        </w:rPr>
      </w:pPr>
      <w:r>
        <w:t>/</w:t>
      </w:r>
      <w:proofErr w:type="spellStart"/>
      <w:r>
        <w:t>dev</w:t>
      </w:r>
      <w:proofErr w:type="spellEnd"/>
      <w:r>
        <w:t xml:space="preserve">/vda1                                               </w:t>
      </w:r>
      <w:proofErr w:type="gramStart"/>
      <w:r>
        <w:t>1022M  5.8M</w:t>
      </w:r>
      <w:proofErr w:type="gramEnd"/>
      <w:r>
        <w:t xml:space="preserve"> 1017M   1% /boot/</w:t>
      </w:r>
      <w:proofErr w:type="spellStart"/>
      <w:r>
        <w:t>efi</w:t>
      </w:r>
      <w:proofErr w:type="spellEnd"/>
    </w:p>
    <w:p w14:paraId="558B30F3" w14:textId="77777777" w:rsidR="007E2143" w:rsidRDefault="007E2143" w:rsidP="00587968">
      <w:pPr>
        <w:pStyle w:val="2f2"/>
        <w:rPr>
          <w:rFonts w:hint="eastAsia"/>
        </w:rPr>
      </w:pPr>
      <w:proofErr w:type="spellStart"/>
      <w:proofErr w:type="gramStart"/>
      <w:r>
        <w:t>tmpfs</w:t>
      </w:r>
      <w:proofErr w:type="spellEnd"/>
      <w:proofErr w:type="gramEnd"/>
      <w:r>
        <w:t xml:space="preserve">                                                   298M     0 298M   0% /run/user/0</w:t>
      </w:r>
    </w:p>
    <w:p w14:paraId="57E1C546" w14:textId="77777777" w:rsidR="007E2143" w:rsidRDefault="007E2143" w:rsidP="00587968">
      <w:pPr>
        <w:pStyle w:val="2f2"/>
        <w:rPr>
          <w:rFonts w:hint="eastAsia"/>
        </w:rPr>
      </w:pPr>
      <w:r>
        <w:t>sfs-nas01.cn-north-4b.myhuaweicloud.com:/share-483b0b7b   10P     0   10P   0% /</w:t>
      </w:r>
      <w:proofErr w:type="spellStart"/>
      <w:r>
        <w:t>var</w:t>
      </w:r>
      <w:proofErr w:type="spellEnd"/>
      <w:r>
        <w:t>/docs</w:t>
      </w:r>
    </w:p>
    <w:p w14:paraId="0B59F6F5" w14:textId="77777777" w:rsidR="007E2143" w:rsidRDefault="007E2143" w:rsidP="00587968">
      <w:pPr>
        <w:pStyle w:val="2f2"/>
        <w:rPr>
          <w:rFonts w:hint="eastAsia"/>
          <w:lang w:eastAsia="zh-CN"/>
        </w:rPr>
      </w:pPr>
      <w:r>
        <w:rPr>
          <w:lang w:eastAsia="zh-CN"/>
        </w:rPr>
        <w:t>#</w:t>
      </w:r>
      <w:r>
        <w:rPr>
          <w:lang w:eastAsia="zh-CN"/>
        </w:rPr>
        <w:t>可以看到最后一条就是</w:t>
      </w:r>
      <w:r>
        <w:rPr>
          <w:lang w:eastAsia="zh-CN"/>
        </w:rPr>
        <w:t>SFS</w:t>
      </w:r>
      <w:r>
        <w:rPr>
          <w:lang w:eastAsia="zh-CN"/>
        </w:rPr>
        <w:t>的挂载</w:t>
      </w:r>
    </w:p>
    <w:p w14:paraId="1563D765" w14:textId="77777777" w:rsidR="007E2143" w:rsidRDefault="007E2143" w:rsidP="00C33EB3">
      <w:pPr>
        <w:pStyle w:val="30"/>
        <w:rPr>
          <w:rFonts w:hint="eastAsia"/>
        </w:rPr>
      </w:pPr>
      <w:r>
        <w:rPr>
          <w:rFonts w:hint="eastAsia"/>
        </w:rPr>
        <w:t>配置</w:t>
      </w:r>
      <w:r>
        <w:t>SFS</w:t>
      </w:r>
      <w:r>
        <w:t>自动挂载。</w:t>
      </w:r>
    </w:p>
    <w:p w14:paraId="324AEE9F" w14:textId="5857AD02" w:rsidR="007E2143" w:rsidRDefault="007E2143" w:rsidP="007E2143">
      <w:pPr>
        <w:pStyle w:val="2f2"/>
        <w:rPr>
          <w:rFonts w:hint="eastAsia"/>
        </w:rPr>
      </w:pPr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14:paraId="7FB114B0" w14:textId="77777777" w:rsidR="007E2143" w:rsidRDefault="007E2143" w:rsidP="007E2143">
      <w:pPr>
        <w:pStyle w:val="2f2"/>
        <w:rPr>
          <w:rFonts w:hint="eastAsia"/>
          <w:lang w:eastAsia="zh-CN"/>
        </w:rPr>
      </w:pPr>
      <w:r>
        <w:rPr>
          <w:lang w:eastAsia="zh-CN"/>
        </w:rPr>
        <w:t>#</w:t>
      </w:r>
      <w:r>
        <w:rPr>
          <w:lang w:eastAsia="zh-CN"/>
        </w:rPr>
        <w:t>在文件的最后新增要挂载的文件系统信息，配置</w:t>
      </w:r>
      <w:proofErr w:type="gramStart"/>
      <w:r>
        <w:rPr>
          <w:lang w:eastAsia="zh-CN"/>
        </w:rPr>
        <w:t>样例如</w:t>
      </w:r>
      <w:proofErr w:type="gramEnd"/>
      <w:r>
        <w:rPr>
          <w:lang w:eastAsia="zh-CN"/>
        </w:rPr>
        <w:t>下：</w:t>
      </w:r>
    </w:p>
    <w:p w14:paraId="4773965A" w14:textId="77777777" w:rsidR="007E2143" w:rsidRDefault="007E2143" w:rsidP="007E2143">
      <w:pPr>
        <w:pStyle w:val="2f2"/>
        <w:rPr>
          <w:rFonts w:hint="eastAsia"/>
        </w:rPr>
      </w:pPr>
      <w:r>
        <w:t>sfs-nas01.cn-north-4b.myhuaweicloud.com:/share-483b0b7b /</w:t>
      </w:r>
      <w:proofErr w:type="spellStart"/>
      <w:r>
        <w:t>var</w:t>
      </w:r>
      <w:proofErr w:type="spellEnd"/>
      <w:r>
        <w:t xml:space="preserve">/docs </w:t>
      </w:r>
      <w:proofErr w:type="spellStart"/>
      <w:r>
        <w:t>nfs</w:t>
      </w:r>
      <w:proofErr w:type="spellEnd"/>
      <w:r>
        <w:t xml:space="preserve"> </w:t>
      </w:r>
      <w:proofErr w:type="spellStart"/>
      <w:r>
        <w:t>vers</w:t>
      </w:r>
      <w:proofErr w:type="spellEnd"/>
      <w:r>
        <w:t>=3</w:t>
      </w:r>
      <w:proofErr w:type="gramStart"/>
      <w:r>
        <w:t>,timeo</w:t>
      </w:r>
      <w:proofErr w:type="gramEnd"/>
      <w:r>
        <w:t>=600,nolock 0 0</w:t>
      </w:r>
    </w:p>
    <w:p w14:paraId="385BE29F" w14:textId="77777777" w:rsidR="007E2143" w:rsidRDefault="007E2143" w:rsidP="007E2143">
      <w:pPr>
        <w:pStyle w:val="2f2"/>
        <w:rPr>
          <w:rFonts w:hint="eastAsia"/>
          <w:lang w:eastAsia="zh-CN"/>
        </w:rPr>
      </w:pPr>
      <w:r>
        <w:rPr>
          <w:lang w:eastAsia="zh-CN"/>
        </w:rPr>
        <w:t>#</w:t>
      </w:r>
      <w:r>
        <w:rPr>
          <w:lang w:eastAsia="zh-CN"/>
        </w:rPr>
        <w:t>单击</w:t>
      </w:r>
      <w:r>
        <w:rPr>
          <w:lang w:eastAsia="zh-CN"/>
        </w:rPr>
        <w:t>“Esc”</w:t>
      </w:r>
      <w:r>
        <w:rPr>
          <w:lang w:eastAsia="zh-CN"/>
        </w:rPr>
        <w:t>，并输入</w:t>
      </w:r>
      <w:r>
        <w:rPr>
          <w:lang w:eastAsia="zh-CN"/>
        </w:rPr>
        <w:t>:</w:t>
      </w:r>
      <w:proofErr w:type="spellStart"/>
      <w:r>
        <w:rPr>
          <w:lang w:eastAsia="zh-CN"/>
        </w:rPr>
        <w:t>wq</w:t>
      </w:r>
      <w:proofErr w:type="spellEnd"/>
      <w:r>
        <w:rPr>
          <w:lang w:eastAsia="zh-CN"/>
        </w:rPr>
        <w:t>，按回车键保存文件并退出。完成上述配置后，当</w:t>
      </w:r>
      <w:proofErr w:type="gramStart"/>
      <w:r>
        <w:rPr>
          <w:lang w:eastAsia="zh-CN"/>
        </w:rPr>
        <w:t>云服务</w:t>
      </w:r>
      <w:proofErr w:type="gramEnd"/>
      <w:r>
        <w:rPr>
          <w:lang w:eastAsia="zh-CN"/>
        </w:rPr>
        <w:t>器重启时，系统会从</w:t>
      </w:r>
      <w:r>
        <w:rPr>
          <w:lang w:eastAsia="zh-CN"/>
        </w:rPr>
        <w:t>/</w:t>
      </w:r>
      <w:proofErr w:type="spellStart"/>
      <w:r>
        <w:rPr>
          <w:lang w:eastAsia="zh-CN"/>
        </w:rPr>
        <w:t>etc</w:t>
      </w:r>
      <w:proofErr w:type="spellEnd"/>
      <w:r>
        <w:rPr>
          <w:lang w:eastAsia="zh-CN"/>
        </w:rPr>
        <w:t>/</w:t>
      </w:r>
      <w:proofErr w:type="spellStart"/>
      <w:r>
        <w:rPr>
          <w:lang w:eastAsia="zh-CN"/>
        </w:rPr>
        <w:t>fstab</w:t>
      </w:r>
      <w:proofErr w:type="spellEnd"/>
      <w:r>
        <w:rPr>
          <w:lang w:eastAsia="zh-CN"/>
        </w:rPr>
        <w:t>文件中读取挂载信息，完成文件系统的自动挂载。</w:t>
      </w:r>
    </w:p>
    <w:p w14:paraId="3811C521" w14:textId="2B9A450C" w:rsidR="007E2143" w:rsidRDefault="007E2143" w:rsidP="007E2143">
      <w:pPr>
        <w:pStyle w:val="2f2"/>
        <w:rPr>
          <w:rFonts w:hint="eastAsia"/>
        </w:rPr>
      </w:pP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#</w:t>
      </w:r>
      <w:proofErr w:type="spellStart"/>
      <w:r>
        <w:t>查看修改后的</w:t>
      </w:r>
      <w:r>
        <w:t>fstab</w:t>
      </w:r>
      <w:r>
        <w:t>文件内容</w:t>
      </w:r>
      <w:proofErr w:type="spellEnd"/>
      <w:r>
        <w:t>。</w:t>
      </w:r>
    </w:p>
    <w:p w14:paraId="0ADF4326" w14:textId="77777777" w:rsidR="003D7133" w:rsidRDefault="003D7133" w:rsidP="003D7133">
      <w:pPr>
        <w:pStyle w:val="3"/>
        <w:rPr>
          <w:rFonts w:ascii="Open Sans" w:eastAsia="宋体" w:hAnsi="Open Sans" w:cs="Open Sans"/>
          <w:color w:val="333333"/>
          <w:sz w:val="36"/>
          <w:szCs w:val="36"/>
        </w:rPr>
      </w:pPr>
      <w:bookmarkStart w:id="25" w:name="_Toc57126202"/>
      <w:r>
        <w:rPr>
          <w:rStyle w:val="md-plain"/>
          <w:rFonts w:ascii="Open Sans" w:hAnsi="Open Sans" w:cs="Open Sans"/>
          <w:color w:val="333333"/>
          <w:sz w:val="36"/>
          <w:szCs w:val="36"/>
        </w:rPr>
        <w:t>导入文件</w:t>
      </w:r>
      <w:bookmarkEnd w:id="25"/>
    </w:p>
    <w:p w14:paraId="26B4337C" w14:textId="77777777" w:rsidR="003D7133" w:rsidRDefault="003D7133" w:rsidP="00C33EB3">
      <w:pPr>
        <w:pStyle w:val="30"/>
        <w:rPr>
          <w:rFonts w:hint="eastAsia"/>
        </w:rPr>
      </w:pPr>
      <w:r>
        <w:rPr>
          <w:rFonts w:hint="eastAsia"/>
        </w:rPr>
        <w:t>在</w:t>
      </w:r>
      <w:r>
        <w:t>ECS</w:t>
      </w:r>
      <w:r>
        <w:t>远程登录控制台中，输入如下命令启动系统。</w:t>
      </w:r>
    </w:p>
    <w:p w14:paraId="6A27E613" w14:textId="5A89B761" w:rsidR="003D7133" w:rsidRDefault="003D7133" w:rsidP="003D7133">
      <w:pPr>
        <w:pStyle w:val="2f2"/>
        <w:rPr>
          <w:rFonts w:hint="eastAsia"/>
        </w:rPr>
      </w:pPr>
      <w:proofErr w:type="spellStart"/>
      <w:proofErr w:type="gramStart"/>
      <w:r>
        <w:t>systemctl</w:t>
      </w:r>
      <w:proofErr w:type="spellEnd"/>
      <w:proofErr w:type="gramEnd"/>
      <w:r>
        <w:t xml:space="preserve"> stop tomcat #</w:t>
      </w:r>
      <w:r>
        <w:t>停止</w:t>
      </w:r>
      <w:r>
        <w:t>Tomcat</w:t>
      </w:r>
      <w:r>
        <w:t>服务，释放</w:t>
      </w:r>
      <w:r>
        <w:t>8080</w:t>
      </w:r>
      <w:r>
        <w:t>端口</w:t>
      </w:r>
    </w:p>
    <w:p w14:paraId="17B2526D" w14:textId="704CF946" w:rsidR="003D7133" w:rsidRDefault="003D7133" w:rsidP="003D7133">
      <w:pPr>
        <w:pStyle w:val="2f2"/>
        <w:rPr>
          <w:rFonts w:hint="eastAsia"/>
        </w:rPr>
      </w:pPr>
      <w:proofErr w:type="gramStart"/>
      <w:r>
        <w:t>cd</w:t>
      </w:r>
      <w:proofErr w:type="gramEnd"/>
      <w:r>
        <w:t xml:space="preserve"> /opt/docs-</w:t>
      </w:r>
      <w:proofErr w:type="spellStart"/>
      <w:r>
        <w:t>pgsql</w:t>
      </w:r>
      <w:proofErr w:type="spellEnd"/>
      <w:r>
        <w:t>/docs-web       #</w:t>
      </w:r>
      <w:proofErr w:type="spellStart"/>
      <w:r>
        <w:t>进入到指定目录</w:t>
      </w:r>
      <w:proofErr w:type="spellEnd"/>
    </w:p>
    <w:p w14:paraId="2F10EC2D" w14:textId="5403E7FE" w:rsidR="003D7133" w:rsidRDefault="003D7133" w:rsidP="003D7133">
      <w:pPr>
        <w:pStyle w:val="2f2"/>
        <w:rPr>
          <w:rFonts w:hint="eastAsia"/>
        </w:rPr>
      </w:pPr>
      <w:proofErr w:type="spellStart"/>
      <w:proofErr w:type="gramStart"/>
      <w:r>
        <w:t>mvn</w:t>
      </w:r>
      <w:proofErr w:type="spellEnd"/>
      <w:proofErr w:type="gramEnd"/>
      <w:r>
        <w:t xml:space="preserve"> </w:t>
      </w:r>
      <w:proofErr w:type="spellStart"/>
      <w:r>
        <w:t>jetty:run</w:t>
      </w:r>
      <w:proofErr w:type="spellEnd"/>
      <w:r>
        <w:t xml:space="preserve">         #</w:t>
      </w:r>
      <w:proofErr w:type="spellStart"/>
      <w:r>
        <w:t>使用</w:t>
      </w:r>
      <w:r>
        <w:t>Jetty</w:t>
      </w:r>
      <w:r>
        <w:t>启动</w:t>
      </w:r>
      <w:r>
        <w:t>Teedy</w:t>
      </w:r>
      <w:r>
        <w:t>服务</w:t>
      </w:r>
      <w:proofErr w:type="spellEnd"/>
    </w:p>
    <w:p w14:paraId="5E30DF2A" w14:textId="3E67071D" w:rsidR="003D7133" w:rsidRDefault="003D7133" w:rsidP="00C33EB3">
      <w:pPr>
        <w:pStyle w:val="30"/>
        <w:rPr>
          <w:rFonts w:hint="eastAsia"/>
        </w:rPr>
      </w:pPr>
      <w:r>
        <w:rPr>
          <w:rFonts w:hint="eastAsia"/>
        </w:rPr>
        <w:t>浏览器输入</w:t>
      </w:r>
      <w:r>
        <w:t xml:space="preserve"> http://ecs-filesys01</w:t>
      </w:r>
      <w:r>
        <w:t>的</w:t>
      </w:r>
      <w:r>
        <w:t>EIP:8080/docs-web/</w:t>
      </w:r>
      <w:proofErr w:type="spellStart"/>
      <w:r>
        <w:t>src</w:t>
      </w:r>
      <w:proofErr w:type="spellEnd"/>
      <w:r>
        <w:t>打开文件管理系统登录界面，输入用户名</w:t>
      </w:r>
      <w:r>
        <w:t>admin</w:t>
      </w:r>
      <w:r>
        <w:t>和密码</w:t>
      </w:r>
      <w:r>
        <w:t>admin</w:t>
      </w:r>
      <w:r>
        <w:t>登录文件管理系统。</w:t>
      </w:r>
    </w:p>
    <w:p w14:paraId="32571AD3" w14:textId="195B91DF" w:rsidR="003D7133" w:rsidRDefault="003D7133" w:rsidP="00C33EB3">
      <w:pPr>
        <w:pStyle w:val="30"/>
        <w:rPr>
          <w:rFonts w:hint="eastAsia"/>
        </w:rPr>
      </w:pPr>
      <w:r>
        <w:rPr>
          <w:rFonts w:hint="eastAsia"/>
        </w:rPr>
        <w:t>点击</w:t>
      </w:r>
      <w:r>
        <w:t xml:space="preserve"> </w:t>
      </w:r>
      <w:r>
        <w:t>添加文件</w:t>
      </w:r>
      <w:r>
        <w:t xml:space="preserve"> </w:t>
      </w:r>
      <w:r>
        <w:t>，在弹出的文件选择窗口中，进入</w:t>
      </w:r>
      <w:r>
        <w:rPr>
          <w:rFonts w:hint="eastAsia"/>
        </w:rPr>
        <w:t>本地</w:t>
      </w:r>
      <w:r>
        <w:t>文件目录，按</w:t>
      </w:r>
      <w:proofErr w:type="spellStart"/>
      <w:r>
        <w:t>Ctrl+A</w:t>
      </w:r>
      <w:proofErr w:type="spellEnd"/>
      <w:r>
        <w:t>组合键选择所有的文件，然后点击</w:t>
      </w:r>
      <w:r>
        <w:t xml:space="preserve"> </w:t>
      </w:r>
      <w:r>
        <w:t>打开</w:t>
      </w:r>
      <w:r>
        <w:t xml:space="preserve"> </w:t>
      </w:r>
      <w:r>
        <w:t>，上</w:t>
      </w:r>
      <w:proofErr w:type="gramStart"/>
      <w:r>
        <w:t>传所有</w:t>
      </w:r>
      <w:proofErr w:type="gramEnd"/>
      <w:r>
        <w:t>的文件。</w:t>
      </w:r>
      <w:r>
        <w:rPr>
          <w:rFonts w:hint="eastAsia"/>
        </w:rPr>
        <w:t>（建议上传</w:t>
      </w:r>
      <w:r>
        <w:rPr>
          <w:rFonts w:hint="eastAsia"/>
        </w:rPr>
        <w:t>1</w:t>
      </w:r>
      <w:r>
        <w:t>00MB</w:t>
      </w:r>
      <w:r>
        <w:t>以上</w:t>
      </w:r>
      <w:r>
        <w:rPr>
          <w:rFonts w:hint="eastAsia"/>
        </w:rPr>
        <w:t>）</w:t>
      </w:r>
    </w:p>
    <w:p w14:paraId="75D30464" w14:textId="69D00CB5" w:rsidR="003D7133" w:rsidRDefault="003D7133" w:rsidP="00C33EB3">
      <w:pPr>
        <w:pStyle w:val="30"/>
        <w:rPr>
          <w:rFonts w:hint="eastAsia"/>
        </w:rPr>
      </w:pPr>
      <w:r>
        <w:rPr>
          <w:rFonts w:hint="eastAsia"/>
        </w:rPr>
        <w:t>完成上传之后，返回</w:t>
      </w:r>
      <w:r>
        <w:t>SFS</w:t>
      </w:r>
      <w:r>
        <w:t>弹性文件服务页面，可以发现</w:t>
      </w:r>
      <w:proofErr w:type="spellStart"/>
      <w:r>
        <w:t>sfs-filesys</w:t>
      </w:r>
      <w:proofErr w:type="spellEnd"/>
      <w:r>
        <w:t>的</w:t>
      </w:r>
      <w:r>
        <w:t>“</w:t>
      </w:r>
      <w:r>
        <w:t>已用容量</w:t>
      </w:r>
      <w:r>
        <w:t>”</w:t>
      </w:r>
      <w:r>
        <w:t>发生变化，说明</w:t>
      </w:r>
      <w:r>
        <w:t>SFS</w:t>
      </w:r>
      <w:r>
        <w:t>接入成功。</w:t>
      </w:r>
    </w:p>
    <w:p w14:paraId="37BE8A57" w14:textId="254B032F" w:rsidR="00C94211" w:rsidRDefault="00C94211" w:rsidP="00C94211">
      <w:pPr>
        <w:pStyle w:val="3"/>
        <w:rPr>
          <w:rFonts w:hint="eastAsia"/>
        </w:rPr>
      </w:pPr>
      <w:bookmarkStart w:id="26" w:name="_Toc57126203"/>
      <w:r w:rsidRPr="00C94211">
        <w:rPr>
          <w:rFonts w:hint="eastAsia"/>
        </w:rPr>
        <w:t>制作</w:t>
      </w:r>
      <w:r w:rsidRPr="00C94211">
        <w:t>ECS</w:t>
      </w:r>
      <w:r w:rsidRPr="00C94211">
        <w:t>镜像</w:t>
      </w:r>
      <w:bookmarkEnd w:id="26"/>
    </w:p>
    <w:p w14:paraId="57C68A53" w14:textId="4DA5D83D" w:rsidR="00C94211" w:rsidRDefault="00C94211" w:rsidP="00C33EB3">
      <w:pPr>
        <w:pStyle w:val="30"/>
        <w:rPr>
          <w:rFonts w:hint="eastAsia"/>
        </w:rPr>
      </w:pPr>
      <w:r>
        <w:rPr>
          <w:rFonts w:hint="eastAsia"/>
        </w:rPr>
        <w:t>点击</w:t>
      </w:r>
      <w:r>
        <w:t>ecs-filesys01-kunpeng</w:t>
      </w:r>
      <w:r>
        <w:t>后面的更多</w:t>
      </w:r>
      <w:r>
        <w:t xml:space="preserve"> --&gt; </w:t>
      </w:r>
      <w:r>
        <w:t>开机，</w:t>
      </w:r>
      <w:r>
        <w:t xml:space="preserve"> </w:t>
      </w:r>
      <w:r>
        <w:t>完成后点击</w:t>
      </w:r>
      <w:r>
        <w:t xml:space="preserve"> </w:t>
      </w:r>
      <w:r>
        <w:t>更多</w:t>
      </w:r>
      <w:r>
        <w:t xml:space="preserve"> --&gt; </w:t>
      </w:r>
      <w:r>
        <w:t>镜像</w:t>
      </w:r>
      <w:r>
        <w:t>/</w:t>
      </w:r>
      <w:r>
        <w:t>磁盘</w:t>
      </w:r>
      <w:r>
        <w:t xml:space="preserve"> --&gt; </w:t>
      </w:r>
      <w:r>
        <w:t>创建镜像</w:t>
      </w:r>
      <w:r>
        <w:t xml:space="preserve"> </w:t>
      </w:r>
      <w:r>
        <w:t>，打开镜像创建页面。</w:t>
      </w:r>
    </w:p>
    <w:p w14:paraId="67634D15" w14:textId="1C4FF325" w:rsidR="00C94211" w:rsidRDefault="00C94211" w:rsidP="00C33EB3">
      <w:pPr>
        <w:pStyle w:val="30"/>
        <w:rPr>
          <w:rFonts w:hint="eastAsia"/>
        </w:rPr>
      </w:pPr>
      <w:r>
        <w:rPr>
          <w:rFonts w:hint="eastAsia"/>
        </w:rPr>
        <w:t>配置镜像参数，然后点击</w:t>
      </w:r>
      <w:r>
        <w:t xml:space="preserve"> </w:t>
      </w:r>
      <w:r>
        <w:t>立即创建</w:t>
      </w:r>
      <w:r>
        <w:t xml:space="preserve"> </w:t>
      </w:r>
      <w:r>
        <w:t>，在资源详情页勾选</w:t>
      </w:r>
      <w:r>
        <w:t xml:space="preserve"> </w:t>
      </w:r>
      <w:r>
        <w:t>我已阅读并同意《镜像制作承诺书》和《华为镜像免责声明》</w:t>
      </w:r>
      <w:r>
        <w:t xml:space="preserve"> </w:t>
      </w:r>
      <w:r>
        <w:t>，然后点击</w:t>
      </w:r>
      <w:r>
        <w:t xml:space="preserve"> </w:t>
      </w:r>
      <w:r>
        <w:t>提交申请</w:t>
      </w:r>
      <w:r>
        <w:t xml:space="preserve"> </w:t>
      </w:r>
      <w:r>
        <w:t>，完成镜像的创建。</w:t>
      </w:r>
    </w:p>
    <w:p w14:paraId="40EEF5E0" w14:textId="229BC63B" w:rsidR="00C94211" w:rsidRDefault="00C94211" w:rsidP="00C33EB3">
      <w:pPr>
        <w:pStyle w:val="30"/>
        <w:rPr>
          <w:rFonts w:hint="eastAsia"/>
        </w:rPr>
      </w:pPr>
      <w:r>
        <w:rPr>
          <w:rFonts w:hint="eastAsia"/>
        </w:rPr>
        <w:t>点击完成后，系统会自动跳转到镜像服务控制台的私有镜像页签，可以看到一个正在进行的申请。</w:t>
      </w:r>
    </w:p>
    <w:p w14:paraId="1D0DB3F6" w14:textId="3F1BD0E4" w:rsidR="00C94211" w:rsidRDefault="00C94211" w:rsidP="00C33EB3">
      <w:pPr>
        <w:pStyle w:val="30"/>
        <w:rPr>
          <w:rFonts w:hint="eastAsia"/>
        </w:rPr>
      </w:pPr>
      <w:r>
        <w:rPr>
          <w:rFonts w:hint="eastAsia"/>
        </w:rPr>
        <w:t>等待一段时间后，会看到镜像创建进度。等待镜像创建完成，本步骤操作完成。</w:t>
      </w:r>
    </w:p>
    <w:p w14:paraId="5B2EC277" w14:textId="2E730EEE" w:rsidR="00DE124E" w:rsidRDefault="00DE124E" w:rsidP="00DE124E">
      <w:pPr>
        <w:pStyle w:val="3"/>
        <w:rPr>
          <w:rFonts w:hint="eastAsia"/>
        </w:rPr>
      </w:pPr>
      <w:bookmarkStart w:id="27" w:name="_Toc57126204"/>
      <w:r w:rsidRPr="00DE124E">
        <w:rPr>
          <w:rFonts w:hint="eastAsia"/>
        </w:rPr>
        <w:lastRenderedPageBreak/>
        <w:t>配置</w:t>
      </w:r>
      <w:r w:rsidRPr="00DE124E">
        <w:t>ELB</w:t>
      </w:r>
      <w:bookmarkEnd w:id="27"/>
    </w:p>
    <w:p w14:paraId="3ED590B8" w14:textId="6F884963" w:rsidR="00DE124E" w:rsidRDefault="00DE124E" w:rsidP="00C33EB3">
      <w:pPr>
        <w:pStyle w:val="30"/>
        <w:rPr>
          <w:rFonts w:hint="eastAsia"/>
        </w:rPr>
      </w:pPr>
      <w:r>
        <w:rPr>
          <w:rFonts w:hint="eastAsia"/>
        </w:rPr>
        <w:t>点击</w:t>
      </w:r>
      <w:r>
        <w:t xml:space="preserve"> </w:t>
      </w:r>
      <w:r>
        <w:t>服务列表</w:t>
      </w:r>
      <w:r>
        <w:t xml:space="preserve"> --&gt; </w:t>
      </w:r>
      <w:r>
        <w:t>网络</w:t>
      </w:r>
      <w:r>
        <w:t xml:space="preserve"> --&gt; </w:t>
      </w:r>
      <w:r>
        <w:t>虚拟</w:t>
      </w:r>
      <w:proofErr w:type="gramStart"/>
      <w:r>
        <w:t>私有云</w:t>
      </w:r>
      <w:proofErr w:type="gramEnd"/>
      <w:r>
        <w:t xml:space="preserve">VPC </w:t>
      </w:r>
      <w:r>
        <w:t>，进入</w:t>
      </w:r>
      <w:r>
        <w:t>VPC</w:t>
      </w:r>
      <w:r>
        <w:t>控制台。</w:t>
      </w:r>
    </w:p>
    <w:p w14:paraId="6A1014EA" w14:textId="5E2DB384" w:rsidR="00DE124E" w:rsidRDefault="00DE124E" w:rsidP="00C33EB3">
      <w:pPr>
        <w:pStyle w:val="30"/>
        <w:rPr>
          <w:rFonts w:hint="eastAsia"/>
        </w:rPr>
      </w:pPr>
      <w:r>
        <w:rPr>
          <w:rFonts w:hint="eastAsia"/>
        </w:rPr>
        <w:t>点击左侧导航栏的</w:t>
      </w:r>
      <w:r>
        <w:t xml:space="preserve"> </w:t>
      </w:r>
      <w:r>
        <w:t>弹性公网</w:t>
      </w:r>
      <w:r>
        <w:t>IP</w:t>
      </w:r>
      <w:r>
        <w:t>和带宽</w:t>
      </w:r>
      <w:r>
        <w:t xml:space="preserve"> --&gt; </w:t>
      </w:r>
      <w:r>
        <w:t>弹性公网</w:t>
      </w:r>
      <w:r>
        <w:t xml:space="preserve">IP </w:t>
      </w:r>
      <w:r>
        <w:t>，进入弹性公网</w:t>
      </w:r>
      <w:r>
        <w:t>IP</w:t>
      </w:r>
      <w:r>
        <w:t>控制台，点击当前的弹性公网</w:t>
      </w:r>
      <w:r>
        <w:t>IP</w:t>
      </w:r>
      <w:r>
        <w:t>后面的</w:t>
      </w:r>
      <w:r>
        <w:t xml:space="preserve"> </w:t>
      </w:r>
      <w:r>
        <w:t>解绑</w:t>
      </w:r>
      <w:r>
        <w:t xml:space="preserve"> </w:t>
      </w:r>
      <w:r>
        <w:t>，在弹出的提示框中点击</w:t>
      </w:r>
      <w:r>
        <w:t xml:space="preserve"> </w:t>
      </w:r>
      <w:r>
        <w:t>是</w:t>
      </w:r>
      <w:r>
        <w:t xml:space="preserve"> </w:t>
      </w:r>
      <w:r>
        <w:t>，将弹性</w:t>
      </w:r>
      <w:r>
        <w:t>IP</w:t>
      </w:r>
      <w:r>
        <w:t>与</w:t>
      </w:r>
      <w:r>
        <w:t>ECS</w:t>
      </w:r>
      <w:r>
        <w:t>解绑。</w:t>
      </w:r>
    </w:p>
    <w:p w14:paraId="2FC546AB" w14:textId="04446F77" w:rsidR="00DE124E" w:rsidRDefault="00DE124E" w:rsidP="00C33EB3">
      <w:pPr>
        <w:pStyle w:val="30"/>
        <w:rPr>
          <w:rFonts w:hint="eastAsia"/>
        </w:rPr>
      </w:pPr>
      <w:r>
        <w:rPr>
          <w:rFonts w:hint="eastAsia"/>
        </w:rPr>
        <w:t>点击</w:t>
      </w:r>
      <w:r>
        <w:t xml:space="preserve"> </w:t>
      </w:r>
      <w:r>
        <w:t>服务列表</w:t>
      </w:r>
      <w:r>
        <w:t xml:space="preserve"> --&gt; </w:t>
      </w:r>
      <w:r>
        <w:t>网络</w:t>
      </w:r>
      <w:r>
        <w:t xml:space="preserve"> --&gt; </w:t>
      </w:r>
      <w:r>
        <w:t>弹性负载均衡</w:t>
      </w:r>
      <w:r>
        <w:t xml:space="preserve">ELB </w:t>
      </w:r>
      <w:r>
        <w:t>，进入</w:t>
      </w:r>
      <w:r>
        <w:t>ELB</w:t>
      </w:r>
      <w:r>
        <w:t>控制台。</w:t>
      </w:r>
    </w:p>
    <w:p w14:paraId="3E34E736" w14:textId="77777777" w:rsidR="00DE124E" w:rsidRDefault="00DE124E" w:rsidP="00C33EB3">
      <w:pPr>
        <w:pStyle w:val="30"/>
        <w:rPr>
          <w:rFonts w:hint="eastAsia"/>
        </w:rPr>
      </w:pPr>
      <w:r>
        <w:rPr>
          <w:rFonts w:hint="eastAsia"/>
        </w:rPr>
        <w:t>点击右上角的</w:t>
      </w:r>
      <w:r>
        <w:t xml:space="preserve"> </w:t>
      </w:r>
      <w:r>
        <w:t>购买弹性负载均衡</w:t>
      </w:r>
      <w:r>
        <w:t xml:space="preserve"> </w:t>
      </w:r>
      <w:r>
        <w:t>，若</w:t>
      </w:r>
      <w:proofErr w:type="gramStart"/>
      <w:r>
        <w:t>有弹窗提示</w:t>
      </w:r>
      <w:proofErr w:type="gramEnd"/>
      <w:r>
        <w:t>选择负载均衡类型，直接关闭即可。</w:t>
      </w:r>
    </w:p>
    <w:p w14:paraId="0BB791CC" w14:textId="77777777" w:rsidR="00DE124E" w:rsidRDefault="00DE124E" w:rsidP="00C33EB3">
      <w:pPr>
        <w:pStyle w:val="30"/>
        <w:rPr>
          <w:rFonts w:hint="eastAsia"/>
        </w:rPr>
      </w:pPr>
      <w:r>
        <w:rPr>
          <w:rFonts w:hint="eastAsia"/>
        </w:rPr>
        <w:t>配置完成后，点击右下角的</w:t>
      </w:r>
      <w:r>
        <w:t xml:space="preserve"> </w:t>
      </w:r>
      <w:r>
        <w:t>立即购买</w:t>
      </w:r>
      <w:r>
        <w:t xml:space="preserve"> </w:t>
      </w:r>
      <w:r>
        <w:t>，在详情页签中点击右下角的</w:t>
      </w:r>
      <w:r>
        <w:t xml:space="preserve"> </w:t>
      </w:r>
      <w:r>
        <w:t>提交</w:t>
      </w:r>
      <w:r>
        <w:t xml:space="preserve"> </w:t>
      </w:r>
      <w:r>
        <w:t>，完成</w:t>
      </w:r>
      <w:r>
        <w:t>ELB</w:t>
      </w:r>
      <w:r>
        <w:t>的购买。</w:t>
      </w:r>
    </w:p>
    <w:p w14:paraId="4F2D2BD1" w14:textId="30059337" w:rsidR="00DE124E" w:rsidRDefault="00DE124E" w:rsidP="00C33EB3">
      <w:pPr>
        <w:pStyle w:val="30"/>
        <w:rPr>
          <w:rFonts w:hint="eastAsia"/>
        </w:rPr>
      </w:pPr>
      <w:r>
        <w:rPr>
          <w:rFonts w:hint="eastAsia"/>
        </w:rPr>
        <w:t>在</w:t>
      </w:r>
      <w:r>
        <w:t>ELB</w:t>
      </w:r>
      <w:r>
        <w:t>的控制台中，点击刚刚购买的</w:t>
      </w:r>
      <w:r>
        <w:t>ELB</w:t>
      </w:r>
      <w:r>
        <w:t>后面的</w:t>
      </w:r>
      <w:r>
        <w:t xml:space="preserve"> </w:t>
      </w:r>
      <w:r>
        <w:t>点我开始配置</w:t>
      </w:r>
      <w:r>
        <w:t xml:space="preserve"> </w:t>
      </w:r>
      <w:r>
        <w:t>。</w:t>
      </w:r>
    </w:p>
    <w:p w14:paraId="231238C1" w14:textId="51123BAA" w:rsidR="00DE124E" w:rsidRDefault="00DE124E" w:rsidP="00C33EB3">
      <w:pPr>
        <w:pStyle w:val="30"/>
        <w:rPr>
          <w:rFonts w:hint="eastAsia"/>
        </w:rPr>
      </w:pPr>
      <w:r>
        <w:rPr>
          <w:rFonts w:hint="eastAsia"/>
        </w:rPr>
        <w:t>在</w:t>
      </w:r>
      <w:r>
        <w:t>ELB</w:t>
      </w:r>
      <w:r>
        <w:t>配置页的监听器页签中，点击</w:t>
      </w:r>
      <w:r>
        <w:t xml:space="preserve"> </w:t>
      </w:r>
      <w:r>
        <w:t>添加监听器</w:t>
      </w:r>
      <w:r>
        <w:t xml:space="preserve"> </w:t>
      </w:r>
      <w:r>
        <w:t>。</w:t>
      </w:r>
    </w:p>
    <w:p w14:paraId="0D1802AF" w14:textId="77777777" w:rsidR="00DE124E" w:rsidRDefault="00DE124E" w:rsidP="00C33EB3">
      <w:pPr>
        <w:pStyle w:val="30"/>
        <w:rPr>
          <w:rFonts w:hint="eastAsia"/>
        </w:rPr>
      </w:pPr>
      <w:r>
        <w:rPr>
          <w:rFonts w:hint="eastAsia"/>
        </w:rPr>
        <w:t>在弹出的对话框中设置名称为</w:t>
      </w:r>
      <w:r>
        <w:t>listener-</w:t>
      </w:r>
      <w:proofErr w:type="spellStart"/>
      <w:r>
        <w:t>filesys</w:t>
      </w:r>
      <w:proofErr w:type="spellEnd"/>
      <w:r>
        <w:t>-</w:t>
      </w:r>
      <w:proofErr w:type="spellStart"/>
      <w:r>
        <w:t>yourname</w:t>
      </w:r>
      <w:proofErr w:type="spellEnd"/>
      <w:r>
        <w:t xml:space="preserve"> </w:t>
      </w:r>
      <w:r>
        <w:t>，设置前端协议</w:t>
      </w:r>
      <w:r>
        <w:t>/</w:t>
      </w:r>
      <w:r>
        <w:t>端口为</w:t>
      </w:r>
      <w:r>
        <w:t>TCP 8080</w:t>
      </w:r>
      <w:r>
        <w:t>，然后点击</w:t>
      </w:r>
      <w:r>
        <w:t xml:space="preserve"> </w:t>
      </w:r>
      <w:r>
        <w:t>下一步</w:t>
      </w:r>
      <w:r>
        <w:t xml:space="preserve"> </w:t>
      </w:r>
      <w:r>
        <w:t>。</w:t>
      </w:r>
    </w:p>
    <w:p w14:paraId="6D2B9A62" w14:textId="422F86D1" w:rsidR="00DE124E" w:rsidRDefault="00DE124E" w:rsidP="00C33EB3">
      <w:pPr>
        <w:pStyle w:val="30"/>
        <w:rPr>
          <w:rFonts w:hint="eastAsia"/>
        </w:rPr>
      </w:pPr>
      <w:r>
        <w:rPr>
          <w:rFonts w:hint="eastAsia"/>
        </w:rPr>
        <w:t>配置后端服务器组参数。</w:t>
      </w:r>
    </w:p>
    <w:p w14:paraId="5444ABB4" w14:textId="7F9646F1" w:rsidR="00DE124E" w:rsidRDefault="00DE124E" w:rsidP="00C33EB3">
      <w:pPr>
        <w:pStyle w:val="30"/>
        <w:rPr>
          <w:rFonts w:hint="eastAsia"/>
        </w:rPr>
      </w:pPr>
      <w:r>
        <w:rPr>
          <w:rFonts w:hint="eastAsia"/>
        </w:rPr>
        <w:t>配置完成后，点击</w:t>
      </w:r>
      <w:r>
        <w:t xml:space="preserve"> </w:t>
      </w:r>
      <w:r>
        <w:t>完成</w:t>
      </w:r>
      <w:r>
        <w:t xml:space="preserve"> </w:t>
      </w:r>
      <w:r>
        <w:t>，耐心等待</w:t>
      </w:r>
      <w:r>
        <w:t>ELB</w:t>
      </w:r>
      <w:r>
        <w:t>创建。创建完成后，在对话框中点击</w:t>
      </w:r>
      <w:r>
        <w:t xml:space="preserve"> </w:t>
      </w:r>
      <w:r>
        <w:t>确定。</w:t>
      </w:r>
    </w:p>
    <w:p w14:paraId="528CF8AA" w14:textId="04A6A740" w:rsidR="00DE124E" w:rsidRDefault="00DE124E" w:rsidP="00C33EB3">
      <w:pPr>
        <w:pStyle w:val="30"/>
        <w:rPr>
          <w:rFonts w:hint="eastAsia"/>
        </w:rPr>
      </w:pPr>
      <w:r>
        <w:rPr>
          <w:rFonts w:hint="eastAsia"/>
        </w:rPr>
        <w:t>点击</w:t>
      </w:r>
      <w:r>
        <w:t xml:space="preserve"> </w:t>
      </w:r>
      <w:r>
        <w:t>后端服务器组</w:t>
      </w:r>
      <w:r>
        <w:t xml:space="preserve"> </w:t>
      </w:r>
      <w:r>
        <w:t>，进入后端服务器</w:t>
      </w:r>
      <w:proofErr w:type="gramStart"/>
      <w:r>
        <w:t>组页签</w:t>
      </w:r>
      <w:proofErr w:type="gramEnd"/>
      <w:r>
        <w:t>，点击</w:t>
      </w:r>
      <w:r>
        <w:t xml:space="preserve"> </w:t>
      </w:r>
      <w:r>
        <w:t>添加</w:t>
      </w:r>
      <w:r>
        <w:t xml:space="preserve"> </w:t>
      </w:r>
      <w:r>
        <w:t>，添加服务器信息。</w:t>
      </w:r>
    </w:p>
    <w:p w14:paraId="17A69609" w14:textId="71A7406D" w:rsidR="00DE124E" w:rsidRDefault="00DE124E" w:rsidP="00C33EB3">
      <w:pPr>
        <w:pStyle w:val="30"/>
        <w:rPr>
          <w:rFonts w:hint="eastAsia"/>
        </w:rPr>
      </w:pPr>
      <w:r>
        <w:rPr>
          <w:rFonts w:hint="eastAsia"/>
        </w:rPr>
        <w:t>在添加后端服务器窗口中，</w:t>
      </w:r>
      <w:proofErr w:type="gramStart"/>
      <w:r>
        <w:rPr>
          <w:rFonts w:hint="eastAsia"/>
        </w:rPr>
        <w:t>勾选已有</w:t>
      </w:r>
      <w:proofErr w:type="gramEnd"/>
      <w:r>
        <w:rPr>
          <w:rFonts w:hint="eastAsia"/>
        </w:rPr>
        <w:t>的鲲鹏服务器</w:t>
      </w:r>
      <w:r>
        <w:t>ecs-filesys01-kunpeng-yourname</w:t>
      </w:r>
      <w:r>
        <w:t>，然后点击</w:t>
      </w:r>
      <w:r>
        <w:t xml:space="preserve"> </w:t>
      </w:r>
      <w:r>
        <w:t>下一步</w:t>
      </w:r>
      <w:r>
        <w:t xml:space="preserve"> </w:t>
      </w:r>
      <w:r>
        <w:t>。</w:t>
      </w:r>
    </w:p>
    <w:p w14:paraId="00EB4CA7" w14:textId="1F6E83D3" w:rsidR="00DE124E" w:rsidRDefault="00DE124E" w:rsidP="00C33EB3">
      <w:pPr>
        <w:pStyle w:val="30"/>
        <w:rPr>
          <w:rFonts w:hint="eastAsia"/>
        </w:rPr>
      </w:pPr>
      <w:r>
        <w:rPr>
          <w:rFonts w:hint="eastAsia"/>
        </w:rPr>
        <w:t>在批量添加端口中输入</w:t>
      </w:r>
      <w:r>
        <w:t>8080</w:t>
      </w:r>
      <w:r>
        <w:t>，然后点击</w:t>
      </w:r>
      <w:r>
        <w:t xml:space="preserve"> </w:t>
      </w:r>
      <w:r>
        <w:t>完成</w:t>
      </w:r>
      <w:r>
        <w:t xml:space="preserve"> </w:t>
      </w:r>
      <w:r>
        <w:t>。系统会自动回到后端服务器组页面。</w:t>
      </w:r>
    </w:p>
    <w:p w14:paraId="094E7518" w14:textId="44D09E7D" w:rsidR="00DE124E" w:rsidRDefault="00DE124E" w:rsidP="00C33EB3">
      <w:pPr>
        <w:pStyle w:val="30"/>
        <w:rPr>
          <w:rFonts w:hint="eastAsia"/>
        </w:rPr>
      </w:pPr>
      <w:r>
        <w:rPr>
          <w:rFonts w:hint="eastAsia"/>
        </w:rPr>
        <w:t>等待一段时间后，可以看到后端服务器的健康检查结果是</w:t>
      </w:r>
      <w:r>
        <w:t xml:space="preserve"> </w:t>
      </w:r>
      <w:r>
        <w:t>正常</w:t>
      </w:r>
      <w:r>
        <w:t xml:space="preserve"> </w:t>
      </w:r>
      <w:r>
        <w:t>，在浏览器中输入</w:t>
      </w:r>
      <w:r>
        <w:t xml:space="preserve"> http://EIP:8080/docs-web </w:t>
      </w:r>
      <w:r>
        <w:t>，可以打开文件管理系统的</w:t>
      </w:r>
      <w:r>
        <w:t>web</w:t>
      </w:r>
      <w:r>
        <w:t>界面。</w:t>
      </w:r>
    </w:p>
    <w:p w14:paraId="259205AC" w14:textId="0F032327" w:rsidR="00130CDD" w:rsidRDefault="00130CDD" w:rsidP="00130CDD">
      <w:pPr>
        <w:pStyle w:val="3"/>
        <w:rPr>
          <w:rFonts w:hint="eastAsia"/>
        </w:rPr>
      </w:pPr>
      <w:bookmarkStart w:id="28" w:name="_Toc57126205"/>
      <w:r w:rsidRPr="00130CDD">
        <w:rPr>
          <w:rFonts w:hint="eastAsia"/>
        </w:rPr>
        <w:t>配置</w:t>
      </w:r>
      <w:r w:rsidRPr="00130CDD">
        <w:t>AS</w:t>
      </w:r>
      <w:bookmarkEnd w:id="28"/>
    </w:p>
    <w:p w14:paraId="10E3D940" w14:textId="77777777" w:rsidR="00130CDD" w:rsidRDefault="00130CDD" w:rsidP="00C33EB3">
      <w:pPr>
        <w:pStyle w:val="30"/>
        <w:rPr>
          <w:rFonts w:hint="eastAsia"/>
        </w:rPr>
      </w:pPr>
      <w:r>
        <w:rPr>
          <w:rFonts w:hint="eastAsia"/>
        </w:rPr>
        <w:t>点击</w:t>
      </w:r>
      <w:r>
        <w:t xml:space="preserve"> </w:t>
      </w:r>
      <w:r>
        <w:t>服务列表</w:t>
      </w:r>
      <w:r>
        <w:t xml:space="preserve"> --&gt; </w:t>
      </w:r>
      <w:r>
        <w:t>计算</w:t>
      </w:r>
      <w:r>
        <w:t xml:space="preserve"> --&gt; </w:t>
      </w:r>
      <w:r>
        <w:t>弹性伸缩</w:t>
      </w:r>
      <w:r>
        <w:t xml:space="preserve">AS </w:t>
      </w:r>
      <w:r>
        <w:t>，进入</w:t>
      </w:r>
      <w:r>
        <w:t>AS</w:t>
      </w:r>
      <w:r>
        <w:t>控制台。</w:t>
      </w:r>
    </w:p>
    <w:p w14:paraId="20F0A469" w14:textId="3453D87E" w:rsidR="00130CDD" w:rsidRDefault="00130CDD" w:rsidP="00C33EB3">
      <w:pPr>
        <w:pStyle w:val="30"/>
        <w:rPr>
          <w:rFonts w:hint="eastAsia"/>
        </w:rPr>
      </w:pPr>
      <w:r>
        <w:rPr>
          <w:rFonts w:hint="eastAsia"/>
        </w:rPr>
        <w:t>点击</w:t>
      </w:r>
      <w:r>
        <w:t xml:space="preserve"> </w:t>
      </w:r>
      <w:r>
        <w:t>创建伸缩配置</w:t>
      </w:r>
      <w:r>
        <w:t xml:space="preserve"> </w:t>
      </w:r>
      <w:r>
        <w:t>，配置相关参数，配置完成后，点击</w:t>
      </w:r>
      <w:r>
        <w:t xml:space="preserve"> </w:t>
      </w:r>
      <w:r>
        <w:t>立即创建</w:t>
      </w:r>
      <w:r>
        <w:t xml:space="preserve"> </w:t>
      </w:r>
      <w:r>
        <w:t>。</w:t>
      </w:r>
    </w:p>
    <w:p w14:paraId="355AE5C6" w14:textId="77777777" w:rsidR="00130CDD" w:rsidRDefault="00130CDD" w:rsidP="00C33EB3">
      <w:pPr>
        <w:pStyle w:val="30"/>
        <w:rPr>
          <w:rFonts w:hint="eastAsia"/>
        </w:rPr>
      </w:pPr>
      <w:r>
        <w:rPr>
          <w:rFonts w:hint="eastAsia"/>
        </w:rPr>
        <w:t>创建完成后，返回弹性伸缩实例控制台，可以在伸缩配置页签中看到已创建的弹性伸缩配置。</w:t>
      </w:r>
    </w:p>
    <w:p w14:paraId="20EF5617" w14:textId="77777777" w:rsidR="00130CDD" w:rsidRDefault="00130CDD" w:rsidP="00C33EB3">
      <w:pPr>
        <w:pStyle w:val="30"/>
        <w:rPr>
          <w:rFonts w:hint="eastAsia"/>
        </w:rPr>
      </w:pPr>
      <w:r>
        <w:rPr>
          <w:rFonts w:hint="eastAsia"/>
        </w:rPr>
        <w:t>点击</w:t>
      </w:r>
      <w:r>
        <w:t xml:space="preserve"> </w:t>
      </w:r>
      <w:r>
        <w:t>弹性</w:t>
      </w:r>
      <w:proofErr w:type="gramStart"/>
      <w:r>
        <w:t>伸缩组</w:t>
      </w:r>
      <w:proofErr w:type="gramEnd"/>
      <w:r>
        <w:t xml:space="preserve"> </w:t>
      </w:r>
      <w:r>
        <w:t>，在最右边点击更多</w:t>
      </w:r>
      <w:r>
        <w:t xml:space="preserve"> -&gt; </w:t>
      </w:r>
      <w:r>
        <w:t>更换伸缩配置。</w:t>
      </w:r>
    </w:p>
    <w:p w14:paraId="0F8321F3" w14:textId="77777777" w:rsidR="00130CDD" w:rsidRDefault="00130CDD" w:rsidP="00C33EB3">
      <w:pPr>
        <w:pStyle w:val="30"/>
        <w:rPr>
          <w:rFonts w:hint="eastAsia"/>
        </w:rPr>
      </w:pPr>
      <w:r>
        <w:rPr>
          <w:rFonts w:hint="eastAsia"/>
        </w:rPr>
        <w:t>选择伸缩配置</w:t>
      </w:r>
      <w:r>
        <w:t>as-</w:t>
      </w:r>
      <w:proofErr w:type="spellStart"/>
      <w:r>
        <w:t>config</w:t>
      </w:r>
      <w:proofErr w:type="spellEnd"/>
      <w:r>
        <w:t>-</w:t>
      </w:r>
      <w:proofErr w:type="spellStart"/>
      <w:r>
        <w:t>kunpeng</w:t>
      </w:r>
      <w:proofErr w:type="spellEnd"/>
      <w:r>
        <w:t>，点击确定，显示更换伸缩配置成功。</w:t>
      </w:r>
    </w:p>
    <w:p w14:paraId="298C4A41" w14:textId="3BB35261" w:rsidR="00130CDD" w:rsidRDefault="00130CDD" w:rsidP="00C33EB3">
      <w:pPr>
        <w:pStyle w:val="30"/>
        <w:rPr>
          <w:rFonts w:hint="eastAsia"/>
        </w:rPr>
      </w:pPr>
      <w:r>
        <w:rPr>
          <w:rFonts w:hint="eastAsia"/>
        </w:rPr>
        <w:t>点击之前创建的弹性</w:t>
      </w:r>
      <w:proofErr w:type="gramStart"/>
      <w:r>
        <w:rPr>
          <w:rFonts w:hint="eastAsia"/>
        </w:rPr>
        <w:t>伸缩组</w:t>
      </w:r>
      <w:proofErr w:type="gramEnd"/>
      <w:r>
        <w:rPr>
          <w:rFonts w:hint="eastAsia"/>
        </w:rPr>
        <w:t>后面的</w:t>
      </w:r>
      <w:r>
        <w:t xml:space="preserve"> </w:t>
      </w:r>
      <w:r>
        <w:t>查看伸缩策略</w:t>
      </w:r>
      <w:r>
        <w:t xml:space="preserve"> </w:t>
      </w:r>
      <w:r>
        <w:t>，进入伸缩策略配置页。</w:t>
      </w:r>
    </w:p>
    <w:p w14:paraId="42D02FBC" w14:textId="4A01BE32" w:rsidR="00130CDD" w:rsidRDefault="00130CDD" w:rsidP="00C33EB3">
      <w:pPr>
        <w:pStyle w:val="30"/>
        <w:rPr>
          <w:rFonts w:hint="eastAsia"/>
        </w:rPr>
      </w:pPr>
      <w:r>
        <w:rPr>
          <w:rFonts w:hint="eastAsia"/>
        </w:rPr>
        <w:lastRenderedPageBreak/>
        <w:t>点击</w:t>
      </w:r>
      <w:r>
        <w:t xml:space="preserve"> </w:t>
      </w:r>
      <w:r>
        <w:t>立即执行</w:t>
      </w:r>
      <w:r>
        <w:t xml:space="preserve"> </w:t>
      </w:r>
      <w:r>
        <w:t>，在对话框中选择是。</w:t>
      </w:r>
    </w:p>
    <w:p w14:paraId="4C6F25AA" w14:textId="467F77E5" w:rsidR="00BC4911" w:rsidRDefault="00E042A9" w:rsidP="00E042A9">
      <w:pPr>
        <w:pStyle w:val="3"/>
      </w:pPr>
      <w:bookmarkStart w:id="29" w:name="_Toc57126206"/>
      <w:r w:rsidRPr="00E042A9">
        <w:t>通过</w:t>
      </w:r>
      <w:r w:rsidRPr="00E042A9">
        <w:t>Dockerfile</w:t>
      </w:r>
      <w:r w:rsidRPr="00E042A9">
        <w:t>构建系统镜像</w:t>
      </w:r>
      <w:bookmarkEnd w:id="29"/>
    </w:p>
    <w:p w14:paraId="75C55680" w14:textId="2C782BB3" w:rsidR="00A610C7" w:rsidRDefault="00A610C7" w:rsidP="00C33EB3">
      <w:pPr>
        <w:pStyle w:val="30"/>
      </w:pPr>
      <w:r>
        <w:rPr>
          <w:rFonts w:hint="eastAsia"/>
        </w:rPr>
        <w:t>若您安装过</w:t>
      </w:r>
      <w:proofErr w:type="spellStart"/>
      <w:r>
        <w:t>docker</w:t>
      </w:r>
      <w:proofErr w:type="spellEnd"/>
      <w:r>
        <w:t>，需要先删掉，之后再安装依赖</w:t>
      </w:r>
      <w:r>
        <w:t>:</w:t>
      </w:r>
      <w:r>
        <w:t>。</w:t>
      </w:r>
    </w:p>
    <w:p w14:paraId="2E946E81" w14:textId="77777777" w:rsidR="00A610C7" w:rsidRDefault="00A610C7" w:rsidP="00A610C7">
      <w:pPr>
        <w:pStyle w:val="2f2"/>
      </w:pPr>
      <w:proofErr w:type="gramStart"/>
      <w:r>
        <w:t>yum</w:t>
      </w:r>
      <w:proofErr w:type="gramEnd"/>
      <w:r>
        <w:t xml:space="preserve"> remove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-common </w:t>
      </w:r>
      <w:proofErr w:type="spellStart"/>
      <w:r>
        <w:t>docker-selinux</w:t>
      </w:r>
      <w:proofErr w:type="spellEnd"/>
      <w:r>
        <w:t xml:space="preserve"> </w:t>
      </w:r>
      <w:proofErr w:type="spellStart"/>
      <w:r>
        <w:t>docker</w:t>
      </w:r>
      <w:proofErr w:type="spellEnd"/>
      <w:r>
        <w:t>-engine</w:t>
      </w:r>
    </w:p>
    <w:p w14:paraId="0F600409" w14:textId="77777777" w:rsidR="00A610C7" w:rsidRDefault="00A610C7" w:rsidP="00A610C7">
      <w:pPr>
        <w:pStyle w:val="2f2"/>
      </w:pPr>
      <w:proofErr w:type="gramStart"/>
      <w:r>
        <w:t>yum</w:t>
      </w:r>
      <w:proofErr w:type="gramEnd"/>
      <w:r>
        <w:t xml:space="preserve"> install -y device-mapper-persistent-data lvm2</w:t>
      </w:r>
    </w:p>
    <w:p w14:paraId="71879772" w14:textId="77777777" w:rsidR="00A610C7" w:rsidRDefault="00A610C7" w:rsidP="00C33EB3">
      <w:pPr>
        <w:pStyle w:val="30"/>
      </w:pPr>
      <w:r>
        <w:rPr>
          <w:rFonts w:hint="eastAsia"/>
        </w:rPr>
        <w:t>下载</w:t>
      </w:r>
      <w:r>
        <w:t>repo</w:t>
      </w:r>
      <w:r>
        <w:t>文件。</w:t>
      </w:r>
    </w:p>
    <w:p w14:paraId="79C9E9DF" w14:textId="77777777" w:rsidR="00A610C7" w:rsidRDefault="00A610C7" w:rsidP="00A610C7">
      <w:pPr>
        <w:pStyle w:val="2f2"/>
      </w:pPr>
      <w:proofErr w:type="spellStart"/>
      <w:proofErr w:type="gramStart"/>
      <w:r>
        <w:t>wget</w:t>
      </w:r>
      <w:proofErr w:type="spellEnd"/>
      <w:proofErr w:type="gramEnd"/>
      <w:r>
        <w:t xml:space="preserve"> -O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docker-ce.repo</w:t>
      </w:r>
      <w:proofErr w:type="spellEnd"/>
      <w:r>
        <w:t xml:space="preserve"> https://repo.huaweicloud.com/docker-ce/linux/centos/docker-ce.repo</w:t>
      </w:r>
    </w:p>
    <w:p w14:paraId="632AC4B6" w14:textId="7A3121AD" w:rsidR="00A610C7" w:rsidRDefault="00A610C7" w:rsidP="00C33EB3">
      <w:pPr>
        <w:pStyle w:val="30"/>
      </w:pPr>
      <w:r>
        <w:t xml:space="preserve"> </w:t>
      </w:r>
      <w:r>
        <w:rPr>
          <w:rFonts w:hint="eastAsia"/>
        </w:rPr>
        <w:t>软件仓库地址替换为以下。</w:t>
      </w:r>
    </w:p>
    <w:p w14:paraId="7AC97632" w14:textId="77777777" w:rsidR="00A610C7" w:rsidRDefault="00A610C7" w:rsidP="00A610C7">
      <w:pPr>
        <w:pStyle w:val="2f2"/>
      </w:pPr>
      <w:proofErr w:type="spellStart"/>
      <w:proofErr w:type="gramStart"/>
      <w:r>
        <w:t>sed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's+download.docker.com+repo.huaweicloud.com/</w:t>
      </w:r>
      <w:proofErr w:type="spellStart"/>
      <w:r>
        <w:t>docker-ce</w:t>
      </w:r>
      <w:proofErr w:type="spellEnd"/>
      <w:r>
        <w:t>+'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docker-ce.repo</w:t>
      </w:r>
      <w:proofErr w:type="spellEnd"/>
    </w:p>
    <w:p w14:paraId="1DC85494" w14:textId="77777777" w:rsidR="00A610C7" w:rsidRDefault="00A610C7" w:rsidP="00C33EB3">
      <w:pPr>
        <w:pStyle w:val="30"/>
      </w:pPr>
      <w:r>
        <w:rPr>
          <w:rFonts w:hint="eastAsia"/>
        </w:rPr>
        <w:t>更新索引文件并安装</w:t>
      </w:r>
      <w:proofErr w:type="spellStart"/>
      <w:r>
        <w:t>Docker</w:t>
      </w:r>
      <w:proofErr w:type="spellEnd"/>
      <w:r>
        <w:t>。</w:t>
      </w:r>
    </w:p>
    <w:p w14:paraId="29616159" w14:textId="77777777" w:rsidR="00A610C7" w:rsidRDefault="00A610C7" w:rsidP="00A610C7">
      <w:pPr>
        <w:pStyle w:val="2f2"/>
      </w:pPr>
      <w:proofErr w:type="gramStart"/>
      <w:r>
        <w:t>yum</w:t>
      </w:r>
      <w:proofErr w:type="gramEnd"/>
      <w:r>
        <w:t xml:space="preserve"> </w:t>
      </w:r>
      <w:proofErr w:type="spellStart"/>
      <w:r>
        <w:t>makecache</w:t>
      </w:r>
      <w:proofErr w:type="spellEnd"/>
    </w:p>
    <w:p w14:paraId="17E053EC" w14:textId="77777777" w:rsidR="00A610C7" w:rsidRDefault="00A610C7" w:rsidP="00A610C7">
      <w:pPr>
        <w:pStyle w:val="2f2"/>
      </w:pPr>
      <w:proofErr w:type="gramStart"/>
      <w:r>
        <w:t>yum</w:t>
      </w:r>
      <w:proofErr w:type="gramEnd"/>
      <w:r>
        <w:t xml:space="preserve"> install -y </w:t>
      </w:r>
      <w:proofErr w:type="spellStart"/>
      <w:r>
        <w:t>docker-ce</w:t>
      </w:r>
      <w:proofErr w:type="spellEnd"/>
      <w:r>
        <w:t xml:space="preserve"> --</w:t>
      </w:r>
      <w:proofErr w:type="spellStart"/>
      <w:r>
        <w:t>nobest</w:t>
      </w:r>
      <w:proofErr w:type="spellEnd"/>
    </w:p>
    <w:p w14:paraId="6AC65B44" w14:textId="2BF381E0" w:rsidR="00A610C7" w:rsidRDefault="00A610C7" w:rsidP="00C33EB3">
      <w:pPr>
        <w:pStyle w:val="30"/>
      </w:pPr>
      <w:r>
        <w:t xml:space="preserve"> </w:t>
      </w:r>
      <w:r>
        <w:rPr>
          <w:rFonts w:hint="eastAsia"/>
        </w:rPr>
        <w:t>启动</w:t>
      </w:r>
      <w:proofErr w:type="spellStart"/>
      <w:r>
        <w:t>Docker</w:t>
      </w:r>
      <w:proofErr w:type="spellEnd"/>
      <w:r>
        <w:t xml:space="preserve"> </w:t>
      </w:r>
      <w:r>
        <w:t>后台服务。</w:t>
      </w:r>
    </w:p>
    <w:p w14:paraId="56A82920" w14:textId="77777777" w:rsidR="00A610C7" w:rsidRDefault="00A610C7" w:rsidP="00A610C7">
      <w:pPr>
        <w:pStyle w:val="2f2"/>
      </w:pP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docker</w:t>
      </w:r>
      <w:proofErr w:type="spellEnd"/>
    </w:p>
    <w:p w14:paraId="0C3EA059" w14:textId="77777777" w:rsidR="00A610C7" w:rsidRDefault="00A610C7" w:rsidP="00C33EB3">
      <w:pPr>
        <w:pStyle w:val="30"/>
      </w:pPr>
      <w:r>
        <w:rPr>
          <w:rFonts w:hint="eastAsia"/>
        </w:rPr>
        <w:t>测试运行</w:t>
      </w:r>
      <w:r>
        <w:t>hello-world</w:t>
      </w:r>
      <w:r>
        <w:t>。</w:t>
      </w:r>
    </w:p>
    <w:p w14:paraId="599A2323" w14:textId="77777777" w:rsidR="00A610C7" w:rsidRDefault="00A610C7" w:rsidP="00A610C7">
      <w:pPr>
        <w:pStyle w:val="2f2"/>
      </w:pPr>
      <w:proofErr w:type="spellStart"/>
      <w:proofErr w:type="gramStart"/>
      <w:r>
        <w:t>docker</w:t>
      </w:r>
      <w:proofErr w:type="spellEnd"/>
      <w:proofErr w:type="gramEnd"/>
      <w:r>
        <w:t xml:space="preserve"> run hello-world</w:t>
      </w:r>
    </w:p>
    <w:p w14:paraId="0942E762" w14:textId="77777777" w:rsidR="00A610C7" w:rsidRDefault="00A610C7" w:rsidP="00C33EB3">
      <w:pPr>
        <w:pStyle w:val="30"/>
      </w:pPr>
      <w:r>
        <w:rPr>
          <w:rFonts w:hint="eastAsia"/>
        </w:rPr>
        <w:t>由于本地没有</w:t>
      </w:r>
      <w:r>
        <w:t>hello-world</w:t>
      </w:r>
      <w:r>
        <w:t>这个镜像，所以会下载一个</w:t>
      </w:r>
      <w:r>
        <w:t>hello-world</w:t>
      </w:r>
      <w:r>
        <w:t>的镜像，并在容器内运行。</w:t>
      </w:r>
    </w:p>
    <w:p w14:paraId="0AEEE29A" w14:textId="7378BFFA" w:rsidR="00A610C7" w:rsidRDefault="00A610C7" w:rsidP="00C33EB3">
      <w:pPr>
        <w:pStyle w:val="30"/>
      </w:pPr>
      <w:r>
        <w:t xml:space="preserve"> </w:t>
      </w:r>
      <w:r>
        <w:rPr>
          <w:rFonts w:hint="eastAsia"/>
        </w:rPr>
        <w:t>查看下载的</w:t>
      </w:r>
      <w:r>
        <w:t>hello-world</w:t>
      </w:r>
      <w:r>
        <w:t>镜像。</w:t>
      </w:r>
    </w:p>
    <w:p w14:paraId="0977D9DB" w14:textId="77777777" w:rsidR="00A610C7" w:rsidRDefault="00A610C7" w:rsidP="00A610C7">
      <w:pPr>
        <w:pStyle w:val="2f2"/>
      </w:pPr>
      <w:proofErr w:type="spellStart"/>
      <w:proofErr w:type="gramStart"/>
      <w:r>
        <w:t>docker</w:t>
      </w:r>
      <w:proofErr w:type="spellEnd"/>
      <w:proofErr w:type="gramEnd"/>
      <w:r>
        <w:t xml:space="preserve"> images</w:t>
      </w:r>
    </w:p>
    <w:p w14:paraId="611471A0" w14:textId="15503962" w:rsidR="004B2865" w:rsidRDefault="00A610C7" w:rsidP="00C33EB3">
      <w:pPr>
        <w:pStyle w:val="30"/>
      </w:pPr>
      <w:r>
        <w:t xml:space="preserve"> </w:t>
      </w:r>
      <w:r>
        <w:rPr>
          <w:rFonts w:hint="eastAsia"/>
        </w:rPr>
        <w:t>到此步骤，说明</w:t>
      </w:r>
      <w:proofErr w:type="spellStart"/>
      <w:r>
        <w:t>docker</w:t>
      </w:r>
      <w:proofErr w:type="spellEnd"/>
      <w:r>
        <w:t>下载并运行成功。</w:t>
      </w:r>
    </w:p>
    <w:p w14:paraId="1A8A7465" w14:textId="77777777" w:rsidR="00C33EB3" w:rsidRDefault="00C33EB3" w:rsidP="00C33EB3">
      <w:pPr>
        <w:pStyle w:val="30"/>
      </w:pPr>
      <w:r>
        <w:rPr>
          <w:rFonts w:hint="eastAsia"/>
        </w:rPr>
        <w:t>进入目录，创建</w:t>
      </w:r>
      <w:proofErr w:type="spellStart"/>
      <w:r>
        <w:t>Dockerfile</w:t>
      </w:r>
      <w:proofErr w:type="spellEnd"/>
      <w:r>
        <w:t>。</w:t>
      </w:r>
    </w:p>
    <w:p w14:paraId="3124AB98" w14:textId="77777777" w:rsidR="00C33EB3" w:rsidRDefault="00C33EB3" w:rsidP="00F05C92">
      <w:pPr>
        <w:pStyle w:val="2f2"/>
      </w:pPr>
      <w:proofErr w:type="gramStart"/>
      <w:r>
        <w:t>vim</w:t>
      </w:r>
      <w:proofErr w:type="gramEnd"/>
      <w:r>
        <w:t xml:space="preserve"> </w:t>
      </w:r>
      <w:proofErr w:type="spellStart"/>
      <w:r>
        <w:t>Dockerfile</w:t>
      </w:r>
      <w:proofErr w:type="spellEnd"/>
    </w:p>
    <w:p w14:paraId="66D7BD6F" w14:textId="77777777" w:rsidR="00C33EB3" w:rsidRDefault="00C33EB3" w:rsidP="00C33EB3">
      <w:pPr>
        <w:pStyle w:val="30"/>
      </w:pPr>
      <w:r>
        <w:rPr>
          <w:rFonts w:hint="eastAsia"/>
        </w:rPr>
        <w:t>按</w:t>
      </w:r>
      <w:r>
        <w:t>"</w:t>
      </w:r>
      <w:proofErr w:type="spellStart"/>
      <w:r>
        <w:t>i</w:t>
      </w:r>
      <w:proofErr w:type="spellEnd"/>
      <w:r>
        <w:t>"</w:t>
      </w:r>
      <w:r>
        <w:t>进入编辑模式，输入如下内容到</w:t>
      </w:r>
      <w:proofErr w:type="spellStart"/>
      <w:r>
        <w:t>Dockerfile</w:t>
      </w:r>
      <w:proofErr w:type="spellEnd"/>
      <w:r>
        <w:t>中。完成后点击</w:t>
      </w:r>
      <w:r>
        <w:t>“Esc”</w:t>
      </w:r>
      <w:r>
        <w:t>键，然后输入</w:t>
      </w:r>
      <w:r>
        <w:t>“:</w:t>
      </w:r>
      <w:proofErr w:type="spellStart"/>
      <w:r>
        <w:t>wq</w:t>
      </w:r>
      <w:proofErr w:type="spellEnd"/>
      <w:r>
        <w:t>”</w:t>
      </w:r>
      <w:r>
        <w:t>后按回车键，保存退出文档</w:t>
      </w:r>
    </w:p>
    <w:p w14:paraId="7D8B35A5" w14:textId="77777777" w:rsidR="00C33EB3" w:rsidRDefault="00C33EB3" w:rsidP="00C33EB3">
      <w:pPr>
        <w:pStyle w:val="2f2"/>
      </w:pPr>
      <w:r>
        <w:t>FROM arm64v8/adoptopenjdk</w:t>
      </w:r>
      <w:proofErr w:type="gramStart"/>
      <w:r>
        <w:t>:8u252</w:t>
      </w:r>
      <w:proofErr w:type="gramEnd"/>
      <w:r>
        <w:t>-b09-jre-hotspot</w:t>
      </w:r>
    </w:p>
    <w:p w14:paraId="6095F17A" w14:textId="77777777" w:rsidR="00C33EB3" w:rsidRDefault="00C33EB3" w:rsidP="00C33EB3">
      <w:pPr>
        <w:pStyle w:val="2f2"/>
      </w:pPr>
      <w:r>
        <w:t xml:space="preserve">MAINTAINER </w:t>
      </w:r>
      <w:proofErr w:type="spellStart"/>
      <w:r>
        <w:t>kunpeng</w:t>
      </w:r>
      <w:proofErr w:type="spellEnd"/>
    </w:p>
    <w:p w14:paraId="735DBCF1" w14:textId="62118E0A" w:rsidR="00C33EB3" w:rsidRDefault="00C33EB3" w:rsidP="00C33EB3">
      <w:pPr>
        <w:pStyle w:val="2f2"/>
      </w:pPr>
      <w:r>
        <w:t xml:space="preserve">ADD </w:t>
      </w:r>
      <w:r w:rsidR="00F56CF8">
        <w:t>docs-</w:t>
      </w:r>
      <w:proofErr w:type="spellStart"/>
      <w:r w:rsidR="00F56CF8">
        <w:t>web.war</w:t>
      </w:r>
      <w:proofErr w:type="spellEnd"/>
      <w:r w:rsidR="00F56CF8">
        <w:t xml:space="preserve"> docs-</w:t>
      </w:r>
      <w:proofErr w:type="spellStart"/>
      <w:r w:rsidR="00F56CF8">
        <w:t>web.war</w:t>
      </w:r>
      <w:proofErr w:type="spellEnd"/>
    </w:p>
    <w:p w14:paraId="6E2671C5" w14:textId="2C9C1EB1" w:rsidR="00C33EB3" w:rsidRDefault="00DC2790" w:rsidP="00C33EB3">
      <w:pPr>
        <w:pStyle w:val="2f2"/>
      </w:pPr>
      <w:r>
        <w:t>EXPOSE 8080</w:t>
      </w:r>
    </w:p>
    <w:p w14:paraId="53E77519" w14:textId="76831A20" w:rsidR="00C33EB3" w:rsidRDefault="00C33EB3" w:rsidP="00C33EB3">
      <w:pPr>
        <w:pStyle w:val="2f2"/>
      </w:pPr>
      <w:r>
        <w:t>ENTRYPOINT ["java","-</w:t>
      </w:r>
      <w:proofErr w:type="spellStart"/>
      <w:r>
        <w:t>jar","</w:t>
      </w:r>
      <w:r w:rsidR="00F56CF8">
        <w:t>docs</w:t>
      </w:r>
      <w:proofErr w:type="spellEnd"/>
      <w:r w:rsidR="00F56CF8">
        <w:t>-</w:t>
      </w:r>
      <w:proofErr w:type="spellStart"/>
      <w:r w:rsidR="00F56CF8">
        <w:t>web.war</w:t>
      </w:r>
      <w:proofErr w:type="spellEnd"/>
      <w:r>
        <w:t>"]</w:t>
      </w:r>
    </w:p>
    <w:p w14:paraId="71841486" w14:textId="77777777" w:rsidR="00C33EB3" w:rsidRDefault="00C33EB3" w:rsidP="00C33EB3">
      <w:pPr>
        <w:pStyle w:val="30"/>
      </w:pPr>
      <w:r>
        <w:rPr>
          <w:rFonts w:hint="eastAsia"/>
        </w:rPr>
        <w:t>配置镜像加速器，通过以下操作修改</w:t>
      </w:r>
      <w:r>
        <w:t>daemon</w:t>
      </w:r>
      <w:r>
        <w:t>配置文件</w:t>
      </w:r>
      <w:r>
        <w:t>“/</w:t>
      </w:r>
      <w:proofErr w:type="spellStart"/>
      <w:r>
        <w:t>etc</w:t>
      </w:r>
      <w:proofErr w:type="spellEnd"/>
      <w:r>
        <w:t>/</w:t>
      </w:r>
      <w:proofErr w:type="spellStart"/>
      <w:r>
        <w:t>docker</w:t>
      </w:r>
      <w:proofErr w:type="spellEnd"/>
      <w:r>
        <w:t>/</w:t>
      </w:r>
      <w:proofErr w:type="spellStart"/>
      <w:r>
        <w:t>daemon.json</w:t>
      </w:r>
      <w:proofErr w:type="spellEnd"/>
      <w:r>
        <w:t>”</w:t>
      </w:r>
      <w:r>
        <w:t>来使用加速器。</w:t>
      </w:r>
    </w:p>
    <w:p w14:paraId="73144DB7" w14:textId="77777777" w:rsidR="00C33EB3" w:rsidRDefault="00C33EB3" w:rsidP="00C33EB3">
      <w:pPr>
        <w:pStyle w:val="2f2"/>
      </w:pPr>
      <w:proofErr w:type="spellStart"/>
      <w:proofErr w:type="gramStart"/>
      <w:r>
        <w:lastRenderedPageBreak/>
        <w:t>mkdir</w:t>
      </w:r>
      <w:proofErr w:type="spellEnd"/>
      <w:proofErr w:type="gramEnd"/>
      <w:r>
        <w:t xml:space="preserve"> -p /</w:t>
      </w:r>
      <w:proofErr w:type="spellStart"/>
      <w:r>
        <w:t>etc</w:t>
      </w:r>
      <w:proofErr w:type="spellEnd"/>
      <w:r>
        <w:t>/</w:t>
      </w:r>
      <w:proofErr w:type="spellStart"/>
      <w:r>
        <w:t>docker</w:t>
      </w:r>
      <w:proofErr w:type="spellEnd"/>
    </w:p>
    <w:p w14:paraId="6CF65B31" w14:textId="77777777" w:rsidR="00C33EB3" w:rsidRDefault="00C33EB3" w:rsidP="00C33EB3">
      <w:pPr>
        <w:pStyle w:val="2f2"/>
      </w:pPr>
      <w:proofErr w:type="gramStart"/>
      <w:r>
        <w:t>tee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docker</w:t>
      </w:r>
      <w:proofErr w:type="spellEnd"/>
      <w:r>
        <w:t>/</w:t>
      </w:r>
      <w:proofErr w:type="spellStart"/>
      <w:r>
        <w:t>daemon.json</w:t>
      </w:r>
      <w:proofErr w:type="spellEnd"/>
      <w:r>
        <w:t xml:space="preserve"> &lt;&lt;-'EOF'</w:t>
      </w:r>
    </w:p>
    <w:p w14:paraId="466E8D87" w14:textId="77777777" w:rsidR="00C33EB3" w:rsidRDefault="00C33EB3" w:rsidP="00C33EB3">
      <w:pPr>
        <w:pStyle w:val="2f2"/>
      </w:pPr>
      <w:r>
        <w:t>{</w:t>
      </w:r>
    </w:p>
    <w:p w14:paraId="1A385D65" w14:textId="77777777" w:rsidR="00C33EB3" w:rsidRDefault="00C33EB3" w:rsidP="00C33EB3">
      <w:pPr>
        <w:pStyle w:val="2f2"/>
      </w:pPr>
      <w:r>
        <w:t>"</w:t>
      </w:r>
      <w:proofErr w:type="gramStart"/>
      <w:r>
        <w:t>registry-mirrors</w:t>
      </w:r>
      <w:proofErr w:type="gramEnd"/>
      <w:r>
        <w:t>": ["https://0961a4605080f5660f12c014b740c160.mirror.swr.myhuaweicloud.com"]</w:t>
      </w:r>
    </w:p>
    <w:p w14:paraId="7F63AE00" w14:textId="77777777" w:rsidR="00C33EB3" w:rsidRDefault="00C33EB3" w:rsidP="00C33EB3">
      <w:pPr>
        <w:pStyle w:val="2f2"/>
      </w:pPr>
      <w:r>
        <w:t>}</w:t>
      </w:r>
    </w:p>
    <w:p w14:paraId="4A1A2AFD" w14:textId="77777777" w:rsidR="00C33EB3" w:rsidRDefault="00C33EB3" w:rsidP="00C33EB3">
      <w:pPr>
        <w:pStyle w:val="2f2"/>
      </w:pPr>
      <w:r>
        <w:t>EOF</w:t>
      </w:r>
    </w:p>
    <w:p w14:paraId="68EFF796" w14:textId="77777777" w:rsidR="00C33EB3" w:rsidRDefault="00C33EB3" w:rsidP="00C33EB3">
      <w:pPr>
        <w:pStyle w:val="2f2"/>
      </w:pPr>
    </w:p>
    <w:p w14:paraId="58FA20DD" w14:textId="77777777" w:rsidR="00C33EB3" w:rsidRDefault="00C33EB3" w:rsidP="00C33EB3">
      <w:pPr>
        <w:pStyle w:val="2f2"/>
      </w:pPr>
      <w:proofErr w:type="spellStart"/>
      <w:proofErr w:type="gramStart"/>
      <w:r>
        <w:t>systemctl</w:t>
      </w:r>
      <w:proofErr w:type="spellEnd"/>
      <w:proofErr w:type="gramEnd"/>
      <w:r>
        <w:t xml:space="preserve"> daemon-reload</w:t>
      </w:r>
    </w:p>
    <w:p w14:paraId="0ECBA34B" w14:textId="77777777" w:rsidR="00C33EB3" w:rsidRDefault="00C33EB3" w:rsidP="00C33EB3">
      <w:pPr>
        <w:pStyle w:val="2f2"/>
      </w:pPr>
      <w:proofErr w:type="spellStart"/>
      <w:proofErr w:type="gramStart"/>
      <w:r>
        <w:t>systemctl</w:t>
      </w:r>
      <w:proofErr w:type="spellEnd"/>
      <w:proofErr w:type="gramEnd"/>
      <w:r>
        <w:t xml:space="preserve"> restart </w:t>
      </w:r>
      <w:proofErr w:type="spellStart"/>
      <w:r>
        <w:t>docker</w:t>
      </w:r>
      <w:proofErr w:type="spellEnd"/>
    </w:p>
    <w:p w14:paraId="35442207" w14:textId="5CEDC933" w:rsidR="00C33EB3" w:rsidRDefault="00C33EB3" w:rsidP="00C33EB3">
      <w:pPr>
        <w:pStyle w:val="30"/>
      </w:pPr>
      <w:r>
        <w:rPr>
          <w:rFonts w:hint="eastAsia"/>
        </w:rPr>
        <w:t>通过</w:t>
      </w:r>
      <w:proofErr w:type="spellStart"/>
      <w:r>
        <w:t>Dockerfile</w:t>
      </w:r>
      <w:proofErr w:type="spellEnd"/>
      <w:r>
        <w:t>创建系统镜像，标签为</w:t>
      </w:r>
      <w:r>
        <w:t xml:space="preserve">1.0 </w:t>
      </w:r>
      <w:r>
        <w:t>。</w:t>
      </w:r>
    </w:p>
    <w:p w14:paraId="0E5DBACE" w14:textId="4344924D" w:rsidR="00C33EB3" w:rsidRDefault="00C33EB3" w:rsidP="00653A72">
      <w:pPr>
        <w:pStyle w:val="30"/>
      </w:pPr>
      <w:r>
        <w:rPr>
          <w:rFonts w:hint="eastAsia"/>
        </w:rPr>
        <w:t>查看创建的</w:t>
      </w:r>
      <w:r>
        <w:t>系统镜像。</w:t>
      </w:r>
    </w:p>
    <w:p w14:paraId="744FB5C6" w14:textId="515D0CE0" w:rsidR="00346A90" w:rsidRPr="00346A90" w:rsidRDefault="00346A90" w:rsidP="00346A90">
      <w:pPr>
        <w:pStyle w:val="3"/>
        <w:rPr>
          <w:rStyle w:val="md-plain"/>
        </w:rPr>
      </w:pPr>
      <w:bookmarkStart w:id="30" w:name="_Toc57126207"/>
      <w:r w:rsidRPr="002B7A65">
        <w:rPr>
          <w:rStyle w:val="md-plain"/>
          <w:rFonts w:ascii="Open Sans" w:hAnsi="Open Sans" w:cs="Open Sans" w:hint="eastAsia"/>
          <w:sz w:val="36"/>
          <w:szCs w:val="36"/>
        </w:rPr>
        <w:t>镜像上传至华为镜像服务</w:t>
      </w:r>
      <w:r w:rsidRPr="002B7A65">
        <w:rPr>
          <w:rStyle w:val="md-plain"/>
          <w:rFonts w:ascii="Open Sans" w:hAnsi="Open Sans" w:cs="Open Sans"/>
          <w:sz w:val="36"/>
          <w:szCs w:val="36"/>
        </w:rPr>
        <w:t>SWR</w:t>
      </w:r>
      <w:bookmarkEnd w:id="30"/>
    </w:p>
    <w:p w14:paraId="72C03656" w14:textId="77777777" w:rsidR="00346A90" w:rsidRDefault="00346A90" w:rsidP="00346A90">
      <w:pPr>
        <w:pStyle w:val="30"/>
      </w:pPr>
      <w:r>
        <w:rPr>
          <w:rFonts w:hint="eastAsia"/>
        </w:rPr>
        <w:t>登录华为</w:t>
      </w:r>
      <w:proofErr w:type="gramStart"/>
      <w:r>
        <w:rPr>
          <w:rFonts w:hint="eastAsia"/>
        </w:rPr>
        <w:t>云官网</w:t>
      </w:r>
      <w:proofErr w:type="gramEnd"/>
      <w:r>
        <w:rPr>
          <w:rFonts w:hint="eastAsia"/>
        </w:rPr>
        <w:t>，选择“产品</w:t>
      </w:r>
      <w:r>
        <w:t xml:space="preserve"> -&gt; </w:t>
      </w:r>
      <w:r>
        <w:t>基础服务</w:t>
      </w:r>
      <w:r>
        <w:t xml:space="preserve"> -&gt; </w:t>
      </w:r>
      <w:r>
        <w:t>容器服务</w:t>
      </w:r>
      <w:r>
        <w:t xml:space="preserve"> -&gt; </w:t>
      </w:r>
      <w:r>
        <w:t>容器镜像服务</w:t>
      </w:r>
      <w:r>
        <w:t xml:space="preserve"> SWR”</w:t>
      </w:r>
      <w:r>
        <w:t>，然后点击立即使用。</w:t>
      </w:r>
    </w:p>
    <w:p w14:paraId="12035200" w14:textId="5C6BA1C9" w:rsidR="00346A90" w:rsidRDefault="00346A90" w:rsidP="00653A72">
      <w:pPr>
        <w:pStyle w:val="30"/>
      </w:pPr>
      <w:r>
        <w:rPr>
          <w:rFonts w:hint="eastAsia"/>
        </w:rPr>
        <w:t>点击右上方“创建组织”。</w:t>
      </w:r>
    </w:p>
    <w:p w14:paraId="18289AD9" w14:textId="0512AF8F" w:rsidR="00346A90" w:rsidRDefault="00346A90" w:rsidP="00653A72">
      <w:pPr>
        <w:pStyle w:val="30"/>
      </w:pPr>
      <w:r>
        <w:rPr>
          <w:rFonts w:hint="eastAsia"/>
        </w:rPr>
        <w:t>输入自定义的组织名称，点击“确定”并确认。</w:t>
      </w:r>
    </w:p>
    <w:p w14:paraId="09ADBBC3" w14:textId="68FF6C79" w:rsidR="00346A90" w:rsidRDefault="00346A90" w:rsidP="00653A72">
      <w:pPr>
        <w:pStyle w:val="30"/>
      </w:pPr>
      <w:r>
        <w:rPr>
          <w:rFonts w:hint="eastAsia"/>
        </w:rPr>
        <w:t>进入容器镜像服务页面，点击“我的镜像</w:t>
      </w:r>
      <w:r>
        <w:t xml:space="preserve"> -&gt; </w:t>
      </w:r>
      <w:r>
        <w:t>客户端上传</w:t>
      </w:r>
      <w:r>
        <w:t>”</w:t>
      </w:r>
      <w:r>
        <w:t>。</w:t>
      </w:r>
    </w:p>
    <w:p w14:paraId="12F52E0F" w14:textId="419CCCA1" w:rsidR="00346A90" w:rsidRDefault="00346A90" w:rsidP="00653A72">
      <w:pPr>
        <w:pStyle w:val="30"/>
      </w:pPr>
      <w:r>
        <w:rPr>
          <w:rFonts w:hint="eastAsia"/>
        </w:rPr>
        <w:t>页面会提出如下提示，点击“生成临时</w:t>
      </w:r>
      <w:proofErr w:type="spellStart"/>
      <w:r>
        <w:t>docker</w:t>
      </w:r>
      <w:proofErr w:type="spellEnd"/>
      <w:r>
        <w:t xml:space="preserve"> login</w:t>
      </w:r>
      <w:r>
        <w:t>指令</w:t>
      </w:r>
      <w:r>
        <w:t>”</w:t>
      </w:r>
      <w:r>
        <w:t>。</w:t>
      </w:r>
    </w:p>
    <w:p w14:paraId="607FAC91" w14:textId="14CE2C12" w:rsidR="00346A90" w:rsidRDefault="00346A90" w:rsidP="00653A72">
      <w:pPr>
        <w:pStyle w:val="30"/>
      </w:pPr>
      <w:r>
        <w:rPr>
          <w:rFonts w:hint="eastAsia"/>
        </w:rPr>
        <w:t>将</w:t>
      </w:r>
      <w:proofErr w:type="spellStart"/>
      <w:r>
        <w:t>docker</w:t>
      </w:r>
      <w:proofErr w:type="spellEnd"/>
      <w:r>
        <w:t xml:space="preserve"> login</w:t>
      </w:r>
      <w:r>
        <w:t>指令复制到</w:t>
      </w:r>
      <w:r>
        <w:t>ECS</w:t>
      </w:r>
      <w:r>
        <w:t>下的</w:t>
      </w:r>
      <w:proofErr w:type="spellStart"/>
      <w:r>
        <w:t>docker</w:t>
      </w:r>
      <w:proofErr w:type="spellEnd"/>
      <w:r>
        <w:t>环境中。显示</w:t>
      </w:r>
      <w:r>
        <w:t>login Succeeded</w:t>
      </w:r>
      <w:r>
        <w:t>，说明登录成功。</w:t>
      </w:r>
    </w:p>
    <w:p w14:paraId="17B97744" w14:textId="1D21F963" w:rsidR="00346A90" w:rsidRDefault="00346A90" w:rsidP="00653A72">
      <w:pPr>
        <w:pStyle w:val="30"/>
      </w:pPr>
      <w:r>
        <w:rPr>
          <w:rFonts w:hint="eastAsia"/>
        </w:rPr>
        <w:t>对要上传的镜像进行命名打标签，命令如下：</w:t>
      </w:r>
    </w:p>
    <w:p w14:paraId="412126F9" w14:textId="77777777" w:rsidR="00346A90" w:rsidRDefault="00346A90" w:rsidP="00346A90">
      <w:pPr>
        <w:pStyle w:val="30"/>
      </w:pPr>
      <w:proofErr w:type="spellStart"/>
      <w:r>
        <w:t>docker</w:t>
      </w:r>
      <w:proofErr w:type="spellEnd"/>
      <w:r>
        <w:t xml:space="preserve"> tag [{</w:t>
      </w:r>
      <w:r>
        <w:t>镜像名称</w:t>
      </w:r>
      <w:r>
        <w:t>}:{</w:t>
      </w:r>
      <w:r>
        <w:t>版本名称</w:t>
      </w:r>
      <w:r>
        <w:t>}] swr.cn-north-4.myhuaweicloud.com/{</w:t>
      </w:r>
      <w:r>
        <w:t>组织名称</w:t>
      </w:r>
      <w:r>
        <w:t>}/{</w:t>
      </w:r>
      <w:r>
        <w:t>镜像名称</w:t>
      </w:r>
      <w:r>
        <w:t>}:{</w:t>
      </w:r>
      <w:r>
        <w:t>版本名称</w:t>
      </w:r>
      <w:r>
        <w:t>}</w:t>
      </w:r>
    </w:p>
    <w:p w14:paraId="62C8029E" w14:textId="64EACEE5" w:rsidR="00346A90" w:rsidRDefault="00346A90" w:rsidP="00346A90">
      <w:pPr>
        <w:pStyle w:val="30"/>
      </w:pPr>
      <w:r>
        <w:rPr>
          <w:rFonts w:hint="eastAsia"/>
        </w:rPr>
        <w:t>其中镜像名称和版本名称</w:t>
      </w:r>
      <w:proofErr w:type="gramStart"/>
      <w:r>
        <w:rPr>
          <w:rFonts w:hint="eastAsia"/>
        </w:rPr>
        <w:t>为之前</w:t>
      </w:r>
      <w:proofErr w:type="gramEnd"/>
      <w:r>
        <w:rPr>
          <w:rFonts w:hint="eastAsia"/>
        </w:rPr>
        <w:t>设置的</w:t>
      </w:r>
      <w:r>
        <w:t>，组织名称为第</w:t>
      </w:r>
      <w:r>
        <w:t>3</w:t>
      </w:r>
      <w:r>
        <w:t>步所创建的。</w:t>
      </w:r>
    </w:p>
    <w:p w14:paraId="2E195C96" w14:textId="59054624" w:rsidR="00346A90" w:rsidRDefault="00346A90" w:rsidP="00B837BC">
      <w:pPr>
        <w:pStyle w:val="2f2"/>
      </w:pPr>
      <w:proofErr w:type="spellStart"/>
      <w:proofErr w:type="gramStart"/>
      <w:r>
        <w:t>docker</w:t>
      </w:r>
      <w:proofErr w:type="spellEnd"/>
      <w:proofErr w:type="gramEnd"/>
      <w:r>
        <w:t xml:space="preserve"> tag </w:t>
      </w:r>
      <w:r w:rsidR="0044223D">
        <w:rPr>
          <w:lang w:eastAsia="zh-CN"/>
        </w:rPr>
        <w:t>…</w:t>
      </w:r>
      <w:r>
        <w:t xml:space="preserve"> swr.cn-north-4.myhuaweicloud.com/{</w:t>
      </w:r>
      <w:proofErr w:type="spellStart"/>
      <w:r>
        <w:t>组织名称</w:t>
      </w:r>
      <w:proofErr w:type="spellEnd"/>
      <w:r>
        <w:t>}/</w:t>
      </w:r>
      <w:r w:rsidR="0044223D">
        <w:t>…</w:t>
      </w:r>
    </w:p>
    <w:p w14:paraId="1E01C3A1" w14:textId="77777777" w:rsidR="00346A90" w:rsidRDefault="00346A90" w:rsidP="00346A90">
      <w:pPr>
        <w:pStyle w:val="30"/>
      </w:pPr>
      <w:r>
        <w:rPr>
          <w:rFonts w:hint="eastAsia"/>
        </w:rPr>
        <w:t>将打完标签的镜像上传。</w:t>
      </w:r>
    </w:p>
    <w:p w14:paraId="44BAC8DC" w14:textId="03AEF5EE" w:rsidR="00346A90" w:rsidRDefault="00346A90" w:rsidP="00346A90">
      <w:pPr>
        <w:pStyle w:val="2f2"/>
      </w:pPr>
      <w:proofErr w:type="spellStart"/>
      <w:proofErr w:type="gramStart"/>
      <w:r>
        <w:t>docker</w:t>
      </w:r>
      <w:proofErr w:type="spellEnd"/>
      <w:proofErr w:type="gramEnd"/>
      <w:r>
        <w:t xml:space="preserve"> push swr.cn-north-4.myhuaweicloud.com/{</w:t>
      </w:r>
      <w:proofErr w:type="spellStart"/>
      <w:r>
        <w:t>组织名称</w:t>
      </w:r>
      <w:proofErr w:type="spellEnd"/>
      <w:r>
        <w:t>}/</w:t>
      </w:r>
      <w:r w:rsidR="0044223D">
        <w:t>…</w:t>
      </w:r>
    </w:p>
    <w:p w14:paraId="79C3DCDD" w14:textId="7D78AC55" w:rsidR="00346A90" w:rsidRDefault="00346A90" w:rsidP="00653A72">
      <w:pPr>
        <w:pStyle w:val="30"/>
      </w:pPr>
      <w:r>
        <w:rPr>
          <w:rFonts w:hint="eastAsia"/>
        </w:rPr>
        <w:t>返回容器镜像服务页面，点击“我的镜像”，可以看到镜像已经上传成功。</w:t>
      </w:r>
    </w:p>
    <w:p w14:paraId="6E888627" w14:textId="77777777" w:rsidR="00023CB8" w:rsidRPr="00023CB8" w:rsidRDefault="00023CB8" w:rsidP="00023CB8">
      <w:pPr>
        <w:pStyle w:val="3"/>
      </w:pPr>
      <w:bookmarkStart w:id="31" w:name="_Toc57126208"/>
      <w:r w:rsidRPr="00023CB8">
        <w:t>CCE</w:t>
      </w:r>
      <w:r w:rsidRPr="00023CB8">
        <w:t>鲲鹏集群创建</w:t>
      </w:r>
      <w:bookmarkEnd w:id="31"/>
    </w:p>
    <w:p w14:paraId="5F3588BF" w14:textId="77777777" w:rsidR="00BF5014" w:rsidRDefault="00BF5014" w:rsidP="00BF5014">
      <w:pPr>
        <w:pStyle w:val="30"/>
      </w:pPr>
      <w:r>
        <w:rPr>
          <w:rFonts w:hint="eastAsia"/>
        </w:rPr>
        <w:t>分别点击“产品</w:t>
      </w:r>
      <w:r>
        <w:t xml:space="preserve"> -&gt; </w:t>
      </w:r>
      <w:r>
        <w:t>基础服务</w:t>
      </w:r>
      <w:r>
        <w:t xml:space="preserve"> -&gt; </w:t>
      </w:r>
      <w:r>
        <w:t>云容器引擎</w:t>
      </w:r>
      <w:r>
        <w:t>CCE”</w:t>
      </w:r>
      <w:r>
        <w:t>。</w:t>
      </w:r>
    </w:p>
    <w:p w14:paraId="5F7260E8" w14:textId="7F0EC315" w:rsidR="00BF5014" w:rsidRDefault="00BF5014" w:rsidP="00653A72">
      <w:pPr>
        <w:pStyle w:val="30"/>
      </w:pPr>
      <w:r>
        <w:rPr>
          <w:rFonts w:hint="eastAsia"/>
        </w:rPr>
        <w:t>在弹出的</w:t>
      </w:r>
      <w:r>
        <w:t>CCE</w:t>
      </w:r>
      <w:r>
        <w:t>界面中，单击</w:t>
      </w:r>
      <w:r>
        <w:t>“</w:t>
      </w:r>
      <w:r>
        <w:t>立即使用</w:t>
      </w:r>
      <w:r>
        <w:t>”</w:t>
      </w:r>
      <w:r>
        <w:t>并同意授权。</w:t>
      </w:r>
    </w:p>
    <w:p w14:paraId="65F5C213" w14:textId="2D9FA26C" w:rsidR="00BF5014" w:rsidRDefault="00BF5014" w:rsidP="00653A72">
      <w:pPr>
        <w:pStyle w:val="30"/>
      </w:pPr>
      <w:r>
        <w:rPr>
          <w:rFonts w:hint="eastAsia"/>
        </w:rPr>
        <w:lastRenderedPageBreak/>
        <w:t>单击左上角区域下拉按钮，选择“华为</w:t>
      </w:r>
      <w:r>
        <w:t>-</w:t>
      </w:r>
      <w:r>
        <w:t>北京四</w:t>
      </w:r>
      <w:r>
        <w:t>”</w:t>
      </w:r>
      <w:r>
        <w:t>区域。分别单击</w:t>
      </w:r>
      <w:r>
        <w:t>“</w:t>
      </w:r>
      <w:r>
        <w:t>资源管理</w:t>
      </w:r>
      <w:r>
        <w:t xml:space="preserve"> -&gt; </w:t>
      </w:r>
      <w:r>
        <w:t>集群管理</w:t>
      </w:r>
      <w:r>
        <w:t xml:space="preserve"> -&gt; </w:t>
      </w:r>
      <w:r>
        <w:t>鲲鹏集群</w:t>
      </w:r>
      <w:r>
        <w:t xml:space="preserve"> -&gt; </w:t>
      </w:r>
      <w:r>
        <w:t>购买</w:t>
      </w:r>
      <w:r>
        <w:t>”</w:t>
      </w:r>
      <w:r>
        <w:t>。</w:t>
      </w:r>
    </w:p>
    <w:p w14:paraId="20234B2A" w14:textId="77777777" w:rsidR="00BF5014" w:rsidRDefault="00BF5014" w:rsidP="00BF5014">
      <w:pPr>
        <w:pStyle w:val="30"/>
      </w:pPr>
      <w:r>
        <w:rPr>
          <w:rFonts w:hint="eastAsia"/>
        </w:rPr>
        <w:t>单击</w:t>
      </w:r>
      <w:r>
        <w:t>"</w:t>
      </w:r>
      <w:r>
        <w:t>下一步：安装插件</w:t>
      </w:r>
      <w:r>
        <w:t>"</w:t>
      </w:r>
      <w:r>
        <w:t>，插件选择默认即可。</w:t>
      </w:r>
    </w:p>
    <w:p w14:paraId="05075231" w14:textId="77777777" w:rsidR="00BF5014" w:rsidRDefault="00BF5014" w:rsidP="00BF5014">
      <w:pPr>
        <w:pStyle w:val="30"/>
      </w:pPr>
      <w:r>
        <w:rPr>
          <w:rFonts w:hint="eastAsia"/>
        </w:rPr>
        <w:t>单击“下一步：配置确认”，勾选“我已知晓上述限制”，单击“提交”，完成资源的购买和初始化。</w:t>
      </w:r>
    </w:p>
    <w:p w14:paraId="04E8E3AB" w14:textId="77777777" w:rsidR="00BF5014" w:rsidRDefault="00BF5014" w:rsidP="00BF5014">
      <w:pPr>
        <w:pStyle w:val="30"/>
      </w:pPr>
      <w:r>
        <w:rPr>
          <w:rFonts w:hint="eastAsia"/>
        </w:rPr>
        <w:t>资源创建中，集群创建需要</w:t>
      </w:r>
      <w:r>
        <w:t>6-10</w:t>
      </w:r>
      <w:r>
        <w:t>分钟。</w:t>
      </w:r>
      <w:bookmarkStart w:id="32" w:name="_GoBack"/>
      <w:bookmarkEnd w:id="32"/>
    </w:p>
    <w:p w14:paraId="0AEB5A53" w14:textId="120B06A6" w:rsidR="00023CB8" w:rsidRDefault="00BF5014" w:rsidP="00653A72">
      <w:pPr>
        <w:pStyle w:val="30"/>
      </w:pPr>
      <w:r>
        <w:rPr>
          <w:rFonts w:hint="eastAsia"/>
        </w:rPr>
        <w:t>单击“返回集群管理”，等待集群的状态为正常</w:t>
      </w:r>
    </w:p>
    <w:p w14:paraId="0AC92619" w14:textId="536DA406" w:rsidR="009D1770" w:rsidRDefault="009D1770" w:rsidP="009D1770">
      <w:pPr>
        <w:pStyle w:val="3"/>
      </w:pPr>
      <w:bookmarkStart w:id="33" w:name="_Toc57126209"/>
      <w:r w:rsidRPr="009D1770">
        <w:t>CCE</w:t>
      </w:r>
      <w:r w:rsidRPr="009D1770">
        <w:t>部署</w:t>
      </w:r>
      <w:r w:rsidR="00AD3558">
        <w:t>文件</w:t>
      </w:r>
      <w:r w:rsidRPr="009D1770">
        <w:t>系统</w:t>
      </w:r>
      <w:bookmarkEnd w:id="33"/>
    </w:p>
    <w:p w14:paraId="2837ECDA" w14:textId="77777777" w:rsidR="0032605C" w:rsidRDefault="0032605C" w:rsidP="0032605C">
      <w:pPr>
        <w:pStyle w:val="30"/>
      </w:pPr>
      <w:r>
        <w:rPr>
          <w:rFonts w:hint="eastAsia"/>
        </w:rPr>
        <w:t>返回云容器引擎页面，分别单击“工作负载</w:t>
      </w:r>
      <w:r>
        <w:t xml:space="preserve"> -&gt; </w:t>
      </w:r>
      <w:r>
        <w:t>有状态负载（</w:t>
      </w:r>
      <w:proofErr w:type="spellStart"/>
      <w:r>
        <w:t>StatefulSet</w:t>
      </w:r>
      <w:proofErr w:type="spellEnd"/>
      <w:r>
        <w:t>）</w:t>
      </w:r>
      <w:r>
        <w:t xml:space="preserve"> -&gt; </w:t>
      </w:r>
      <w:r>
        <w:t>创建有状态工作负载</w:t>
      </w:r>
      <w:r>
        <w:t>”</w:t>
      </w:r>
      <w:r>
        <w:t>。</w:t>
      </w:r>
    </w:p>
    <w:p w14:paraId="29AE33A8" w14:textId="50E4763C" w:rsidR="0032605C" w:rsidRDefault="0032605C" w:rsidP="00653A72">
      <w:pPr>
        <w:pStyle w:val="30"/>
      </w:pPr>
      <w:r>
        <w:t xml:space="preserve"> </w:t>
      </w:r>
      <w:r>
        <w:rPr>
          <w:rFonts w:hint="eastAsia"/>
        </w:rPr>
        <w:t>设置工作负载基本信息，点击“下一步：容器设置”。</w:t>
      </w:r>
    </w:p>
    <w:p w14:paraId="0B82700A" w14:textId="5B2F4AA0" w:rsidR="0032605C" w:rsidRDefault="0032605C" w:rsidP="00653A72">
      <w:pPr>
        <w:pStyle w:val="30"/>
      </w:pPr>
      <w:r>
        <w:rPr>
          <w:rFonts w:hint="eastAsia"/>
        </w:rPr>
        <w:t>选择“添加容器”，点击“我的镜像”，然后选择之前上传至的</w:t>
      </w:r>
      <w:r>
        <w:t>镜像，点击</w:t>
      </w:r>
      <w:r>
        <w:t>“</w:t>
      </w:r>
      <w:r>
        <w:t>确定</w:t>
      </w:r>
      <w:r>
        <w:t>”</w:t>
      </w:r>
      <w:r>
        <w:t>。</w:t>
      </w:r>
    </w:p>
    <w:p w14:paraId="3A68011A" w14:textId="1F38A671" w:rsidR="0032605C" w:rsidRDefault="0032605C" w:rsidP="00653A72">
      <w:pPr>
        <w:pStyle w:val="30"/>
      </w:pPr>
      <w:r>
        <w:rPr>
          <w:rFonts w:hint="eastAsia"/>
        </w:rPr>
        <w:t>默认参数配置设置镜像的版本信息、容器名称、容器规格。</w:t>
      </w:r>
      <w:r>
        <w:t xml:space="preserve"> </w:t>
      </w:r>
      <w:r>
        <w:t>单击</w:t>
      </w:r>
      <w:r>
        <w:t>“</w:t>
      </w:r>
      <w:r>
        <w:t>下一步：工作负载访问设置</w:t>
      </w:r>
      <w:r>
        <w:t>”</w:t>
      </w:r>
      <w:r>
        <w:t>。</w:t>
      </w:r>
      <w:r>
        <w:rPr>
          <w:rFonts w:hint="eastAsia"/>
        </w:rPr>
        <w:t>填写端口名称，容器端口。设置容器端口名称为：</w:t>
      </w:r>
      <w:r>
        <w:t xml:space="preserve">port , </w:t>
      </w:r>
      <w:r>
        <w:t>端口为：</w:t>
      </w:r>
      <w:r w:rsidR="00B24408">
        <w:t>8080</w:t>
      </w:r>
    </w:p>
    <w:p w14:paraId="42FF0B5A" w14:textId="0AA41165" w:rsidR="0032605C" w:rsidRDefault="00B24408" w:rsidP="0032605C">
      <w:pPr>
        <w:pStyle w:val="30"/>
      </w:pPr>
      <w:r>
        <w:rPr>
          <w:rFonts w:hint="eastAsia"/>
        </w:rPr>
        <w:t>点击“添加服务”，选择</w:t>
      </w:r>
      <w:r w:rsidR="0032605C">
        <w:rPr>
          <w:rFonts w:hint="eastAsia"/>
        </w:rPr>
        <w:t>参数，点击“确定”。</w:t>
      </w:r>
    </w:p>
    <w:p w14:paraId="2AD9FE2E" w14:textId="2F9357A0" w:rsidR="0032605C" w:rsidRDefault="0032605C" w:rsidP="00653A72">
      <w:pPr>
        <w:pStyle w:val="30"/>
      </w:pPr>
      <w:r>
        <w:rPr>
          <w:rFonts w:hint="eastAsia"/>
        </w:rPr>
        <w:t>点击“下一步：高级设置”。</w:t>
      </w:r>
    </w:p>
    <w:p w14:paraId="751F7EB0" w14:textId="21991825" w:rsidR="0032605C" w:rsidRDefault="0032605C" w:rsidP="00653A72">
      <w:pPr>
        <w:pStyle w:val="30"/>
      </w:pPr>
      <w:r>
        <w:rPr>
          <w:rFonts w:hint="eastAsia"/>
        </w:rPr>
        <w:t>高级设置策略保持默认，单击“创建”。</w:t>
      </w:r>
    </w:p>
    <w:p w14:paraId="544C1CB3" w14:textId="77777777" w:rsidR="0032605C" w:rsidRDefault="0032605C" w:rsidP="0032605C">
      <w:pPr>
        <w:pStyle w:val="30"/>
      </w:pPr>
      <w:r>
        <w:rPr>
          <w:rFonts w:hint="eastAsia"/>
        </w:rPr>
        <w:t>单击“查看工作负载详情”。</w:t>
      </w:r>
    </w:p>
    <w:p w14:paraId="1FFDD4CA" w14:textId="431250B8" w:rsidR="0032605C" w:rsidRDefault="0032605C" w:rsidP="00653A72">
      <w:pPr>
        <w:pStyle w:val="30"/>
      </w:pPr>
      <w:r>
        <w:rPr>
          <w:rFonts w:hint="eastAsia"/>
        </w:rPr>
        <w:t>待</w:t>
      </w:r>
      <w:r>
        <w:t>实例执行状态为安装成功后，单击</w:t>
      </w:r>
      <w:r>
        <w:t>“</w:t>
      </w:r>
      <w:r>
        <w:t>访问方式</w:t>
      </w:r>
      <w:r>
        <w:t>”</w:t>
      </w:r>
      <w:r>
        <w:t>，复制访问地址中的弹性公网</w:t>
      </w:r>
      <w:r>
        <w:t>IP</w:t>
      </w:r>
      <w:r>
        <w:t>。</w:t>
      </w:r>
    </w:p>
    <w:p w14:paraId="567A6757" w14:textId="45498D4B" w:rsidR="009628A1" w:rsidRDefault="0032605C" w:rsidP="0032605C">
      <w:pPr>
        <w:pStyle w:val="30"/>
      </w:pPr>
      <w:r>
        <w:rPr>
          <w:rFonts w:hint="eastAsia"/>
        </w:rPr>
        <w:t>通过弹性公网</w:t>
      </w:r>
      <w:r>
        <w:t>IP</w:t>
      </w:r>
      <w:r>
        <w:t>加</w:t>
      </w:r>
      <w:r>
        <w:t>808</w:t>
      </w:r>
      <w:r w:rsidR="007F50D3">
        <w:t>0</w:t>
      </w:r>
      <w:r>
        <w:t>端口访问</w:t>
      </w:r>
      <w:r>
        <w:rPr>
          <w:rFonts w:hint="eastAsia"/>
        </w:rPr>
        <w:t>文件</w:t>
      </w:r>
      <w:r w:rsidR="003A436B">
        <w:t>系统</w:t>
      </w:r>
      <w:r>
        <w:t>。</w:t>
      </w:r>
    </w:p>
    <w:sectPr w:rsidR="009628A1" w:rsidSect="00033B54">
      <w:headerReference w:type="default" r:id="rId15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944CD" w16cex:dateUtc="2020-10-20T03:13:00Z"/>
  <w16cex:commentExtensible w16cex:durableId="2339428C" w16cex:dateUtc="2020-10-20T03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C021902" w16cid:durableId="233944CD"/>
  <w16cid:commentId w16cid:paraId="28F4FDBD" w16cid:durableId="2339428C"/>
</w16cid:commentsIds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6213A2" w14:textId="77777777" w:rsidR="002E38B3" w:rsidRDefault="002E38B3" w:rsidP="00940D2A">
      <w:pPr>
        <w:spacing w:before="0" w:after="0" w:line="240" w:lineRule="auto"/>
      </w:pPr>
      <w:r>
        <w:separator/>
      </w:r>
    </w:p>
  </w:endnote>
  <w:endnote w:type="continuationSeparator" w:id="0">
    <w:p w14:paraId="40815E26" w14:textId="77777777" w:rsidR="002E38B3" w:rsidRDefault="002E38B3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Arial Unicode MS"/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Huawei Sans"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Arial"/>
    <w:charset w:val="00"/>
    <w:family w:val="swiss"/>
    <w:pitch w:val="variable"/>
    <w:sig w:usb0="00000001" w:usb1="4000204A" w:usb2="00000000" w:usb3="00000000" w:csb0="00000111" w:csb1="00000000"/>
  </w:font>
  <w:font w:name="华文细黑">
    <w:altName w:val="STXihe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B7F249" w14:textId="77777777" w:rsidR="002E38B3" w:rsidRDefault="002E38B3" w:rsidP="00940D2A">
      <w:pPr>
        <w:spacing w:before="0" w:after="0" w:line="240" w:lineRule="auto"/>
      </w:pPr>
      <w:r>
        <w:separator/>
      </w:r>
    </w:p>
  </w:footnote>
  <w:footnote w:type="continuationSeparator" w:id="0">
    <w:p w14:paraId="58F19DAC" w14:textId="77777777" w:rsidR="002E38B3" w:rsidRDefault="002E38B3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E7439D" w14:textId="77777777" w:rsidR="00653A72" w:rsidRPr="00B3672F" w:rsidRDefault="00653A72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653A72" w:rsidRPr="00B3672F" w:rsidRDefault="00653A72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653A72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653A72" w:rsidRPr="00B3672F" w:rsidRDefault="00653A72" w:rsidP="00854769">
          <w:pPr>
            <w:pStyle w:val="afffa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653A72" w:rsidRPr="00B3672F" w:rsidRDefault="00653A72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54B61FF3" w:rsidR="00653A72" w:rsidRPr="00B3672F" w:rsidRDefault="00653A72" w:rsidP="00955731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653A72" w:rsidRPr="00B3672F" w:rsidRDefault="00653A72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A54DFE">
            <w:rPr>
              <w:rFonts w:ascii="HuaweiSans-Regular" w:eastAsia="方正兰亭黑简体" w:hAnsi="HuaweiSans-Regular" w:hint="eastAsia"/>
              <w:noProof/>
            </w:rPr>
            <w:t>28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653A72" w:rsidRPr="00B3672F" w:rsidRDefault="00653A72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653A72" w:rsidRPr="00B3672F" w:rsidRDefault="00653A72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653A72" w:rsidRPr="00B3672F" w:rsidRDefault="00653A72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66DA31D0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9463866"/>
    <w:multiLevelType w:val="hybridMultilevel"/>
    <w:tmpl w:val="14427220"/>
    <w:lvl w:ilvl="0" w:tplc="99D4CD3C">
      <w:start w:val="1"/>
      <w:numFmt w:val="bullet"/>
      <w:pStyle w:val="a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4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5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42A046D5"/>
    <w:multiLevelType w:val="multilevel"/>
    <w:tmpl w:val="04090023"/>
    <w:styleLink w:val="a0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42BC7994"/>
    <w:multiLevelType w:val="hybridMultilevel"/>
    <w:tmpl w:val="F0A4488C"/>
    <w:lvl w:ilvl="0" w:tplc="04090001">
      <w:start w:val="1"/>
      <w:numFmt w:val="bullet"/>
      <w:lvlText w:val=""/>
      <w:lvlJc w:val="left"/>
      <w:pPr>
        <w:ind w:left="14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20"/>
      </w:pPr>
      <w:rPr>
        <w:rFonts w:ascii="Wingdings" w:hAnsi="Wingdings" w:hint="default"/>
      </w:rPr>
    </w:lvl>
  </w:abstractNum>
  <w:abstractNum w:abstractNumId="9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1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4C23ADF"/>
    <w:multiLevelType w:val="hybridMultilevel"/>
    <w:tmpl w:val="6D5A72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7DE040F"/>
    <w:multiLevelType w:val="hybridMultilevel"/>
    <w:tmpl w:val="A77CB840"/>
    <w:lvl w:ilvl="0" w:tplc="D4822188">
      <w:start w:val="1"/>
      <w:numFmt w:val="bullet"/>
      <w:pStyle w:val="a1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6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2347E6A"/>
    <w:multiLevelType w:val="multilevel"/>
    <w:tmpl w:val="D95C4700"/>
    <w:lvl w:ilvl="0">
      <w:start w:val="1"/>
      <w:numFmt w:val="upperLetter"/>
      <w:pStyle w:val="a2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8" w15:restartNumberingAfterBreak="0">
    <w:nsid w:val="7E0E3B0E"/>
    <w:multiLevelType w:val="multilevel"/>
    <w:tmpl w:val="E62EF8F2"/>
    <w:lvl w:ilvl="0">
      <w:start w:val="1"/>
      <w:numFmt w:val="none"/>
      <w:pStyle w:val="renwu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7"/>
  </w:num>
  <w:num w:numId="2">
    <w:abstractNumId w:val="9"/>
  </w:num>
  <w:num w:numId="3">
    <w:abstractNumId w:val="6"/>
  </w:num>
  <w:num w:numId="4">
    <w:abstractNumId w:val="18"/>
  </w:num>
  <w:num w:numId="5">
    <w:abstractNumId w:val="2"/>
  </w:num>
  <w:num w:numId="6">
    <w:abstractNumId w:val="11"/>
  </w:num>
  <w:num w:numId="7">
    <w:abstractNumId w:val="5"/>
  </w:num>
  <w:num w:numId="8">
    <w:abstractNumId w:val="1"/>
  </w:num>
  <w:num w:numId="9">
    <w:abstractNumId w:val="7"/>
  </w:num>
  <w:num w:numId="10">
    <w:abstractNumId w:val="12"/>
  </w:num>
  <w:num w:numId="11">
    <w:abstractNumId w:val="10"/>
  </w:num>
  <w:num w:numId="12">
    <w:abstractNumId w:val="14"/>
  </w:num>
  <w:num w:numId="13">
    <w:abstractNumId w:val="0"/>
  </w:num>
  <w:num w:numId="14">
    <w:abstractNumId w:val="2"/>
  </w:num>
  <w:num w:numId="15">
    <w:abstractNumId w:val="4"/>
  </w:num>
  <w:num w:numId="16">
    <w:abstractNumId w:val="16"/>
  </w:num>
  <w:num w:numId="17">
    <w:abstractNumId w:val="15"/>
  </w:num>
  <w:num w:numId="18">
    <w:abstractNumId w:val="8"/>
  </w:num>
  <w:num w:numId="19">
    <w:abstractNumId w:val="3"/>
  </w:num>
  <w:num w:numId="20">
    <w:abstractNumId w:val="1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94"/>
    <w:rsid w:val="0000015A"/>
    <w:rsid w:val="00000568"/>
    <w:rsid w:val="00000724"/>
    <w:rsid w:val="0000120B"/>
    <w:rsid w:val="00001904"/>
    <w:rsid w:val="00002614"/>
    <w:rsid w:val="00007325"/>
    <w:rsid w:val="00010C0A"/>
    <w:rsid w:val="00011630"/>
    <w:rsid w:val="00011962"/>
    <w:rsid w:val="00011B50"/>
    <w:rsid w:val="00013155"/>
    <w:rsid w:val="00014276"/>
    <w:rsid w:val="000145D8"/>
    <w:rsid w:val="00014C0D"/>
    <w:rsid w:val="000171EC"/>
    <w:rsid w:val="00017C40"/>
    <w:rsid w:val="00017F9F"/>
    <w:rsid w:val="000210D2"/>
    <w:rsid w:val="0002214D"/>
    <w:rsid w:val="0002276F"/>
    <w:rsid w:val="00023670"/>
    <w:rsid w:val="00023CB8"/>
    <w:rsid w:val="00024836"/>
    <w:rsid w:val="0002558E"/>
    <w:rsid w:val="00025CA5"/>
    <w:rsid w:val="00027F46"/>
    <w:rsid w:val="00030293"/>
    <w:rsid w:val="000321CB"/>
    <w:rsid w:val="00033243"/>
    <w:rsid w:val="00033B54"/>
    <w:rsid w:val="00033F84"/>
    <w:rsid w:val="000375E9"/>
    <w:rsid w:val="00037C93"/>
    <w:rsid w:val="00041545"/>
    <w:rsid w:val="000417E3"/>
    <w:rsid w:val="00041907"/>
    <w:rsid w:val="00043B1A"/>
    <w:rsid w:val="00044BAB"/>
    <w:rsid w:val="000502C1"/>
    <w:rsid w:val="00050311"/>
    <w:rsid w:val="000504DB"/>
    <w:rsid w:val="0005157D"/>
    <w:rsid w:val="00051A7C"/>
    <w:rsid w:val="00051CA2"/>
    <w:rsid w:val="00052608"/>
    <w:rsid w:val="000535E5"/>
    <w:rsid w:val="000548C8"/>
    <w:rsid w:val="00054DE4"/>
    <w:rsid w:val="00062663"/>
    <w:rsid w:val="000628D2"/>
    <w:rsid w:val="00062A99"/>
    <w:rsid w:val="00064F80"/>
    <w:rsid w:val="0006634C"/>
    <w:rsid w:val="0006678D"/>
    <w:rsid w:val="0006684D"/>
    <w:rsid w:val="00066A44"/>
    <w:rsid w:val="00066F4D"/>
    <w:rsid w:val="00070957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801B4"/>
    <w:rsid w:val="0008037B"/>
    <w:rsid w:val="0008048D"/>
    <w:rsid w:val="00080838"/>
    <w:rsid w:val="00080D2F"/>
    <w:rsid w:val="00082C9D"/>
    <w:rsid w:val="00082F3F"/>
    <w:rsid w:val="000834DE"/>
    <w:rsid w:val="00083A51"/>
    <w:rsid w:val="00083D84"/>
    <w:rsid w:val="00084BE0"/>
    <w:rsid w:val="0008503A"/>
    <w:rsid w:val="000854EA"/>
    <w:rsid w:val="000862CE"/>
    <w:rsid w:val="0008756D"/>
    <w:rsid w:val="00087B38"/>
    <w:rsid w:val="0009129A"/>
    <w:rsid w:val="00091B19"/>
    <w:rsid w:val="00091B70"/>
    <w:rsid w:val="000934F1"/>
    <w:rsid w:val="0009536E"/>
    <w:rsid w:val="0009621C"/>
    <w:rsid w:val="00096488"/>
    <w:rsid w:val="00096A63"/>
    <w:rsid w:val="00097458"/>
    <w:rsid w:val="000976CD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A32"/>
    <w:rsid w:val="000A7FBA"/>
    <w:rsid w:val="000B1E79"/>
    <w:rsid w:val="000B1F79"/>
    <w:rsid w:val="000B245B"/>
    <w:rsid w:val="000B279C"/>
    <w:rsid w:val="000B2C7C"/>
    <w:rsid w:val="000B4AFB"/>
    <w:rsid w:val="000B5EE1"/>
    <w:rsid w:val="000B6384"/>
    <w:rsid w:val="000B6ABD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2513"/>
    <w:rsid w:val="000D41DD"/>
    <w:rsid w:val="000D497C"/>
    <w:rsid w:val="000D4DB2"/>
    <w:rsid w:val="000D57E7"/>
    <w:rsid w:val="000D601E"/>
    <w:rsid w:val="000D79DE"/>
    <w:rsid w:val="000D7BB6"/>
    <w:rsid w:val="000D7C8A"/>
    <w:rsid w:val="000E12FE"/>
    <w:rsid w:val="000E16AA"/>
    <w:rsid w:val="000E3396"/>
    <w:rsid w:val="000E3FA8"/>
    <w:rsid w:val="000E48ED"/>
    <w:rsid w:val="000E5818"/>
    <w:rsid w:val="000E5B3B"/>
    <w:rsid w:val="000F21A1"/>
    <w:rsid w:val="000F443B"/>
    <w:rsid w:val="000F4683"/>
    <w:rsid w:val="000F5184"/>
    <w:rsid w:val="000F536E"/>
    <w:rsid w:val="000F6AA5"/>
    <w:rsid w:val="000F73A2"/>
    <w:rsid w:val="001007FB"/>
    <w:rsid w:val="001017DC"/>
    <w:rsid w:val="0010187A"/>
    <w:rsid w:val="00101AE3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F4C"/>
    <w:rsid w:val="0011199D"/>
    <w:rsid w:val="00114A3D"/>
    <w:rsid w:val="0011636E"/>
    <w:rsid w:val="00116DBF"/>
    <w:rsid w:val="001178C7"/>
    <w:rsid w:val="00117C30"/>
    <w:rsid w:val="00120C0B"/>
    <w:rsid w:val="0012112D"/>
    <w:rsid w:val="00122A8A"/>
    <w:rsid w:val="00124B74"/>
    <w:rsid w:val="00125657"/>
    <w:rsid w:val="00127C89"/>
    <w:rsid w:val="00130CDD"/>
    <w:rsid w:val="00131CAC"/>
    <w:rsid w:val="00134805"/>
    <w:rsid w:val="00135B97"/>
    <w:rsid w:val="00135C53"/>
    <w:rsid w:val="00135E54"/>
    <w:rsid w:val="00136221"/>
    <w:rsid w:val="00137C3F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967"/>
    <w:rsid w:val="00154ACF"/>
    <w:rsid w:val="00156F51"/>
    <w:rsid w:val="00160269"/>
    <w:rsid w:val="00160729"/>
    <w:rsid w:val="00161BC3"/>
    <w:rsid w:val="00163D02"/>
    <w:rsid w:val="001666C5"/>
    <w:rsid w:val="00172027"/>
    <w:rsid w:val="00172E55"/>
    <w:rsid w:val="00172F8A"/>
    <w:rsid w:val="0017327A"/>
    <w:rsid w:val="0017401C"/>
    <w:rsid w:val="0017451A"/>
    <w:rsid w:val="001750C8"/>
    <w:rsid w:val="00175A8E"/>
    <w:rsid w:val="00176B45"/>
    <w:rsid w:val="00180259"/>
    <w:rsid w:val="0018080D"/>
    <w:rsid w:val="00180E3E"/>
    <w:rsid w:val="00181143"/>
    <w:rsid w:val="001841C5"/>
    <w:rsid w:val="00185231"/>
    <w:rsid w:val="001853E2"/>
    <w:rsid w:val="00185AA1"/>
    <w:rsid w:val="00185EEE"/>
    <w:rsid w:val="00187508"/>
    <w:rsid w:val="00187DEF"/>
    <w:rsid w:val="00190A41"/>
    <w:rsid w:val="00191323"/>
    <w:rsid w:val="00191D15"/>
    <w:rsid w:val="001921A9"/>
    <w:rsid w:val="001946F2"/>
    <w:rsid w:val="001955B0"/>
    <w:rsid w:val="001964B5"/>
    <w:rsid w:val="00196C9F"/>
    <w:rsid w:val="00197385"/>
    <w:rsid w:val="001A14C4"/>
    <w:rsid w:val="001A24AF"/>
    <w:rsid w:val="001A320B"/>
    <w:rsid w:val="001A3936"/>
    <w:rsid w:val="001A42A4"/>
    <w:rsid w:val="001A4A7A"/>
    <w:rsid w:val="001A7817"/>
    <w:rsid w:val="001B071A"/>
    <w:rsid w:val="001B0FF2"/>
    <w:rsid w:val="001B155F"/>
    <w:rsid w:val="001B18BF"/>
    <w:rsid w:val="001B20C3"/>
    <w:rsid w:val="001B38FF"/>
    <w:rsid w:val="001B3964"/>
    <w:rsid w:val="001B3B2E"/>
    <w:rsid w:val="001B3CDA"/>
    <w:rsid w:val="001B4094"/>
    <w:rsid w:val="001B41FA"/>
    <w:rsid w:val="001B4737"/>
    <w:rsid w:val="001B5D02"/>
    <w:rsid w:val="001B6FAC"/>
    <w:rsid w:val="001B70B6"/>
    <w:rsid w:val="001B7D5C"/>
    <w:rsid w:val="001C0851"/>
    <w:rsid w:val="001C0E12"/>
    <w:rsid w:val="001C0F7A"/>
    <w:rsid w:val="001C3D41"/>
    <w:rsid w:val="001C3F12"/>
    <w:rsid w:val="001C4487"/>
    <w:rsid w:val="001D001D"/>
    <w:rsid w:val="001D0149"/>
    <w:rsid w:val="001D0278"/>
    <w:rsid w:val="001D18DC"/>
    <w:rsid w:val="001D41AD"/>
    <w:rsid w:val="001D669F"/>
    <w:rsid w:val="001D6842"/>
    <w:rsid w:val="001D7530"/>
    <w:rsid w:val="001D7DDA"/>
    <w:rsid w:val="001E30B9"/>
    <w:rsid w:val="001E382D"/>
    <w:rsid w:val="001E5A03"/>
    <w:rsid w:val="001E5B72"/>
    <w:rsid w:val="001E6211"/>
    <w:rsid w:val="001E6ABB"/>
    <w:rsid w:val="001E71BD"/>
    <w:rsid w:val="001F1D00"/>
    <w:rsid w:val="001F3661"/>
    <w:rsid w:val="001F54BE"/>
    <w:rsid w:val="001F760D"/>
    <w:rsid w:val="002004D8"/>
    <w:rsid w:val="00200836"/>
    <w:rsid w:val="0020153C"/>
    <w:rsid w:val="00202EB4"/>
    <w:rsid w:val="00203E5B"/>
    <w:rsid w:val="002044DD"/>
    <w:rsid w:val="00210AA0"/>
    <w:rsid w:val="002116A0"/>
    <w:rsid w:val="0021235C"/>
    <w:rsid w:val="00213377"/>
    <w:rsid w:val="002134C0"/>
    <w:rsid w:val="0021362D"/>
    <w:rsid w:val="00213E96"/>
    <w:rsid w:val="0021449A"/>
    <w:rsid w:val="002148FC"/>
    <w:rsid w:val="00215F94"/>
    <w:rsid w:val="00216D88"/>
    <w:rsid w:val="00217D84"/>
    <w:rsid w:val="00220C70"/>
    <w:rsid w:val="002213B8"/>
    <w:rsid w:val="002226E2"/>
    <w:rsid w:val="002245F2"/>
    <w:rsid w:val="0022479A"/>
    <w:rsid w:val="002247BC"/>
    <w:rsid w:val="00225DA0"/>
    <w:rsid w:val="002315E3"/>
    <w:rsid w:val="0023220D"/>
    <w:rsid w:val="00232D1D"/>
    <w:rsid w:val="00234CC4"/>
    <w:rsid w:val="002352DE"/>
    <w:rsid w:val="00236A73"/>
    <w:rsid w:val="00236BFC"/>
    <w:rsid w:val="0023755F"/>
    <w:rsid w:val="002375BA"/>
    <w:rsid w:val="002376A5"/>
    <w:rsid w:val="00242D9E"/>
    <w:rsid w:val="00244036"/>
    <w:rsid w:val="00244EA6"/>
    <w:rsid w:val="002457D8"/>
    <w:rsid w:val="002461C9"/>
    <w:rsid w:val="00246844"/>
    <w:rsid w:val="00246E3D"/>
    <w:rsid w:val="00247CAD"/>
    <w:rsid w:val="00250E51"/>
    <w:rsid w:val="002512A2"/>
    <w:rsid w:val="00251FCE"/>
    <w:rsid w:val="00252D4B"/>
    <w:rsid w:val="00253234"/>
    <w:rsid w:val="00253B8B"/>
    <w:rsid w:val="002541B3"/>
    <w:rsid w:val="00257718"/>
    <w:rsid w:val="002605B0"/>
    <w:rsid w:val="00260775"/>
    <w:rsid w:val="002616FB"/>
    <w:rsid w:val="0026200E"/>
    <w:rsid w:val="0026236F"/>
    <w:rsid w:val="00262636"/>
    <w:rsid w:val="00263DF1"/>
    <w:rsid w:val="00264059"/>
    <w:rsid w:val="002652D5"/>
    <w:rsid w:val="002658D5"/>
    <w:rsid w:val="002711F9"/>
    <w:rsid w:val="00271653"/>
    <w:rsid w:val="00273DF1"/>
    <w:rsid w:val="002742A2"/>
    <w:rsid w:val="00274DC5"/>
    <w:rsid w:val="0027689A"/>
    <w:rsid w:val="00276B83"/>
    <w:rsid w:val="00276BD2"/>
    <w:rsid w:val="002819BC"/>
    <w:rsid w:val="002821F2"/>
    <w:rsid w:val="00282C8C"/>
    <w:rsid w:val="00284CBB"/>
    <w:rsid w:val="002867B5"/>
    <w:rsid w:val="002867C1"/>
    <w:rsid w:val="00287854"/>
    <w:rsid w:val="00287B6B"/>
    <w:rsid w:val="00287E2E"/>
    <w:rsid w:val="0029076F"/>
    <w:rsid w:val="002907EC"/>
    <w:rsid w:val="00290C94"/>
    <w:rsid w:val="00292365"/>
    <w:rsid w:val="002935E0"/>
    <w:rsid w:val="00294C23"/>
    <w:rsid w:val="00296E4D"/>
    <w:rsid w:val="002978F8"/>
    <w:rsid w:val="00297AEF"/>
    <w:rsid w:val="002A09D3"/>
    <w:rsid w:val="002A1B3F"/>
    <w:rsid w:val="002A2365"/>
    <w:rsid w:val="002A2995"/>
    <w:rsid w:val="002A2E79"/>
    <w:rsid w:val="002A2F8F"/>
    <w:rsid w:val="002A31BC"/>
    <w:rsid w:val="002A33AF"/>
    <w:rsid w:val="002A34DA"/>
    <w:rsid w:val="002A39A2"/>
    <w:rsid w:val="002A3B1A"/>
    <w:rsid w:val="002A486C"/>
    <w:rsid w:val="002A56BC"/>
    <w:rsid w:val="002A571E"/>
    <w:rsid w:val="002A5CEF"/>
    <w:rsid w:val="002A5CF6"/>
    <w:rsid w:val="002A5DEE"/>
    <w:rsid w:val="002A7E08"/>
    <w:rsid w:val="002B0014"/>
    <w:rsid w:val="002B12E7"/>
    <w:rsid w:val="002B1FD4"/>
    <w:rsid w:val="002B3A45"/>
    <w:rsid w:val="002B43D4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3AB1"/>
    <w:rsid w:val="002C48D7"/>
    <w:rsid w:val="002C5BEE"/>
    <w:rsid w:val="002C5EE9"/>
    <w:rsid w:val="002C6505"/>
    <w:rsid w:val="002D10F5"/>
    <w:rsid w:val="002D1728"/>
    <w:rsid w:val="002D1E1C"/>
    <w:rsid w:val="002D489E"/>
    <w:rsid w:val="002D5BF8"/>
    <w:rsid w:val="002D6C54"/>
    <w:rsid w:val="002E0191"/>
    <w:rsid w:val="002E0734"/>
    <w:rsid w:val="002E38B3"/>
    <w:rsid w:val="002E48D0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6BCF"/>
    <w:rsid w:val="002F723A"/>
    <w:rsid w:val="002F7B08"/>
    <w:rsid w:val="00300685"/>
    <w:rsid w:val="003007EE"/>
    <w:rsid w:val="00301FC4"/>
    <w:rsid w:val="00302245"/>
    <w:rsid w:val="003038CA"/>
    <w:rsid w:val="00303D9D"/>
    <w:rsid w:val="003041A0"/>
    <w:rsid w:val="00305384"/>
    <w:rsid w:val="00305BEB"/>
    <w:rsid w:val="00305FB3"/>
    <w:rsid w:val="00306280"/>
    <w:rsid w:val="00306677"/>
    <w:rsid w:val="00307DBA"/>
    <w:rsid w:val="00310F23"/>
    <w:rsid w:val="00311171"/>
    <w:rsid w:val="00312DF1"/>
    <w:rsid w:val="003141CC"/>
    <w:rsid w:val="00314574"/>
    <w:rsid w:val="003162AE"/>
    <w:rsid w:val="0031692E"/>
    <w:rsid w:val="00316C8E"/>
    <w:rsid w:val="00317E33"/>
    <w:rsid w:val="00320117"/>
    <w:rsid w:val="00320283"/>
    <w:rsid w:val="00321154"/>
    <w:rsid w:val="00322063"/>
    <w:rsid w:val="00325029"/>
    <w:rsid w:val="00325598"/>
    <w:rsid w:val="00325E69"/>
    <w:rsid w:val="0032605C"/>
    <w:rsid w:val="003267BB"/>
    <w:rsid w:val="00327963"/>
    <w:rsid w:val="00327A89"/>
    <w:rsid w:val="003344D9"/>
    <w:rsid w:val="00334DAA"/>
    <w:rsid w:val="003350A3"/>
    <w:rsid w:val="003372EA"/>
    <w:rsid w:val="00337A16"/>
    <w:rsid w:val="00337B1D"/>
    <w:rsid w:val="00340C4B"/>
    <w:rsid w:val="00342110"/>
    <w:rsid w:val="0034232F"/>
    <w:rsid w:val="003449B6"/>
    <w:rsid w:val="00345758"/>
    <w:rsid w:val="00345CA8"/>
    <w:rsid w:val="003460BF"/>
    <w:rsid w:val="003461B0"/>
    <w:rsid w:val="00346A90"/>
    <w:rsid w:val="003471BB"/>
    <w:rsid w:val="0034741F"/>
    <w:rsid w:val="003474EF"/>
    <w:rsid w:val="00350893"/>
    <w:rsid w:val="00350A7D"/>
    <w:rsid w:val="00352F23"/>
    <w:rsid w:val="003539B9"/>
    <w:rsid w:val="00354F26"/>
    <w:rsid w:val="00355556"/>
    <w:rsid w:val="003579F6"/>
    <w:rsid w:val="00360713"/>
    <w:rsid w:val="00360D0C"/>
    <w:rsid w:val="003610EF"/>
    <w:rsid w:val="00361792"/>
    <w:rsid w:val="00361F14"/>
    <w:rsid w:val="00361F4E"/>
    <w:rsid w:val="00362546"/>
    <w:rsid w:val="003629CB"/>
    <w:rsid w:val="00362BAD"/>
    <w:rsid w:val="00362ECF"/>
    <w:rsid w:val="0036631D"/>
    <w:rsid w:val="003667C0"/>
    <w:rsid w:val="00366E4B"/>
    <w:rsid w:val="00367EDA"/>
    <w:rsid w:val="00370DC3"/>
    <w:rsid w:val="00373B2C"/>
    <w:rsid w:val="003749E1"/>
    <w:rsid w:val="00375EAD"/>
    <w:rsid w:val="0037676D"/>
    <w:rsid w:val="00382427"/>
    <w:rsid w:val="00382C74"/>
    <w:rsid w:val="00383C67"/>
    <w:rsid w:val="00384F48"/>
    <w:rsid w:val="00385B0B"/>
    <w:rsid w:val="00385DAF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97D52"/>
    <w:rsid w:val="003A104F"/>
    <w:rsid w:val="003A27F5"/>
    <w:rsid w:val="003A3E26"/>
    <w:rsid w:val="003A3E7D"/>
    <w:rsid w:val="003A436B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A89"/>
    <w:rsid w:val="003B2CEF"/>
    <w:rsid w:val="003B49A7"/>
    <w:rsid w:val="003B6F29"/>
    <w:rsid w:val="003C08CB"/>
    <w:rsid w:val="003C1641"/>
    <w:rsid w:val="003C1978"/>
    <w:rsid w:val="003C1E9E"/>
    <w:rsid w:val="003C2E2D"/>
    <w:rsid w:val="003C30C3"/>
    <w:rsid w:val="003C32D4"/>
    <w:rsid w:val="003C39E6"/>
    <w:rsid w:val="003C5380"/>
    <w:rsid w:val="003C5BE1"/>
    <w:rsid w:val="003D0F08"/>
    <w:rsid w:val="003D2573"/>
    <w:rsid w:val="003D2786"/>
    <w:rsid w:val="003D3B19"/>
    <w:rsid w:val="003D7133"/>
    <w:rsid w:val="003E06CC"/>
    <w:rsid w:val="003E115D"/>
    <w:rsid w:val="003E1CCE"/>
    <w:rsid w:val="003E1F44"/>
    <w:rsid w:val="003E20B8"/>
    <w:rsid w:val="003E211E"/>
    <w:rsid w:val="003E3A83"/>
    <w:rsid w:val="003E5019"/>
    <w:rsid w:val="003E5313"/>
    <w:rsid w:val="003E63EC"/>
    <w:rsid w:val="003E7FEC"/>
    <w:rsid w:val="003F0AFB"/>
    <w:rsid w:val="003F0B45"/>
    <w:rsid w:val="003F0F18"/>
    <w:rsid w:val="003F123E"/>
    <w:rsid w:val="003F2C4E"/>
    <w:rsid w:val="003F3A47"/>
    <w:rsid w:val="003F3D2A"/>
    <w:rsid w:val="003F4170"/>
    <w:rsid w:val="003F43CE"/>
    <w:rsid w:val="003F4FCF"/>
    <w:rsid w:val="003F7555"/>
    <w:rsid w:val="00400F61"/>
    <w:rsid w:val="00403032"/>
    <w:rsid w:val="0040332D"/>
    <w:rsid w:val="004040EF"/>
    <w:rsid w:val="004053CB"/>
    <w:rsid w:val="00406B7A"/>
    <w:rsid w:val="0041039A"/>
    <w:rsid w:val="00411791"/>
    <w:rsid w:val="00413400"/>
    <w:rsid w:val="004136A5"/>
    <w:rsid w:val="00413FA8"/>
    <w:rsid w:val="0041409F"/>
    <w:rsid w:val="00416E2E"/>
    <w:rsid w:val="00420B72"/>
    <w:rsid w:val="00422748"/>
    <w:rsid w:val="0042354E"/>
    <w:rsid w:val="0042501D"/>
    <w:rsid w:val="004278B5"/>
    <w:rsid w:val="004300F4"/>
    <w:rsid w:val="004314CE"/>
    <w:rsid w:val="004346AD"/>
    <w:rsid w:val="00434DA4"/>
    <w:rsid w:val="004356EB"/>
    <w:rsid w:val="00435FAE"/>
    <w:rsid w:val="0043602D"/>
    <w:rsid w:val="0043675F"/>
    <w:rsid w:val="00436804"/>
    <w:rsid w:val="00436B92"/>
    <w:rsid w:val="00440AA8"/>
    <w:rsid w:val="00441D72"/>
    <w:rsid w:val="0044223D"/>
    <w:rsid w:val="004439B1"/>
    <w:rsid w:val="00445B69"/>
    <w:rsid w:val="00447103"/>
    <w:rsid w:val="0044762D"/>
    <w:rsid w:val="00450E12"/>
    <w:rsid w:val="00451CF6"/>
    <w:rsid w:val="00451CFA"/>
    <w:rsid w:val="0045366D"/>
    <w:rsid w:val="004547B4"/>
    <w:rsid w:val="004550DB"/>
    <w:rsid w:val="00455497"/>
    <w:rsid w:val="00456D26"/>
    <w:rsid w:val="00457348"/>
    <w:rsid w:val="004601F1"/>
    <w:rsid w:val="00460EE5"/>
    <w:rsid w:val="00462297"/>
    <w:rsid w:val="004622AB"/>
    <w:rsid w:val="00462D8E"/>
    <w:rsid w:val="0046363A"/>
    <w:rsid w:val="00463820"/>
    <w:rsid w:val="00464E48"/>
    <w:rsid w:val="00466677"/>
    <w:rsid w:val="0046676C"/>
    <w:rsid w:val="00466E8E"/>
    <w:rsid w:val="00466F0F"/>
    <w:rsid w:val="00470A8F"/>
    <w:rsid w:val="004722EF"/>
    <w:rsid w:val="00473CB2"/>
    <w:rsid w:val="00473FEF"/>
    <w:rsid w:val="004762BF"/>
    <w:rsid w:val="00476FB1"/>
    <w:rsid w:val="00477927"/>
    <w:rsid w:val="00481936"/>
    <w:rsid w:val="00481AE7"/>
    <w:rsid w:val="004821F6"/>
    <w:rsid w:val="0048308E"/>
    <w:rsid w:val="004832FC"/>
    <w:rsid w:val="0048347D"/>
    <w:rsid w:val="00483F9A"/>
    <w:rsid w:val="0048572D"/>
    <w:rsid w:val="004857EF"/>
    <w:rsid w:val="00486E75"/>
    <w:rsid w:val="00487A1C"/>
    <w:rsid w:val="00487E35"/>
    <w:rsid w:val="00490EDD"/>
    <w:rsid w:val="00491A2E"/>
    <w:rsid w:val="00492449"/>
    <w:rsid w:val="004933CE"/>
    <w:rsid w:val="004957AB"/>
    <w:rsid w:val="0049620F"/>
    <w:rsid w:val="0049632C"/>
    <w:rsid w:val="00496E4C"/>
    <w:rsid w:val="004972A2"/>
    <w:rsid w:val="00497F73"/>
    <w:rsid w:val="004A09B6"/>
    <w:rsid w:val="004A2642"/>
    <w:rsid w:val="004A2673"/>
    <w:rsid w:val="004A31D9"/>
    <w:rsid w:val="004A3992"/>
    <w:rsid w:val="004A4005"/>
    <w:rsid w:val="004A684A"/>
    <w:rsid w:val="004B0D41"/>
    <w:rsid w:val="004B2865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386"/>
    <w:rsid w:val="004C7563"/>
    <w:rsid w:val="004D26B5"/>
    <w:rsid w:val="004D2AC9"/>
    <w:rsid w:val="004D2AE8"/>
    <w:rsid w:val="004D2C13"/>
    <w:rsid w:val="004D38B7"/>
    <w:rsid w:val="004D4DFE"/>
    <w:rsid w:val="004D5CF1"/>
    <w:rsid w:val="004D5DC8"/>
    <w:rsid w:val="004D643F"/>
    <w:rsid w:val="004D69D2"/>
    <w:rsid w:val="004E058B"/>
    <w:rsid w:val="004E0672"/>
    <w:rsid w:val="004E0DC5"/>
    <w:rsid w:val="004E1362"/>
    <w:rsid w:val="004E1ABB"/>
    <w:rsid w:val="004E2024"/>
    <w:rsid w:val="004E2448"/>
    <w:rsid w:val="004E2A1E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4507"/>
    <w:rsid w:val="004F4A18"/>
    <w:rsid w:val="004F6280"/>
    <w:rsid w:val="004F67CE"/>
    <w:rsid w:val="004F697C"/>
    <w:rsid w:val="004F6CED"/>
    <w:rsid w:val="005016A8"/>
    <w:rsid w:val="00501B07"/>
    <w:rsid w:val="00501EA8"/>
    <w:rsid w:val="0050235F"/>
    <w:rsid w:val="00503848"/>
    <w:rsid w:val="00503D14"/>
    <w:rsid w:val="00504B55"/>
    <w:rsid w:val="0050533D"/>
    <w:rsid w:val="0050614A"/>
    <w:rsid w:val="00507E2A"/>
    <w:rsid w:val="00512D0C"/>
    <w:rsid w:val="00512F68"/>
    <w:rsid w:val="005135D9"/>
    <w:rsid w:val="005154D1"/>
    <w:rsid w:val="00515603"/>
    <w:rsid w:val="005214A7"/>
    <w:rsid w:val="00522580"/>
    <w:rsid w:val="00523C28"/>
    <w:rsid w:val="0052474E"/>
    <w:rsid w:val="00526952"/>
    <w:rsid w:val="00526BBC"/>
    <w:rsid w:val="00530302"/>
    <w:rsid w:val="00530D24"/>
    <w:rsid w:val="0053194D"/>
    <w:rsid w:val="00531EDE"/>
    <w:rsid w:val="00532E72"/>
    <w:rsid w:val="00533708"/>
    <w:rsid w:val="005350A0"/>
    <w:rsid w:val="00536900"/>
    <w:rsid w:val="00536D4D"/>
    <w:rsid w:val="00537472"/>
    <w:rsid w:val="005375DF"/>
    <w:rsid w:val="00543953"/>
    <w:rsid w:val="00543A76"/>
    <w:rsid w:val="00543FDE"/>
    <w:rsid w:val="00545A3D"/>
    <w:rsid w:val="005476F7"/>
    <w:rsid w:val="00547873"/>
    <w:rsid w:val="005538FE"/>
    <w:rsid w:val="00553EC6"/>
    <w:rsid w:val="0055520C"/>
    <w:rsid w:val="0055595D"/>
    <w:rsid w:val="00555D79"/>
    <w:rsid w:val="00556DB2"/>
    <w:rsid w:val="005578B6"/>
    <w:rsid w:val="005607FC"/>
    <w:rsid w:val="005626E4"/>
    <w:rsid w:val="00562E3E"/>
    <w:rsid w:val="00563999"/>
    <w:rsid w:val="005706B5"/>
    <w:rsid w:val="0057087E"/>
    <w:rsid w:val="00571B40"/>
    <w:rsid w:val="005722A8"/>
    <w:rsid w:val="00573192"/>
    <w:rsid w:val="00573C39"/>
    <w:rsid w:val="0057476C"/>
    <w:rsid w:val="0057502B"/>
    <w:rsid w:val="005750C8"/>
    <w:rsid w:val="00577A5F"/>
    <w:rsid w:val="00577A8B"/>
    <w:rsid w:val="00577CDF"/>
    <w:rsid w:val="0058075E"/>
    <w:rsid w:val="00581446"/>
    <w:rsid w:val="00581962"/>
    <w:rsid w:val="00581A67"/>
    <w:rsid w:val="00585E01"/>
    <w:rsid w:val="00585E15"/>
    <w:rsid w:val="00586D12"/>
    <w:rsid w:val="00587968"/>
    <w:rsid w:val="0059074F"/>
    <w:rsid w:val="00592EA9"/>
    <w:rsid w:val="00594091"/>
    <w:rsid w:val="00596A92"/>
    <w:rsid w:val="005A0AAD"/>
    <w:rsid w:val="005A1A80"/>
    <w:rsid w:val="005A1E6F"/>
    <w:rsid w:val="005A2537"/>
    <w:rsid w:val="005A26CE"/>
    <w:rsid w:val="005A348F"/>
    <w:rsid w:val="005A423E"/>
    <w:rsid w:val="005A53D7"/>
    <w:rsid w:val="005A5A71"/>
    <w:rsid w:val="005A6D0F"/>
    <w:rsid w:val="005A751D"/>
    <w:rsid w:val="005A7747"/>
    <w:rsid w:val="005B0949"/>
    <w:rsid w:val="005B1188"/>
    <w:rsid w:val="005B11F5"/>
    <w:rsid w:val="005B2518"/>
    <w:rsid w:val="005B2BFD"/>
    <w:rsid w:val="005B30B2"/>
    <w:rsid w:val="005B310A"/>
    <w:rsid w:val="005B3DDC"/>
    <w:rsid w:val="005B4570"/>
    <w:rsid w:val="005B5054"/>
    <w:rsid w:val="005B5970"/>
    <w:rsid w:val="005B6D8C"/>
    <w:rsid w:val="005B7411"/>
    <w:rsid w:val="005B755C"/>
    <w:rsid w:val="005B7DC2"/>
    <w:rsid w:val="005B7E6C"/>
    <w:rsid w:val="005C4B55"/>
    <w:rsid w:val="005C4E64"/>
    <w:rsid w:val="005C7FAB"/>
    <w:rsid w:val="005D203C"/>
    <w:rsid w:val="005D2276"/>
    <w:rsid w:val="005D2A15"/>
    <w:rsid w:val="005D2DB6"/>
    <w:rsid w:val="005D4160"/>
    <w:rsid w:val="005D419D"/>
    <w:rsid w:val="005D499C"/>
    <w:rsid w:val="005D4B94"/>
    <w:rsid w:val="005D4C6C"/>
    <w:rsid w:val="005D654D"/>
    <w:rsid w:val="005E004F"/>
    <w:rsid w:val="005E0257"/>
    <w:rsid w:val="005E08C3"/>
    <w:rsid w:val="005E2BA8"/>
    <w:rsid w:val="005E2DD2"/>
    <w:rsid w:val="005E4B56"/>
    <w:rsid w:val="005E5310"/>
    <w:rsid w:val="005F0970"/>
    <w:rsid w:val="005F10B1"/>
    <w:rsid w:val="005F26D0"/>
    <w:rsid w:val="005F2A85"/>
    <w:rsid w:val="005F2FD8"/>
    <w:rsid w:val="005F3523"/>
    <w:rsid w:val="005F5536"/>
    <w:rsid w:val="005F66A9"/>
    <w:rsid w:val="006006FD"/>
    <w:rsid w:val="00600FA3"/>
    <w:rsid w:val="0060106F"/>
    <w:rsid w:val="006014A4"/>
    <w:rsid w:val="00602B73"/>
    <w:rsid w:val="00604F4F"/>
    <w:rsid w:val="00605116"/>
    <w:rsid w:val="00605AC2"/>
    <w:rsid w:val="00606353"/>
    <w:rsid w:val="006072A9"/>
    <w:rsid w:val="00607A81"/>
    <w:rsid w:val="00610C3F"/>
    <w:rsid w:val="006120E1"/>
    <w:rsid w:val="006137CA"/>
    <w:rsid w:val="00613D31"/>
    <w:rsid w:val="00614715"/>
    <w:rsid w:val="006174FF"/>
    <w:rsid w:val="0061787C"/>
    <w:rsid w:val="00620B4A"/>
    <w:rsid w:val="00621B0C"/>
    <w:rsid w:val="00621FE8"/>
    <w:rsid w:val="00622AD7"/>
    <w:rsid w:val="00623396"/>
    <w:rsid w:val="00624F47"/>
    <w:rsid w:val="006259EC"/>
    <w:rsid w:val="00625AB4"/>
    <w:rsid w:val="00626EEF"/>
    <w:rsid w:val="00627321"/>
    <w:rsid w:val="0062799A"/>
    <w:rsid w:val="00630C42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4022C"/>
    <w:rsid w:val="00640FAB"/>
    <w:rsid w:val="00641667"/>
    <w:rsid w:val="00641F46"/>
    <w:rsid w:val="00641FC7"/>
    <w:rsid w:val="006420EA"/>
    <w:rsid w:val="00644590"/>
    <w:rsid w:val="006448B6"/>
    <w:rsid w:val="006468D2"/>
    <w:rsid w:val="0064796B"/>
    <w:rsid w:val="006521BE"/>
    <w:rsid w:val="00652A23"/>
    <w:rsid w:val="00652FDB"/>
    <w:rsid w:val="00653A72"/>
    <w:rsid w:val="00655365"/>
    <w:rsid w:val="00656806"/>
    <w:rsid w:val="00656D35"/>
    <w:rsid w:val="00656DFB"/>
    <w:rsid w:val="006611CD"/>
    <w:rsid w:val="00661235"/>
    <w:rsid w:val="00661D4D"/>
    <w:rsid w:val="00662E2B"/>
    <w:rsid w:val="00662E37"/>
    <w:rsid w:val="00662FD8"/>
    <w:rsid w:val="006646A8"/>
    <w:rsid w:val="006651F6"/>
    <w:rsid w:val="00665B0E"/>
    <w:rsid w:val="00666771"/>
    <w:rsid w:val="00672951"/>
    <w:rsid w:val="00674A4C"/>
    <w:rsid w:val="00675E6D"/>
    <w:rsid w:val="006765F5"/>
    <w:rsid w:val="006767FF"/>
    <w:rsid w:val="00676C2A"/>
    <w:rsid w:val="00680302"/>
    <w:rsid w:val="00680585"/>
    <w:rsid w:val="00680B76"/>
    <w:rsid w:val="00681061"/>
    <w:rsid w:val="00683953"/>
    <w:rsid w:val="0068422F"/>
    <w:rsid w:val="006852DA"/>
    <w:rsid w:val="00685D8F"/>
    <w:rsid w:val="00691C48"/>
    <w:rsid w:val="00691CA6"/>
    <w:rsid w:val="0069554C"/>
    <w:rsid w:val="006958CA"/>
    <w:rsid w:val="006959AF"/>
    <w:rsid w:val="00695D19"/>
    <w:rsid w:val="00697D2C"/>
    <w:rsid w:val="006A144A"/>
    <w:rsid w:val="006A1739"/>
    <w:rsid w:val="006A22A1"/>
    <w:rsid w:val="006A25D7"/>
    <w:rsid w:val="006A39FD"/>
    <w:rsid w:val="006A458E"/>
    <w:rsid w:val="006A7AB4"/>
    <w:rsid w:val="006B08AB"/>
    <w:rsid w:val="006B58EE"/>
    <w:rsid w:val="006B5E98"/>
    <w:rsid w:val="006B6A79"/>
    <w:rsid w:val="006C1E0B"/>
    <w:rsid w:val="006C425F"/>
    <w:rsid w:val="006C4329"/>
    <w:rsid w:val="006C559F"/>
    <w:rsid w:val="006C65AA"/>
    <w:rsid w:val="006C756C"/>
    <w:rsid w:val="006D0B05"/>
    <w:rsid w:val="006D3376"/>
    <w:rsid w:val="006D46A5"/>
    <w:rsid w:val="006D622A"/>
    <w:rsid w:val="006E0331"/>
    <w:rsid w:val="006E0824"/>
    <w:rsid w:val="006E17E3"/>
    <w:rsid w:val="006E2DF2"/>
    <w:rsid w:val="006E2F9F"/>
    <w:rsid w:val="006E66F1"/>
    <w:rsid w:val="006E70B8"/>
    <w:rsid w:val="006F206B"/>
    <w:rsid w:val="006F23AF"/>
    <w:rsid w:val="006F2A6C"/>
    <w:rsid w:val="006F3081"/>
    <w:rsid w:val="006F30BD"/>
    <w:rsid w:val="006F3E44"/>
    <w:rsid w:val="006F4046"/>
    <w:rsid w:val="006F58F0"/>
    <w:rsid w:val="006F6749"/>
    <w:rsid w:val="006F6B63"/>
    <w:rsid w:val="006F7BD8"/>
    <w:rsid w:val="00700E45"/>
    <w:rsid w:val="00701070"/>
    <w:rsid w:val="007029D0"/>
    <w:rsid w:val="00702C37"/>
    <w:rsid w:val="0070345E"/>
    <w:rsid w:val="0070376F"/>
    <w:rsid w:val="007042AA"/>
    <w:rsid w:val="007043C1"/>
    <w:rsid w:val="00704E84"/>
    <w:rsid w:val="00705017"/>
    <w:rsid w:val="0070636C"/>
    <w:rsid w:val="00707281"/>
    <w:rsid w:val="00707F57"/>
    <w:rsid w:val="007117AB"/>
    <w:rsid w:val="00711AA7"/>
    <w:rsid w:val="00713707"/>
    <w:rsid w:val="00714C88"/>
    <w:rsid w:val="007153FB"/>
    <w:rsid w:val="00715EF5"/>
    <w:rsid w:val="007163A7"/>
    <w:rsid w:val="00716916"/>
    <w:rsid w:val="00716F24"/>
    <w:rsid w:val="0072122A"/>
    <w:rsid w:val="00722383"/>
    <w:rsid w:val="00722684"/>
    <w:rsid w:val="00723A5F"/>
    <w:rsid w:val="00725F76"/>
    <w:rsid w:val="007268D4"/>
    <w:rsid w:val="0072774E"/>
    <w:rsid w:val="00727A1A"/>
    <w:rsid w:val="0073084B"/>
    <w:rsid w:val="007308D9"/>
    <w:rsid w:val="007314F7"/>
    <w:rsid w:val="007317BB"/>
    <w:rsid w:val="00731863"/>
    <w:rsid w:val="00731ADC"/>
    <w:rsid w:val="0073326B"/>
    <w:rsid w:val="00733628"/>
    <w:rsid w:val="00733BDB"/>
    <w:rsid w:val="0073530A"/>
    <w:rsid w:val="00735E37"/>
    <w:rsid w:val="007369BD"/>
    <w:rsid w:val="00737D63"/>
    <w:rsid w:val="00737E11"/>
    <w:rsid w:val="00737EF0"/>
    <w:rsid w:val="007423D1"/>
    <w:rsid w:val="00742A75"/>
    <w:rsid w:val="00742D5E"/>
    <w:rsid w:val="0074365E"/>
    <w:rsid w:val="007443C6"/>
    <w:rsid w:val="007455B8"/>
    <w:rsid w:val="0074627D"/>
    <w:rsid w:val="0074648A"/>
    <w:rsid w:val="00746952"/>
    <w:rsid w:val="007476D8"/>
    <w:rsid w:val="00750768"/>
    <w:rsid w:val="007511FB"/>
    <w:rsid w:val="007513EB"/>
    <w:rsid w:val="00752B59"/>
    <w:rsid w:val="00752B9C"/>
    <w:rsid w:val="0075561F"/>
    <w:rsid w:val="0075691C"/>
    <w:rsid w:val="00756FCA"/>
    <w:rsid w:val="00757266"/>
    <w:rsid w:val="007578B3"/>
    <w:rsid w:val="00760AD1"/>
    <w:rsid w:val="00762127"/>
    <w:rsid w:val="007638B2"/>
    <w:rsid w:val="00765F00"/>
    <w:rsid w:val="0076617B"/>
    <w:rsid w:val="0076676F"/>
    <w:rsid w:val="0076735B"/>
    <w:rsid w:val="007673B1"/>
    <w:rsid w:val="0077088E"/>
    <w:rsid w:val="00771F53"/>
    <w:rsid w:val="00774DDB"/>
    <w:rsid w:val="007750B2"/>
    <w:rsid w:val="00775422"/>
    <w:rsid w:val="00780864"/>
    <w:rsid w:val="00781B39"/>
    <w:rsid w:val="007822D5"/>
    <w:rsid w:val="0078266A"/>
    <w:rsid w:val="0078422C"/>
    <w:rsid w:val="00785ECF"/>
    <w:rsid w:val="00787543"/>
    <w:rsid w:val="00790918"/>
    <w:rsid w:val="00790CE5"/>
    <w:rsid w:val="00791062"/>
    <w:rsid w:val="00791CC2"/>
    <w:rsid w:val="00792F48"/>
    <w:rsid w:val="007946B0"/>
    <w:rsid w:val="00796312"/>
    <w:rsid w:val="007A024E"/>
    <w:rsid w:val="007A0830"/>
    <w:rsid w:val="007A0C9B"/>
    <w:rsid w:val="007A1649"/>
    <w:rsid w:val="007A20EB"/>
    <w:rsid w:val="007A2E34"/>
    <w:rsid w:val="007A30BB"/>
    <w:rsid w:val="007A40F2"/>
    <w:rsid w:val="007A4B89"/>
    <w:rsid w:val="007A611D"/>
    <w:rsid w:val="007B1662"/>
    <w:rsid w:val="007B1E9D"/>
    <w:rsid w:val="007B2B2D"/>
    <w:rsid w:val="007B43DA"/>
    <w:rsid w:val="007B570C"/>
    <w:rsid w:val="007B5F15"/>
    <w:rsid w:val="007B60AE"/>
    <w:rsid w:val="007B656E"/>
    <w:rsid w:val="007B691F"/>
    <w:rsid w:val="007B69AF"/>
    <w:rsid w:val="007B70A6"/>
    <w:rsid w:val="007C0C8B"/>
    <w:rsid w:val="007C16D6"/>
    <w:rsid w:val="007C58EA"/>
    <w:rsid w:val="007D0F25"/>
    <w:rsid w:val="007D1776"/>
    <w:rsid w:val="007D1AD5"/>
    <w:rsid w:val="007D1DFD"/>
    <w:rsid w:val="007D2A02"/>
    <w:rsid w:val="007D2A46"/>
    <w:rsid w:val="007D370D"/>
    <w:rsid w:val="007D383E"/>
    <w:rsid w:val="007D410C"/>
    <w:rsid w:val="007D64F6"/>
    <w:rsid w:val="007D6CCD"/>
    <w:rsid w:val="007E021F"/>
    <w:rsid w:val="007E168F"/>
    <w:rsid w:val="007E1945"/>
    <w:rsid w:val="007E2143"/>
    <w:rsid w:val="007E2B96"/>
    <w:rsid w:val="007E2F3F"/>
    <w:rsid w:val="007E30DF"/>
    <w:rsid w:val="007E4F2E"/>
    <w:rsid w:val="007E53FD"/>
    <w:rsid w:val="007E59F2"/>
    <w:rsid w:val="007E5E20"/>
    <w:rsid w:val="007E6778"/>
    <w:rsid w:val="007F0380"/>
    <w:rsid w:val="007F1CDC"/>
    <w:rsid w:val="007F287D"/>
    <w:rsid w:val="007F2ED8"/>
    <w:rsid w:val="007F349E"/>
    <w:rsid w:val="007F50D3"/>
    <w:rsid w:val="007F5A96"/>
    <w:rsid w:val="007F72E4"/>
    <w:rsid w:val="007F79DF"/>
    <w:rsid w:val="007F7AA3"/>
    <w:rsid w:val="007F7C13"/>
    <w:rsid w:val="008019B8"/>
    <w:rsid w:val="00802CB6"/>
    <w:rsid w:val="00803565"/>
    <w:rsid w:val="00803612"/>
    <w:rsid w:val="00804B13"/>
    <w:rsid w:val="008054F9"/>
    <w:rsid w:val="00805AA1"/>
    <w:rsid w:val="00806486"/>
    <w:rsid w:val="00806744"/>
    <w:rsid w:val="00806D41"/>
    <w:rsid w:val="00807F84"/>
    <w:rsid w:val="00810E74"/>
    <w:rsid w:val="00811280"/>
    <w:rsid w:val="00811B8B"/>
    <w:rsid w:val="00811EA4"/>
    <w:rsid w:val="0081257B"/>
    <w:rsid w:val="00814B59"/>
    <w:rsid w:val="0081556A"/>
    <w:rsid w:val="008170F5"/>
    <w:rsid w:val="00817623"/>
    <w:rsid w:val="008178E2"/>
    <w:rsid w:val="0082028F"/>
    <w:rsid w:val="00820D56"/>
    <w:rsid w:val="00820EB8"/>
    <w:rsid w:val="008222C3"/>
    <w:rsid w:val="008226AF"/>
    <w:rsid w:val="00822DDA"/>
    <w:rsid w:val="00823835"/>
    <w:rsid w:val="00825166"/>
    <w:rsid w:val="008251CB"/>
    <w:rsid w:val="00825757"/>
    <w:rsid w:val="008261CA"/>
    <w:rsid w:val="00826AC1"/>
    <w:rsid w:val="00832F4E"/>
    <w:rsid w:val="008330FA"/>
    <w:rsid w:val="00834EC0"/>
    <w:rsid w:val="008354A3"/>
    <w:rsid w:val="00835D9C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47D73"/>
    <w:rsid w:val="00850AFD"/>
    <w:rsid w:val="00850B14"/>
    <w:rsid w:val="00851383"/>
    <w:rsid w:val="00851563"/>
    <w:rsid w:val="00851688"/>
    <w:rsid w:val="00851DB9"/>
    <w:rsid w:val="00851F82"/>
    <w:rsid w:val="008522C4"/>
    <w:rsid w:val="008523F6"/>
    <w:rsid w:val="00852C97"/>
    <w:rsid w:val="00852EDF"/>
    <w:rsid w:val="00854769"/>
    <w:rsid w:val="008555E4"/>
    <w:rsid w:val="008558AA"/>
    <w:rsid w:val="00856EDA"/>
    <w:rsid w:val="0086134D"/>
    <w:rsid w:val="008619CD"/>
    <w:rsid w:val="00861AD4"/>
    <w:rsid w:val="00861F34"/>
    <w:rsid w:val="008620FC"/>
    <w:rsid w:val="00864F67"/>
    <w:rsid w:val="00865C51"/>
    <w:rsid w:val="00866CFB"/>
    <w:rsid w:val="0086746E"/>
    <w:rsid w:val="00870F0E"/>
    <w:rsid w:val="008711C0"/>
    <w:rsid w:val="008731B3"/>
    <w:rsid w:val="008734DA"/>
    <w:rsid w:val="008756D2"/>
    <w:rsid w:val="0087575D"/>
    <w:rsid w:val="008763C5"/>
    <w:rsid w:val="0087789B"/>
    <w:rsid w:val="00877F78"/>
    <w:rsid w:val="008815FE"/>
    <w:rsid w:val="00883CD8"/>
    <w:rsid w:val="00883E98"/>
    <w:rsid w:val="008845C4"/>
    <w:rsid w:val="00884B45"/>
    <w:rsid w:val="008874FE"/>
    <w:rsid w:val="0088766E"/>
    <w:rsid w:val="00887F79"/>
    <w:rsid w:val="00890300"/>
    <w:rsid w:val="00890E6E"/>
    <w:rsid w:val="0089106F"/>
    <w:rsid w:val="00892ED7"/>
    <w:rsid w:val="008934F1"/>
    <w:rsid w:val="008938AC"/>
    <w:rsid w:val="00894601"/>
    <w:rsid w:val="00894B1A"/>
    <w:rsid w:val="00894C0F"/>
    <w:rsid w:val="0089590B"/>
    <w:rsid w:val="00896E8D"/>
    <w:rsid w:val="00897757"/>
    <w:rsid w:val="008A08C6"/>
    <w:rsid w:val="008A0CDC"/>
    <w:rsid w:val="008A288E"/>
    <w:rsid w:val="008A35DF"/>
    <w:rsid w:val="008A3B32"/>
    <w:rsid w:val="008A4ADD"/>
    <w:rsid w:val="008A4BDD"/>
    <w:rsid w:val="008A4D88"/>
    <w:rsid w:val="008A506E"/>
    <w:rsid w:val="008A5256"/>
    <w:rsid w:val="008A735E"/>
    <w:rsid w:val="008A7F49"/>
    <w:rsid w:val="008B0E3E"/>
    <w:rsid w:val="008B17EE"/>
    <w:rsid w:val="008B1ACE"/>
    <w:rsid w:val="008B225F"/>
    <w:rsid w:val="008B34F2"/>
    <w:rsid w:val="008B39BF"/>
    <w:rsid w:val="008B4D70"/>
    <w:rsid w:val="008B5835"/>
    <w:rsid w:val="008B6D57"/>
    <w:rsid w:val="008B73F6"/>
    <w:rsid w:val="008B7B9B"/>
    <w:rsid w:val="008C0438"/>
    <w:rsid w:val="008C09F3"/>
    <w:rsid w:val="008C2E4D"/>
    <w:rsid w:val="008C30F4"/>
    <w:rsid w:val="008C4BEE"/>
    <w:rsid w:val="008C5037"/>
    <w:rsid w:val="008C7535"/>
    <w:rsid w:val="008C7F85"/>
    <w:rsid w:val="008D2C22"/>
    <w:rsid w:val="008D2E9C"/>
    <w:rsid w:val="008D609C"/>
    <w:rsid w:val="008D76B5"/>
    <w:rsid w:val="008E0285"/>
    <w:rsid w:val="008E322E"/>
    <w:rsid w:val="008E6235"/>
    <w:rsid w:val="008E68BA"/>
    <w:rsid w:val="008E72B4"/>
    <w:rsid w:val="008F2081"/>
    <w:rsid w:val="008F5AE4"/>
    <w:rsid w:val="008F7FF9"/>
    <w:rsid w:val="00900AEF"/>
    <w:rsid w:val="00902B2B"/>
    <w:rsid w:val="00903058"/>
    <w:rsid w:val="00903192"/>
    <w:rsid w:val="00903F93"/>
    <w:rsid w:val="009058A8"/>
    <w:rsid w:val="00907A51"/>
    <w:rsid w:val="00907F52"/>
    <w:rsid w:val="0091097E"/>
    <w:rsid w:val="00910EED"/>
    <w:rsid w:val="00911782"/>
    <w:rsid w:val="00912A6C"/>
    <w:rsid w:val="00914937"/>
    <w:rsid w:val="0091628A"/>
    <w:rsid w:val="009171BC"/>
    <w:rsid w:val="009202E1"/>
    <w:rsid w:val="0092083F"/>
    <w:rsid w:val="009227DD"/>
    <w:rsid w:val="00923F55"/>
    <w:rsid w:val="0092482D"/>
    <w:rsid w:val="00925318"/>
    <w:rsid w:val="00925EA4"/>
    <w:rsid w:val="009301F6"/>
    <w:rsid w:val="00931412"/>
    <w:rsid w:val="009319E8"/>
    <w:rsid w:val="00933E4D"/>
    <w:rsid w:val="00934483"/>
    <w:rsid w:val="00937764"/>
    <w:rsid w:val="009379C2"/>
    <w:rsid w:val="00940B77"/>
    <w:rsid w:val="00940D2A"/>
    <w:rsid w:val="00941295"/>
    <w:rsid w:val="00941CE0"/>
    <w:rsid w:val="009429FB"/>
    <w:rsid w:val="009437D2"/>
    <w:rsid w:val="00943F7A"/>
    <w:rsid w:val="00943F94"/>
    <w:rsid w:val="00947A35"/>
    <w:rsid w:val="00950A31"/>
    <w:rsid w:val="00950AB9"/>
    <w:rsid w:val="00951F14"/>
    <w:rsid w:val="009540D2"/>
    <w:rsid w:val="00955731"/>
    <w:rsid w:val="00955BF2"/>
    <w:rsid w:val="00955D26"/>
    <w:rsid w:val="009574FE"/>
    <w:rsid w:val="009628A1"/>
    <w:rsid w:val="00963BC9"/>
    <w:rsid w:val="009642C5"/>
    <w:rsid w:val="00964E90"/>
    <w:rsid w:val="00965B42"/>
    <w:rsid w:val="00967337"/>
    <w:rsid w:val="00967407"/>
    <w:rsid w:val="00967511"/>
    <w:rsid w:val="0096779F"/>
    <w:rsid w:val="00970D02"/>
    <w:rsid w:val="0097211B"/>
    <w:rsid w:val="00972BB4"/>
    <w:rsid w:val="009761C5"/>
    <w:rsid w:val="0097641B"/>
    <w:rsid w:val="0097664E"/>
    <w:rsid w:val="00977DD6"/>
    <w:rsid w:val="00980F37"/>
    <w:rsid w:val="00982BE1"/>
    <w:rsid w:val="00983660"/>
    <w:rsid w:val="00984F4D"/>
    <w:rsid w:val="0098636D"/>
    <w:rsid w:val="009863BD"/>
    <w:rsid w:val="00986B3A"/>
    <w:rsid w:val="0098700B"/>
    <w:rsid w:val="00987F76"/>
    <w:rsid w:val="0099118D"/>
    <w:rsid w:val="00991782"/>
    <w:rsid w:val="00993624"/>
    <w:rsid w:val="009948EF"/>
    <w:rsid w:val="009951C6"/>
    <w:rsid w:val="0099592E"/>
    <w:rsid w:val="0099614E"/>
    <w:rsid w:val="009965D9"/>
    <w:rsid w:val="00997EF2"/>
    <w:rsid w:val="009A00CC"/>
    <w:rsid w:val="009A0D55"/>
    <w:rsid w:val="009A2185"/>
    <w:rsid w:val="009A65E8"/>
    <w:rsid w:val="009A6947"/>
    <w:rsid w:val="009A6B73"/>
    <w:rsid w:val="009A72CE"/>
    <w:rsid w:val="009A7644"/>
    <w:rsid w:val="009B014A"/>
    <w:rsid w:val="009B2AEB"/>
    <w:rsid w:val="009B2E12"/>
    <w:rsid w:val="009B40B0"/>
    <w:rsid w:val="009B499C"/>
    <w:rsid w:val="009B5AEE"/>
    <w:rsid w:val="009B7234"/>
    <w:rsid w:val="009B7760"/>
    <w:rsid w:val="009C0DAC"/>
    <w:rsid w:val="009C1BE8"/>
    <w:rsid w:val="009C22FE"/>
    <w:rsid w:val="009C3747"/>
    <w:rsid w:val="009C3DB8"/>
    <w:rsid w:val="009C4F82"/>
    <w:rsid w:val="009C5781"/>
    <w:rsid w:val="009C6EF4"/>
    <w:rsid w:val="009C730E"/>
    <w:rsid w:val="009D0212"/>
    <w:rsid w:val="009D0D2A"/>
    <w:rsid w:val="009D1770"/>
    <w:rsid w:val="009D1881"/>
    <w:rsid w:val="009D19D5"/>
    <w:rsid w:val="009D2C7C"/>
    <w:rsid w:val="009D2E61"/>
    <w:rsid w:val="009D586E"/>
    <w:rsid w:val="009D68BA"/>
    <w:rsid w:val="009D744F"/>
    <w:rsid w:val="009D7B26"/>
    <w:rsid w:val="009E02E1"/>
    <w:rsid w:val="009E0834"/>
    <w:rsid w:val="009E1B18"/>
    <w:rsid w:val="009E1CA6"/>
    <w:rsid w:val="009E1F10"/>
    <w:rsid w:val="009E2157"/>
    <w:rsid w:val="009E2C46"/>
    <w:rsid w:val="009E303E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BD"/>
    <w:rsid w:val="00A02096"/>
    <w:rsid w:val="00A0237C"/>
    <w:rsid w:val="00A02EF3"/>
    <w:rsid w:val="00A03BF9"/>
    <w:rsid w:val="00A03D44"/>
    <w:rsid w:val="00A06748"/>
    <w:rsid w:val="00A07CC4"/>
    <w:rsid w:val="00A07EFA"/>
    <w:rsid w:val="00A07FFB"/>
    <w:rsid w:val="00A103A7"/>
    <w:rsid w:val="00A103C2"/>
    <w:rsid w:val="00A109B1"/>
    <w:rsid w:val="00A12301"/>
    <w:rsid w:val="00A13D67"/>
    <w:rsid w:val="00A142D6"/>
    <w:rsid w:val="00A20093"/>
    <w:rsid w:val="00A207D3"/>
    <w:rsid w:val="00A20DAD"/>
    <w:rsid w:val="00A22743"/>
    <w:rsid w:val="00A22BAD"/>
    <w:rsid w:val="00A23DB2"/>
    <w:rsid w:val="00A24A27"/>
    <w:rsid w:val="00A25571"/>
    <w:rsid w:val="00A27105"/>
    <w:rsid w:val="00A30296"/>
    <w:rsid w:val="00A32195"/>
    <w:rsid w:val="00A3244C"/>
    <w:rsid w:val="00A3398E"/>
    <w:rsid w:val="00A36554"/>
    <w:rsid w:val="00A37BAA"/>
    <w:rsid w:val="00A40B3C"/>
    <w:rsid w:val="00A42333"/>
    <w:rsid w:val="00A47302"/>
    <w:rsid w:val="00A47728"/>
    <w:rsid w:val="00A51A89"/>
    <w:rsid w:val="00A5245A"/>
    <w:rsid w:val="00A52793"/>
    <w:rsid w:val="00A52FFE"/>
    <w:rsid w:val="00A531D2"/>
    <w:rsid w:val="00A53288"/>
    <w:rsid w:val="00A539FD"/>
    <w:rsid w:val="00A54DFE"/>
    <w:rsid w:val="00A5523D"/>
    <w:rsid w:val="00A55F0C"/>
    <w:rsid w:val="00A5728D"/>
    <w:rsid w:val="00A57961"/>
    <w:rsid w:val="00A60248"/>
    <w:rsid w:val="00A610C7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E5D"/>
    <w:rsid w:val="00A81AF3"/>
    <w:rsid w:val="00A82F82"/>
    <w:rsid w:val="00A83E06"/>
    <w:rsid w:val="00A85E87"/>
    <w:rsid w:val="00A86CB6"/>
    <w:rsid w:val="00A87702"/>
    <w:rsid w:val="00A91900"/>
    <w:rsid w:val="00A92AB8"/>
    <w:rsid w:val="00A93371"/>
    <w:rsid w:val="00A93B0B"/>
    <w:rsid w:val="00A93FAC"/>
    <w:rsid w:val="00A965B7"/>
    <w:rsid w:val="00A977D3"/>
    <w:rsid w:val="00A97E4A"/>
    <w:rsid w:val="00AA0054"/>
    <w:rsid w:val="00AA16B2"/>
    <w:rsid w:val="00AA1C68"/>
    <w:rsid w:val="00AA2952"/>
    <w:rsid w:val="00AA31C3"/>
    <w:rsid w:val="00AA35BF"/>
    <w:rsid w:val="00AA3B07"/>
    <w:rsid w:val="00AA4820"/>
    <w:rsid w:val="00AA5866"/>
    <w:rsid w:val="00AA5CD8"/>
    <w:rsid w:val="00AA66AA"/>
    <w:rsid w:val="00AA695C"/>
    <w:rsid w:val="00AA76F9"/>
    <w:rsid w:val="00AB0B93"/>
    <w:rsid w:val="00AB24E5"/>
    <w:rsid w:val="00AB25A6"/>
    <w:rsid w:val="00AB3B4E"/>
    <w:rsid w:val="00AB3DED"/>
    <w:rsid w:val="00AB4692"/>
    <w:rsid w:val="00AB4E49"/>
    <w:rsid w:val="00AB6FD6"/>
    <w:rsid w:val="00AB7C6A"/>
    <w:rsid w:val="00AC0FE4"/>
    <w:rsid w:val="00AC2001"/>
    <w:rsid w:val="00AC248F"/>
    <w:rsid w:val="00AC2494"/>
    <w:rsid w:val="00AC263C"/>
    <w:rsid w:val="00AC2F29"/>
    <w:rsid w:val="00AC33AE"/>
    <w:rsid w:val="00AC3B01"/>
    <w:rsid w:val="00AC3F87"/>
    <w:rsid w:val="00AC40C5"/>
    <w:rsid w:val="00AC4746"/>
    <w:rsid w:val="00AC60E0"/>
    <w:rsid w:val="00AC7F0E"/>
    <w:rsid w:val="00AD0444"/>
    <w:rsid w:val="00AD0914"/>
    <w:rsid w:val="00AD1C1B"/>
    <w:rsid w:val="00AD1EE1"/>
    <w:rsid w:val="00AD265B"/>
    <w:rsid w:val="00AD3558"/>
    <w:rsid w:val="00AD3733"/>
    <w:rsid w:val="00AD442D"/>
    <w:rsid w:val="00AD482A"/>
    <w:rsid w:val="00AD48F7"/>
    <w:rsid w:val="00AD6A86"/>
    <w:rsid w:val="00AD6D29"/>
    <w:rsid w:val="00AD7A12"/>
    <w:rsid w:val="00AD7D83"/>
    <w:rsid w:val="00AE38D9"/>
    <w:rsid w:val="00AE5AB6"/>
    <w:rsid w:val="00AE6172"/>
    <w:rsid w:val="00AF0F8C"/>
    <w:rsid w:val="00AF18DD"/>
    <w:rsid w:val="00AF26B8"/>
    <w:rsid w:val="00AF2E9B"/>
    <w:rsid w:val="00AF5282"/>
    <w:rsid w:val="00AF63C5"/>
    <w:rsid w:val="00AF79D0"/>
    <w:rsid w:val="00B00350"/>
    <w:rsid w:val="00B0131B"/>
    <w:rsid w:val="00B019CA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12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A0F"/>
    <w:rsid w:val="00B23E35"/>
    <w:rsid w:val="00B24381"/>
    <w:rsid w:val="00B24408"/>
    <w:rsid w:val="00B27534"/>
    <w:rsid w:val="00B3026B"/>
    <w:rsid w:val="00B315B8"/>
    <w:rsid w:val="00B3254B"/>
    <w:rsid w:val="00B32B98"/>
    <w:rsid w:val="00B32C83"/>
    <w:rsid w:val="00B3672F"/>
    <w:rsid w:val="00B37A3E"/>
    <w:rsid w:val="00B40687"/>
    <w:rsid w:val="00B40D7A"/>
    <w:rsid w:val="00B4225D"/>
    <w:rsid w:val="00B4239A"/>
    <w:rsid w:val="00B434B0"/>
    <w:rsid w:val="00B451E2"/>
    <w:rsid w:val="00B46C06"/>
    <w:rsid w:val="00B476CD"/>
    <w:rsid w:val="00B51FE4"/>
    <w:rsid w:val="00B52D8B"/>
    <w:rsid w:val="00B53096"/>
    <w:rsid w:val="00B546C4"/>
    <w:rsid w:val="00B55F9B"/>
    <w:rsid w:val="00B56EBF"/>
    <w:rsid w:val="00B579D7"/>
    <w:rsid w:val="00B602CD"/>
    <w:rsid w:val="00B60EC4"/>
    <w:rsid w:val="00B617D6"/>
    <w:rsid w:val="00B62F16"/>
    <w:rsid w:val="00B634D2"/>
    <w:rsid w:val="00B6476C"/>
    <w:rsid w:val="00B65131"/>
    <w:rsid w:val="00B66DA1"/>
    <w:rsid w:val="00B6716C"/>
    <w:rsid w:val="00B6735C"/>
    <w:rsid w:val="00B67847"/>
    <w:rsid w:val="00B72ACC"/>
    <w:rsid w:val="00B736C2"/>
    <w:rsid w:val="00B74DA0"/>
    <w:rsid w:val="00B75A84"/>
    <w:rsid w:val="00B77186"/>
    <w:rsid w:val="00B81DEF"/>
    <w:rsid w:val="00B82F1B"/>
    <w:rsid w:val="00B837BC"/>
    <w:rsid w:val="00B83916"/>
    <w:rsid w:val="00B83DFF"/>
    <w:rsid w:val="00B849A8"/>
    <w:rsid w:val="00B8503A"/>
    <w:rsid w:val="00B90C54"/>
    <w:rsid w:val="00B90E9B"/>
    <w:rsid w:val="00B919A9"/>
    <w:rsid w:val="00B94FB4"/>
    <w:rsid w:val="00B9558A"/>
    <w:rsid w:val="00B95E78"/>
    <w:rsid w:val="00B9624E"/>
    <w:rsid w:val="00B96831"/>
    <w:rsid w:val="00B96C7D"/>
    <w:rsid w:val="00BA1BDD"/>
    <w:rsid w:val="00BA33D5"/>
    <w:rsid w:val="00BA4830"/>
    <w:rsid w:val="00BA528E"/>
    <w:rsid w:val="00BA5834"/>
    <w:rsid w:val="00BA662C"/>
    <w:rsid w:val="00BA67CE"/>
    <w:rsid w:val="00BA6A02"/>
    <w:rsid w:val="00BA7494"/>
    <w:rsid w:val="00BA777D"/>
    <w:rsid w:val="00BB0D26"/>
    <w:rsid w:val="00BB1121"/>
    <w:rsid w:val="00BB13B1"/>
    <w:rsid w:val="00BB18B3"/>
    <w:rsid w:val="00BB1B45"/>
    <w:rsid w:val="00BB3A14"/>
    <w:rsid w:val="00BB7A7C"/>
    <w:rsid w:val="00BC0B94"/>
    <w:rsid w:val="00BC128B"/>
    <w:rsid w:val="00BC19DC"/>
    <w:rsid w:val="00BC365E"/>
    <w:rsid w:val="00BC4911"/>
    <w:rsid w:val="00BC50B6"/>
    <w:rsid w:val="00BC5A67"/>
    <w:rsid w:val="00BC5C02"/>
    <w:rsid w:val="00BC6257"/>
    <w:rsid w:val="00BC7C8F"/>
    <w:rsid w:val="00BD0135"/>
    <w:rsid w:val="00BD0B27"/>
    <w:rsid w:val="00BD38BD"/>
    <w:rsid w:val="00BD6A90"/>
    <w:rsid w:val="00BD7EB2"/>
    <w:rsid w:val="00BE05AF"/>
    <w:rsid w:val="00BE174A"/>
    <w:rsid w:val="00BE194F"/>
    <w:rsid w:val="00BE1DA9"/>
    <w:rsid w:val="00BE3B30"/>
    <w:rsid w:val="00BE5A13"/>
    <w:rsid w:val="00BE6A13"/>
    <w:rsid w:val="00BE7E41"/>
    <w:rsid w:val="00BF00C7"/>
    <w:rsid w:val="00BF046A"/>
    <w:rsid w:val="00BF17B9"/>
    <w:rsid w:val="00BF1B54"/>
    <w:rsid w:val="00BF1C93"/>
    <w:rsid w:val="00BF2CEA"/>
    <w:rsid w:val="00BF5014"/>
    <w:rsid w:val="00BF6169"/>
    <w:rsid w:val="00BF64F4"/>
    <w:rsid w:val="00BF6D0B"/>
    <w:rsid w:val="00BF73B0"/>
    <w:rsid w:val="00C002D7"/>
    <w:rsid w:val="00C00923"/>
    <w:rsid w:val="00C010B6"/>
    <w:rsid w:val="00C01CD5"/>
    <w:rsid w:val="00C02734"/>
    <w:rsid w:val="00C03A93"/>
    <w:rsid w:val="00C05792"/>
    <w:rsid w:val="00C060BC"/>
    <w:rsid w:val="00C066BC"/>
    <w:rsid w:val="00C06F68"/>
    <w:rsid w:val="00C07C21"/>
    <w:rsid w:val="00C07E78"/>
    <w:rsid w:val="00C109AC"/>
    <w:rsid w:val="00C11E5E"/>
    <w:rsid w:val="00C12345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3CF1"/>
    <w:rsid w:val="00C243D2"/>
    <w:rsid w:val="00C24D2E"/>
    <w:rsid w:val="00C2595D"/>
    <w:rsid w:val="00C25FEA"/>
    <w:rsid w:val="00C264E9"/>
    <w:rsid w:val="00C266F5"/>
    <w:rsid w:val="00C26A17"/>
    <w:rsid w:val="00C301BD"/>
    <w:rsid w:val="00C30288"/>
    <w:rsid w:val="00C30E1C"/>
    <w:rsid w:val="00C315D5"/>
    <w:rsid w:val="00C32D87"/>
    <w:rsid w:val="00C330D6"/>
    <w:rsid w:val="00C33476"/>
    <w:rsid w:val="00C33EB3"/>
    <w:rsid w:val="00C34DBA"/>
    <w:rsid w:val="00C35EE4"/>
    <w:rsid w:val="00C36C3C"/>
    <w:rsid w:val="00C36EDB"/>
    <w:rsid w:val="00C40614"/>
    <w:rsid w:val="00C41742"/>
    <w:rsid w:val="00C41B58"/>
    <w:rsid w:val="00C42A5D"/>
    <w:rsid w:val="00C445BE"/>
    <w:rsid w:val="00C44E38"/>
    <w:rsid w:val="00C460DE"/>
    <w:rsid w:val="00C46510"/>
    <w:rsid w:val="00C50344"/>
    <w:rsid w:val="00C52321"/>
    <w:rsid w:val="00C5274C"/>
    <w:rsid w:val="00C5363D"/>
    <w:rsid w:val="00C54293"/>
    <w:rsid w:val="00C57360"/>
    <w:rsid w:val="00C57AA7"/>
    <w:rsid w:val="00C57E7D"/>
    <w:rsid w:val="00C602AF"/>
    <w:rsid w:val="00C63397"/>
    <w:rsid w:val="00C6603A"/>
    <w:rsid w:val="00C67061"/>
    <w:rsid w:val="00C672C6"/>
    <w:rsid w:val="00C71844"/>
    <w:rsid w:val="00C72048"/>
    <w:rsid w:val="00C72410"/>
    <w:rsid w:val="00C72E0B"/>
    <w:rsid w:val="00C7376F"/>
    <w:rsid w:val="00C7528F"/>
    <w:rsid w:val="00C75C41"/>
    <w:rsid w:val="00C768EB"/>
    <w:rsid w:val="00C82BCB"/>
    <w:rsid w:val="00C82FB3"/>
    <w:rsid w:val="00C84622"/>
    <w:rsid w:val="00C84841"/>
    <w:rsid w:val="00C85E9D"/>
    <w:rsid w:val="00C86048"/>
    <w:rsid w:val="00C87587"/>
    <w:rsid w:val="00C9043E"/>
    <w:rsid w:val="00C91381"/>
    <w:rsid w:val="00C919E6"/>
    <w:rsid w:val="00C91D8E"/>
    <w:rsid w:val="00C92BC4"/>
    <w:rsid w:val="00C94211"/>
    <w:rsid w:val="00C95961"/>
    <w:rsid w:val="00C964EE"/>
    <w:rsid w:val="00CA29F8"/>
    <w:rsid w:val="00CA332F"/>
    <w:rsid w:val="00CA3C1C"/>
    <w:rsid w:val="00CA4E76"/>
    <w:rsid w:val="00CA563B"/>
    <w:rsid w:val="00CA5672"/>
    <w:rsid w:val="00CA5B38"/>
    <w:rsid w:val="00CA64E4"/>
    <w:rsid w:val="00CB00A4"/>
    <w:rsid w:val="00CB043F"/>
    <w:rsid w:val="00CB12B5"/>
    <w:rsid w:val="00CB2AEF"/>
    <w:rsid w:val="00CB32ED"/>
    <w:rsid w:val="00CB472C"/>
    <w:rsid w:val="00CB76A4"/>
    <w:rsid w:val="00CC0FB5"/>
    <w:rsid w:val="00CC5335"/>
    <w:rsid w:val="00CC7F17"/>
    <w:rsid w:val="00CD1F3E"/>
    <w:rsid w:val="00CD4100"/>
    <w:rsid w:val="00CD510E"/>
    <w:rsid w:val="00CD5637"/>
    <w:rsid w:val="00CD5FCA"/>
    <w:rsid w:val="00CD6A02"/>
    <w:rsid w:val="00CD7055"/>
    <w:rsid w:val="00CD7875"/>
    <w:rsid w:val="00CE31C9"/>
    <w:rsid w:val="00CE4471"/>
    <w:rsid w:val="00CE4D13"/>
    <w:rsid w:val="00CE5DF7"/>
    <w:rsid w:val="00CE7CCC"/>
    <w:rsid w:val="00CF022F"/>
    <w:rsid w:val="00CF0A83"/>
    <w:rsid w:val="00CF12BE"/>
    <w:rsid w:val="00CF1D76"/>
    <w:rsid w:val="00CF29BC"/>
    <w:rsid w:val="00CF2BE3"/>
    <w:rsid w:val="00CF372F"/>
    <w:rsid w:val="00CF59B0"/>
    <w:rsid w:val="00CF60E2"/>
    <w:rsid w:val="00CF65D8"/>
    <w:rsid w:val="00CF6AC6"/>
    <w:rsid w:val="00D002F3"/>
    <w:rsid w:val="00D00B2D"/>
    <w:rsid w:val="00D0104C"/>
    <w:rsid w:val="00D01EA7"/>
    <w:rsid w:val="00D028DE"/>
    <w:rsid w:val="00D02D23"/>
    <w:rsid w:val="00D03357"/>
    <w:rsid w:val="00D03557"/>
    <w:rsid w:val="00D03FB9"/>
    <w:rsid w:val="00D063A8"/>
    <w:rsid w:val="00D064FF"/>
    <w:rsid w:val="00D065EA"/>
    <w:rsid w:val="00D069B3"/>
    <w:rsid w:val="00D07622"/>
    <w:rsid w:val="00D07DBF"/>
    <w:rsid w:val="00D07E88"/>
    <w:rsid w:val="00D100E0"/>
    <w:rsid w:val="00D11BC7"/>
    <w:rsid w:val="00D12A88"/>
    <w:rsid w:val="00D13439"/>
    <w:rsid w:val="00D14B03"/>
    <w:rsid w:val="00D157DD"/>
    <w:rsid w:val="00D173F3"/>
    <w:rsid w:val="00D17D92"/>
    <w:rsid w:val="00D216A1"/>
    <w:rsid w:val="00D2174E"/>
    <w:rsid w:val="00D22B29"/>
    <w:rsid w:val="00D23189"/>
    <w:rsid w:val="00D256C4"/>
    <w:rsid w:val="00D26DAA"/>
    <w:rsid w:val="00D26F70"/>
    <w:rsid w:val="00D27659"/>
    <w:rsid w:val="00D277C9"/>
    <w:rsid w:val="00D30D47"/>
    <w:rsid w:val="00D31358"/>
    <w:rsid w:val="00D32D89"/>
    <w:rsid w:val="00D34627"/>
    <w:rsid w:val="00D3574A"/>
    <w:rsid w:val="00D36AE0"/>
    <w:rsid w:val="00D372D9"/>
    <w:rsid w:val="00D40258"/>
    <w:rsid w:val="00D409D6"/>
    <w:rsid w:val="00D40CEF"/>
    <w:rsid w:val="00D41398"/>
    <w:rsid w:val="00D41603"/>
    <w:rsid w:val="00D416D7"/>
    <w:rsid w:val="00D41F58"/>
    <w:rsid w:val="00D43650"/>
    <w:rsid w:val="00D44FDB"/>
    <w:rsid w:val="00D45C03"/>
    <w:rsid w:val="00D46064"/>
    <w:rsid w:val="00D46E46"/>
    <w:rsid w:val="00D507E6"/>
    <w:rsid w:val="00D546F0"/>
    <w:rsid w:val="00D54DA0"/>
    <w:rsid w:val="00D5597A"/>
    <w:rsid w:val="00D55A0F"/>
    <w:rsid w:val="00D56881"/>
    <w:rsid w:val="00D56A0D"/>
    <w:rsid w:val="00D56ABF"/>
    <w:rsid w:val="00D570F3"/>
    <w:rsid w:val="00D57460"/>
    <w:rsid w:val="00D576E4"/>
    <w:rsid w:val="00D60062"/>
    <w:rsid w:val="00D6045E"/>
    <w:rsid w:val="00D61762"/>
    <w:rsid w:val="00D63AF2"/>
    <w:rsid w:val="00D64BBA"/>
    <w:rsid w:val="00D65514"/>
    <w:rsid w:val="00D65689"/>
    <w:rsid w:val="00D65C31"/>
    <w:rsid w:val="00D661A8"/>
    <w:rsid w:val="00D66D85"/>
    <w:rsid w:val="00D67D46"/>
    <w:rsid w:val="00D705F1"/>
    <w:rsid w:val="00D7074F"/>
    <w:rsid w:val="00D711C3"/>
    <w:rsid w:val="00D72DB1"/>
    <w:rsid w:val="00D7434C"/>
    <w:rsid w:val="00D747A4"/>
    <w:rsid w:val="00D754BE"/>
    <w:rsid w:val="00D7687D"/>
    <w:rsid w:val="00D76A65"/>
    <w:rsid w:val="00D82D29"/>
    <w:rsid w:val="00D831FC"/>
    <w:rsid w:val="00D8363A"/>
    <w:rsid w:val="00D84170"/>
    <w:rsid w:val="00D844BA"/>
    <w:rsid w:val="00D84AC2"/>
    <w:rsid w:val="00D84ACF"/>
    <w:rsid w:val="00D8581C"/>
    <w:rsid w:val="00D8584C"/>
    <w:rsid w:val="00D85B3A"/>
    <w:rsid w:val="00D87A93"/>
    <w:rsid w:val="00D87F8D"/>
    <w:rsid w:val="00D90059"/>
    <w:rsid w:val="00D9006B"/>
    <w:rsid w:val="00D90198"/>
    <w:rsid w:val="00D916B4"/>
    <w:rsid w:val="00D919AA"/>
    <w:rsid w:val="00D91CEE"/>
    <w:rsid w:val="00D924C0"/>
    <w:rsid w:val="00D93007"/>
    <w:rsid w:val="00D9304A"/>
    <w:rsid w:val="00D9376B"/>
    <w:rsid w:val="00D94261"/>
    <w:rsid w:val="00D94299"/>
    <w:rsid w:val="00D94588"/>
    <w:rsid w:val="00DA23CF"/>
    <w:rsid w:val="00DA37A8"/>
    <w:rsid w:val="00DA3CE9"/>
    <w:rsid w:val="00DA58B2"/>
    <w:rsid w:val="00DA58E1"/>
    <w:rsid w:val="00DA649B"/>
    <w:rsid w:val="00DA7B74"/>
    <w:rsid w:val="00DB2748"/>
    <w:rsid w:val="00DB53C2"/>
    <w:rsid w:val="00DB6504"/>
    <w:rsid w:val="00DB7765"/>
    <w:rsid w:val="00DC1FBE"/>
    <w:rsid w:val="00DC2761"/>
    <w:rsid w:val="00DC2790"/>
    <w:rsid w:val="00DC2C3A"/>
    <w:rsid w:val="00DC300C"/>
    <w:rsid w:val="00DC33B4"/>
    <w:rsid w:val="00DC5960"/>
    <w:rsid w:val="00DC6966"/>
    <w:rsid w:val="00DC6DD9"/>
    <w:rsid w:val="00DC7A65"/>
    <w:rsid w:val="00DC7C6B"/>
    <w:rsid w:val="00DD0015"/>
    <w:rsid w:val="00DD08AA"/>
    <w:rsid w:val="00DD0CF7"/>
    <w:rsid w:val="00DD12E4"/>
    <w:rsid w:val="00DD2D28"/>
    <w:rsid w:val="00DD370A"/>
    <w:rsid w:val="00DD3ABB"/>
    <w:rsid w:val="00DD50B1"/>
    <w:rsid w:val="00DD5B11"/>
    <w:rsid w:val="00DD7BE0"/>
    <w:rsid w:val="00DD7EA6"/>
    <w:rsid w:val="00DE124E"/>
    <w:rsid w:val="00DE26CF"/>
    <w:rsid w:val="00DE2AF4"/>
    <w:rsid w:val="00DE2D12"/>
    <w:rsid w:val="00DE3E92"/>
    <w:rsid w:val="00DE428D"/>
    <w:rsid w:val="00DE48C8"/>
    <w:rsid w:val="00DE584A"/>
    <w:rsid w:val="00DE58FA"/>
    <w:rsid w:val="00DE6573"/>
    <w:rsid w:val="00DE6816"/>
    <w:rsid w:val="00DF0619"/>
    <w:rsid w:val="00DF0AB9"/>
    <w:rsid w:val="00DF493C"/>
    <w:rsid w:val="00DF588F"/>
    <w:rsid w:val="00DF6479"/>
    <w:rsid w:val="00DF7819"/>
    <w:rsid w:val="00E00406"/>
    <w:rsid w:val="00E00FE7"/>
    <w:rsid w:val="00E01D44"/>
    <w:rsid w:val="00E01F77"/>
    <w:rsid w:val="00E02ED6"/>
    <w:rsid w:val="00E03537"/>
    <w:rsid w:val="00E042A9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CCC"/>
    <w:rsid w:val="00E13F7D"/>
    <w:rsid w:val="00E14227"/>
    <w:rsid w:val="00E148D3"/>
    <w:rsid w:val="00E14EDC"/>
    <w:rsid w:val="00E165B0"/>
    <w:rsid w:val="00E17315"/>
    <w:rsid w:val="00E17752"/>
    <w:rsid w:val="00E219D5"/>
    <w:rsid w:val="00E2309E"/>
    <w:rsid w:val="00E260FB"/>
    <w:rsid w:val="00E263D0"/>
    <w:rsid w:val="00E3083B"/>
    <w:rsid w:val="00E30FD8"/>
    <w:rsid w:val="00E31ED1"/>
    <w:rsid w:val="00E31F8F"/>
    <w:rsid w:val="00E32B18"/>
    <w:rsid w:val="00E330A8"/>
    <w:rsid w:val="00E33631"/>
    <w:rsid w:val="00E3459F"/>
    <w:rsid w:val="00E36635"/>
    <w:rsid w:val="00E37736"/>
    <w:rsid w:val="00E379D4"/>
    <w:rsid w:val="00E40671"/>
    <w:rsid w:val="00E418C3"/>
    <w:rsid w:val="00E43ED6"/>
    <w:rsid w:val="00E445BF"/>
    <w:rsid w:val="00E44B38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FB1"/>
    <w:rsid w:val="00E609C5"/>
    <w:rsid w:val="00E6233D"/>
    <w:rsid w:val="00E63113"/>
    <w:rsid w:val="00E65581"/>
    <w:rsid w:val="00E65C68"/>
    <w:rsid w:val="00E66289"/>
    <w:rsid w:val="00E66356"/>
    <w:rsid w:val="00E66978"/>
    <w:rsid w:val="00E66A56"/>
    <w:rsid w:val="00E670C2"/>
    <w:rsid w:val="00E70255"/>
    <w:rsid w:val="00E70BB0"/>
    <w:rsid w:val="00E738A5"/>
    <w:rsid w:val="00E74316"/>
    <w:rsid w:val="00E7444B"/>
    <w:rsid w:val="00E75636"/>
    <w:rsid w:val="00E75EA5"/>
    <w:rsid w:val="00E7717F"/>
    <w:rsid w:val="00E8074C"/>
    <w:rsid w:val="00E8157D"/>
    <w:rsid w:val="00E825B6"/>
    <w:rsid w:val="00E84541"/>
    <w:rsid w:val="00E8559C"/>
    <w:rsid w:val="00E857B6"/>
    <w:rsid w:val="00E85A93"/>
    <w:rsid w:val="00E9111D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1EC8"/>
    <w:rsid w:val="00EB35E7"/>
    <w:rsid w:val="00EB4AF4"/>
    <w:rsid w:val="00EB5C5A"/>
    <w:rsid w:val="00EB72F5"/>
    <w:rsid w:val="00EB74F9"/>
    <w:rsid w:val="00EC077F"/>
    <w:rsid w:val="00EC134B"/>
    <w:rsid w:val="00EC2199"/>
    <w:rsid w:val="00EC2807"/>
    <w:rsid w:val="00EC2C02"/>
    <w:rsid w:val="00EC3C72"/>
    <w:rsid w:val="00EC4A0D"/>
    <w:rsid w:val="00EC4EA2"/>
    <w:rsid w:val="00EC73F4"/>
    <w:rsid w:val="00EC7F1D"/>
    <w:rsid w:val="00ED23AD"/>
    <w:rsid w:val="00ED2993"/>
    <w:rsid w:val="00ED330C"/>
    <w:rsid w:val="00ED57B4"/>
    <w:rsid w:val="00ED5A32"/>
    <w:rsid w:val="00ED5D42"/>
    <w:rsid w:val="00ED6254"/>
    <w:rsid w:val="00ED68EE"/>
    <w:rsid w:val="00ED6C19"/>
    <w:rsid w:val="00ED6CF5"/>
    <w:rsid w:val="00EE2196"/>
    <w:rsid w:val="00EE2404"/>
    <w:rsid w:val="00EE2DF2"/>
    <w:rsid w:val="00EE3117"/>
    <w:rsid w:val="00EE51F2"/>
    <w:rsid w:val="00EE7077"/>
    <w:rsid w:val="00EE73CE"/>
    <w:rsid w:val="00EE7C55"/>
    <w:rsid w:val="00EF0B3B"/>
    <w:rsid w:val="00EF2170"/>
    <w:rsid w:val="00EF2632"/>
    <w:rsid w:val="00EF6554"/>
    <w:rsid w:val="00EF67DA"/>
    <w:rsid w:val="00F03FF8"/>
    <w:rsid w:val="00F040F5"/>
    <w:rsid w:val="00F04521"/>
    <w:rsid w:val="00F04810"/>
    <w:rsid w:val="00F04A3F"/>
    <w:rsid w:val="00F05C92"/>
    <w:rsid w:val="00F064EA"/>
    <w:rsid w:val="00F06E9C"/>
    <w:rsid w:val="00F073BE"/>
    <w:rsid w:val="00F1087F"/>
    <w:rsid w:val="00F11616"/>
    <w:rsid w:val="00F11A16"/>
    <w:rsid w:val="00F1237A"/>
    <w:rsid w:val="00F123B6"/>
    <w:rsid w:val="00F12554"/>
    <w:rsid w:val="00F15E32"/>
    <w:rsid w:val="00F17AB0"/>
    <w:rsid w:val="00F20933"/>
    <w:rsid w:val="00F211EE"/>
    <w:rsid w:val="00F21A7A"/>
    <w:rsid w:val="00F22DAE"/>
    <w:rsid w:val="00F22E0F"/>
    <w:rsid w:val="00F239B6"/>
    <w:rsid w:val="00F2439C"/>
    <w:rsid w:val="00F24FB1"/>
    <w:rsid w:val="00F2765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170C"/>
    <w:rsid w:val="00F53A66"/>
    <w:rsid w:val="00F53ACE"/>
    <w:rsid w:val="00F54CD2"/>
    <w:rsid w:val="00F55CCB"/>
    <w:rsid w:val="00F56732"/>
    <w:rsid w:val="00F56CF8"/>
    <w:rsid w:val="00F60D1E"/>
    <w:rsid w:val="00F60D3E"/>
    <w:rsid w:val="00F62169"/>
    <w:rsid w:val="00F64E13"/>
    <w:rsid w:val="00F65914"/>
    <w:rsid w:val="00F66E85"/>
    <w:rsid w:val="00F70B27"/>
    <w:rsid w:val="00F719DD"/>
    <w:rsid w:val="00F7283C"/>
    <w:rsid w:val="00F7304E"/>
    <w:rsid w:val="00F73117"/>
    <w:rsid w:val="00F73215"/>
    <w:rsid w:val="00F738F5"/>
    <w:rsid w:val="00F739A7"/>
    <w:rsid w:val="00F73C0D"/>
    <w:rsid w:val="00F73F7D"/>
    <w:rsid w:val="00F749B0"/>
    <w:rsid w:val="00F75204"/>
    <w:rsid w:val="00F7529E"/>
    <w:rsid w:val="00F75C29"/>
    <w:rsid w:val="00F77175"/>
    <w:rsid w:val="00F807D1"/>
    <w:rsid w:val="00F811F5"/>
    <w:rsid w:val="00F8338E"/>
    <w:rsid w:val="00F83AA3"/>
    <w:rsid w:val="00F84623"/>
    <w:rsid w:val="00F85072"/>
    <w:rsid w:val="00F85AF1"/>
    <w:rsid w:val="00F900F6"/>
    <w:rsid w:val="00F90BA4"/>
    <w:rsid w:val="00F9115F"/>
    <w:rsid w:val="00F936A3"/>
    <w:rsid w:val="00F9409E"/>
    <w:rsid w:val="00F959A4"/>
    <w:rsid w:val="00F959FD"/>
    <w:rsid w:val="00F95E42"/>
    <w:rsid w:val="00F96BA0"/>
    <w:rsid w:val="00F970AA"/>
    <w:rsid w:val="00F97B9A"/>
    <w:rsid w:val="00FA0954"/>
    <w:rsid w:val="00FA1991"/>
    <w:rsid w:val="00FA264A"/>
    <w:rsid w:val="00FA4C31"/>
    <w:rsid w:val="00FA54D3"/>
    <w:rsid w:val="00FA5B4F"/>
    <w:rsid w:val="00FA5CD5"/>
    <w:rsid w:val="00FA7295"/>
    <w:rsid w:val="00FB1380"/>
    <w:rsid w:val="00FB1848"/>
    <w:rsid w:val="00FB346D"/>
    <w:rsid w:val="00FB3A49"/>
    <w:rsid w:val="00FB4062"/>
    <w:rsid w:val="00FB494A"/>
    <w:rsid w:val="00FB5073"/>
    <w:rsid w:val="00FC188E"/>
    <w:rsid w:val="00FC2E70"/>
    <w:rsid w:val="00FC3250"/>
    <w:rsid w:val="00FC3AAC"/>
    <w:rsid w:val="00FC41DA"/>
    <w:rsid w:val="00FC5E37"/>
    <w:rsid w:val="00FC7574"/>
    <w:rsid w:val="00FC77D7"/>
    <w:rsid w:val="00FC7B31"/>
    <w:rsid w:val="00FC7B61"/>
    <w:rsid w:val="00FD0ED5"/>
    <w:rsid w:val="00FD15DD"/>
    <w:rsid w:val="00FD3373"/>
    <w:rsid w:val="00FD450C"/>
    <w:rsid w:val="00FD4FAE"/>
    <w:rsid w:val="00FD66F5"/>
    <w:rsid w:val="00FD6CD0"/>
    <w:rsid w:val="00FD733D"/>
    <w:rsid w:val="00FD73EA"/>
    <w:rsid w:val="00FD7A39"/>
    <w:rsid w:val="00FE0867"/>
    <w:rsid w:val="00FE27B7"/>
    <w:rsid w:val="00FE5E39"/>
    <w:rsid w:val="00FE71DC"/>
    <w:rsid w:val="00FE74C3"/>
    <w:rsid w:val="00FE74CD"/>
    <w:rsid w:val="00FF08F9"/>
    <w:rsid w:val="00FF0D35"/>
    <w:rsid w:val="00FF27BD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aliases w:val="正文基准"/>
    <w:rsid w:val="005D2276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3"/>
    <w:next w:val="2"/>
    <w:link w:val="1Char"/>
    <w:autoRedefine/>
    <w:qFormat/>
    <w:rsid w:val="00382C74"/>
    <w:pPr>
      <w:keepNext/>
      <w:numPr>
        <w:numId w:val="1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3"/>
    <w:next w:val="3"/>
    <w:link w:val="2Char"/>
    <w:autoRedefine/>
    <w:qFormat/>
    <w:rsid w:val="00382C74"/>
    <w:pPr>
      <w:keepNext/>
      <w:keepLines/>
      <w:numPr>
        <w:ilvl w:val="1"/>
        <w:numId w:val="1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3"/>
    <w:link w:val="3Char"/>
    <w:autoRedefine/>
    <w:qFormat/>
    <w:rsid w:val="00382C74"/>
    <w:pPr>
      <w:keepNext/>
      <w:keepLines/>
      <w:numPr>
        <w:ilvl w:val="2"/>
        <w:numId w:val="1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3"/>
    <w:next w:val="5"/>
    <w:autoRedefine/>
    <w:qFormat/>
    <w:rsid w:val="00DB53C2"/>
    <w:pPr>
      <w:keepNext/>
      <w:keepLines/>
      <w:numPr>
        <w:ilvl w:val="3"/>
        <w:numId w:val="14"/>
      </w:numPr>
      <w:outlineLvl w:val="3"/>
    </w:pPr>
    <w:rPr>
      <w:rFonts w:ascii="HuaweiSans-Regular" w:eastAsia="方正兰亭黑简体" w:hAnsi="HuaweiSans-Regular" w:hint="eastAsia"/>
      <w:noProof/>
      <w:sz w:val="28"/>
      <w:szCs w:val="28"/>
    </w:rPr>
  </w:style>
  <w:style w:type="paragraph" w:styleId="5">
    <w:name w:val="heading 5"/>
    <w:aliases w:val="ALT+5"/>
    <w:basedOn w:val="a3"/>
    <w:next w:val="BlockLabel"/>
    <w:autoRedefine/>
    <w:qFormat/>
    <w:rsid w:val="00DB53C2"/>
    <w:pPr>
      <w:keepNext/>
      <w:keepLines/>
      <w:numPr>
        <w:ilvl w:val="4"/>
        <w:numId w:val="1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3"/>
    <w:next w:val="a3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3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BlockLabel">
    <w:name w:val="Block Label"/>
    <w:basedOn w:val="a3"/>
    <w:next w:val="a3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3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Char">
    <w:name w:val="页眉 Char"/>
    <w:basedOn w:val="a4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3"/>
    <w:next w:val="a3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3"/>
    <w:rsid w:val="009D0E48"/>
    <w:pPr>
      <w:spacing w:before="0" w:after="0"/>
      <w:ind w:left="0"/>
    </w:pPr>
  </w:style>
  <w:style w:type="paragraph" w:customStyle="1" w:styleId="HeadingRight">
    <w:name w:val="Heading Right"/>
    <w:basedOn w:val="a3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3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3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3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3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3"/>
    <w:rsid w:val="009D0E48"/>
    <w:pPr>
      <w:spacing w:after="560"/>
    </w:pPr>
  </w:style>
  <w:style w:type="numbering" w:styleId="111111">
    <w:name w:val="Outline List 2"/>
    <w:basedOn w:val="a6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7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3"/>
    <w:rsid w:val="00DE6816"/>
    <w:pPr>
      <w:numPr>
        <w:numId w:val="10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1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3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3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3"/>
      </w:numPr>
    </w:pPr>
  </w:style>
  <w:style w:type="paragraph" w:customStyle="1" w:styleId="10">
    <w:name w:val="表格1"/>
    <w:basedOn w:val="TableHeading"/>
    <w:link w:val="11"/>
    <w:rsid w:val="002C2323"/>
    <w:pPr>
      <w:jc w:val="center"/>
    </w:pPr>
    <w:rPr>
      <w:b/>
    </w:rPr>
  </w:style>
  <w:style w:type="table" w:styleId="a8">
    <w:name w:val="Table Grid"/>
    <w:basedOn w:val="a5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3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3"/>
    <w:rsid w:val="001C0E12"/>
    <w:pPr>
      <w:numPr>
        <w:numId w:val="8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3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5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3"/>
    <w:next w:val="a3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3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12">
    <w:name w:val="toc 1"/>
    <w:basedOn w:val="a3"/>
    <w:next w:val="a3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20">
    <w:name w:val="toc 2"/>
    <w:basedOn w:val="a3"/>
    <w:next w:val="a3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31">
    <w:name w:val="toc 3"/>
    <w:basedOn w:val="a3"/>
    <w:next w:val="a3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41">
    <w:name w:val="toc 4"/>
    <w:basedOn w:val="a3"/>
    <w:next w:val="a3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52">
    <w:name w:val="toc 5"/>
    <w:basedOn w:val="a3"/>
    <w:next w:val="a3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60">
    <w:name w:val="toc 6"/>
    <w:basedOn w:val="a3"/>
    <w:next w:val="a3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70">
    <w:name w:val="toc 7"/>
    <w:basedOn w:val="a3"/>
    <w:next w:val="a3"/>
    <w:autoRedefine/>
    <w:uiPriority w:val="39"/>
    <w:rsid w:val="009D0E48"/>
    <w:pPr>
      <w:ind w:left="2520"/>
    </w:pPr>
    <w:rPr>
      <w:sz w:val="24"/>
    </w:rPr>
  </w:style>
  <w:style w:type="paragraph" w:styleId="80">
    <w:name w:val="toc 8"/>
    <w:basedOn w:val="a3"/>
    <w:next w:val="a3"/>
    <w:autoRedefine/>
    <w:uiPriority w:val="39"/>
    <w:rsid w:val="009D0E48"/>
    <w:pPr>
      <w:ind w:left="2940"/>
    </w:pPr>
    <w:rPr>
      <w:sz w:val="24"/>
    </w:rPr>
  </w:style>
  <w:style w:type="paragraph" w:styleId="91">
    <w:name w:val="toc 9"/>
    <w:basedOn w:val="a3"/>
    <w:next w:val="a3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3"/>
    <w:next w:val="a3"/>
    <w:autoRedefine/>
    <w:semiHidden/>
    <w:rsid w:val="009D0E48"/>
    <w:rPr>
      <w:sz w:val="24"/>
    </w:rPr>
  </w:style>
  <w:style w:type="paragraph" w:styleId="21">
    <w:name w:val="index 2"/>
    <w:basedOn w:val="a3"/>
    <w:next w:val="a3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3"/>
    <w:next w:val="a3"/>
    <w:autoRedefine/>
    <w:semiHidden/>
    <w:rsid w:val="009D0E48"/>
    <w:pPr>
      <w:ind w:leftChars="400" w:left="400"/>
    </w:pPr>
    <w:rPr>
      <w:sz w:val="24"/>
    </w:rPr>
  </w:style>
  <w:style w:type="paragraph" w:styleId="53">
    <w:name w:val="index 5"/>
    <w:basedOn w:val="a3"/>
    <w:next w:val="a3"/>
    <w:autoRedefine/>
    <w:semiHidden/>
    <w:rsid w:val="009D0E48"/>
    <w:pPr>
      <w:ind w:left="1050" w:hanging="210"/>
    </w:pPr>
  </w:style>
  <w:style w:type="paragraph" w:styleId="61">
    <w:name w:val="index 6"/>
    <w:basedOn w:val="a3"/>
    <w:next w:val="a3"/>
    <w:autoRedefine/>
    <w:semiHidden/>
    <w:rsid w:val="009D0E48"/>
    <w:pPr>
      <w:ind w:left="1260" w:hanging="210"/>
    </w:pPr>
  </w:style>
  <w:style w:type="paragraph" w:styleId="71">
    <w:name w:val="index 7"/>
    <w:basedOn w:val="a3"/>
    <w:next w:val="a3"/>
    <w:autoRedefine/>
    <w:semiHidden/>
    <w:rsid w:val="009D0E48"/>
    <w:pPr>
      <w:ind w:left="1470" w:hanging="210"/>
    </w:pPr>
  </w:style>
  <w:style w:type="paragraph" w:styleId="81">
    <w:name w:val="index 8"/>
    <w:basedOn w:val="a3"/>
    <w:next w:val="a3"/>
    <w:autoRedefine/>
    <w:semiHidden/>
    <w:rsid w:val="009D0E48"/>
    <w:pPr>
      <w:ind w:left="1680" w:hanging="210"/>
    </w:pPr>
  </w:style>
  <w:style w:type="paragraph" w:styleId="92">
    <w:name w:val="index 9"/>
    <w:basedOn w:val="a3"/>
    <w:next w:val="a3"/>
    <w:autoRedefine/>
    <w:semiHidden/>
    <w:rsid w:val="009D0E48"/>
    <w:pPr>
      <w:ind w:left="1890" w:hanging="210"/>
    </w:pPr>
  </w:style>
  <w:style w:type="paragraph" w:styleId="ab">
    <w:name w:val="table of figures"/>
    <w:basedOn w:val="a3"/>
    <w:next w:val="a3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3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Char0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3"/>
    <w:link w:val="Char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e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6"/>
    <w:semiHidden/>
    <w:rsid w:val="009D0E48"/>
  </w:style>
  <w:style w:type="paragraph" w:customStyle="1" w:styleId="TableHeading">
    <w:name w:val="Table Heading"/>
    <w:basedOn w:val="a3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3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0">
    <w:name w:val="footnote text"/>
    <w:basedOn w:val="a3"/>
    <w:link w:val="Char1"/>
    <w:uiPriority w:val="99"/>
    <w:rsid w:val="009D0E48"/>
    <w:rPr>
      <w:sz w:val="18"/>
      <w:szCs w:val="18"/>
    </w:rPr>
  </w:style>
  <w:style w:type="character" w:styleId="af1">
    <w:name w:val="footnote reference"/>
    <w:basedOn w:val="a4"/>
    <w:semiHidden/>
    <w:rsid w:val="009D0E48"/>
    <w:rPr>
      <w:vertAlign w:val="superscript"/>
    </w:rPr>
  </w:style>
  <w:style w:type="paragraph" w:styleId="af2">
    <w:name w:val="Balloon Text"/>
    <w:basedOn w:val="a3"/>
    <w:semiHidden/>
    <w:rsid w:val="009D0E48"/>
    <w:rPr>
      <w:sz w:val="18"/>
      <w:szCs w:val="18"/>
    </w:rPr>
  </w:style>
  <w:style w:type="paragraph" w:styleId="af3">
    <w:name w:val="annotation text"/>
    <w:basedOn w:val="a3"/>
    <w:semiHidden/>
    <w:rsid w:val="009D0E48"/>
  </w:style>
  <w:style w:type="character" w:styleId="af4">
    <w:name w:val="annotation reference"/>
    <w:basedOn w:val="a4"/>
    <w:semiHidden/>
    <w:rsid w:val="009D0E48"/>
    <w:rPr>
      <w:sz w:val="21"/>
      <w:szCs w:val="21"/>
    </w:rPr>
  </w:style>
  <w:style w:type="paragraph" w:styleId="af5">
    <w:name w:val="annotation subject"/>
    <w:basedOn w:val="af3"/>
    <w:next w:val="af3"/>
    <w:semiHidden/>
    <w:rsid w:val="009D0E48"/>
    <w:rPr>
      <w:b/>
      <w:bCs/>
    </w:rPr>
  </w:style>
  <w:style w:type="paragraph" w:styleId="42">
    <w:name w:val="index 4"/>
    <w:basedOn w:val="a3"/>
    <w:next w:val="a3"/>
    <w:autoRedefine/>
    <w:semiHidden/>
    <w:rsid w:val="009D0E48"/>
    <w:pPr>
      <w:ind w:left="1260"/>
    </w:pPr>
  </w:style>
  <w:style w:type="paragraph" w:styleId="af6">
    <w:name w:val="index heading"/>
    <w:basedOn w:val="a3"/>
    <w:next w:val="13"/>
    <w:semiHidden/>
    <w:rsid w:val="009D0E48"/>
    <w:rPr>
      <w:rFonts w:ascii="Arial" w:hAnsi="Arial"/>
      <w:b/>
      <w:bCs/>
    </w:rPr>
  </w:style>
  <w:style w:type="paragraph" w:styleId="af7">
    <w:name w:val="caption"/>
    <w:basedOn w:val="a3"/>
    <w:next w:val="a3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8">
    <w:name w:val="endnote text"/>
    <w:basedOn w:val="a3"/>
    <w:semiHidden/>
    <w:rsid w:val="009D0E48"/>
  </w:style>
  <w:style w:type="character" w:styleId="af9">
    <w:name w:val="endnote reference"/>
    <w:basedOn w:val="a4"/>
    <w:semiHidden/>
    <w:rsid w:val="009D0E48"/>
    <w:rPr>
      <w:vertAlign w:val="superscript"/>
    </w:rPr>
  </w:style>
  <w:style w:type="paragraph" w:styleId="afa">
    <w:name w:val="table of authorities"/>
    <w:basedOn w:val="a3"/>
    <w:next w:val="a3"/>
    <w:semiHidden/>
    <w:rsid w:val="009D0E48"/>
    <w:pPr>
      <w:ind w:left="420"/>
    </w:pPr>
  </w:style>
  <w:style w:type="paragraph" w:styleId="afb">
    <w:name w:val="toa heading"/>
    <w:basedOn w:val="a3"/>
    <w:next w:val="a3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4"/>
    <w:semiHidden/>
    <w:rsid w:val="009D0E48"/>
    <w:rPr>
      <w:i/>
      <w:iCs/>
    </w:rPr>
  </w:style>
  <w:style w:type="character" w:styleId="HTML0">
    <w:name w:val="HTML Typewriter"/>
    <w:basedOn w:val="a4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4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3"/>
    <w:semiHidden/>
    <w:rsid w:val="009D0E48"/>
    <w:rPr>
      <w:i/>
      <w:iCs/>
    </w:rPr>
  </w:style>
  <w:style w:type="character" w:styleId="HTML3">
    <w:name w:val="HTML Definition"/>
    <w:basedOn w:val="a4"/>
    <w:semiHidden/>
    <w:rsid w:val="009D0E48"/>
    <w:rPr>
      <w:i/>
      <w:iCs/>
    </w:rPr>
  </w:style>
  <w:style w:type="character" w:styleId="HTML4">
    <w:name w:val="HTML Keyboard"/>
    <w:basedOn w:val="a4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4"/>
    <w:semiHidden/>
    <w:rsid w:val="009D0E48"/>
  </w:style>
  <w:style w:type="character" w:styleId="HTML6">
    <w:name w:val="HTML Sample"/>
    <w:basedOn w:val="a4"/>
    <w:semiHidden/>
    <w:rsid w:val="009D0E48"/>
    <w:rPr>
      <w:rFonts w:ascii="Courier New" w:hAnsi="Courier New" w:cs="Courier New"/>
    </w:rPr>
  </w:style>
  <w:style w:type="character" w:styleId="HTML7">
    <w:name w:val="HTML Cite"/>
    <w:basedOn w:val="a4"/>
    <w:semiHidden/>
    <w:rsid w:val="009D0E48"/>
    <w:rPr>
      <w:i/>
      <w:iCs/>
    </w:rPr>
  </w:style>
  <w:style w:type="paragraph" w:styleId="HTML8">
    <w:name w:val="HTML Preformatted"/>
    <w:basedOn w:val="a3"/>
    <w:semiHidden/>
    <w:rsid w:val="009D0E48"/>
    <w:rPr>
      <w:rFonts w:ascii="Courier New" w:hAnsi="Courier New" w:cs="Courier New"/>
    </w:rPr>
  </w:style>
  <w:style w:type="table" w:styleId="14">
    <w:name w:val="Table Web 1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c">
    <w:name w:val="Table Theme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d">
    <w:name w:val="Salutation"/>
    <w:basedOn w:val="a3"/>
    <w:next w:val="a3"/>
    <w:semiHidden/>
    <w:rsid w:val="009D0E48"/>
  </w:style>
  <w:style w:type="paragraph" w:styleId="afe">
    <w:name w:val="Plain Text"/>
    <w:basedOn w:val="a3"/>
    <w:semiHidden/>
    <w:rsid w:val="009D0E48"/>
    <w:rPr>
      <w:rFonts w:ascii="宋体" w:hAnsi="Courier New" w:cs="Courier New"/>
    </w:rPr>
  </w:style>
  <w:style w:type="table" w:styleId="aff">
    <w:name w:val="Table Elegant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0">
    <w:name w:val="E-mail Signature"/>
    <w:basedOn w:val="a3"/>
    <w:semiHidden/>
    <w:rsid w:val="009D0E48"/>
  </w:style>
  <w:style w:type="paragraph" w:styleId="aff1">
    <w:name w:val="Subtitle"/>
    <w:basedOn w:val="a3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nvelope return"/>
    <w:basedOn w:val="a3"/>
    <w:semiHidden/>
    <w:rsid w:val="009D0E48"/>
    <w:rPr>
      <w:rFonts w:ascii="Arial" w:hAnsi="Arial"/>
    </w:rPr>
  </w:style>
  <w:style w:type="table" w:styleId="17">
    <w:name w:val="Table Simple 1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3">
    <w:name w:val="Closing"/>
    <w:basedOn w:val="a3"/>
    <w:semiHidden/>
    <w:rsid w:val="009D0E48"/>
    <w:pPr>
      <w:ind w:leftChars="2100" w:left="100"/>
    </w:pPr>
  </w:style>
  <w:style w:type="table" w:styleId="18">
    <w:name w:val="Table Subtle 1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List"/>
    <w:basedOn w:val="a3"/>
    <w:semiHidden/>
    <w:rsid w:val="009D0E48"/>
    <w:pPr>
      <w:ind w:left="200" w:hangingChars="200" w:hanging="200"/>
    </w:pPr>
  </w:style>
  <w:style w:type="paragraph" w:styleId="28">
    <w:name w:val="List 2"/>
    <w:basedOn w:val="a3"/>
    <w:semiHidden/>
    <w:rsid w:val="009D0E48"/>
    <w:pPr>
      <w:ind w:leftChars="200" w:left="100" w:hangingChars="200" w:hanging="200"/>
    </w:pPr>
  </w:style>
  <w:style w:type="paragraph" w:styleId="38">
    <w:name w:val="List 3"/>
    <w:basedOn w:val="a3"/>
    <w:semiHidden/>
    <w:rsid w:val="009D0E48"/>
    <w:pPr>
      <w:ind w:leftChars="400" w:left="100" w:hangingChars="200" w:hanging="200"/>
    </w:pPr>
  </w:style>
  <w:style w:type="paragraph" w:styleId="44">
    <w:name w:val="List 4"/>
    <w:basedOn w:val="a3"/>
    <w:semiHidden/>
    <w:rsid w:val="009D0E48"/>
    <w:pPr>
      <w:ind w:leftChars="600" w:left="100" w:hangingChars="200" w:hanging="200"/>
    </w:pPr>
  </w:style>
  <w:style w:type="paragraph" w:styleId="54">
    <w:name w:val="List 5"/>
    <w:basedOn w:val="a3"/>
    <w:semiHidden/>
    <w:rsid w:val="009D0E48"/>
    <w:pPr>
      <w:ind w:leftChars="800" w:left="100" w:hangingChars="200" w:hanging="200"/>
    </w:pPr>
  </w:style>
  <w:style w:type="paragraph" w:styleId="a2">
    <w:name w:val="List Number"/>
    <w:basedOn w:val="a3"/>
    <w:semiHidden/>
    <w:rsid w:val="009D0E48"/>
    <w:pPr>
      <w:numPr>
        <w:numId w:val="1"/>
      </w:numPr>
    </w:pPr>
  </w:style>
  <w:style w:type="paragraph" w:styleId="29">
    <w:name w:val="List Number 2"/>
    <w:basedOn w:val="a3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3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3"/>
    <w:semiHidden/>
    <w:rsid w:val="009D0E48"/>
    <w:pPr>
      <w:numPr>
        <w:numId w:val="2"/>
      </w:numPr>
    </w:pPr>
  </w:style>
  <w:style w:type="paragraph" w:styleId="55">
    <w:name w:val="List Number 5"/>
    <w:basedOn w:val="a3"/>
    <w:semiHidden/>
    <w:rsid w:val="009D0E48"/>
    <w:pPr>
      <w:ind w:left="0"/>
    </w:pPr>
  </w:style>
  <w:style w:type="paragraph" w:styleId="aff5">
    <w:name w:val="List Continue"/>
    <w:basedOn w:val="a3"/>
    <w:semiHidden/>
    <w:rsid w:val="009D0E48"/>
    <w:pPr>
      <w:spacing w:after="120"/>
      <w:ind w:leftChars="200" w:left="420"/>
    </w:pPr>
  </w:style>
  <w:style w:type="paragraph" w:styleId="2a">
    <w:name w:val="List Continue 2"/>
    <w:basedOn w:val="a3"/>
    <w:semiHidden/>
    <w:rsid w:val="009D0E48"/>
    <w:pPr>
      <w:spacing w:after="120"/>
      <w:ind w:leftChars="400" w:left="840"/>
    </w:pPr>
  </w:style>
  <w:style w:type="paragraph" w:styleId="3a">
    <w:name w:val="List Continue 3"/>
    <w:basedOn w:val="a3"/>
    <w:semiHidden/>
    <w:rsid w:val="009D0E48"/>
    <w:pPr>
      <w:spacing w:after="120"/>
      <w:ind w:leftChars="600" w:left="1260"/>
    </w:pPr>
  </w:style>
  <w:style w:type="paragraph" w:styleId="45">
    <w:name w:val="List Continue 4"/>
    <w:basedOn w:val="a3"/>
    <w:semiHidden/>
    <w:rsid w:val="009D0E48"/>
    <w:pPr>
      <w:spacing w:after="120"/>
      <w:ind w:leftChars="800" w:left="1680"/>
    </w:pPr>
  </w:style>
  <w:style w:type="paragraph" w:styleId="56">
    <w:name w:val="List Continue 5"/>
    <w:basedOn w:val="a3"/>
    <w:semiHidden/>
    <w:rsid w:val="009D0E48"/>
    <w:pPr>
      <w:spacing w:after="120"/>
      <w:ind w:leftChars="1000" w:left="2100"/>
    </w:pPr>
  </w:style>
  <w:style w:type="paragraph" w:styleId="aff6">
    <w:name w:val="List Bullet"/>
    <w:basedOn w:val="a3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3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3"/>
    <w:autoRedefine/>
    <w:semiHidden/>
    <w:rsid w:val="009D0E48"/>
    <w:pPr>
      <w:tabs>
        <w:tab w:val="num" w:pos="432"/>
      </w:tabs>
      <w:ind w:left="432" w:hanging="432"/>
    </w:pPr>
  </w:style>
  <w:style w:type="paragraph" w:styleId="46">
    <w:name w:val="List Bullet 4"/>
    <w:basedOn w:val="a3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3"/>
    <w:autoRedefine/>
    <w:semiHidden/>
    <w:rsid w:val="009D0E48"/>
    <w:pPr>
      <w:numPr>
        <w:numId w:val="3"/>
      </w:numPr>
    </w:pPr>
  </w:style>
  <w:style w:type="table" w:styleId="1a">
    <w:name w:val="Table List 1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7">
    <w:name w:val="Table Contemporary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8">
    <w:name w:val="Normal (Web)"/>
    <w:basedOn w:val="a3"/>
    <w:semiHidden/>
    <w:rsid w:val="009D0E48"/>
    <w:rPr>
      <w:rFonts w:cs="Times New Roman"/>
    </w:rPr>
  </w:style>
  <w:style w:type="paragraph" w:styleId="aff9">
    <w:name w:val="Signature"/>
    <w:basedOn w:val="a3"/>
    <w:semiHidden/>
    <w:rsid w:val="009D0E48"/>
    <w:pPr>
      <w:ind w:leftChars="2100" w:left="100"/>
    </w:pPr>
  </w:style>
  <w:style w:type="character" w:styleId="affa">
    <w:name w:val="Emphasis"/>
    <w:basedOn w:val="a4"/>
    <w:semiHidden/>
    <w:qFormat/>
    <w:rsid w:val="008938AC"/>
    <w:rPr>
      <w:i/>
      <w:iCs/>
    </w:rPr>
  </w:style>
  <w:style w:type="paragraph" w:styleId="affb">
    <w:name w:val="Date"/>
    <w:basedOn w:val="a3"/>
    <w:next w:val="a3"/>
    <w:semiHidden/>
    <w:rsid w:val="009D0E48"/>
    <w:pPr>
      <w:ind w:leftChars="2500" w:left="100"/>
    </w:pPr>
  </w:style>
  <w:style w:type="table" w:styleId="1b">
    <w:name w:val="Table Columns 1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c">
    <w:name w:val="Block Text"/>
    <w:basedOn w:val="a3"/>
    <w:semiHidden/>
    <w:rsid w:val="009D0E48"/>
    <w:pPr>
      <w:spacing w:after="120"/>
      <w:ind w:leftChars="700" w:left="1440" w:rightChars="700" w:right="1440"/>
    </w:pPr>
  </w:style>
  <w:style w:type="numbering" w:styleId="a0">
    <w:name w:val="Outline List 3"/>
    <w:basedOn w:val="a6"/>
    <w:semiHidden/>
    <w:rsid w:val="009D0E48"/>
    <w:pPr>
      <w:numPr>
        <w:numId w:val="9"/>
      </w:numPr>
    </w:pPr>
  </w:style>
  <w:style w:type="paragraph" w:styleId="affd">
    <w:name w:val="envelope address"/>
    <w:basedOn w:val="a3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e">
    <w:name w:val="Message Header"/>
    <w:basedOn w:val="a3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">
    <w:name w:val="line number"/>
    <w:basedOn w:val="a4"/>
    <w:semiHidden/>
    <w:rsid w:val="009D0E48"/>
  </w:style>
  <w:style w:type="character" w:styleId="afff0">
    <w:name w:val="Strong"/>
    <w:basedOn w:val="a4"/>
    <w:semiHidden/>
    <w:qFormat/>
    <w:rsid w:val="008938AC"/>
    <w:rPr>
      <w:b/>
      <w:bCs/>
    </w:rPr>
  </w:style>
  <w:style w:type="character" w:styleId="afff1">
    <w:name w:val="page number"/>
    <w:basedOn w:val="a4"/>
    <w:semiHidden/>
    <w:rsid w:val="009D0E48"/>
  </w:style>
  <w:style w:type="character" w:styleId="afff2">
    <w:name w:val="FollowedHyperlink"/>
    <w:semiHidden/>
    <w:rsid w:val="009D0E48"/>
    <w:rPr>
      <w:color w:val="800080"/>
      <w:u w:val="none"/>
    </w:rPr>
  </w:style>
  <w:style w:type="paragraph" w:styleId="afff3">
    <w:name w:val="Body Text"/>
    <w:basedOn w:val="a3"/>
    <w:semiHidden/>
    <w:rsid w:val="009D0E48"/>
    <w:pPr>
      <w:spacing w:after="120"/>
    </w:pPr>
  </w:style>
  <w:style w:type="paragraph" w:styleId="afff4">
    <w:name w:val="Body Text First Indent"/>
    <w:basedOn w:val="afff3"/>
    <w:semiHidden/>
    <w:rsid w:val="009D0E48"/>
    <w:pPr>
      <w:ind w:firstLineChars="100" w:firstLine="420"/>
    </w:pPr>
  </w:style>
  <w:style w:type="paragraph" w:styleId="afff5">
    <w:name w:val="Body Text Indent"/>
    <w:basedOn w:val="a3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5"/>
    <w:semiHidden/>
    <w:rsid w:val="009D0E48"/>
    <w:pPr>
      <w:ind w:firstLineChars="200" w:firstLine="420"/>
    </w:pPr>
  </w:style>
  <w:style w:type="paragraph" w:styleId="afff6">
    <w:name w:val="Normal Indent"/>
    <w:basedOn w:val="a3"/>
    <w:semiHidden/>
    <w:rsid w:val="009D0E48"/>
    <w:pPr>
      <w:ind w:firstLineChars="200" w:firstLine="420"/>
    </w:pPr>
  </w:style>
  <w:style w:type="paragraph" w:styleId="2f0">
    <w:name w:val="Body Text 2"/>
    <w:basedOn w:val="a3"/>
    <w:semiHidden/>
    <w:rsid w:val="009D0E48"/>
    <w:pPr>
      <w:spacing w:after="120" w:line="480" w:lineRule="auto"/>
    </w:pPr>
  </w:style>
  <w:style w:type="paragraph" w:styleId="3f">
    <w:name w:val="Body Text 3"/>
    <w:basedOn w:val="a3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3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3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7">
    <w:name w:val="Note Heading"/>
    <w:basedOn w:val="a3"/>
    <w:next w:val="a3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1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3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5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2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6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3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">
    <w:name w:val="TOC 标题1"/>
    <w:next w:val="12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3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4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3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3"/>
    <w:rsid w:val="00CB5842"/>
    <w:pPr>
      <w:ind w:left="0"/>
    </w:pPr>
  </w:style>
  <w:style w:type="paragraph" w:customStyle="1" w:styleId="Code">
    <w:name w:val="Code"/>
    <w:basedOn w:val="a3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3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6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6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6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6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6"/>
      </w:numPr>
      <w:topLinePunct w:val="0"/>
    </w:pPr>
    <w:rPr>
      <w:rFonts w:cs="Times New Roman"/>
      <w:bCs/>
    </w:rPr>
  </w:style>
  <w:style w:type="character" w:styleId="afff8">
    <w:name w:val="Placeholder Text"/>
    <w:basedOn w:val="a4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3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Char1">
    <w:name w:val="脚注文本 Char"/>
    <w:basedOn w:val="a4"/>
    <w:link w:val="af0"/>
    <w:uiPriority w:val="99"/>
    <w:rsid w:val="00A5245A"/>
    <w:rPr>
      <w:rFonts w:cs="Arial"/>
      <w:kern w:val="2"/>
      <w:sz w:val="18"/>
      <w:szCs w:val="18"/>
    </w:rPr>
  </w:style>
  <w:style w:type="character" w:styleId="afff9">
    <w:name w:val="Subtle Emphasis"/>
    <w:basedOn w:val="a4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5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3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a">
    <w:name w:val="图样式"/>
    <w:basedOn w:val="a3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b">
    <w:name w:val="微软雅黑"/>
    <w:basedOn w:val="a3"/>
    <w:link w:val="Char2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2">
    <w:name w:val="微软雅黑 Char"/>
    <w:basedOn w:val="a4"/>
    <w:link w:val="afffb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b"/>
    <w:rsid w:val="00014276"/>
    <w:pPr>
      <w:spacing w:after="120"/>
    </w:pPr>
    <w:rPr>
      <w:rFonts w:cs="宋体"/>
      <w:szCs w:val="20"/>
    </w:rPr>
  </w:style>
  <w:style w:type="paragraph" w:customStyle="1" w:styleId="afffc">
    <w:name w:val="表格"/>
    <w:next w:val="a3"/>
    <w:link w:val="Char3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3">
    <w:name w:val="表格 Char"/>
    <w:basedOn w:val="a4"/>
    <w:link w:val="afffc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d">
    <w:name w:val="样式 蓝色"/>
    <w:basedOn w:val="a4"/>
    <w:semiHidden/>
    <w:rsid w:val="00D9006B"/>
    <w:rPr>
      <w:color w:val="0000FF"/>
    </w:rPr>
  </w:style>
  <w:style w:type="character" w:customStyle="1" w:styleId="afffe">
    <w:name w:val="样式 倾斜 蓝色"/>
    <w:basedOn w:val="a4"/>
    <w:semiHidden/>
    <w:rsid w:val="00D9006B"/>
    <w:rPr>
      <w:i/>
      <w:iCs/>
      <w:color w:val="0000FF"/>
    </w:rPr>
  </w:style>
  <w:style w:type="paragraph" w:customStyle="1" w:styleId="Tab">
    <w:name w:val="正文+Tab"/>
    <w:basedOn w:val="a3"/>
    <w:rsid w:val="000145D8"/>
    <w:pPr>
      <w:ind w:left="420"/>
    </w:pPr>
    <w:rPr>
      <w:rFonts w:cs="宋体"/>
    </w:rPr>
  </w:style>
  <w:style w:type="character" w:customStyle="1" w:styleId="11">
    <w:name w:val="表格1 字符"/>
    <w:basedOn w:val="TableHeading0"/>
    <w:link w:val="10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">
    <w:name w:val="命令行"/>
    <w:basedOn w:val="a3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0">
    <w:name w:val="样式 正文 +"/>
    <w:basedOn w:val="a4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3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5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Char">
    <w:name w:val="标题 1 Char"/>
    <w:aliases w:val="ALT+1 Char"/>
    <w:basedOn w:val="a4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1">
    <w:name w:val="正文（首行不缩进）"/>
    <w:basedOn w:val="a3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">
    <w:name w:val="List Paragraph"/>
    <w:basedOn w:val="a3"/>
    <w:link w:val="Char4"/>
    <w:autoRedefine/>
    <w:uiPriority w:val="34"/>
    <w:rsid w:val="00481936"/>
    <w:pPr>
      <w:widowControl w:val="0"/>
      <w:numPr>
        <w:numId w:val="19"/>
      </w:numPr>
      <w:topLinePunct w:val="0"/>
      <w:autoSpaceDE w:val="0"/>
      <w:autoSpaceDN w:val="0"/>
      <w:snapToGrid/>
      <w:spacing w:beforeLines="50" w:before="120" w:afterLines="50" w:after="120" w:line="240" w:lineRule="auto"/>
      <w:contextualSpacing/>
    </w:pPr>
    <w:rPr>
      <w:snapToGrid w:val="0"/>
      <w:sz w:val="22"/>
    </w:rPr>
  </w:style>
  <w:style w:type="character" w:customStyle="1" w:styleId="Char4">
    <w:name w:val="列出段落 Char"/>
    <w:basedOn w:val="a4"/>
    <w:link w:val="a"/>
    <w:uiPriority w:val="34"/>
    <w:rsid w:val="00481936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3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2">
    <w:name w:val="表格题注"/>
    <w:next w:val="a3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3">
    <w:name w:val="插图题注"/>
    <w:next w:val="a3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6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1">
    <w:name w:val="实验目标"/>
    <w:basedOn w:val="a"/>
    <w:rsid w:val="0020153C"/>
    <w:pPr>
      <w:numPr>
        <w:numId w:val="17"/>
      </w:numPr>
      <w:spacing w:before="156" w:after="156"/>
      <w:ind w:left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c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Char0">
    <w:name w:val="页脚 Char"/>
    <w:basedOn w:val="a4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3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4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3"/>
    <w:link w:val="1f"/>
    <w:autoRedefine/>
    <w:qFormat/>
    <w:rsid w:val="00605116"/>
    <w:pPr>
      <w:topLinePunct w:val="0"/>
      <w:adjustRightInd/>
      <w:ind w:left="0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3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4"/>
    <w:link w:val="1e"/>
    <w:rsid w:val="00605116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3"/>
    <w:link w:val="2f3"/>
    <w:autoRedefine/>
    <w:qFormat/>
    <w:rsid w:val="00F54CD2"/>
    <w:pPr>
      <w:spacing w:before="40" w:after="40"/>
      <w:ind w:left="1021"/>
    </w:pPr>
    <w:rPr>
      <w:rFonts w:ascii="HuaweiSans-Regular" w:eastAsia="方正兰亭黑简体" w:hAnsi="HuaweiSans-Regular" w:cs="Courier New"/>
      <w:sz w:val="18"/>
      <w:szCs w:val="18"/>
      <w:lang w:eastAsia="en-US"/>
    </w:rPr>
  </w:style>
  <w:style w:type="character" w:customStyle="1" w:styleId="F1EN0">
    <w:name w:val="F1正文EN 字符"/>
    <w:basedOn w:val="a4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4"/>
    <w:link w:val="2f2"/>
    <w:rsid w:val="00F54CD2"/>
    <w:rPr>
      <w:rFonts w:ascii="HuaweiSans-Regular" w:eastAsia="方正兰亭黑简体" w:hAnsi="HuaweiSans-Regular" w:cs="Courier New"/>
      <w:sz w:val="18"/>
      <w:szCs w:val="18"/>
      <w:lang w:eastAsia="en-US"/>
    </w:rPr>
  </w:style>
  <w:style w:type="paragraph" w:customStyle="1" w:styleId="30">
    <w:name w:val="3.步骤"/>
    <w:basedOn w:val="a3"/>
    <w:link w:val="3f1"/>
    <w:autoRedefine/>
    <w:qFormat/>
    <w:rsid w:val="00C33EB3"/>
    <w:pPr>
      <w:numPr>
        <w:ilvl w:val="5"/>
        <w:numId w:val="5"/>
      </w:numPr>
      <w:tabs>
        <w:tab w:val="clear" w:pos="1701"/>
        <w:tab w:val="num" w:pos="1418"/>
      </w:tabs>
      <w:spacing w:before="160" w:after="160"/>
      <w:ind w:left="1559" w:hanging="425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a">
    <w:name w:val="4.任务"/>
    <w:basedOn w:val="ItemList"/>
    <w:link w:val="4b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4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a">
    <w:name w:val="5.表格文字"/>
    <w:basedOn w:val="TableText"/>
    <w:link w:val="5b"/>
    <w:autoRedefine/>
    <w:qFormat/>
    <w:rsid w:val="0073326B"/>
    <w:pPr>
      <w:autoSpaceDE w:val="0"/>
      <w:autoSpaceDN w:val="0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4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b">
    <w:name w:val="4.任务 字符"/>
    <w:basedOn w:val="ItemList0"/>
    <w:link w:val="4a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4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b">
    <w:name w:val="5.表格文字 字符"/>
    <w:basedOn w:val="TableText0"/>
    <w:link w:val="5a"/>
    <w:rsid w:val="0073326B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4">
    <w:name w:val="6.前言"/>
    <w:basedOn w:val="Heading1NoNumber"/>
    <w:link w:val="65"/>
    <w:autoRedefine/>
    <w:qFormat/>
    <w:rsid w:val="00F73F7D"/>
  </w:style>
  <w:style w:type="paragraph" w:customStyle="1" w:styleId="74">
    <w:name w:val="7.简介标题"/>
    <w:basedOn w:val="a3"/>
    <w:link w:val="75"/>
    <w:autoRedefine/>
    <w:qFormat/>
    <w:rsid w:val="008261CA"/>
  </w:style>
  <w:style w:type="character" w:customStyle="1" w:styleId="Heading1NoNumber0">
    <w:name w:val="Heading1 No Number 字符"/>
    <w:basedOn w:val="1Char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5">
    <w:name w:val="6.前言 字符"/>
    <w:basedOn w:val="Heading1NoNumber0"/>
    <w:link w:val="64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4">
    <w:name w:val="8.前言标题"/>
    <w:basedOn w:val="1e"/>
    <w:link w:val="85"/>
    <w:autoRedefine/>
    <w:qFormat/>
    <w:rsid w:val="00F73F7D"/>
    <w:rPr>
      <w:noProof/>
    </w:rPr>
  </w:style>
  <w:style w:type="character" w:customStyle="1" w:styleId="2Char">
    <w:name w:val="标题 2 Char"/>
    <w:aliases w:val="ALT+2 Char"/>
    <w:basedOn w:val="a4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Char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5">
    <w:name w:val="7.简介标题 字符"/>
    <w:basedOn w:val="Heading2NoNumber0"/>
    <w:link w:val="74"/>
    <w:rsid w:val="008261CA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Char">
    <w:name w:val="标题 3 Char"/>
    <w:aliases w:val="ALT+3 Char"/>
    <w:basedOn w:val="a4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Char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5">
    <w:name w:val="8.前言标题 字符"/>
    <w:basedOn w:val="Heading3NoNumber0"/>
    <w:link w:val="84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4">
    <w:name w:val="表格样式"/>
    <w:basedOn w:val="a5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4"/>
    <w:link w:val="30"/>
    <w:rsid w:val="00C33EB3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3"/>
    <w:link w:val="5c"/>
    <w:autoRedefine/>
    <w:qFormat/>
    <w:rsid w:val="00C11E5E"/>
    <w:pPr>
      <w:keepNext/>
      <w:numPr>
        <w:ilvl w:val="8"/>
        <w:numId w:val="5"/>
      </w:numPr>
      <w:topLinePunct w:val="0"/>
      <w:spacing w:before="160" w:line="240" w:lineRule="auto"/>
      <w:ind w:left="1021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3"/>
    <w:link w:val="93"/>
    <w:autoRedefine/>
    <w:qFormat/>
    <w:rsid w:val="00C11E5E"/>
    <w:pPr>
      <w:keepNext/>
      <w:numPr>
        <w:ilvl w:val="7"/>
        <w:numId w:val="5"/>
      </w:numPr>
      <w:topLinePunct w:val="0"/>
      <w:spacing w:after="160" w:line="240" w:lineRule="auto"/>
      <w:ind w:left="1021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3">
    <w:name w:val="9.图片标题 字符"/>
    <w:basedOn w:val="a4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c">
    <w:name w:val="5.表格标题 字符"/>
    <w:basedOn w:val="a4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5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6">
    <w:name w:val="Intense Emphasis"/>
    <w:basedOn w:val="a4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7">
    <w:name w:val="Quote"/>
    <w:basedOn w:val="a3"/>
    <w:next w:val="a3"/>
    <w:link w:val="Char5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5">
    <w:name w:val="引用 Char"/>
    <w:basedOn w:val="a4"/>
    <w:link w:val="affff7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8">
    <w:name w:val="Intense Quote"/>
    <w:basedOn w:val="a3"/>
    <w:next w:val="a3"/>
    <w:link w:val="Char6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har6">
    <w:name w:val="明显引用 Char"/>
    <w:basedOn w:val="a4"/>
    <w:link w:val="affff8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9">
    <w:name w:val="Subtle Reference"/>
    <w:basedOn w:val="a4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a">
    <w:name w:val="Intense Reference"/>
    <w:basedOn w:val="a4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b">
    <w:name w:val="Book Title"/>
    <w:basedOn w:val="a4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affffc">
    <w:name w:val="边框代码"/>
    <w:basedOn w:val="a3"/>
    <w:link w:val="Char7"/>
    <w:qFormat/>
    <w:rsid w:val="009D2E6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7">
    <w:name w:val="边框代码 Char"/>
    <w:basedOn w:val="a4"/>
    <w:link w:val="affffc"/>
    <w:rsid w:val="009D2E61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  <w:style w:type="table" w:styleId="affffd">
    <w:name w:val="Grid Table Light"/>
    <w:basedOn w:val="a5"/>
    <w:uiPriority w:val="40"/>
    <w:rsid w:val="00F8462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renwu">
    <w:name w:val="renwu"/>
    <w:basedOn w:val="a3"/>
    <w:link w:val="renwuChar"/>
    <w:qFormat/>
    <w:rsid w:val="00F9409E"/>
    <w:pPr>
      <w:numPr>
        <w:numId w:val="4"/>
      </w:numPr>
      <w:topLinePunct w:val="0"/>
      <w:ind w:left="1446"/>
    </w:pPr>
    <w:rPr>
      <w:kern w:val="2"/>
      <w:sz w:val="21"/>
      <w:szCs w:val="21"/>
    </w:rPr>
  </w:style>
  <w:style w:type="character" w:customStyle="1" w:styleId="renwuChar">
    <w:name w:val="renwu Char"/>
    <w:basedOn w:val="a4"/>
    <w:link w:val="renwu"/>
    <w:rsid w:val="00F9409E"/>
    <w:rPr>
      <w:rFonts w:ascii="微软雅黑" w:eastAsia="微软雅黑" w:hAnsi="微软雅黑" w:cs="微软雅黑"/>
      <w:kern w:val="2"/>
      <w:sz w:val="21"/>
      <w:szCs w:val="21"/>
    </w:rPr>
  </w:style>
  <w:style w:type="paragraph" w:customStyle="1" w:styleId="affffe">
    <w:name w:val="代码"/>
    <w:basedOn w:val="1e"/>
    <w:link w:val="Char8"/>
    <w:qFormat/>
    <w:rsid w:val="006448B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eastAsia="Huawei Sans"/>
    </w:rPr>
  </w:style>
  <w:style w:type="character" w:customStyle="1" w:styleId="Char8">
    <w:name w:val="代码 Char"/>
    <w:basedOn w:val="1f"/>
    <w:link w:val="affffe"/>
    <w:rsid w:val="006448B6"/>
    <w:rPr>
      <w:rFonts w:ascii="HuaweiSans-Regular" w:eastAsia="Huawei Sans" w:hAnsi="HuaweiSans-Regular" w:cs="微软雅黑"/>
      <w:sz w:val="21"/>
      <w:shd w:val="clear" w:color="auto" w:fill="D9D9D9" w:themeFill="background1" w:themeFillShade="D9"/>
    </w:rPr>
  </w:style>
  <w:style w:type="character" w:customStyle="1" w:styleId="md-plain">
    <w:name w:val="md-plain"/>
    <w:basedOn w:val="a4"/>
    <w:rsid w:val="00EB7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1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ee.com/github-5407963/docs-pgsql.git" TargetMode="External"/><Relationship Id="rId3" Type="http://schemas.openxmlformats.org/officeDocument/2006/relationships/customXml" Target="../customXml/item2.xml"/><Relationship Id="rId34" Type="http://schemas.microsoft.com/office/2016/09/relationships/commentsIds" Target="commentsIds.xml"/><Relationship Id="rId7" Type="http://schemas.openxmlformats.org/officeDocument/2006/relationships/styles" Target="styles.xml"/><Relationship Id="rId12" Type="http://schemas.openxmlformats.org/officeDocument/2006/relationships/hyperlink" Target="https://github.com/sismics/docs" TargetMode="External"/><Relationship Id="rId17" Type="http://schemas.openxmlformats.org/officeDocument/2006/relationships/theme" Target="theme/theme1.xml"/><Relationship Id="rId33" Type="http://schemas.microsoft.com/office/2018/08/relationships/commentsExtensible" Target="commentsExtensible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5EBF272-40D4-47F5-940E-42CFB0A1C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659</TotalTime>
  <Pages>29</Pages>
  <Words>9787</Words>
  <Characters>55788</Characters>
  <Application>Microsoft Office Word</Application>
  <DocSecurity>0</DocSecurity>
  <Lines>464</Lines>
  <Paragraphs>130</Paragraphs>
  <ScaleCrop>false</ScaleCrop>
  <Company>Huawei Technologies Co.,Ltd.</Company>
  <LinksUpToDate>false</LinksUpToDate>
  <CharactersWithSpaces>65445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wangtengyanzjhw</cp:lastModifiedBy>
  <cp:revision>217</cp:revision>
  <cp:lastPrinted>2016-11-21T02:33:00Z</cp:lastPrinted>
  <dcterms:created xsi:type="dcterms:W3CDTF">2020-07-13T10:12:00Z</dcterms:created>
  <dcterms:modified xsi:type="dcterms:W3CDTF">2020-11-24T08:13:00Z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(3)FZrY85t6P/lAxL/+lSSn4rtt0ws247B3PCrZ1BPgauhMeOX6QP27m03P1QwisKYMas7SqI47
C4RxwTt/+Z8EOaZRusj0CcywqRQbgUthfAJ45bluofxhSdGAtPVZruYS1v1a/u86wmm27Aap
0mvl0Zm+E6luzVtCaJlajv+jebx9CXSZMu43MPOPIVeI3tRse0+x9nx6oYO/38/W1SjGkGnT
0lZp+6B5/Z9r8aNdKh</vt:lpwstr>
  </property>
  <property fmtid="{D5CDD505-2E9C-101B-9397-08002B2CF9AE}" pid="15" name="_2015_ms_pID_7253431">
    <vt:lpwstr>epDx3cU2aC3RAdtmXS7865rsBVsh7soqOKB2S4v7l9VfF8mKoqJcJ3
fQ5mJAIsEYM5uue+6VW6aG473tQEk4y/EI3Ku5PAKr4YX/bzTcb0br1bGJaYfJsia1Y5H6B7
HQwDtuO7I85HzNI44tkup3rMbeSw09k4QhAAO3J/4PJytxFtfEPlGXvXLAEDj/Sw1QEDbV4r
SG8+NwblpmFLOjKCF45FCX2/qIrlPtmNtuhY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Fg==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1606203464</vt:lpwstr>
  </property>
</Properties>
</file>